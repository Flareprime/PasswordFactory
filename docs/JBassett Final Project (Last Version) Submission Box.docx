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F7075" w14:textId="496EAC58" w:rsidR="006D3EC6" w:rsidRPr="006D3EC6" w:rsidRDefault="00803F97" w:rsidP="006D3EC6">
      <w:pPr>
        <w:pStyle w:val="NoSpacing"/>
      </w:pPr>
      <w:r w:rsidRPr="00F56368">
        <w:t>Jordan Bassett</w:t>
      </w:r>
      <w:r w:rsidR="006D3EC6">
        <w:t xml:space="preserve"> &amp; </w:t>
      </w:r>
      <w:r w:rsidR="006D3EC6" w:rsidRPr="006D3EC6">
        <w:t>Lizbeth Garcia-Lopez</w:t>
      </w:r>
    </w:p>
    <w:p w14:paraId="79C24519" w14:textId="3BD47831" w:rsidR="00803F97" w:rsidRPr="00F56368" w:rsidRDefault="00803F97" w:rsidP="00803F97">
      <w:pPr>
        <w:pStyle w:val="NoSpacing"/>
      </w:pPr>
      <w:r w:rsidRPr="00F56368">
        <w:t>CS236 - Final Project (Last Version) Submission Box</w:t>
      </w:r>
    </w:p>
    <w:p w14:paraId="2CC86B76" w14:textId="37F61326" w:rsidR="00803F97" w:rsidRPr="00F56368" w:rsidRDefault="006D3EC6" w:rsidP="00803F97">
      <w:pPr>
        <w:pStyle w:val="NoSpacing"/>
      </w:pPr>
      <w:r>
        <w:t>0</w:t>
      </w:r>
      <w:r w:rsidR="00803F97" w:rsidRPr="00F56368">
        <w:fldChar w:fldCharType="begin"/>
      </w:r>
      <w:r w:rsidR="00803F97" w:rsidRPr="00F56368">
        <w:instrText xml:space="preserve"> DATE \@ "M/d/yyyy" </w:instrText>
      </w:r>
      <w:r w:rsidR="00803F97" w:rsidRPr="00F56368">
        <w:fldChar w:fldCharType="separate"/>
      </w:r>
      <w:r w:rsidR="00990B41">
        <w:rPr>
          <w:noProof/>
        </w:rPr>
        <w:t>3/19/2025</w:t>
      </w:r>
      <w:r w:rsidR="00803F97" w:rsidRPr="00F56368">
        <w:fldChar w:fldCharType="end"/>
      </w:r>
    </w:p>
    <w:p w14:paraId="3AC1402E" w14:textId="77777777" w:rsidR="00803F97" w:rsidRDefault="00803F97" w:rsidP="00803F97">
      <w:pPr>
        <w:pStyle w:val="NoSpacing"/>
      </w:pPr>
    </w:p>
    <w:p w14:paraId="26991384" w14:textId="53EC5E95" w:rsidR="00F56368" w:rsidRPr="00F56368" w:rsidRDefault="00F56368" w:rsidP="00F56368">
      <w:pPr>
        <w:pStyle w:val="Heading2"/>
      </w:pPr>
      <w:r>
        <w:t>Questions</w:t>
      </w:r>
    </w:p>
    <w:p w14:paraId="31DD0203" w14:textId="5903A124" w:rsidR="00803F97" w:rsidRPr="00F56368" w:rsidRDefault="00803F97" w:rsidP="00F56368">
      <w:pPr>
        <w:pStyle w:val="NoSpacing"/>
        <w:spacing w:after="120"/>
      </w:pPr>
      <w:r w:rsidRPr="00F56368">
        <w:t>“Test and revise the application to do the required tasks stated in the first three phases.”</w:t>
      </w:r>
    </w:p>
    <w:p w14:paraId="5A69CD9F" w14:textId="76898A9C" w:rsidR="00803F97" w:rsidRPr="00F56368" w:rsidRDefault="00803F97" w:rsidP="00803F97">
      <w:pPr>
        <w:pStyle w:val="NoSpacing"/>
        <w:ind w:left="720"/>
      </w:pPr>
      <w:r w:rsidRPr="00F56368">
        <w:t xml:space="preserve">Done. The </w:t>
      </w:r>
      <w:r w:rsidR="00F56368" w:rsidRPr="00F56368">
        <w:t>program</w:t>
      </w:r>
      <w:r w:rsidRPr="00F56368">
        <w:t xml:space="preserve"> has been tested and revised to meet the requirements for the GUI, password creation logic, file handling, and game functionality. The concepts of polymorphism, inheritance, and interfaces were used, as required by the goals of the class.</w:t>
      </w:r>
    </w:p>
    <w:p w14:paraId="0BBDD922" w14:textId="77777777" w:rsidR="00803F97" w:rsidRPr="00F56368" w:rsidRDefault="00803F97" w:rsidP="00803F97">
      <w:pPr>
        <w:pStyle w:val="NoSpacing"/>
      </w:pPr>
    </w:p>
    <w:p w14:paraId="5EFB0050" w14:textId="502FFC35" w:rsidR="00803F97" w:rsidRPr="00F56368" w:rsidRDefault="00803F97" w:rsidP="00F56368">
      <w:pPr>
        <w:pStyle w:val="NoSpacing"/>
        <w:spacing w:after="120"/>
      </w:pPr>
      <w:r w:rsidRPr="00F56368">
        <w:t>“</w:t>
      </w:r>
      <w:proofErr w:type="gramStart"/>
      <w:r w:rsidRPr="00F56368">
        <w:t>if</w:t>
      </w:r>
      <w:proofErr w:type="gramEnd"/>
      <w:r w:rsidRPr="00F56368">
        <w:t xml:space="preserve"> you are going to use two screens, how would you do it? The new screen displays the remembered phrases entered from the first screen. Implement the application to do this task.”</w:t>
      </w:r>
    </w:p>
    <w:p w14:paraId="44FD5522" w14:textId="6B21BADE" w:rsidR="00803F97" w:rsidRDefault="00F56368" w:rsidP="00F56368">
      <w:pPr>
        <w:pStyle w:val="NoSpacing"/>
        <w:ind w:left="720"/>
      </w:pPr>
      <w:r w:rsidRPr="00F56368">
        <w:t xml:space="preserve">The </w:t>
      </w:r>
      <w:r w:rsidR="00F422C6">
        <w:t>program</w:t>
      </w:r>
      <w:r w:rsidRPr="00F56368">
        <w:t xml:space="preserve"> uses two screens: the Password Game and Password Lab. The Password Lab allows users to add and modify phrases and common words, which are then displayed and accessible on the Password Game screen for password creation. This functionality was implemented </w:t>
      </w:r>
      <w:proofErr w:type="gramStart"/>
      <w:r w:rsidRPr="00F56368">
        <w:t>through the use of</w:t>
      </w:r>
      <w:proofErr w:type="gramEnd"/>
      <w:r w:rsidRPr="00F56368">
        <w:t xml:space="preserve"> plain text files (phrases.txt and common_words.txt)</w:t>
      </w:r>
      <w:r>
        <w:t>. Plain text was</w:t>
      </w:r>
      <w:r w:rsidRPr="00F56368">
        <w:t xml:space="preserve">e chosen to allow users to easily edit and update the content outside the program. These files </w:t>
      </w:r>
      <w:r>
        <w:t>allow</w:t>
      </w:r>
      <w:r w:rsidRPr="00F56368">
        <w:t xml:space="preserve"> </w:t>
      </w:r>
      <w:r w:rsidR="006D3EC6">
        <w:t>the</w:t>
      </w:r>
      <w:r w:rsidRPr="00F56368">
        <w:t xml:space="preserve"> data entered on the first screen is </w:t>
      </w:r>
      <w:r w:rsidR="006D3EC6">
        <w:t>available</w:t>
      </w:r>
      <w:r w:rsidRPr="00F56368">
        <w:t xml:space="preserve"> on the second screen.</w:t>
      </w:r>
    </w:p>
    <w:p w14:paraId="7F9D0482" w14:textId="6F306654" w:rsidR="005061C2" w:rsidRDefault="006D3EC6" w:rsidP="00D00DD1">
      <w:pPr>
        <w:pStyle w:val="Heading2"/>
      </w:pPr>
      <w:r>
        <w:t xml:space="preserve">Code </w:t>
      </w:r>
      <w:r w:rsidR="00D00DD1">
        <w:t>Color Legend</w:t>
      </w:r>
    </w:p>
    <w:p w14:paraId="2BC99508" w14:textId="4E1AE3B5" w:rsidR="005061C2" w:rsidRPr="005061C2" w:rsidRDefault="005061C2" w:rsidP="009B5A4B">
      <w:pPr>
        <w:pStyle w:val="NoSpacing"/>
        <w:shd w:val="clear" w:color="auto" w:fill="006400"/>
      </w:pPr>
      <w:r w:rsidRPr="005061C2">
        <w:t>Class Relationship ("is a" and/or "has a")</w:t>
      </w:r>
      <w:r w:rsidR="009B5A4B">
        <w:t xml:space="preserve"> - </w:t>
      </w:r>
      <w:r w:rsidR="009B5A4B" w:rsidRPr="009B5A4B">
        <w:t>#006400</w:t>
      </w:r>
    </w:p>
    <w:p w14:paraId="43FA752B" w14:textId="5E916D12" w:rsidR="005061C2" w:rsidRPr="005061C2" w:rsidRDefault="005061C2" w:rsidP="009B5A4B">
      <w:pPr>
        <w:pStyle w:val="NoSpacing"/>
        <w:shd w:val="clear" w:color="auto" w:fill="0000FF"/>
      </w:pPr>
      <w:r w:rsidRPr="005061C2">
        <w:t>Declaration and Instantiation of Objects</w:t>
      </w:r>
      <w:r w:rsidR="009B5A4B">
        <w:t xml:space="preserve"> - </w:t>
      </w:r>
      <w:r w:rsidR="009B5A4B" w:rsidRPr="009B5A4B">
        <w:t>#0000FF</w:t>
      </w:r>
    </w:p>
    <w:p w14:paraId="71C0C9B4" w14:textId="43BC21B6" w:rsidR="005061C2" w:rsidRPr="005061C2" w:rsidRDefault="005061C2" w:rsidP="009B5A4B">
      <w:pPr>
        <w:pStyle w:val="NoSpacing"/>
        <w:shd w:val="clear" w:color="auto" w:fill="8B4513"/>
      </w:pPr>
      <w:r w:rsidRPr="005061C2">
        <w:t>Information to Disk</w:t>
      </w:r>
      <w:r w:rsidR="009B5A4B">
        <w:t xml:space="preserve"> - </w:t>
      </w:r>
      <w:r w:rsidR="009B5A4B" w:rsidRPr="009B5A4B">
        <w:t>#8B4513</w:t>
      </w:r>
    </w:p>
    <w:p w14:paraId="0042F38C" w14:textId="1328E8B0" w:rsidR="005061C2" w:rsidRPr="005061C2" w:rsidRDefault="005061C2" w:rsidP="009B5A4B">
      <w:pPr>
        <w:pStyle w:val="NoSpacing"/>
        <w:shd w:val="clear" w:color="auto" w:fill="FFFF00"/>
      </w:pPr>
      <w:r w:rsidRPr="005061C2">
        <w:t>Class Methods that Create Strong Passwords</w:t>
      </w:r>
      <w:r w:rsidR="009B5A4B">
        <w:t xml:space="preserve"> - </w:t>
      </w:r>
      <w:r w:rsidR="009B5A4B" w:rsidRPr="009B5A4B">
        <w:t>#FFFF00</w:t>
      </w:r>
    </w:p>
    <w:p w14:paraId="56CC06AA" w14:textId="678E968C" w:rsidR="005061C2" w:rsidRPr="005061C2" w:rsidRDefault="005061C2" w:rsidP="009B5A4B">
      <w:pPr>
        <w:pStyle w:val="NoSpacing"/>
        <w:shd w:val="clear" w:color="auto" w:fill="FF0000"/>
      </w:pPr>
      <w:r w:rsidRPr="005061C2">
        <w:t>GUI for Gameplay</w:t>
      </w:r>
      <w:r w:rsidR="009B5A4B">
        <w:t xml:space="preserve"> - </w:t>
      </w:r>
      <w:r w:rsidR="009B5A4B" w:rsidRPr="009B5A4B">
        <w:t>#FF0000</w:t>
      </w:r>
    </w:p>
    <w:p w14:paraId="7E5AE01A" w14:textId="7E5AF556" w:rsidR="005061C2" w:rsidRPr="005061C2" w:rsidRDefault="005061C2" w:rsidP="00D00DD1">
      <w:pPr>
        <w:pStyle w:val="NoSpacing"/>
        <w:shd w:val="clear" w:color="auto" w:fill="800080"/>
      </w:pPr>
      <w:r w:rsidRPr="005061C2">
        <w:t>GUI for String Selections Used for Password Creation</w:t>
      </w:r>
      <w:r w:rsidR="00D00DD1">
        <w:t xml:space="preserve"> - </w:t>
      </w:r>
      <w:r w:rsidR="00D00DD1" w:rsidRPr="00D00DD1">
        <w:t>#800080</w:t>
      </w:r>
    </w:p>
    <w:p w14:paraId="617E8BB9" w14:textId="4EC315B8" w:rsidR="00763F3E" w:rsidRDefault="005061C2" w:rsidP="00D00DD1">
      <w:pPr>
        <w:pStyle w:val="NoSpacing"/>
        <w:shd w:val="clear" w:color="auto" w:fill="008080"/>
      </w:pPr>
      <w:r w:rsidRPr="005061C2">
        <w:t>Second Window Implementation in Phase 4</w:t>
      </w:r>
      <w:r w:rsidR="00D00DD1">
        <w:t xml:space="preserve"> - </w:t>
      </w:r>
      <w:r w:rsidR="00D00DD1" w:rsidRPr="00D00DD1">
        <w:t>#008080</w:t>
      </w:r>
    </w:p>
    <w:p w14:paraId="7FBED8EF" w14:textId="506E79FE" w:rsidR="00763F3E" w:rsidRDefault="001375AD" w:rsidP="00763F3E">
      <w:pPr>
        <w:pStyle w:val="NoSpacing"/>
      </w:pPr>
      <w:r>
        <w:t xml:space="preserve">Word does not have required color options for some of the colors in its highlight tool (Brown, Dark Green).  </w:t>
      </w:r>
      <w:r w:rsidR="00104F0E">
        <w:t xml:space="preserve">We </w:t>
      </w:r>
      <w:r>
        <w:t>adapted by using Word’s shading tool, which allows the use of a color picker.</w:t>
      </w:r>
      <w:r>
        <w:br/>
        <w:t xml:space="preserve">Also, not every category of was assigned a color (Second Window), so </w:t>
      </w:r>
      <w:r w:rsidR="00104F0E">
        <w:t xml:space="preserve">we </w:t>
      </w:r>
      <w:r>
        <w:t>picked one</w:t>
      </w:r>
      <w:r w:rsidR="00104F0E">
        <w:t xml:space="preserve"> (Teal)</w:t>
      </w:r>
      <w:r w:rsidR="00104F0E">
        <w:br/>
        <w:t xml:space="preserve">When concepts fit under one or more color categories, it was impossible to use more than one color for highlighting given the above constraints that forced me to use shading (which goes by line, not by character). Therefore, we picked one or alternated. Where text colors overlapped, we </w:t>
      </w:r>
      <w:r w:rsidR="00171714">
        <w:t xml:space="preserve">were </w:t>
      </w:r>
      <w:r w:rsidR="00104F0E">
        <w:t>able to switch colors mid-code/sentence</w:t>
      </w:r>
      <w:r w:rsidR="00BD2D49">
        <w:t>.</w:t>
      </w:r>
    </w:p>
    <w:p w14:paraId="63786DDF" w14:textId="77777777" w:rsidR="00B57A71" w:rsidRDefault="00B57A71" w:rsidP="00763F3E">
      <w:pPr>
        <w:pStyle w:val="NoSpacing"/>
      </w:pPr>
    </w:p>
    <w:p w14:paraId="09FB6E0D" w14:textId="4C5939D1" w:rsidR="00B57A71" w:rsidRDefault="00B57A71" w:rsidP="00B57A71">
      <w:pPr>
        <w:pStyle w:val="NoSpacing"/>
      </w:pPr>
      <w:r>
        <w:t>There is a large amount of overlap between the two required categories “</w:t>
      </w:r>
      <w:r w:rsidRPr="00B57A71">
        <w:t>Classes and Interfaces Managing Passwords and Scores</w:t>
      </w:r>
      <w:r>
        <w:t>” and “</w:t>
      </w:r>
      <w:r w:rsidRPr="00B57A71">
        <w:t>Classes Containing GUI Components</w:t>
      </w:r>
      <w:r>
        <w:t>.” We split up the classes into two the two categories as made sense given the nonsensical constraints and relied on the tedious highlighting system to point out the desired programming concepts.</w:t>
      </w:r>
    </w:p>
    <w:p w14:paraId="5F646562" w14:textId="0DB9ACE9" w:rsidR="00B57A71" w:rsidRPr="00763F3E" w:rsidRDefault="00B57A71" w:rsidP="00763F3E">
      <w:pPr>
        <w:pStyle w:val="NoSpacing"/>
      </w:pPr>
    </w:p>
    <w:p w14:paraId="7EDBA5BD" w14:textId="3F6ED4AD" w:rsidR="00F56368" w:rsidRPr="006D3EC6" w:rsidRDefault="00F56368" w:rsidP="006D3EC6">
      <w:pPr>
        <w:pStyle w:val="Heading2"/>
      </w:pPr>
      <w:r w:rsidRPr="006D3EC6">
        <w:t>Classes and Interfaces Managing Passwords and Scores</w:t>
      </w:r>
    </w:p>
    <w:p w14:paraId="6553E243" w14:textId="23C35AE2" w:rsidR="00F56368" w:rsidRPr="005061C2" w:rsidRDefault="00F56368" w:rsidP="005061C2">
      <w:pPr>
        <w:pStyle w:val="Heading3"/>
      </w:pPr>
      <w:r w:rsidRPr="005061C2">
        <w:t>PasswordValidator.java</w:t>
      </w:r>
    </w:p>
    <w:p w14:paraId="7DD60B54" w14:textId="77777777" w:rsidR="00D00DD1" w:rsidRDefault="00D00DD1" w:rsidP="00D00DD1">
      <w:pPr>
        <w:pStyle w:val="Code"/>
      </w:pPr>
      <w:r>
        <w:t>/* Password Factory Project</w:t>
      </w:r>
    </w:p>
    <w:p w14:paraId="177D8E74" w14:textId="77777777" w:rsidR="00D00DD1" w:rsidRDefault="00D00DD1" w:rsidP="00D00DD1">
      <w:pPr>
        <w:pStyle w:val="Code"/>
      </w:pPr>
      <w:r>
        <w:t xml:space="preserve"> CS236 - Advanced OOP (Java 2)</w:t>
      </w:r>
    </w:p>
    <w:p w14:paraId="46CEB236" w14:textId="77777777" w:rsidR="00D00DD1" w:rsidRDefault="00D00DD1" w:rsidP="00D00DD1">
      <w:pPr>
        <w:pStyle w:val="Code"/>
      </w:pPr>
      <w:r>
        <w:t xml:space="preserve"> Class: PasswordValidator.java</w:t>
      </w:r>
    </w:p>
    <w:p w14:paraId="029792B2" w14:textId="77777777" w:rsidR="00D00DD1" w:rsidRDefault="00D00DD1" w:rsidP="00D00DD1">
      <w:pPr>
        <w:pStyle w:val="Code"/>
      </w:pPr>
      <w:r>
        <w:t xml:space="preserve"> Author(s): Jordan Bassett &amp; Lizbeth Garcia-Lopez</w:t>
      </w:r>
    </w:p>
    <w:p w14:paraId="0BE3584F" w14:textId="77777777" w:rsidR="00D00DD1" w:rsidRDefault="00D00DD1" w:rsidP="00D00DD1">
      <w:pPr>
        <w:pStyle w:val="Code"/>
      </w:pPr>
      <w:r>
        <w:t xml:space="preserve"> Last Updated: March 16, 2025</w:t>
      </w:r>
    </w:p>
    <w:p w14:paraId="2BBF9789" w14:textId="77777777" w:rsidR="00D00DD1" w:rsidRDefault="00D00DD1" w:rsidP="00D00DD1">
      <w:pPr>
        <w:pStyle w:val="Code"/>
      </w:pPr>
      <w:r>
        <w:t xml:space="preserve"> </w:t>
      </w:r>
    </w:p>
    <w:p w14:paraId="70251C27" w14:textId="77777777" w:rsidR="00D00DD1" w:rsidRDefault="00D00DD1" w:rsidP="00D00DD1">
      <w:pPr>
        <w:pStyle w:val="Code"/>
      </w:pPr>
      <w:r>
        <w:t xml:space="preserve"> Description:</w:t>
      </w:r>
    </w:p>
    <w:p w14:paraId="5AB5FA5E" w14:textId="77777777" w:rsidR="00D00DD1" w:rsidRDefault="00D00DD1" w:rsidP="00D00DD1">
      <w:pPr>
        <w:pStyle w:val="Code"/>
      </w:pPr>
      <w:r>
        <w:t xml:space="preserve">    Validates password strength and provides feedback</w:t>
      </w:r>
    </w:p>
    <w:p w14:paraId="1252C37D" w14:textId="23E84B45" w:rsidR="00D00DD1" w:rsidRDefault="00D00DD1" w:rsidP="00D00DD1">
      <w:pPr>
        <w:pStyle w:val="Code"/>
      </w:pPr>
      <w:r>
        <w:lastRenderedPageBreak/>
        <w:t xml:space="preserve">    Implements difficulty scaling, detects common words, and offers hints for improvement</w:t>
      </w:r>
    </w:p>
    <w:p w14:paraId="0C225600" w14:textId="77777777" w:rsidR="00D00DD1" w:rsidRDefault="00D00DD1" w:rsidP="00D00DD1">
      <w:pPr>
        <w:pStyle w:val="Code"/>
      </w:pPr>
    </w:p>
    <w:p w14:paraId="1C49EB56" w14:textId="77777777" w:rsidR="00D00DD1" w:rsidRDefault="00D00DD1" w:rsidP="00D00DD1">
      <w:pPr>
        <w:pStyle w:val="Code"/>
      </w:pPr>
      <w:r>
        <w:t xml:space="preserve"> Features:</w:t>
      </w:r>
    </w:p>
    <w:p w14:paraId="5AD5F198" w14:textId="77777777" w:rsidR="00D00DD1" w:rsidRDefault="00D00DD1" w:rsidP="00D00DD1">
      <w:pPr>
        <w:pStyle w:val="Code"/>
      </w:pPr>
      <w:r>
        <w:t xml:space="preserve">    - Evaluates password strength based on length, character variety, and common word usage</w:t>
      </w:r>
    </w:p>
    <w:p w14:paraId="5CA24CA1" w14:textId="77777777" w:rsidR="00D00DD1" w:rsidRDefault="00D00DD1" w:rsidP="00D00DD1">
      <w:pPr>
        <w:pStyle w:val="Code"/>
      </w:pPr>
      <w:r>
        <w:t xml:space="preserve">    - Provides dynamic hints for password improvement</w:t>
      </w:r>
    </w:p>
    <w:p w14:paraId="5962925B" w14:textId="77777777" w:rsidR="00D00DD1" w:rsidRDefault="00D00DD1" w:rsidP="00D00DD1">
      <w:pPr>
        <w:pStyle w:val="Code"/>
      </w:pPr>
      <w:r>
        <w:t xml:space="preserve">    - Scales requirements by difficulty level</w:t>
      </w:r>
    </w:p>
    <w:p w14:paraId="35958D0B" w14:textId="77777777" w:rsidR="00D00DD1" w:rsidRDefault="00D00DD1" w:rsidP="00D00DD1">
      <w:pPr>
        <w:pStyle w:val="Code"/>
      </w:pPr>
      <w:r>
        <w:t xml:space="preserve"> </w:t>
      </w:r>
    </w:p>
    <w:p w14:paraId="4550AC9F" w14:textId="77777777" w:rsidR="00D00DD1" w:rsidRDefault="00D00DD1" w:rsidP="00D00DD1">
      <w:pPr>
        <w:pStyle w:val="Code"/>
      </w:pPr>
      <w:r>
        <w:t xml:space="preserve"> Dependencies:</w:t>
      </w:r>
    </w:p>
    <w:p w14:paraId="42FB307F" w14:textId="77777777" w:rsidR="00D00DD1" w:rsidRDefault="00D00DD1" w:rsidP="00D00DD1">
      <w:pPr>
        <w:pStyle w:val="Code"/>
      </w:pPr>
      <w:r>
        <w:t xml:space="preserve">    - </w:t>
      </w:r>
      <w:r w:rsidRPr="002D2E79">
        <w:rPr>
          <w:shd w:val="clear" w:color="auto" w:fill="006400"/>
        </w:rPr>
        <w:t>Extends: PasswordComponent.java</w:t>
      </w:r>
    </w:p>
    <w:p w14:paraId="07F2F6BC" w14:textId="0DCE1A6A" w:rsidR="00D00DD1" w:rsidRDefault="00D00DD1" w:rsidP="00D00DD1">
      <w:pPr>
        <w:pStyle w:val="Code"/>
      </w:pPr>
      <w:r>
        <w:t xml:space="preserve">    - Uses: PasswordFileManager.java, </w:t>
      </w:r>
      <w:proofErr w:type="gramStart"/>
      <w:r>
        <w:t>HintManager.java</w:t>
      </w:r>
      <w:r w:rsidR="002D2E79">
        <w:t xml:space="preserve"> </w:t>
      </w:r>
      <w:r>
        <w:t xml:space="preserve"> *</w:t>
      </w:r>
      <w:proofErr w:type="gramEnd"/>
      <w:r>
        <w:t>/</w:t>
      </w:r>
    </w:p>
    <w:p w14:paraId="0EF02E44" w14:textId="77777777" w:rsidR="00D00DD1" w:rsidRDefault="00D00DD1" w:rsidP="00D00DD1">
      <w:pPr>
        <w:pStyle w:val="Code"/>
      </w:pPr>
    </w:p>
    <w:p w14:paraId="2F2BA160" w14:textId="77777777" w:rsidR="00D00DD1" w:rsidRDefault="00D00DD1" w:rsidP="00D00DD1">
      <w:pPr>
        <w:pStyle w:val="Code"/>
      </w:pPr>
      <w:r>
        <w:t xml:space="preserve">package </w:t>
      </w:r>
      <w:proofErr w:type="spellStart"/>
      <w:proofErr w:type="gramStart"/>
      <w:r>
        <w:t>passwordfactory</w:t>
      </w:r>
      <w:proofErr w:type="spellEnd"/>
      <w:r>
        <w:t>;</w:t>
      </w:r>
      <w:proofErr w:type="gramEnd"/>
    </w:p>
    <w:p w14:paraId="37DA9BF8" w14:textId="77777777" w:rsidR="00D00DD1" w:rsidRDefault="00D00DD1" w:rsidP="00D00DD1">
      <w:pPr>
        <w:pStyle w:val="Code"/>
      </w:pPr>
      <w:r>
        <w:t xml:space="preserve">import </w:t>
      </w:r>
      <w:proofErr w:type="spellStart"/>
      <w:proofErr w:type="gramStart"/>
      <w:r>
        <w:t>java.util</w:t>
      </w:r>
      <w:proofErr w:type="gramEnd"/>
      <w:r>
        <w:t>.List</w:t>
      </w:r>
      <w:proofErr w:type="spellEnd"/>
      <w:r>
        <w:t>;</w:t>
      </w:r>
    </w:p>
    <w:p w14:paraId="589E467E" w14:textId="77777777" w:rsidR="00D00DD1" w:rsidRDefault="00D00DD1" w:rsidP="00D00DD1">
      <w:pPr>
        <w:pStyle w:val="Code"/>
      </w:pPr>
    </w:p>
    <w:p w14:paraId="4B0341F7" w14:textId="77777777" w:rsidR="00D00DD1" w:rsidRDefault="00D00DD1" w:rsidP="00D00DD1">
      <w:pPr>
        <w:pStyle w:val="Code"/>
      </w:pPr>
    </w:p>
    <w:p w14:paraId="570673AD" w14:textId="77777777" w:rsidR="00D00DD1" w:rsidRDefault="00D00DD1" w:rsidP="00D00DD1">
      <w:pPr>
        <w:pStyle w:val="Code"/>
      </w:pPr>
      <w:r>
        <w:t>// Validates password strength and provides feedback</w:t>
      </w:r>
    </w:p>
    <w:p w14:paraId="2D90909C" w14:textId="77777777" w:rsidR="00D00DD1" w:rsidRDefault="00D00DD1" w:rsidP="002D2E79">
      <w:pPr>
        <w:pStyle w:val="Code"/>
        <w:shd w:val="clear" w:color="auto" w:fill="006400"/>
      </w:pPr>
      <w:r>
        <w:t xml:space="preserve">public class </w:t>
      </w:r>
      <w:proofErr w:type="spellStart"/>
      <w:r>
        <w:t>PasswordValidator</w:t>
      </w:r>
      <w:proofErr w:type="spellEnd"/>
      <w:r>
        <w:t xml:space="preserve"> extends </w:t>
      </w:r>
      <w:proofErr w:type="spellStart"/>
      <w:r>
        <w:t>PasswordComponent</w:t>
      </w:r>
      <w:proofErr w:type="spellEnd"/>
    </w:p>
    <w:p w14:paraId="1E088591" w14:textId="77777777" w:rsidR="00D00DD1" w:rsidRDefault="00D00DD1" w:rsidP="00D00DD1">
      <w:pPr>
        <w:pStyle w:val="Code"/>
      </w:pPr>
      <w:r>
        <w:t>{</w:t>
      </w:r>
    </w:p>
    <w:p w14:paraId="47F8DDCC" w14:textId="77777777" w:rsidR="00D00DD1" w:rsidRDefault="00D00DD1" w:rsidP="002D2E79">
      <w:pPr>
        <w:pStyle w:val="Code"/>
        <w:shd w:val="clear" w:color="auto" w:fill="006400"/>
      </w:pPr>
      <w:r>
        <w:t xml:space="preserve">    private </w:t>
      </w:r>
      <w:proofErr w:type="spellStart"/>
      <w:r>
        <w:t>HintManager</w:t>
      </w:r>
      <w:proofErr w:type="spellEnd"/>
      <w:r>
        <w:t xml:space="preserve"> </w:t>
      </w:r>
      <w:proofErr w:type="spellStart"/>
      <w:proofErr w:type="gramStart"/>
      <w:r>
        <w:t>hintManager</w:t>
      </w:r>
      <w:proofErr w:type="spellEnd"/>
      <w:r>
        <w:t>;</w:t>
      </w:r>
      <w:proofErr w:type="gramEnd"/>
    </w:p>
    <w:p w14:paraId="3161B7F2" w14:textId="77777777" w:rsidR="00D00DD1" w:rsidRDefault="00D00DD1" w:rsidP="002D2E79">
      <w:pPr>
        <w:pStyle w:val="Code"/>
        <w:shd w:val="clear" w:color="auto" w:fill="006400"/>
      </w:pPr>
      <w:r>
        <w:t xml:space="preserve">    private List&lt;String&gt; </w:t>
      </w:r>
      <w:proofErr w:type="spellStart"/>
      <w:proofErr w:type="gramStart"/>
      <w:r>
        <w:t>commonWords</w:t>
      </w:r>
      <w:proofErr w:type="spellEnd"/>
      <w:r>
        <w:t>;</w:t>
      </w:r>
      <w:proofErr w:type="gramEnd"/>
    </w:p>
    <w:p w14:paraId="58E764C0" w14:textId="242FE23F" w:rsidR="00975840" w:rsidRDefault="00975840" w:rsidP="00975840">
      <w:pPr>
        <w:pStyle w:val="NoSpacing"/>
        <w:rPr>
          <w:color w:val="006400"/>
        </w:rPr>
      </w:pPr>
      <w:r>
        <w:rPr>
          <w:color w:val="006400"/>
        </w:rPr>
        <w:t>/*</w:t>
      </w:r>
      <w:proofErr w:type="spellStart"/>
      <w:r w:rsidRPr="002D2E79">
        <w:rPr>
          <w:color w:val="006400"/>
        </w:rPr>
        <w:t>PasswordValidator</w:t>
      </w:r>
      <w:proofErr w:type="spellEnd"/>
      <w:r w:rsidRPr="002D2E79">
        <w:rPr>
          <w:color w:val="006400"/>
        </w:rPr>
        <w:t xml:space="preserve"> is a subclass of </w:t>
      </w:r>
      <w:proofErr w:type="spellStart"/>
      <w:r w:rsidRPr="002D2E79">
        <w:rPr>
          <w:color w:val="006400"/>
        </w:rPr>
        <w:t>PasswordComponent</w:t>
      </w:r>
      <w:proofErr w:type="spellEnd"/>
      <w:r w:rsidRPr="002D2E79">
        <w:rPr>
          <w:color w:val="006400"/>
        </w:rPr>
        <w:t xml:space="preserve"> and has</w:t>
      </w:r>
      <w:r w:rsidRPr="002D2E79">
        <w:rPr>
          <w:b/>
          <w:bCs/>
          <w:color w:val="006400"/>
        </w:rPr>
        <w:t xml:space="preserve"> </w:t>
      </w:r>
      <w:r w:rsidRPr="002D2E79">
        <w:rPr>
          <w:color w:val="006400"/>
        </w:rPr>
        <w:t>a</w:t>
      </w:r>
      <w:r w:rsidRPr="002D2E79">
        <w:rPr>
          <w:b/>
          <w:bCs/>
          <w:color w:val="006400"/>
        </w:rPr>
        <w:t xml:space="preserve"> </w:t>
      </w:r>
      <w:proofErr w:type="spellStart"/>
      <w:r w:rsidRPr="002D2E79">
        <w:rPr>
          <w:color w:val="006400"/>
        </w:rPr>
        <w:t>HintManager</w:t>
      </w:r>
      <w:proofErr w:type="spellEnd"/>
      <w:r w:rsidRPr="002D2E79">
        <w:rPr>
          <w:color w:val="006400"/>
        </w:rPr>
        <w:t xml:space="preserve"> for managing hints and </w:t>
      </w:r>
      <w:proofErr w:type="spellStart"/>
      <w:r w:rsidRPr="002D2E79">
        <w:rPr>
          <w:color w:val="006400"/>
        </w:rPr>
        <w:t>PasswordFileManager</w:t>
      </w:r>
      <w:proofErr w:type="spellEnd"/>
      <w:r w:rsidRPr="002D2E79">
        <w:rPr>
          <w:color w:val="006400"/>
        </w:rPr>
        <w:t xml:space="preserve"> for loading common words from a file</w:t>
      </w:r>
      <w:r w:rsidR="001C7209">
        <w:rPr>
          <w:color w:val="006400"/>
        </w:rPr>
        <w:br/>
        <w:t>It aligns with the UML</w:t>
      </w:r>
      <w:r>
        <w:rPr>
          <w:color w:val="006400"/>
        </w:rPr>
        <w:t>*/</w:t>
      </w:r>
    </w:p>
    <w:p w14:paraId="0CDA9AC8" w14:textId="4F1E4FC7" w:rsidR="00D00DD1" w:rsidRDefault="00D00DD1" w:rsidP="00D00DD1">
      <w:pPr>
        <w:pStyle w:val="Code"/>
      </w:pPr>
    </w:p>
    <w:p w14:paraId="3970924B" w14:textId="77777777" w:rsidR="00D00DD1" w:rsidRDefault="00D00DD1" w:rsidP="00D00DD1">
      <w:pPr>
        <w:pStyle w:val="Code"/>
      </w:pPr>
      <w:r>
        <w:t xml:space="preserve">    private String </w:t>
      </w:r>
      <w:proofErr w:type="gramStart"/>
      <w:r>
        <w:t>difficulty;</w:t>
      </w:r>
      <w:proofErr w:type="gramEnd"/>
    </w:p>
    <w:p w14:paraId="2EA92475" w14:textId="77777777" w:rsidR="00D00DD1" w:rsidRDefault="00D00DD1" w:rsidP="00D00DD1">
      <w:pPr>
        <w:pStyle w:val="Code"/>
      </w:pPr>
      <w:r>
        <w:t xml:space="preserve">    private final int </w:t>
      </w:r>
      <w:proofErr w:type="spellStart"/>
      <w:proofErr w:type="gramStart"/>
      <w:r>
        <w:t>commonWordPenalty</w:t>
      </w:r>
      <w:proofErr w:type="spellEnd"/>
      <w:r>
        <w:t>;</w:t>
      </w:r>
      <w:proofErr w:type="gramEnd"/>
    </w:p>
    <w:p w14:paraId="29E874D9" w14:textId="77777777" w:rsidR="00D00DD1" w:rsidRDefault="00D00DD1" w:rsidP="00D00DD1">
      <w:pPr>
        <w:pStyle w:val="Code"/>
      </w:pPr>
      <w:r>
        <w:t xml:space="preserve">    private final int </w:t>
      </w:r>
      <w:proofErr w:type="spellStart"/>
      <w:proofErr w:type="gramStart"/>
      <w:r>
        <w:t>moderateThreshold</w:t>
      </w:r>
      <w:proofErr w:type="spellEnd"/>
      <w:r>
        <w:t>;</w:t>
      </w:r>
      <w:proofErr w:type="gramEnd"/>
    </w:p>
    <w:p w14:paraId="55D7623A" w14:textId="77777777" w:rsidR="00D00DD1" w:rsidRDefault="00D00DD1" w:rsidP="00D00DD1">
      <w:pPr>
        <w:pStyle w:val="Code"/>
      </w:pPr>
      <w:r>
        <w:t xml:space="preserve">    private final int </w:t>
      </w:r>
      <w:proofErr w:type="spellStart"/>
      <w:proofErr w:type="gramStart"/>
      <w:r>
        <w:t>strongThreshold</w:t>
      </w:r>
      <w:proofErr w:type="spellEnd"/>
      <w:r>
        <w:t>;</w:t>
      </w:r>
      <w:proofErr w:type="gramEnd"/>
    </w:p>
    <w:p w14:paraId="42E02A28" w14:textId="77777777" w:rsidR="00D00DD1" w:rsidRDefault="00D00DD1" w:rsidP="00D00DD1">
      <w:pPr>
        <w:pStyle w:val="Code"/>
      </w:pPr>
    </w:p>
    <w:p w14:paraId="2CBE0744" w14:textId="77777777" w:rsidR="00D00DD1" w:rsidRDefault="00D00DD1" w:rsidP="00D00DD1">
      <w:pPr>
        <w:pStyle w:val="Code"/>
      </w:pPr>
      <w:r>
        <w:t xml:space="preserve">    /**</w:t>
      </w:r>
    </w:p>
    <w:p w14:paraId="1129812A" w14:textId="77777777" w:rsidR="00D00DD1" w:rsidRDefault="00D00DD1" w:rsidP="00D00DD1">
      <w:pPr>
        <w:pStyle w:val="Code"/>
      </w:pPr>
      <w:r>
        <w:t xml:space="preserve">     * Constructor for </w:t>
      </w:r>
      <w:proofErr w:type="spellStart"/>
      <w:r>
        <w:t>PasswordValidator</w:t>
      </w:r>
      <w:proofErr w:type="spellEnd"/>
      <w:r>
        <w:t>.</w:t>
      </w:r>
    </w:p>
    <w:p w14:paraId="004CEA59" w14:textId="77777777" w:rsidR="00D00DD1" w:rsidRDefault="00D00DD1" w:rsidP="00D00DD1">
      <w:pPr>
        <w:pStyle w:val="Code"/>
      </w:pPr>
      <w:r>
        <w:t xml:space="preserve">     * @param </w:t>
      </w:r>
      <w:proofErr w:type="spellStart"/>
      <w:r>
        <w:t>fileManager</w:t>
      </w:r>
      <w:proofErr w:type="spellEnd"/>
      <w:r>
        <w:t xml:space="preserve"> </w:t>
      </w:r>
      <w:proofErr w:type="gramStart"/>
      <w:r>
        <w:t>The</w:t>
      </w:r>
      <w:proofErr w:type="gramEnd"/>
      <w:r>
        <w:t xml:space="preserve"> file manager to load common words.</w:t>
      </w:r>
    </w:p>
    <w:p w14:paraId="21C713C1" w14:textId="77777777" w:rsidR="00D00DD1" w:rsidRDefault="00D00DD1" w:rsidP="00D00DD1">
      <w:pPr>
        <w:pStyle w:val="Code"/>
      </w:pPr>
      <w:r>
        <w:t xml:space="preserve">     * @param difficulty </w:t>
      </w:r>
      <w:proofErr w:type="gramStart"/>
      <w:r>
        <w:t>The</w:t>
      </w:r>
      <w:proofErr w:type="gramEnd"/>
      <w:r>
        <w:t xml:space="preserve"> selected difficulty level (easy, medium, hard).</w:t>
      </w:r>
    </w:p>
    <w:p w14:paraId="6D4D8829" w14:textId="77777777" w:rsidR="00D00DD1" w:rsidRDefault="00D00DD1" w:rsidP="00D00DD1">
      <w:pPr>
        <w:pStyle w:val="Code"/>
      </w:pPr>
      <w:r>
        <w:t xml:space="preserve">     */</w:t>
      </w:r>
    </w:p>
    <w:p w14:paraId="526D8C32" w14:textId="77777777" w:rsidR="00D00DD1" w:rsidRDefault="00D00DD1" w:rsidP="00D00DD1">
      <w:pPr>
        <w:pStyle w:val="Code"/>
      </w:pPr>
      <w:r>
        <w:t xml:space="preserve">    public </w:t>
      </w:r>
      <w:proofErr w:type="spellStart"/>
      <w:proofErr w:type="gramStart"/>
      <w:r>
        <w:t>PasswordValidator</w:t>
      </w:r>
      <w:proofErr w:type="spellEnd"/>
      <w:r>
        <w:t>(</w:t>
      </w:r>
      <w:proofErr w:type="spellStart"/>
      <w:proofErr w:type="gramEnd"/>
      <w:r>
        <w:t>PasswordFileManager</w:t>
      </w:r>
      <w:proofErr w:type="spellEnd"/>
      <w:r>
        <w:t xml:space="preserve"> </w:t>
      </w:r>
      <w:proofErr w:type="spellStart"/>
      <w:r>
        <w:t>fileManager</w:t>
      </w:r>
      <w:proofErr w:type="spellEnd"/>
      <w:r>
        <w:t>, String difficulty)</w:t>
      </w:r>
    </w:p>
    <w:p w14:paraId="4FA84B61" w14:textId="77777777" w:rsidR="00D00DD1" w:rsidRDefault="00D00DD1" w:rsidP="00D00DD1">
      <w:pPr>
        <w:pStyle w:val="Code"/>
      </w:pPr>
      <w:r>
        <w:t xml:space="preserve">    {</w:t>
      </w:r>
    </w:p>
    <w:p w14:paraId="0660B3B0" w14:textId="77777777" w:rsidR="00D00DD1" w:rsidRDefault="00D00DD1" w:rsidP="002D2E79">
      <w:pPr>
        <w:pStyle w:val="Code"/>
        <w:shd w:val="clear" w:color="auto" w:fill="0000FF"/>
      </w:pPr>
      <w:r>
        <w:t xml:space="preserve">        </w:t>
      </w:r>
      <w:proofErr w:type="spellStart"/>
      <w:proofErr w:type="gramStart"/>
      <w:r>
        <w:t>this.hintManager</w:t>
      </w:r>
      <w:proofErr w:type="spellEnd"/>
      <w:proofErr w:type="gramEnd"/>
      <w:r>
        <w:t xml:space="preserve"> = new </w:t>
      </w:r>
      <w:proofErr w:type="spellStart"/>
      <w:r>
        <w:t>HintManager</w:t>
      </w:r>
      <w:proofErr w:type="spellEnd"/>
      <w:r>
        <w:t>();</w:t>
      </w:r>
    </w:p>
    <w:p w14:paraId="46DA2C8C" w14:textId="77777777" w:rsidR="00D00DD1" w:rsidRDefault="00D00DD1" w:rsidP="00975840">
      <w:pPr>
        <w:pStyle w:val="Code"/>
        <w:shd w:val="clear" w:color="auto" w:fill="8B4513"/>
      </w:pPr>
      <w:r>
        <w:t xml:space="preserve">        </w:t>
      </w:r>
      <w:proofErr w:type="spellStart"/>
      <w:proofErr w:type="gramStart"/>
      <w:r w:rsidRPr="00975840">
        <w:t>this.commonWords</w:t>
      </w:r>
      <w:proofErr w:type="spellEnd"/>
      <w:proofErr w:type="gramEnd"/>
      <w:r w:rsidRPr="00975840">
        <w:t xml:space="preserve"> = </w:t>
      </w:r>
      <w:proofErr w:type="spellStart"/>
      <w:r w:rsidRPr="00975840">
        <w:t>fileManager.loadCommonWords</w:t>
      </w:r>
      <w:proofErr w:type="spellEnd"/>
      <w:r w:rsidRPr="00975840">
        <w:t>("common_words.txt");</w:t>
      </w:r>
    </w:p>
    <w:p w14:paraId="6BD19798" w14:textId="177B6734" w:rsidR="00975840" w:rsidRDefault="00975840" w:rsidP="00975840">
      <w:pPr>
        <w:pStyle w:val="NoSpacing"/>
        <w:rPr>
          <w:color w:val="0000FF"/>
        </w:rPr>
      </w:pPr>
      <w:r>
        <w:rPr>
          <w:color w:val="0000FF"/>
        </w:rPr>
        <w:t>/*</w:t>
      </w:r>
      <w:proofErr w:type="spellStart"/>
      <w:r w:rsidRPr="002D2E79">
        <w:rPr>
          <w:color w:val="0000FF"/>
        </w:rPr>
        <w:t>PasswordValidator</w:t>
      </w:r>
      <w:proofErr w:type="spellEnd"/>
      <w:r w:rsidRPr="002D2E79">
        <w:rPr>
          <w:color w:val="0000FF"/>
        </w:rPr>
        <w:t xml:space="preserve"> instantiates a </w:t>
      </w:r>
      <w:proofErr w:type="spellStart"/>
      <w:r w:rsidRPr="002D2E79">
        <w:rPr>
          <w:color w:val="0000FF"/>
        </w:rPr>
        <w:t>HintManager</w:t>
      </w:r>
      <w:proofErr w:type="spellEnd"/>
      <w:r w:rsidRPr="002D2E79">
        <w:rPr>
          <w:color w:val="0000FF"/>
        </w:rPr>
        <w:t xml:space="preserve"> object to manage dynamic hints and uses the </w:t>
      </w:r>
      <w:proofErr w:type="spellStart"/>
      <w:r w:rsidRPr="002D2E79">
        <w:rPr>
          <w:color w:val="0000FF"/>
        </w:rPr>
        <w:t>PasswordFileManager</w:t>
      </w:r>
      <w:proofErr w:type="spellEnd"/>
      <w:r w:rsidRPr="002D2E79">
        <w:rPr>
          <w:color w:val="0000FF"/>
        </w:rPr>
        <w:t xml:space="preserve"> to load common words for password evaluation.</w:t>
      </w:r>
      <w:r>
        <w:rPr>
          <w:color w:val="0000FF"/>
        </w:rPr>
        <w:t xml:space="preserve"> */</w:t>
      </w:r>
    </w:p>
    <w:p w14:paraId="1C386D9C" w14:textId="4AC15CAA" w:rsidR="00975840" w:rsidRPr="00975840" w:rsidRDefault="00975840" w:rsidP="00975840">
      <w:pPr>
        <w:pStyle w:val="NoSpacing"/>
        <w:rPr>
          <w:color w:val="8B4513"/>
        </w:rPr>
      </w:pPr>
      <w:r w:rsidRPr="00975840">
        <w:rPr>
          <w:color w:val="8B4513"/>
        </w:rPr>
        <w:t xml:space="preserve">/* </w:t>
      </w:r>
      <w:proofErr w:type="spellStart"/>
      <w:proofErr w:type="gramStart"/>
      <w:r w:rsidRPr="00975840">
        <w:rPr>
          <w:color w:val="8B4513"/>
        </w:rPr>
        <w:t>loadCommonWords</w:t>
      </w:r>
      <w:proofErr w:type="spellEnd"/>
      <w:r w:rsidRPr="00975840">
        <w:rPr>
          <w:color w:val="8B4513"/>
        </w:rPr>
        <w:t>(</w:t>
      </w:r>
      <w:proofErr w:type="gramEnd"/>
      <w:r w:rsidRPr="00975840">
        <w:rPr>
          <w:color w:val="8B4513"/>
        </w:rPr>
        <w:t xml:space="preserve">)` method retrieves common words from the `common_words.txt` file. This file is read and used </w:t>
      </w:r>
      <w:r w:rsidRPr="00975840">
        <w:rPr>
          <w:color w:val="0070C0"/>
        </w:rPr>
        <w:t>to evaluate the password for common word penalties</w:t>
      </w:r>
      <w:r>
        <w:rPr>
          <w:color w:val="0070C0"/>
        </w:rPr>
        <w:t xml:space="preserve"> (fits in two categories, so two colors)</w:t>
      </w:r>
      <w:r w:rsidRPr="00975840">
        <w:rPr>
          <w:color w:val="0070C0"/>
        </w:rPr>
        <w:t xml:space="preserve"> */</w:t>
      </w:r>
    </w:p>
    <w:p w14:paraId="4F1267BE" w14:textId="77777777" w:rsidR="00975840" w:rsidRDefault="00975840" w:rsidP="00975840">
      <w:pPr>
        <w:pStyle w:val="Code"/>
      </w:pPr>
    </w:p>
    <w:p w14:paraId="3AEBC6E2" w14:textId="77777777" w:rsidR="00D00DD1" w:rsidRDefault="00D00DD1" w:rsidP="00D00DD1">
      <w:pPr>
        <w:pStyle w:val="Code"/>
      </w:pPr>
      <w:r>
        <w:t xml:space="preserve">        </w:t>
      </w:r>
      <w:proofErr w:type="spellStart"/>
      <w:proofErr w:type="gramStart"/>
      <w:r>
        <w:t>this.difficulty</w:t>
      </w:r>
      <w:proofErr w:type="spellEnd"/>
      <w:proofErr w:type="gramEnd"/>
      <w:r>
        <w:t xml:space="preserve"> = </w:t>
      </w:r>
      <w:proofErr w:type="spellStart"/>
      <w:r>
        <w:t>difficulty.toLowerCase</w:t>
      </w:r>
      <w:proofErr w:type="spellEnd"/>
      <w:r>
        <w:t>();</w:t>
      </w:r>
    </w:p>
    <w:p w14:paraId="0239A5A5" w14:textId="77777777" w:rsidR="00D00DD1" w:rsidRDefault="00D00DD1" w:rsidP="00D00DD1">
      <w:pPr>
        <w:pStyle w:val="Code"/>
      </w:pPr>
      <w:r>
        <w:t xml:space="preserve">        switch (</w:t>
      </w:r>
      <w:proofErr w:type="spellStart"/>
      <w:proofErr w:type="gramStart"/>
      <w:r>
        <w:t>this.difficulty</w:t>
      </w:r>
      <w:proofErr w:type="spellEnd"/>
      <w:proofErr w:type="gramEnd"/>
      <w:r>
        <w:t>)</w:t>
      </w:r>
    </w:p>
    <w:p w14:paraId="789460BD" w14:textId="77777777" w:rsidR="00D00DD1" w:rsidRDefault="00D00DD1" w:rsidP="00D00DD1">
      <w:pPr>
        <w:pStyle w:val="Code"/>
      </w:pPr>
      <w:r>
        <w:t xml:space="preserve">        {</w:t>
      </w:r>
    </w:p>
    <w:p w14:paraId="6F501C89" w14:textId="77777777" w:rsidR="00D00DD1" w:rsidRDefault="00D00DD1" w:rsidP="00D00DD1">
      <w:pPr>
        <w:pStyle w:val="Code"/>
      </w:pPr>
      <w:r>
        <w:t xml:space="preserve">            case "easy":</w:t>
      </w:r>
    </w:p>
    <w:p w14:paraId="6F63977F" w14:textId="77777777" w:rsidR="00D00DD1" w:rsidRDefault="00D00DD1" w:rsidP="00D00DD1">
      <w:pPr>
        <w:pStyle w:val="Code"/>
      </w:pPr>
      <w:r>
        <w:t xml:space="preserve">                </w:t>
      </w:r>
      <w:proofErr w:type="spellStart"/>
      <w:r>
        <w:t>commonWordPenalty</w:t>
      </w:r>
      <w:proofErr w:type="spellEnd"/>
      <w:r>
        <w:t xml:space="preserve"> = </w:t>
      </w:r>
      <w:proofErr w:type="gramStart"/>
      <w:r>
        <w:t>2;</w:t>
      </w:r>
      <w:proofErr w:type="gramEnd"/>
    </w:p>
    <w:p w14:paraId="5AB7DA59" w14:textId="77777777" w:rsidR="00D00DD1" w:rsidRDefault="00D00DD1" w:rsidP="00D00DD1">
      <w:pPr>
        <w:pStyle w:val="Code"/>
      </w:pPr>
      <w:r>
        <w:t xml:space="preserve">                </w:t>
      </w:r>
      <w:proofErr w:type="spellStart"/>
      <w:r>
        <w:t>moderateThreshold</w:t>
      </w:r>
      <w:proofErr w:type="spellEnd"/>
      <w:r>
        <w:t xml:space="preserve"> = </w:t>
      </w:r>
      <w:proofErr w:type="gramStart"/>
      <w:r>
        <w:t>3;</w:t>
      </w:r>
      <w:proofErr w:type="gramEnd"/>
    </w:p>
    <w:p w14:paraId="5A4061DF" w14:textId="77777777" w:rsidR="00D00DD1" w:rsidRDefault="00D00DD1" w:rsidP="00D00DD1">
      <w:pPr>
        <w:pStyle w:val="Code"/>
      </w:pPr>
      <w:r>
        <w:t xml:space="preserve">                </w:t>
      </w:r>
      <w:proofErr w:type="spellStart"/>
      <w:r>
        <w:t>strongThreshold</w:t>
      </w:r>
      <w:proofErr w:type="spellEnd"/>
      <w:r>
        <w:t xml:space="preserve"> = </w:t>
      </w:r>
      <w:proofErr w:type="gramStart"/>
      <w:r>
        <w:t>5;</w:t>
      </w:r>
      <w:proofErr w:type="gramEnd"/>
    </w:p>
    <w:p w14:paraId="72F7842C" w14:textId="77777777" w:rsidR="00D00DD1" w:rsidRDefault="00D00DD1" w:rsidP="00D00DD1">
      <w:pPr>
        <w:pStyle w:val="Code"/>
      </w:pPr>
      <w:r>
        <w:t xml:space="preserve">                </w:t>
      </w:r>
      <w:proofErr w:type="gramStart"/>
      <w:r>
        <w:t>break;</w:t>
      </w:r>
      <w:proofErr w:type="gramEnd"/>
    </w:p>
    <w:p w14:paraId="1C9675DC" w14:textId="77777777" w:rsidR="00D00DD1" w:rsidRDefault="00D00DD1" w:rsidP="00D00DD1">
      <w:pPr>
        <w:pStyle w:val="Code"/>
      </w:pPr>
      <w:r>
        <w:t xml:space="preserve">            case "medium":</w:t>
      </w:r>
    </w:p>
    <w:p w14:paraId="533445B9" w14:textId="77777777" w:rsidR="00D00DD1" w:rsidRDefault="00D00DD1" w:rsidP="00D00DD1">
      <w:pPr>
        <w:pStyle w:val="Code"/>
      </w:pPr>
      <w:r>
        <w:t xml:space="preserve">                </w:t>
      </w:r>
      <w:proofErr w:type="spellStart"/>
      <w:r>
        <w:t>commonWordPenalty</w:t>
      </w:r>
      <w:proofErr w:type="spellEnd"/>
      <w:r>
        <w:t xml:space="preserve"> = </w:t>
      </w:r>
      <w:proofErr w:type="gramStart"/>
      <w:r>
        <w:t>3;</w:t>
      </w:r>
      <w:proofErr w:type="gramEnd"/>
    </w:p>
    <w:p w14:paraId="1763AB04" w14:textId="77777777" w:rsidR="00D00DD1" w:rsidRDefault="00D00DD1" w:rsidP="00D00DD1">
      <w:pPr>
        <w:pStyle w:val="Code"/>
      </w:pPr>
      <w:r>
        <w:t xml:space="preserve">                </w:t>
      </w:r>
      <w:proofErr w:type="spellStart"/>
      <w:r>
        <w:t>moderateThreshold</w:t>
      </w:r>
      <w:proofErr w:type="spellEnd"/>
      <w:r>
        <w:t xml:space="preserve"> = </w:t>
      </w:r>
      <w:proofErr w:type="gramStart"/>
      <w:r>
        <w:t>4;</w:t>
      </w:r>
      <w:proofErr w:type="gramEnd"/>
    </w:p>
    <w:p w14:paraId="65A48600" w14:textId="77777777" w:rsidR="00D00DD1" w:rsidRDefault="00D00DD1" w:rsidP="00D00DD1">
      <w:pPr>
        <w:pStyle w:val="Code"/>
      </w:pPr>
      <w:r>
        <w:t xml:space="preserve">                </w:t>
      </w:r>
      <w:proofErr w:type="spellStart"/>
      <w:r>
        <w:t>strongThreshold</w:t>
      </w:r>
      <w:proofErr w:type="spellEnd"/>
      <w:r>
        <w:t xml:space="preserve"> = </w:t>
      </w:r>
      <w:proofErr w:type="gramStart"/>
      <w:r>
        <w:t>5;</w:t>
      </w:r>
      <w:proofErr w:type="gramEnd"/>
    </w:p>
    <w:p w14:paraId="73B5AE20" w14:textId="77777777" w:rsidR="00D00DD1" w:rsidRDefault="00D00DD1" w:rsidP="00D00DD1">
      <w:pPr>
        <w:pStyle w:val="Code"/>
      </w:pPr>
      <w:r>
        <w:t xml:space="preserve">                </w:t>
      </w:r>
      <w:proofErr w:type="gramStart"/>
      <w:r>
        <w:t>break;</w:t>
      </w:r>
      <w:proofErr w:type="gramEnd"/>
    </w:p>
    <w:p w14:paraId="1BE5F2B2" w14:textId="77777777" w:rsidR="00D00DD1" w:rsidRDefault="00D00DD1" w:rsidP="00D00DD1">
      <w:pPr>
        <w:pStyle w:val="Code"/>
      </w:pPr>
      <w:r>
        <w:t xml:space="preserve">            case "hard":</w:t>
      </w:r>
    </w:p>
    <w:p w14:paraId="5F9C4DE2" w14:textId="77777777" w:rsidR="00D00DD1" w:rsidRDefault="00D00DD1" w:rsidP="00D00DD1">
      <w:pPr>
        <w:pStyle w:val="Code"/>
      </w:pPr>
      <w:r>
        <w:t xml:space="preserve">                </w:t>
      </w:r>
      <w:proofErr w:type="spellStart"/>
      <w:r>
        <w:t>commonWordPenalty</w:t>
      </w:r>
      <w:proofErr w:type="spellEnd"/>
      <w:r>
        <w:t xml:space="preserve"> = </w:t>
      </w:r>
      <w:proofErr w:type="gramStart"/>
      <w:r>
        <w:t>4;</w:t>
      </w:r>
      <w:proofErr w:type="gramEnd"/>
    </w:p>
    <w:p w14:paraId="0A64D24A" w14:textId="77777777" w:rsidR="00D00DD1" w:rsidRDefault="00D00DD1" w:rsidP="00D00DD1">
      <w:pPr>
        <w:pStyle w:val="Code"/>
      </w:pPr>
      <w:r>
        <w:t xml:space="preserve">                </w:t>
      </w:r>
      <w:proofErr w:type="spellStart"/>
      <w:r>
        <w:t>moderateThreshold</w:t>
      </w:r>
      <w:proofErr w:type="spellEnd"/>
      <w:r>
        <w:t xml:space="preserve"> = </w:t>
      </w:r>
      <w:proofErr w:type="gramStart"/>
      <w:r>
        <w:t>4;</w:t>
      </w:r>
      <w:proofErr w:type="gramEnd"/>
    </w:p>
    <w:p w14:paraId="58E405AC" w14:textId="77777777" w:rsidR="00D00DD1" w:rsidRDefault="00D00DD1" w:rsidP="00D00DD1">
      <w:pPr>
        <w:pStyle w:val="Code"/>
      </w:pPr>
      <w:r>
        <w:t xml:space="preserve">                </w:t>
      </w:r>
      <w:proofErr w:type="spellStart"/>
      <w:r>
        <w:t>strongThreshold</w:t>
      </w:r>
      <w:proofErr w:type="spellEnd"/>
      <w:r>
        <w:t xml:space="preserve"> = </w:t>
      </w:r>
      <w:proofErr w:type="gramStart"/>
      <w:r>
        <w:t>5;</w:t>
      </w:r>
      <w:proofErr w:type="gramEnd"/>
    </w:p>
    <w:p w14:paraId="3EBA7871" w14:textId="77777777" w:rsidR="00D00DD1" w:rsidRDefault="00D00DD1" w:rsidP="00D00DD1">
      <w:pPr>
        <w:pStyle w:val="Code"/>
      </w:pPr>
      <w:r>
        <w:t xml:space="preserve">                </w:t>
      </w:r>
      <w:proofErr w:type="gramStart"/>
      <w:r>
        <w:t>break;</w:t>
      </w:r>
      <w:proofErr w:type="gramEnd"/>
    </w:p>
    <w:p w14:paraId="12AB628B" w14:textId="77777777" w:rsidR="00D00DD1" w:rsidRDefault="00D00DD1" w:rsidP="00D00DD1">
      <w:pPr>
        <w:pStyle w:val="Code"/>
      </w:pPr>
      <w:r>
        <w:t xml:space="preserve">            default:</w:t>
      </w:r>
    </w:p>
    <w:p w14:paraId="53F019A7" w14:textId="77777777" w:rsidR="00D00DD1" w:rsidRDefault="00D00DD1" w:rsidP="00D00DD1">
      <w:pPr>
        <w:pStyle w:val="Code"/>
      </w:pPr>
      <w:r>
        <w:t xml:space="preserve">                </w:t>
      </w:r>
      <w:proofErr w:type="spellStart"/>
      <w:r>
        <w:t>commonWordPenalty</w:t>
      </w:r>
      <w:proofErr w:type="spellEnd"/>
      <w:r>
        <w:t xml:space="preserve"> = </w:t>
      </w:r>
      <w:proofErr w:type="gramStart"/>
      <w:r>
        <w:t>2;</w:t>
      </w:r>
      <w:proofErr w:type="gramEnd"/>
    </w:p>
    <w:p w14:paraId="3D150D7C" w14:textId="77777777" w:rsidR="00D00DD1" w:rsidRDefault="00D00DD1" w:rsidP="00D00DD1">
      <w:pPr>
        <w:pStyle w:val="Code"/>
      </w:pPr>
      <w:r>
        <w:t xml:space="preserve">                </w:t>
      </w:r>
      <w:proofErr w:type="spellStart"/>
      <w:r>
        <w:t>moderateThreshold</w:t>
      </w:r>
      <w:proofErr w:type="spellEnd"/>
      <w:r>
        <w:t xml:space="preserve"> = </w:t>
      </w:r>
      <w:proofErr w:type="gramStart"/>
      <w:r>
        <w:t>3;</w:t>
      </w:r>
      <w:proofErr w:type="gramEnd"/>
    </w:p>
    <w:p w14:paraId="6BB32483" w14:textId="77777777" w:rsidR="00D00DD1" w:rsidRDefault="00D00DD1" w:rsidP="00D00DD1">
      <w:pPr>
        <w:pStyle w:val="Code"/>
      </w:pPr>
      <w:r>
        <w:t xml:space="preserve">                </w:t>
      </w:r>
      <w:proofErr w:type="spellStart"/>
      <w:r>
        <w:t>strongThreshold</w:t>
      </w:r>
      <w:proofErr w:type="spellEnd"/>
      <w:r>
        <w:t xml:space="preserve"> = </w:t>
      </w:r>
      <w:proofErr w:type="gramStart"/>
      <w:r>
        <w:t>5;</w:t>
      </w:r>
      <w:proofErr w:type="gramEnd"/>
    </w:p>
    <w:p w14:paraId="528CA6F5" w14:textId="77777777" w:rsidR="00D00DD1" w:rsidRDefault="00D00DD1" w:rsidP="00D00DD1">
      <w:pPr>
        <w:pStyle w:val="Code"/>
      </w:pPr>
      <w:r>
        <w:t xml:space="preserve">        }</w:t>
      </w:r>
    </w:p>
    <w:p w14:paraId="78EDD819" w14:textId="77777777" w:rsidR="00D00DD1" w:rsidRDefault="00D00DD1" w:rsidP="00D00DD1">
      <w:pPr>
        <w:pStyle w:val="Code"/>
      </w:pPr>
      <w:r>
        <w:t xml:space="preserve">    }</w:t>
      </w:r>
    </w:p>
    <w:p w14:paraId="578821C7" w14:textId="77777777" w:rsidR="00D00DD1" w:rsidRDefault="00D00DD1" w:rsidP="00D00DD1">
      <w:pPr>
        <w:pStyle w:val="Code"/>
      </w:pPr>
    </w:p>
    <w:p w14:paraId="1C84C24F" w14:textId="77777777" w:rsidR="00D00DD1" w:rsidRDefault="00D00DD1" w:rsidP="00D00DD1">
      <w:pPr>
        <w:pStyle w:val="Code"/>
      </w:pPr>
      <w:r>
        <w:lastRenderedPageBreak/>
        <w:t xml:space="preserve">    /**</w:t>
      </w:r>
    </w:p>
    <w:p w14:paraId="2C1F2392" w14:textId="77777777" w:rsidR="00D00DD1" w:rsidRDefault="00D00DD1" w:rsidP="00D00DD1">
      <w:pPr>
        <w:pStyle w:val="Code"/>
      </w:pPr>
      <w:r>
        <w:t xml:space="preserve">     * Evaluates the strength of the password.</w:t>
      </w:r>
    </w:p>
    <w:p w14:paraId="41A46DD5" w14:textId="77777777" w:rsidR="00D00DD1" w:rsidRDefault="00D00DD1" w:rsidP="00D00DD1">
      <w:pPr>
        <w:pStyle w:val="Code"/>
      </w:pPr>
      <w:r>
        <w:t xml:space="preserve">     * @param password </w:t>
      </w:r>
      <w:proofErr w:type="gramStart"/>
      <w:r>
        <w:t>The</w:t>
      </w:r>
      <w:proofErr w:type="gramEnd"/>
      <w:r>
        <w:t xml:space="preserve"> password to evaluate.</w:t>
      </w:r>
    </w:p>
    <w:p w14:paraId="5C165D64" w14:textId="77777777" w:rsidR="00D00DD1" w:rsidRDefault="00D00DD1" w:rsidP="00D00DD1">
      <w:pPr>
        <w:pStyle w:val="Code"/>
      </w:pPr>
      <w:r>
        <w:t xml:space="preserve">     * @return 0 = Weak, 1 = Moderate, 2 = Strong</w:t>
      </w:r>
    </w:p>
    <w:p w14:paraId="6109BD70" w14:textId="190E8E2D" w:rsidR="00D00DD1" w:rsidRDefault="00D00DD1" w:rsidP="00D00DD1">
      <w:pPr>
        <w:pStyle w:val="Code"/>
      </w:pPr>
      <w:r>
        <w:t xml:space="preserve">     */</w:t>
      </w:r>
    </w:p>
    <w:p w14:paraId="33094705" w14:textId="5623A284" w:rsidR="00A22EA8" w:rsidRPr="00A22EA8" w:rsidRDefault="00A22EA8" w:rsidP="00D00DD1">
      <w:pPr>
        <w:pStyle w:val="Code"/>
        <w:rPr>
          <w:color w:val="FFFF00"/>
        </w:rPr>
      </w:pPr>
      <w:r w:rsidRPr="00A22EA8">
        <w:rPr>
          <w:color w:val="FFFF00"/>
        </w:rPr>
        <w:t>/*</w:t>
      </w:r>
      <w:r w:rsidRPr="00A22EA8">
        <w:rPr>
          <w:rFonts w:ascii="Times New Roman" w:hAnsi="Times New Roman" w:cs="Times New Roman"/>
          <w:color w:val="FFFF00"/>
          <w:sz w:val="24"/>
        </w:rPr>
        <w:t xml:space="preserve"> </w:t>
      </w:r>
      <w:r w:rsidRPr="00A22EA8">
        <w:rPr>
          <w:color w:val="FFFF00"/>
        </w:rPr>
        <w:t xml:space="preserve">The </w:t>
      </w:r>
      <w:proofErr w:type="spellStart"/>
      <w:proofErr w:type="gramStart"/>
      <w:r w:rsidRPr="00A22EA8">
        <w:rPr>
          <w:color w:val="FFFF00"/>
        </w:rPr>
        <w:t>checkStrength</w:t>
      </w:r>
      <w:proofErr w:type="spellEnd"/>
      <w:r w:rsidRPr="00A22EA8">
        <w:rPr>
          <w:color w:val="FFFF00"/>
        </w:rPr>
        <w:t>(</w:t>
      </w:r>
      <w:proofErr w:type="gramEnd"/>
      <w:r w:rsidRPr="00A22EA8">
        <w:rPr>
          <w:color w:val="FFFF00"/>
        </w:rPr>
        <w:t>) method evaluates the password strength by checking its length, the presence of uppercase letters, numbers, and special characters, and looks for common words*/</w:t>
      </w:r>
    </w:p>
    <w:p w14:paraId="4DB5520B" w14:textId="77777777" w:rsidR="00D00DD1" w:rsidRDefault="00D00DD1" w:rsidP="00D00DD1">
      <w:pPr>
        <w:pStyle w:val="Code"/>
      </w:pPr>
      <w:r>
        <w:t xml:space="preserve">    @Override</w:t>
      </w:r>
    </w:p>
    <w:p w14:paraId="40196077" w14:textId="77777777" w:rsidR="00D00DD1" w:rsidRDefault="00D00DD1" w:rsidP="00A22EA8">
      <w:pPr>
        <w:pStyle w:val="Code"/>
        <w:shd w:val="clear" w:color="auto" w:fill="FFFF00"/>
      </w:pPr>
      <w:r>
        <w:t xml:space="preserve">    public int </w:t>
      </w:r>
      <w:proofErr w:type="spellStart"/>
      <w:proofErr w:type="gramStart"/>
      <w:r>
        <w:t>checkStrength</w:t>
      </w:r>
      <w:proofErr w:type="spellEnd"/>
      <w:r>
        <w:t>(</w:t>
      </w:r>
      <w:proofErr w:type="gramEnd"/>
      <w:r>
        <w:t>String password)</w:t>
      </w:r>
    </w:p>
    <w:p w14:paraId="2896815C" w14:textId="77777777" w:rsidR="00D00DD1" w:rsidRDefault="00D00DD1" w:rsidP="00D00DD1">
      <w:pPr>
        <w:pStyle w:val="Code"/>
      </w:pPr>
      <w:r>
        <w:t xml:space="preserve">    {</w:t>
      </w:r>
    </w:p>
    <w:p w14:paraId="30ED6EE1" w14:textId="77777777" w:rsidR="00D00DD1" w:rsidRDefault="00D00DD1" w:rsidP="00D00DD1">
      <w:pPr>
        <w:pStyle w:val="Code"/>
      </w:pPr>
      <w:r>
        <w:t xml:space="preserve">        int score = </w:t>
      </w:r>
      <w:proofErr w:type="gramStart"/>
      <w:r>
        <w:t>0;</w:t>
      </w:r>
      <w:proofErr w:type="gramEnd"/>
    </w:p>
    <w:p w14:paraId="1FC37A04" w14:textId="77777777" w:rsidR="00D00DD1" w:rsidRDefault="00D00DD1" w:rsidP="00975840">
      <w:pPr>
        <w:pStyle w:val="Code"/>
        <w:shd w:val="clear" w:color="auto" w:fill="FFFF00"/>
      </w:pPr>
      <w:r>
        <w:t xml:space="preserve">        </w:t>
      </w:r>
      <w:proofErr w:type="spellStart"/>
      <w:r>
        <w:t>hintManager.clearDynamicHints</w:t>
      </w:r>
      <w:proofErr w:type="spellEnd"/>
      <w:r>
        <w:t>(</w:t>
      </w:r>
      <w:proofErr w:type="gramStart"/>
      <w:r>
        <w:t>);</w:t>
      </w:r>
      <w:proofErr w:type="gramEnd"/>
    </w:p>
    <w:p w14:paraId="292CC1D9" w14:textId="77777777" w:rsidR="00D00DD1" w:rsidRDefault="00D00DD1" w:rsidP="00975840">
      <w:pPr>
        <w:pStyle w:val="Code"/>
        <w:shd w:val="clear" w:color="auto" w:fill="FFFF00"/>
      </w:pPr>
      <w:r>
        <w:t xml:space="preserve">        if (</w:t>
      </w:r>
      <w:proofErr w:type="spellStart"/>
      <w:proofErr w:type="gramStart"/>
      <w:r>
        <w:t>password.length</w:t>
      </w:r>
      <w:proofErr w:type="spellEnd"/>
      <w:proofErr w:type="gramEnd"/>
      <w:r>
        <w:t>() &gt;= 8) {</w:t>
      </w:r>
    </w:p>
    <w:p w14:paraId="351565DE" w14:textId="77777777" w:rsidR="00D00DD1" w:rsidRDefault="00D00DD1" w:rsidP="00975840">
      <w:pPr>
        <w:pStyle w:val="Code"/>
        <w:shd w:val="clear" w:color="auto" w:fill="FFFF00"/>
      </w:pPr>
      <w:r>
        <w:t xml:space="preserve">            score+</w:t>
      </w:r>
      <w:proofErr w:type="gramStart"/>
      <w:r>
        <w:t>+;</w:t>
      </w:r>
      <w:proofErr w:type="gramEnd"/>
    </w:p>
    <w:p w14:paraId="10F1CCCB" w14:textId="77777777" w:rsidR="00D00DD1" w:rsidRDefault="00D00DD1" w:rsidP="00D00DD1">
      <w:pPr>
        <w:pStyle w:val="Code"/>
      </w:pPr>
      <w:r>
        <w:t xml:space="preserve">        }</w:t>
      </w:r>
    </w:p>
    <w:p w14:paraId="274A44BD" w14:textId="77777777" w:rsidR="00D00DD1" w:rsidRDefault="00D00DD1" w:rsidP="00D00DD1">
      <w:pPr>
        <w:pStyle w:val="Code"/>
      </w:pPr>
      <w:r>
        <w:t xml:space="preserve">        else {</w:t>
      </w:r>
    </w:p>
    <w:p w14:paraId="673BDAF4" w14:textId="77777777" w:rsidR="00D00DD1" w:rsidRDefault="00D00DD1" w:rsidP="00F316E9">
      <w:pPr>
        <w:pStyle w:val="Code"/>
        <w:shd w:val="clear" w:color="auto" w:fill="0070C0"/>
      </w:pPr>
      <w:r>
        <w:t xml:space="preserve">            </w:t>
      </w:r>
      <w:proofErr w:type="spellStart"/>
      <w:r>
        <w:t>hintManager.addDynamicHint</w:t>
      </w:r>
      <w:proofErr w:type="spellEnd"/>
      <w:r>
        <w:t xml:space="preserve">(new </w:t>
      </w:r>
      <w:proofErr w:type="gramStart"/>
      <w:r>
        <w:t>Hint(</w:t>
      </w:r>
      <w:proofErr w:type="gramEnd"/>
      <w:r>
        <w:t>"Try making it longer (8+ characters).", "Length"));</w:t>
      </w:r>
    </w:p>
    <w:p w14:paraId="7E4BA9BD" w14:textId="77777777" w:rsidR="00D00DD1" w:rsidRDefault="00D00DD1" w:rsidP="00F316E9">
      <w:pPr>
        <w:pStyle w:val="Code"/>
        <w:shd w:val="clear" w:color="auto" w:fill="0070C0"/>
      </w:pPr>
      <w:r>
        <w:t xml:space="preserve">        }</w:t>
      </w:r>
    </w:p>
    <w:p w14:paraId="37BBB577" w14:textId="1F94F847" w:rsidR="00D00DD1" w:rsidRPr="00F316E9" w:rsidRDefault="00F316E9" w:rsidP="00D00DD1">
      <w:pPr>
        <w:pStyle w:val="Code"/>
        <w:rPr>
          <w:color w:val="0070C0"/>
        </w:rPr>
      </w:pPr>
      <w:r>
        <w:rPr>
          <w:color w:val="0070C0"/>
        </w:rPr>
        <w:t>/*</w:t>
      </w:r>
      <w:r w:rsidRPr="00F316E9">
        <w:rPr>
          <w:color w:val="0070C0"/>
        </w:rPr>
        <w:t>Hint objects are instantiated and added to the list of dynamic hints, providing real-time feedback for password strength evaluation</w:t>
      </w:r>
      <w:r>
        <w:rPr>
          <w:color w:val="0070C0"/>
        </w:rPr>
        <w:t>*/</w:t>
      </w:r>
    </w:p>
    <w:p w14:paraId="372D6F2C" w14:textId="77777777" w:rsidR="00D00DD1" w:rsidRDefault="00D00DD1" w:rsidP="00975840">
      <w:pPr>
        <w:pStyle w:val="Code"/>
        <w:shd w:val="clear" w:color="auto" w:fill="FFFF00"/>
      </w:pPr>
      <w:r>
        <w:t xml:space="preserve">        if (</w:t>
      </w:r>
      <w:proofErr w:type="spellStart"/>
      <w:proofErr w:type="gramStart"/>
      <w:r>
        <w:t>password.matches</w:t>
      </w:r>
      <w:proofErr w:type="spellEnd"/>
      <w:proofErr w:type="gramEnd"/>
      <w:r>
        <w:t>(".*[A-Z].*")) {</w:t>
      </w:r>
    </w:p>
    <w:p w14:paraId="650EB5C3" w14:textId="77777777" w:rsidR="00D00DD1" w:rsidRDefault="00D00DD1" w:rsidP="00975840">
      <w:pPr>
        <w:pStyle w:val="Code"/>
        <w:shd w:val="clear" w:color="auto" w:fill="FFFF00"/>
      </w:pPr>
      <w:r>
        <w:t xml:space="preserve">            score+</w:t>
      </w:r>
      <w:proofErr w:type="gramStart"/>
      <w:r>
        <w:t>+;</w:t>
      </w:r>
      <w:proofErr w:type="gramEnd"/>
    </w:p>
    <w:p w14:paraId="005FDE53" w14:textId="77777777" w:rsidR="00D00DD1" w:rsidRDefault="00D00DD1" w:rsidP="00D00DD1">
      <w:pPr>
        <w:pStyle w:val="Code"/>
      </w:pPr>
      <w:r>
        <w:t xml:space="preserve">        }</w:t>
      </w:r>
    </w:p>
    <w:p w14:paraId="78E0B984" w14:textId="77777777" w:rsidR="00D00DD1" w:rsidRDefault="00D00DD1" w:rsidP="00D00DD1">
      <w:pPr>
        <w:pStyle w:val="Code"/>
      </w:pPr>
      <w:r>
        <w:t xml:space="preserve">        else {</w:t>
      </w:r>
    </w:p>
    <w:p w14:paraId="6039F2F7" w14:textId="77777777" w:rsidR="00D00DD1" w:rsidRDefault="00D00DD1" w:rsidP="00F316E9">
      <w:pPr>
        <w:pStyle w:val="Code"/>
        <w:shd w:val="clear" w:color="auto" w:fill="0070C0"/>
      </w:pPr>
      <w:r>
        <w:t xml:space="preserve">            </w:t>
      </w:r>
      <w:proofErr w:type="spellStart"/>
      <w:r>
        <w:t>hintManager.addDynamicHint</w:t>
      </w:r>
      <w:proofErr w:type="spellEnd"/>
      <w:r>
        <w:t xml:space="preserve">(new </w:t>
      </w:r>
      <w:proofErr w:type="gramStart"/>
      <w:r>
        <w:t>Hint(</w:t>
      </w:r>
      <w:proofErr w:type="gramEnd"/>
      <w:r>
        <w:t>"Add at least one uppercase letter.", "Uppercase"));</w:t>
      </w:r>
    </w:p>
    <w:p w14:paraId="2A2AD941" w14:textId="77777777" w:rsidR="00D00DD1" w:rsidRDefault="00D00DD1" w:rsidP="00D00DD1">
      <w:pPr>
        <w:pStyle w:val="Code"/>
      </w:pPr>
      <w:r>
        <w:t xml:space="preserve">        }</w:t>
      </w:r>
    </w:p>
    <w:p w14:paraId="54F9AC74" w14:textId="77777777" w:rsidR="00F316E9" w:rsidRPr="00F316E9" w:rsidRDefault="00F316E9" w:rsidP="00F316E9">
      <w:pPr>
        <w:pStyle w:val="Code"/>
        <w:rPr>
          <w:color w:val="0070C0"/>
        </w:rPr>
      </w:pPr>
      <w:r>
        <w:rPr>
          <w:color w:val="0070C0"/>
        </w:rPr>
        <w:t>/*</w:t>
      </w:r>
      <w:r w:rsidRPr="00F316E9">
        <w:rPr>
          <w:color w:val="0070C0"/>
        </w:rPr>
        <w:t>Hint objects are instantiated and added to the list of dynamic hints, providing real-time feedback for password strength evaluation</w:t>
      </w:r>
      <w:r>
        <w:rPr>
          <w:color w:val="0070C0"/>
        </w:rPr>
        <w:t>*/</w:t>
      </w:r>
    </w:p>
    <w:p w14:paraId="38B3636A" w14:textId="77777777" w:rsidR="00F316E9" w:rsidRDefault="00F316E9" w:rsidP="00D00DD1">
      <w:pPr>
        <w:pStyle w:val="Code"/>
      </w:pPr>
    </w:p>
    <w:p w14:paraId="48DD5F31" w14:textId="77777777" w:rsidR="00D00DD1" w:rsidRDefault="00D00DD1" w:rsidP="00D00DD1">
      <w:pPr>
        <w:pStyle w:val="Code"/>
      </w:pPr>
    </w:p>
    <w:p w14:paraId="6F99A6B3" w14:textId="77777777" w:rsidR="00D00DD1" w:rsidRDefault="00D00DD1" w:rsidP="00975840">
      <w:pPr>
        <w:pStyle w:val="Code"/>
        <w:shd w:val="clear" w:color="auto" w:fill="FFFF00"/>
      </w:pPr>
      <w:r>
        <w:t xml:space="preserve">        if (</w:t>
      </w:r>
      <w:proofErr w:type="spellStart"/>
      <w:proofErr w:type="gramStart"/>
      <w:r>
        <w:t>password.matches</w:t>
      </w:r>
      <w:proofErr w:type="spellEnd"/>
      <w:proofErr w:type="gramEnd"/>
      <w:r>
        <w:t>(".*[a-z].*")) {</w:t>
      </w:r>
    </w:p>
    <w:p w14:paraId="749D214D" w14:textId="77777777" w:rsidR="00D00DD1" w:rsidRDefault="00D00DD1" w:rsidP="00975840">
      <w:pPr>
        <w:pStyle w:val="Code"/>
        <w:shd w:val="clear" w:color="auto" w:fill="FFFF00"/>
      </w:pPr>
      <w:r>
        <w:t xml:space="preserve">            score+</w:t>
      </w:r>
      <w:proofErr w:type="gramStart"/>
      <w:r>
        <w:t>+;</w:t>
      </w:r>
      <w:proofErr w:type="gramEnd"/>
    </w:p>
    <w:p w14:paraId="4B1385FA" w14:textId="77777777" w:rsidR="00D00DD1" w:rsidRDefault="00D00DD1" w:rsidP="00D00DD1">
      <w:pPr>
        <w:pStyle w:val="Code"/>
      </w:pPr>
      <w:r>
        <w:t xml:space="preserve">        }</w:t>
      </w:r>
    </w:p>
    <w:p w14:paraId="47079D2A" w14:textId="77777777" w:rsidR="00D00DD1" w:rsidRDefault="00D00DD1" w:rsidP="00D00DD1">
      <w:pPr>
        <w:pStyle w:val="Code"/>
      </w:pPr>
      <w:r>
        <w:t xml:space="preserve">        else {</w:t>
      </w:r>
    </w:p>
    <w:p w14:paraId="0A2529D4" w14:textId="77777777" w:rsidR="00D00DD1" w:rsidRDefault="00D00DD1" w:rsidP="00F316E9">
      <w:pPr>
        <w:pStyle w:val="Code"/>
        <w:shd w:val="clear" w:color="auto" w:fill="0070C0"/>
      </w:pPr>
      <w:r>
        <w:t xml:space="preserve">            </w:t>
      </w:r>
      <w:proofErr w:type="spellStart"/>
      <w:r>
        <w:t>hintManager.addDynamicHint</w:t>
      </w:r>
      <w:proofErr w:type="spellEnd"/>
      <w:r>
        <w:t xml:space="preserve">(new </w:t>
      </w:r>
      <w:proofErr w:type="gramStart"/>
      <w:r>
        <w:t>Hint(</w:t>
      </w:r>
      <w:proofErr w:type="gramEnd"/>
      <w:r>
        <w:t>"Add at least one lowercase letter.", "Lowercase"));</w:t>
      </w:r>
    </w:p>
    <w:p w14:paraId="4EC26E20" w14:textId="77777777" w:rsidR="00D00DD1" w:rsidRDefault="00D00DD1" w:rsidP="00D00DD1">
      <w:pPr>
        <w:pStyle w:val="Code"/>
      </w:pPr>
      <w:r>
        <w:t xml:space="preserve">        }</w:t>
      </w:r>
    </w:p>
    <w:p w14:paraId="1EA95018" w14:textId="77777777" w:rsidR="00F316E9" w:rsidRPr="00F316E9" w:rsidRDefault="00F316E9" w:rsidP="00F316E9">
      <w:pPr>
        <w:pStyle w:val="Code"/>
        <w:rPr>
          <w:color w:val="0070C0"/>
        </w:rPr>
      </w:pPr>
      <w:r>
        <w:rPr>
          <w:color w:val="0070C0"/>
        </w:rPr>
        <w:t>/*</w:t>
      </w:r>
      <w:r w:rsidRPr="00F316E9">
        <w:rPr>
          <w:color w:val="0070C0"/>
        </w:rPr>
        <w:t>Hint objects are instantiated and added to the list of dynamic hints, providing real-time feedback for password strength evaluation</w:t>
      </w:r>
      <w:r>
        <w:rPr>
          <w:color w:val="0070C0"/>
        </w:rPr>
        <w:t>*/</w:t>
      </w:r>
    </w:p>
    <w:p w14:paraId="14079FBD" w14:textId="77777777" w:rsidR="00D00DD1" w:rsidRDefault="00D00DD1" w:rsidP="00D00DD1">
      <w:pPr>
        <w:pStyle w:val="Code"/>
      </w:pPr>
    </w:p>
    <w:p w14:paraId="0387CE89" w14:textId="77777777" w:rsidR="00D00DD1" w:rsidRDefault="00D00DD1" w:rsidP="00975840">
      <w:pPr>
        <w:pStyle w:val="Code"/>
        <w:shd w:val="clear" w:color="auto" w:fill="FFFF00"/>
      </w:pPr>
      <w:r>
        <w:t xml:space="preserve">        if (</w:t>
      </w:r>
      <w:proofErr w:type="spellStart"/>
      <w:proofErr w:type="gramStart"/>
      <w:r>
        <w:t>password.matches</w:t>
      </w:r>
      <w:proofErr w:type="spellEnd"/>
      <w:proofErr w:type="gramEnd"/>
      <w:r>
        <w:t>(".*\\d.*")) {</w:t>
      </w:r>
    </w:p>
    <w:p w14:paraId="0C0B0C14" w14:textId="77777777" w:rsidR="00D00DD1" w:rsidRDefault="00D00DD1" w:rsidP="00975840">
      <w:pPr>
        <w:pStyle w:val="Code"/>
        <w:shd w:val="clear" w:color="auto" w:fill="FFFF00"/>
      </w:pPr>
      <w:r>
        <w:t xml:space="preserve">            score+</w:t>
      </w:r>
      <w:proofErr w:type="gramStart"/>
      <w:r>
        <w:t>+;</w:t>
      </w:r>
      <w:proofErr w:type="gramEnd"/>
    </w:p>
    <w:p w14:paraId="1EDB187C" w14:textId="77777777" w:rsidR="00D00DD1" w:rsidRDefault="00D00DD1" w:rsidP="00D00DD1">
      <w:pPr>
        <w:pStyle w:val="Code"/>
      </w:pPr>
      <w:r>
        <w:t xml:space="preserve">        }</w:t>
      </w:r>
    </w:p>
    <w:p w14:paraId="56470FE2" w14:textId="77777777" w:rsidR="00D00DD1" w:rsidRDefault="00D00DD1" w:rsidP="00D00DD1">
      <w:pPr>
        <w:pStyle w:val="Code"/>
      </w:pPr>
      <w:r>
        <w:t xml:space="preserve">        else { </w:t>
      </w:r>
    </w:p>
    <w:p w14:paraId="7F392BD6" w14:textId="77777777" w:rsidR="00D00DD1" w:rsidRDefault="00D00DD1" w:rsidP="00F316E9">
      <w:pPr>
        <w:pStyle w:val="Code"/>
        <w:shd w:val="clear" w:color="auto" w:fill="0070C0"/>
      </w:pPr>
      <w:r>
        <w:t xml:space="preserve">            </w:t>
      </w:r>
      <w:proofErr w:type="spellStart"/>
      <w:r>
        <w:t>hintManager.addDynamicHint</w:t>
      </w:r>
      <w:proofErr w:type="spellEnd"/>
      <w:r>
        <w:t xml:space="preserve">(new </w:t>
      </w:r>
      <w:proofErr w:type="gramStart"/>
      <w:r>
        <w:t>Hint(</w:t>
      </w:r>
      <w:proofErr w:type="gramEnd"/>
      <w:r>
        <w:t>"Add at least one number.", "Numbers"));</w:t>
      </w:r>
    </w:p>
    <w:p w14:paraId="4F53AFAC" w14:textId="77777777" w:rsidR="00D00DD1" w:rsidRDefault="00D00DD1" w:rsidP="00D00DD1">
      <w:pPr>
        <w:pStyle w:val="Code"/>
      </w:pPr>
      <w:r>
        <w:t xml:space="preserve">        }</w:t>
      </w:r>
    </w:p>
    <w:p w14:paraId="2DFAB8C1" w14:textId="77777777" w:rsidR="00F316E9" w:rsidRPr="00F316E9" w:rsidRDefault="00F316E9" w:rsidP="00F316E9">
      <w:pPr>
        <w:pStyle w:val="Code"/>
        <w:rPr>
          <w:color w:val="0070C0"/>
        </w:rPr>
      </w:pPr>
      <w:r>
        <w:rPr>
          <w:color w:val="0070C0"/>
        </w:rPr>
        <w:t>/*</w:t>
      </w:r>
      <w:r w:rsidRPr="00F316E9">
        <w:rPr>
          <w:color w:val="0070C0"/>
        </w:rPr>
        <w:t>Hint objects are instantiated and added to the list of dynamic hints, providing real-time feedback for password strength evaluation</w:t>
      </w:r>
      <w:r>
        <w:rPr>
          <w:color w:val="0070C0"/>
        </w:rPr>
        <w:t>*/</w:t>
      </w:r>
    </w:p>
    <w:p w14:paraId="588727EF" w14:textId="77777777" w:rsidR="00D00DD1" w:rsidRDefault="00D00DD1" w:rsidP="00D00DD1">
      <w:pPr>
        <w:pStyle w:val="Code"/>
      </w:pPr>
    </w:p>
    <w:p w14:paraId="5413DC7B" w14:textId="77777777" w:rsidR="00D00DD1" w:rsidRDefault="00D00DD1" w:rsidP="00975840">
      <w:pPr>
        <w:pStyle w:val="Code"/>
        <w:shd w:val="clear" w:color="auto" w:fill="FFFF00"/>
      </w:pPr>
      <w:r>
        <w:t xml:space="preserve">        if (</w:t>
      </w:r>
      <w:proofErr w:type="spellStart"/>
      <w:proofErr w:type="gramStart"/>
      <w:r>
        <w:t>password.matches</w:t>
      </w:r>
      <w:proofErr w:type="spellEnd"/>
      <w:proofErr w:type="gramEnd"/>
      <w:r>
        <w:t>(".*[!@#$%&amp;*].*")) {</w:t>
      </w:r>
    </w:p>
    <w:p w14:paraId="18FE40AA" w14:textId="77777777" w:rsidR="00D00DD1" w:rsidRDefault="00D00DD1" w:rsidP="00975840">
      <w:pPr>
        <w:pStyle w:val="Code"/>
        <w:shd w:val="clear" w:color="auto" w:fill="FFFF00"/>
      </w:pPr>
      <w:r>
        <w:t xml:space="preserve">            score+</w:t>
      </w:r>
      <w:proofErr w:type="gramStart"/>
      <w:r>
        <w:t>+;</w:t>
      </w:r>
      <w:proofErr w:type="gramEnd"/>
    </w:p>
    <w:p w14:paraId="6D037566" w14:textId="77777777" w:rsidR="00D00DD1" w:rsidRDefault="00D00DD1" w:rsidP="00D00DD1">
      <w:pPr>
        <w:pStyle w:val="Code"/>
      </w:pPr>
      <w:r>
        <w:t xml:space="preserve">        }</w:t>
      </w:r>
    </w:p>
    <w:p w14:paraId="38BBBA5F" w14:textId="77777777" w:rsidR="00D00DD1" w:rsidRDefault="00D00DD1" w:rsidP="00D00DD1">
      <w:pPr>
        <w:pStyle w:val="Code"/>
      </w:pPr>
      <w:r>
        <w:t xml:space="preserve">        else {</w:t>
      </w:r>
    </w:p>
    <w:p w14:paraId="14E9B325" w14:textId="77777777" w:rsidR="00D00DD1" w:rsidRDefault="00D00DD1" w:rsidP="00F316E9">
      <w:pPr>
        <w:pStyle w:val="Code"/>
        <w:shd w:val="clear" w:color="auto" w:fill="0070C0"/>
      </w:pPr>
      <w:r>
        <w:t xml:space="preserve">            </w:t>
      </w:r>
      <w:proofErr w:type="spellStart"/>
      <w:r>
        <w:t>hintManager.addDynamicHint</w:t>
      </w:r>
      <w:proofErr w:type="spellEnd"/>
      <w:r>
        <w:t xml:space="preserve">(new </w:t>
      </w:r>
      <w:proofErr w:type="gramStart"/>
      <w:r>
        <w:t>Hint(</w:t>
      </w:r>
      <w:proofErr w:type="gramEnd"/>
      <w:r>
        <w:t>"Add at least one special character (!@#$%&amp;*).", "Special Characters"));</w:t>
      </w:r>
    </w:p>
    <w:p w14:paraId="398BB970" w14:textId="77777777" w:rsidR="00F316E9" w:rsidRPr="00F316E9" w:rsidRDefault="00D00DD1" w:rsidP="00F316E9">
      <w:pPr>
        <w:pStyle w:val="Code"/>
        <w:rPr>
          <w:color w:val="0070C0"/>
        </w:rPr>
      </w:pPr>
      <w:r>
        <w:t xml:space="preserve"> </w:t>
      </w:r>
      <w:r w:rsidR="00F316E9">
        <w:rPr>
          <w:color w:val="0070C0"/>
        </w:rPr>
        <w:t>/*</w:t>
      </w:r>
      <w:r w:rsidR="00F316E9" w:rsidRPr="00F316E9">
        <w:rPr>
          <w:color w:val="0070C0"/>
        </w:rPr>
        <w:t>Hint objects are instantiated and added to the list of dynamic hints, providing real-time feedback for password strength evaluation</w:t>
      </w:r>
      <w:r w:rsidR="00F316E9">
        <w:rPr>
          <w:color w:val="0070C0"/>
        </w:rPr>
        <w:t>*/</w:t>
      </w:r>
    </w:p>
    <w:p w14:paraId="6D6E3F9F" w14:textId="4055CF23" w:rsidR="00F316E9" w:rsidRDefault="00F316E9" w:rsidP="00D00DD1">
      <w:pPr>
        <w:pStyle w:val="Code"/>
      </w:pPr>
    </w:p>
    <w:p w14:paraId="648A43BE" w14:textId="0E0192ED" w:rsidR="00D00DD1" w:rsidRDefault="00D00DD1" w:rsidP="00D00DD1">
      <w:pPr>
        <w:pStyle w:val="Code"/>
      </w:pPr>
      <w:r>
        <w:t xml:space="preserve">       }</w:t>
      </w:r>
    </w:p>
    <w:p w14:paraId="2755BDCC" w14:textId="77777777" w:rsidR="00D00DD1" w:rsidRDefault="00D00DD1" w:rsidP="00D00DD1">
      <w:pPr>
        <w:pStyle w:val="Code"/>
      </w:pPr>
    </w:p>
    <w:p w14:paraId="1F5EF28F" w14:textId="77777777" w:rsidR="00D00DD1" w:rsidRDefault="00D00DD1" w:rsidP="00D00DD1">
      <w:pPr>
        <w:pStyle w:val="Code"/>
      </w:pPr>
      <w:r>
        <w:t xml:space="preserve">        String </w:t>
      </w:r>
      <w:proofErr w:type="spellStart"/>
      <w:r>
        <w:t>matchedCommonWord</w:t>
      </w:r>
      <w:proofErr w:type="spellEnd"/>
      <w:r>
        <w:t xml:space="preserve"> = </w:t>
      </w:r>
      <w:proofErr w:type="spellStart"/>
      <w:r>
        <w:t>getMatchedCommonWord</w:t>
      </w:r>
      <w:proofErr w:type="spellEnd"/>
      <w:r>
        <w:t>(</w:t>
      </w:r>
      <w:proofErr w:type="spellStart"/>
      <w:proofErr w:type="gramStart"/>
      <w:r>
        <w:t>password.toLowerCase</w:t>
      </w:r>
      <w:proofErr w:type="spellEnd"/>
      <w:proofErr w:type="gramEnd"/>
      <w:r>
        <w:t xml:space="preserve">(), </w:t>
      </w:r>
      <w:proofErr w:type="spellStart"/>
      <w:r>
        <w:t>commonWords</w:t>
      </w:r>
      <w:proofErr w:type="spellEnd"/>
      <w:r>
        <w:t>);</w:t>
      </w:r>
    </w:p>
    <w:p w14:paraId="188C1B50" w14:textId="77777777" w:rsidR="00D00DD1" w:rsidRDefault="00D00DD1" w:rsidP="00D00DD1">
      <w:pPr>
        <w:pStyle w:val="Code"/>
      </w:pPr>
    </w:p>
    <w:p w14:paraId="52008ADA" w14:textId="77777777" w:rsidR="00D00DD1" w:rsidRDefault="00D00DD1" w:rsidP="00D00DD1">
      <w:pPr>
        <w:pStyle w:val="Code"/>
      </w:pPr>
      <w:r>
        <w:t xml:space="preserve">        if (</w:t>
      </w:r>
      <w:proofErr w:type="spellStart"/>
      <w:proofErr w:type="gramStart"/>
      <w:r>
        <w:t>matchedCommonWord</w:t>
      </w:r>
      <w:proofErr w:type="spellEnd"/>
      <w:r>
        <w:t xml:space="preserve"> !</w:t>
      </w:r>
      <w:proofErr w:type="gramEnd"/>
      <w:r>
        <w:t>= null)</w:t>
      </w:r>
    </w:p>
    <w:p w14:paraId="79DBAF46" w14:textId="77777777" w:rsidR="00D00DD1" w:rsidRDefault="00D00DD1" w:rsidP="00D00DD1">
      <w:pPr>
        <w:pStyle w:val="Code"/>
      </w:pPr>
      <w:r>
        <w:t xml:space="preserve">        {</w:t>
      </w:r>
    </w:p>
    <w:p w14:paraId="7BE007B6" w14:textId="77777777" w:rsidR="00D00DD1" w:rsidRDefault="00D00DD1" w:rsidP="00D00DD1">
      <w:pPr>
        <w:pStyle w:val="Code"/>
      </w:pPr>
      <w:r>
        <w:t xml:space="preserve">            </w:t>
      </w:r>
      <w:proofErr w:type="spellStart"/>
      <w:r>
        <w:t>hintManager.addDynamicHint</w:t>
      </w:r>
      <w:proofErr w:type="spellEnd"/>
      <w:r>
        <w:t xml:space="preserve">(new </w:t>
      </w:r>
      <w:proofErr w:type="gramStart"/>
      <w:r>
        <w:t>Hint(</w:t>
      </w:r>
      <w:proofErr w:type="spellStart"/>
      <w:proofErr w:type="gramEnd"/>
      <w:r>
        <w:t>matchedCommonWord</w:t>
      </w:r>
      <w:proofErr w:type="spellEnd"/>
      <w:r>
        <w:t xml:space="preserve"> + " is a common word! Try something more unique.", "Common Words")</w:t>
      </w:r>
      <w:proofErr w:type="gramStart"/>
      <w:r>
        <w:t>);</w:t>
      </w:r>
      <w:proofErr w:type="gramEnd"/>
    </w:p>
    <w:p w14:paraId="5C94D7E9" w14:textId="77777777" w:rsidR="00D00DD1" w:rsidRDefault="00D00DD1" w:rsidP="00D00DD1">
      <w:pPr>
        <w:pStyle w:val="Code"/>
      </w:pPr>
      <w:r>
        <w:t xml:space="preserve">            score -= </w:t>
      </w:r>
      <w:proofErr w:type="spellStart"/>
      <w:proofErr w:type="gramStart"/>
      <w:r>
        <w:t>commonWordPenalty</w:t>
      </w:r>
      <w:proofErr w:type="spellEnd"/>
      <w:r>
        <w:t>;</w:t>
      </w:r>
      <w:proofErr w:type="gramEnd"/>
    </w:p>
    <w:p w14:paraId="552BFD27" w14:textId="77777777" w:rsidR="00D00DD1" w:rsidRDefault="00D00DD1" w:rsidP="00D00DD1">
      <w:pPr>
        <w:pStyle w:val="Code"/>
      </w:pPr>
      <w:r>
        <w:t xml:space="preserve">            if (</w:t>
      </w:r>
      <w:proofErr w:type="spellStart"/>
      <w:proofErr w:type="gramStart"/>
      <w:r>
        <w:t>difficulty.equals</w:t>
      </w:r>
      <w:proofErr w:type="spellEnd"/>
      <w:proofErr w:type="gramEnd"/>
      <w:r>
        <w:t>("hard")) {</w:t>
      </w:r>
    </w:p>
    <w:p w14:paraId="139BB682" w14:textId="77777777" w:rsidR="00D00DD1" w:rsidRDefault="00D00DD1" w:rsidP="00D00DD1">
      <w:pPr>
        <w:pStyle w:val="Code"/>
      </w:pPr>
      <w:r>
        <w:lastRenderedPageBreak/>
        <w:t xml:space="preserve">                return </w:t>
      </w:r>
      <w:proofErr w:type="gramStart"/>
      <w:r>
        <w:t>0;</w:t>
      </w:r>
      <w:proofErr w:type="gramEnd"/>
    </w:p>
    <w:p w14:paraId="57B55DEF" w14:textId="77777777" w:rsidR="00D00DD1" w:rsidRDefault="00D00DD1" w:rsidP="00D00DD1">
      <w:pPr>
        <w:pStyle w:val="Code"/>
      </w:pPr>
      <w:r>
        <w:t xml:space="preserve">            }</w:t>
      </w:r>
    </w:p>
    <w:p w14:paraId="63E18951" w14:textId="77777777" w:rsidR="00D00DD1" w:rsidRDefault="00D00DD1" w:rsidP="00D00DD1">
      <w:pPr>
        <w:pStyle w:val="Code"/>
      </w:pPr>
      <w:r>
        <w:t xml:space="preserve">        }</w:t>
      </w:r>
    </w:p>
    <w:p w14:paraId="5E5DCD0E" w14:textId="77777777" w:rsidR="00D00DD1" w:rsidRDefault="00D00DD1" w:rsidP="00D00DD1">
      <w:pPr>
        <w:pStyle w:val="Code"/>
      </w:pPr>
    </w:p>
    <w:p w14:paraId="4F9069C0" w14:textId="77777777" w:rsidR="00D00DD1" w:rsidRDefault="00D00DD1" w:rsidP="00D00DD1">
      <w:pPr>
        <w:pStyle w:val="Code"/>
      </w:pPr>
      <w:r>
        <w:t xml:space="preserve">        if (score &gt;= </w:t>
      </w:r>
      <w:proofErr w:type="spellStart"/>
      <w:r>
        <w:t>strongThreshold</w:t>
      </w:r>
      <w:proofErr w:type="spellEnd"/>
      <w:r>
        <w:t>) {</w:t>
      </w:r>
    </w:p>
    <w:p w14:paraId="7235D884" w14:textId="77777777" w:rsidR="00D00DD1" w:rsidRDefault="00D00DD1" w:rsidP="00D00DD1">
      <w:pPr>
        <w:pStyle w:val="Code"/>
      </w:pPr>
      <w:r>
        <w:t xml:space="preserve">            return </w:t>
      </w:r>
      <w:proofErr w:type="gramStart"/>
      <w:r>
        <w:t>2;</w:t>
      </w:r>
      <w:proofErr w:type="gramEnd"/>
    </w:p>
    <w:p w14:paraId="16C04421" w14:textId="77777777" w:rsidR="00D00DD1" w:rsidRDefault="00D00DD1" w:rsidP="00D00DD1">
      <w:pPr>
        <w:pStyle w:val="Code"/>
      </w:pPr>
      <w:r>
        <w:t xml:space="preserve">        }</w:t>
      </w:r>
    </w:p>
    <w:p w14:paraId="69026959" w14:textId="77777777" w:rsidR="00D00DD1" w:rsidRDefault="00D00DD1" w:rsidP="00D00DD1">
      <w:pPr>
        <w:pStyle w:val="Code"/>
      </w:pPr>
      <w:r>
        <w:t xml:space="preserve">        else if (score &gt;= </w:t>
      </w:r>
      <w:proofErr w:type="spellStart"/>
      <w:r>
        <w:t>moderateThreshold</w:t>
      </w:r>
      <w:proofErr w:type="spellEnd"/>
      <w:r>
        <w:t>) {</w:t>
      </w:r>
    </w:p>
    <w:p w14:paraId="1C90607D" w14:textId="77777777" w:rsidR="00D00DD1" w:rsidRDefault="00D00DD1" w:rsidP="00D00DD1">
      <w:pPr>
        <w:pStyle w:val="Code"/>
      </w:pPr>
      <w:r>
        <w:t xml:space="preserve">            return </w:t>
      </w:r>
      <w:proofErr w:type="gramStart"/>
      <w:r>
        <w:t>1;</w:t>
      </w:r>
      <w:proofErr w:type="gramEnd"/>
    </w:p>
    <w:p w14:paraId="69D25720" w14:textId="77777777" w:rsidR="00D00DD1" w:rsidRDefault="00D00DD1" w:rsidP="00D00DD1">
      <w:pPr>
        <w:pStyle w:val="Code"/>
      </w:pPr>
      <w:r>
        <w:t xml:space="preserve">        }</w:t>
      </w:r>
    </w:p>
    <w:p w14:paraId="45655DE9" w14:textId="77777777" w:rsidR="00D00DD1" w:rsidRDefault="00D00DD1" w:rsidP="00D00DD1">
      <w:pPr>
        <w:pStyle w:val="Code"/>
      </w:pPr>
      <w:r>
        <w:t xml:space="preserve">        else {</w:t>
      </w:r>
    </w:p>
    <w:p w14:paraId="5CD09413" w14:textId="77777777" w:rsidR="00D00DD1" w:rsidRDefault="00D00DD1" w:rsidP="00D00DD1">
      <w:pPr>
        <w:pStyle w:val="Code"/>
      </w:pPr>
      <w:r>
        <w:t xml:space="preserve">            return </w:t>
      </w:r>
      <w:proofErr w:type="gramStart"/>
      <w:r>
        <w:t>0;</w:t>
      </w:r>
      <w:proofErr w:type="gramEnd"/>
    </w:p>
    <w:p w14:paraId="48CD9456" w14:textId="77777777" w:rsidR="00D00DD1" w:rsidRDefault="00D00DD1" w:rsidP="00D00DD1">
      <w:pPr>
        <w:pStyle w:val="Code"/>
      </w:pPr>
      <w:r>
        <w:t xml:space="preserve">        }</w:t>
      </w:r>
    </w:p>
    <w:p w14:paraId="11C0959D" w14:textId="77777777" w:rsidR="00D00DD1" w:rsidRDefault="00D00DD1" w:rsidP="00D00DD1">
      <w:pPr>
        <w:pStyle w:val="Code"/>
      </w:pPr>
      <w:r>
        <w:t xml:space="preserve">    }</w:t>
      </w:r>
    </w:p>
    <w:p w14:paraId="243870DE" w14:textId="77777777" w:rsidR="00D00DD1" w:rsidRDefault="00D00DD1" w:rsidP="00D00DD1">
      <w:pPr>
        <w:pStyle w:val="Code"/>
      </w:pPr>
    </w:p>
    <w:p w14:paraId="244EBD68" w14:textId="77777777" w:rsidR="00D00DD1" w:rsidRDefault="00D00DD1" w:rsidP="00D00DD1">
      <w:pPr>
        <w:pStyle w:val="Code"/>
      </w:pPr>
      <w:r>
        <w:t xml:space="preserve">    /**</w:t>
      </w:r>
    </w:p>
    <w:p w14:paraId="7BC50091" w14:textId="77777777" w:rsidR="00D00DD1" w:rsidRDefault="00D00DD1" w:rsidP="00D00DD1">
      <w:pPr>
        <w:pStyle w:val="Code"/>
      </w:pPr>
      <w:r>
        <w:t xml:space="preserve">     * Provides feedback for improving a password.</w:t>
      </w:r>
    </w:p>
    <w:p w14:paraId="4FB3A6F2" w14:textId="77777777" w:rsidR="00D00DD1" w:rsidRDefault="00D00DD1" w:rsidP="00D00DD1">
      <w:pPr>
        <w:pStyle w:val="Code"/>
      </w:pPr>
      <w:r>
        <w:t xml:space="preserve">     * @param password </w:t>
      </w:r>
      <w:proofErr w:type="gramStart"/>
      <w:r>
        <w:t>The</w:t>
      </w:r>
      <w:proofErr w:type="gramEnd"/>
      <w:r>
        <w:t xml:space="preserve"> password to analyze.</w:t>
      </w:r>
    </w:p>
    <w:p w14:paraId="3A187DE3" w14:textId="77777777" w:rsidR="00D00DD1" w:rsidRDefault="00D00DD1" w:rsidP="00D00DD1">
      <w:pPr>
        <w:pStyle w:val="Code"/>
      </w:pPr>
      <w:r>
        <w:t xml:space="preserve">     * @return Feedback message.</w:t>
      </w:r>
    </w:p>
    <w:p w14:paraId="58A23D7D" w14:textId="77777777" w:rsidR="00D00DD1" w:rsidRDefault="00D00DD1" w:rsidP="00D00DD1">
      <w:pPr>
        <w:pStyle w:val="Code"/>
      </w:pPr>
      <w:r>
        <w:t xml:space="preserve">     */</w:t>
      </w:r>
    </w:p>
    <w:p w14:paraId="631DBDF3" w14:textId="77777777" w:rsidR="00D00DD1" w:rsidRDefault="00D00DD1" w:rsidP="00D00DD1">
      <w:pPr>
        <w:pStyle w:val="Code"/>
      </w:pPr>
      <w:r>
        <w:t xml:space="preserve">    @Override</w:t>
      </w:r>
    </w:p>
    <w:p w14:paraId="070CEF71" w14:textId="77777777" w:rsidR="00D00DD1" w:rsidRDefault="00D00DD1" w:rsidP="00D00DD1">
      <w:pPr>
        <w:pStyle w:val="Code"/>
      </w:pPr>
      <w:r>
        <w:t xml:space="preserve">    public String </w:t>
      </w:r>
      <w:proofErr w:type="spellStart"/>
      <w:proofErr w:type="gramStart"/>
      <w:r>
        <w:t>giveFeedback</w:t>
      </w:r>
      <w:proofErr w:type="spellEnd"/>
      <w:r>
        <w:t>(</w:t>
      </w:r>
      <w:proofErr w:type="gramEnd"/>
      <w:r>
        <w:t>String password)</w:t>
      </w:r>
    </w:p>
    <w:p w14:paraId="164A8590" w14:textId="77777777" w:rsidR="00D00DD1" w:rsidRDefault="00D00DD1" w:rsidP="00D00DD1">
      <w:pPr>
        <w:pStyle w:val="Code"/>
      </w:pPr>
      <w:r>
        <w:t xml:space="preserve">    {</w:t>
      </w:r>
    </w:p>
    <w:p w14:paraId="43F2B20A" w14:textId="77777777" w:rsidR="00D00DD1" w:rsidRDefault="00D00DD1" w:rsidP="00D00DD1">
      <w:pPr>
        <w:pStyle w:val="Code"/>
      </w:pPr>
      <w:r>
        <w:t xml:space="preserve">        int strength = </w:t>
      </w:r>
      <w:proofErr w:type="spellStart"/>
      <w:r>
        <w:t>checkStrength</w:t>
      </w:r>
      <w:proofErr w:type="spellEnd"/>
      <w:r>
        <w:t>(password</w:t>
      </w:r>
      <w:proofErr w:type="gramStart"/>
      <w:r>
        <w:t>);</w:t>
      </w:r>
      <w:proofErr w:type="gramEnd"/>
    </w:p>
    <w:p w14:paraId="50A50379" w14:textId="77777777" w:rsidR="00D00DD1" w:rsidRDefault="00D00DD1" w:rsidP="00D00DD1">
      <w:pPr>
        <w:pStyle w:val="Code"/>
      </w:pPr>
    </w:p>
    <w:p w14:paraId="65830AA0" w14:textId="77777777" w:rsidR="00D00DD1" w:rsidRDefault="00D00DD1" w:rsidP="00D00DD1">
      <w:pPr>
        <w:pStyle w:val="Code"/>
      </w:pPr>
      <w:r>
        <w:t xml:space="preserve">        if (strength == 2) {</w:t>
      </w:r>
    </w:p>
    <w:p w14:paraId="6F3B9BE0" w14:textId="77777777" w:rsidR="00D00DD1" w:rsidRDefault="00D00DD1" w:rsidP="00D00DD1">
      <w:pPr>
        <w:pStyle w:val="Code"/>
      </w:pPr>
      <w:r>
        <w:t xml:space="preserve">            return "Strong Password! Great job!</w:t>
      </w:r>
      <w:proofErr w:type="gramStart"/>
      <w:r>
        <w:t>";</w:t>
      </w:r>
      <w:proofErr w:type="gramEnd"/>
    </w:p>
    <w:p w14:paraId="5CD7D4F6" w14:textId="77777777" w:rsidR="00D00DD1" w:rsidRDefault="00D00DD1" w:rsidP="00D00DD1">
      <w:pPr>
        <w:pStyle w:val="Code"/>
      </w:pPr>
      <w:r>
        <w:t xml:space="preserve">        }</w:t>
      </w:r>
    </w:p>
    <w:p w14:paraId="5F11D37B" w14:textId="77777777" w:rsidR="00D00DD1" w:rsidRDefault="00D00DD1" w:rsidP="00D00DD1">
      <w:pPr>
        <w:pStyle w:val="Code"/>
      </w:pPr>
    </w:p>
    <w:p w14:paraId="49EB0806" w14:textId="77777777" w:rsidR="00D00DD1" w:rsidRDefault="00D00DD1" w:rsidP="00D00DD1">
      <w:pPr>
        <w:pStyle w:val="Code"/>
      </w:pPr>
      <w:r>
        <w:t xml:space="preserve">        if (</w:t>
      </w:r>
      <w:proofErr w:type="spellStart"/>
      <w:r>
        <w:t>hintManager.getDynamicHints</w:t>
      </w:r>
      <w:proofErr w:type="spellEnd"/>
      <w:r>
        <w:t>(</w:t>
      </w:r>
      <w:proofErr w:type="gramStart"/>
      <w:r>
        <w:t>).</w:t>
      </w:r>
      <w:proofErr w:type="spellStart"/>
      <w:r>
        <w:t>isEmpty</w:t>
      </w:r>
      <w:proofErr w:type="spellEnd"/>
      <w:proofErr w:type="gramEnd"/>
      <w:r>
        <w:t>()) {</w:t>
      </w:r>
    </w:p>
    <w:p w14:paraId="589FAF10" w14:textId="77777777" w:rsidR="00D00DD1" w:rsidRDefault="00D00DD1" w:rsidP="00D00DD1">
      <w:pPr>
        <w:pStyle w:val="Code"/>
      </w:pPr>
      <w:r>
        <w:t xml:space="preserve">            return "Good! But there's room for improvement.</w:t>
      </w:r>
      <w:proofErr w:type="gramStart"/>
      <w:r>
        <w:t>";</w:t>
      </w:r>
      <w:proofErr w:type="gramEnd"/>
    </w:p>
    <w:p w14:paraId="010BCD56" w14:textId="77777777" w:rsidR="00D00DD1" w:rsidRDefault="00D00DD1" w:rsidP="00D00DD1">
      <w:pPr>
        <w:pStyle w:val="Code"/>
      </w:pPr>
      <w:r>
        <w:t xml:space="preserve">        }</w:t>
      </w:r>
    </w:p>
    <w:p w14:paraId="3CD10B86" w14:textId="77777777" w:rsidR="00D00DD1" w:rsidRDefault="00D00DD1" w:rsidP="00D00DD1">
      <w:pPr>
        <w:pStyle w:val="Code"/>
      </w:pPr>
    </w:p>
    <w:p w14:paraId="3AB3DEC2" w14:textId="77777777" w:rsidR="00D00DD1" w:rsidRDefault="00D00DD1" w:rsidP="00D00DD1">
      <w:pPr>
        <w:pStyle w:val="Code"/>
      </w:pPr>
      <w:r>
        <w:t xml:space="preserve">        StringBuilder feedback = new StringBuilder("Suggestions:\n"</w:t>
      </w:r>
      <w:proofErr w:type="gramStart"/>
      <w:r>
        <w:t>);</w:t>
      </w:r>
      <w:proofErr w:type="gramEnd"/>
    </w:p>
    <w:p w14:paraId="21759DEF" w14:textId="77777777" w:rsidR="00D00DD1" w:rsidRDefault="00D00DD1" w:rsidP="00D00DD1">
      <w:pPr>
        <w:pStyle w:val="Code"/>
      </w:pPr>
      <w:r>
        <w:t xml:space="preserve">        for (Hint </w:t>
      </w:r>
      <w:proofErr w:type="spellStart"/>
      <w:proofErr w:type="gramStart"/>
      <w:r>
        <w:t>hint</w:t>
      </w:r>
      <w:proofErr w:type="spellEnd"/>
      <w:r>
        <w:t xml:space="preserve"> :</w:t>
      </w:r>
      <w:proofErr w:type="gramEnd"/>
      <w:r>
        <w:t xml:space="preserve"> </w:t>
      </w:r>
      <w:proofErr w:type="spellStart"/>
      <w:r>
        <w:t>hintManager.getDynamicHints</w:t>
      </w:r>
      <w:proofErr w:type="spellEnd"/>
      <w:r>
        <w:t>()) {</w:t>
      </w:r>
    </w:p>
    <w:p w14:paraId="38388B0E" w14:textId="77777777" w:rsidR="00D00DD1" w:rsidRDefault="00D00DD1" w:rsidP="00D00DD1">
      <w:pPr>
        <w:pStyle w:val="Code"/>
      </w:pPr>
      <w:r>
        <w:t xml:space="preserve">            </w:t>
      </w:r>
      <w:proofErr w:type="spellStart"/>
      <w:proofErr w:type="gramStart"/>
      <w:r>
        <w:t>feedback.append</w:t>
      </w:r>
      <w:proofErr w:type="spellEnd"/>
      <w:proofErr w:type="gramEnd"/>
      <w:r>
        <w:t>("- ").append(</w:t>
      </w:r>
      <w:proofErr w:type="spellStart"/>
      <w:r>
        <w:t>hint.getHint</w:t>
      </w:r>
      <w:proofErr w:type="spellEnd"/>
      <w:r>
        <w:t>()).append("\n");</w:t>
      </w:r>
    </w:p>
    <w:p w14:paraId="6C3B5886" w14:textId="77777777" w:rsidR="00D00DD1" w:rsidRDefault="00D00DD1" w:rsidP="00D00DD1">
      <w:pPr>
        <w:pStyle w:val="Code"/>
      </w:pPr>
      <w:r>
        <w:t xml:space="preserve">        }</w:t>
      </w:r>
    </w:p>
    <w:p w14:paraId="3BBFEE9D" w14:textId="77777777" w:rsidR="00D00DD1" w:rsidRDefault="00D00DD1" w:rsidP="00D00DD1">
      <w:pPr>
        <w:pStyle w:val="Code"/>
      </w:pPr>
    </w:p>
    <w:p w14:paraId="4D31C018" w14:textId="77777777" w:rsidR="00D00DD1" w:rsidRDefault="00D00DD1" w:rsidP="00D00DD1">
      <w:pPr>
        <w:pStyle w:val="Code"/>
      </w:pPr>
      <w:r>
        <w:t xml:space="preserve">        return </w:t>
      </w:r>
      <w:proofErr w:type="spellStart"/>
      <w:proofErr w:type="gramStart"/>
      <w:r>
        <w:t>feedback.toString</w:t>
      </w:r>
      <w:proofErr w:type="spellEnd"/>
      <w:proofErr w:type="gramEnd"/>
      <w:r>
        <w:t>();</w:t>
      </w:r>
    </w:p>
    <w:p w14:paraId="08A3485E" w14:textId="77777777" w:rsidR="00D00DD1" w:rsidRDefault="00D00DD1" w:rsidP="00D00DD1">
      <w:pPr>
        <w:pStyle w:val="Code"/>
      </w:pPr>
      <w:r>
        <w:t xml:space="preserve">    }</w:t>
      </w:r>
    </w:p>
    <w:p w14:paraId="7B1BE3FC" w14:textId="77777777" w:rsidR="00D00DD1" w:rsidRDefault="00D00DD1" w:rsidP="00D00DD1">
      <w:pPr>
        <w:pStyle w:val="Code"/>
      </w:pPr>
    </w:p>
    <w:p w14:paraId="78063055" w14:textId="77777777" w:rsidR="00D00DD1" w:rsidRDefault="00D00DD1" w:rsidP="00D00DD1">
      <w:pPr>
        <w:pStyle w:val="Code"/>
      </w:pPr>
      <w:r>
        <w:t xml:space="preserve">    /**</w:t>
      </w:r>
    </w:p>
    <w:p w14:paraId="20791B67" w14:textId="77777777" w:rsidR="00D00DD1" w:rsidRDefault="00D00DD1" w:rsidP="00D00DD1">
      <w:pPr>
        <w:pStyle w:val="Code"/>
      </w:pPr>
      <w:r>
        <w:t xml:space="preserve">     * Checks if the password contains any common word.</w:t>
      </w:r>
    </w:p>
    <w:p w14:paraId="611CEEE5" w14:textId="77777777" w:rsidR="00D00DD1" w:rsidRDefault="00D00DD1" w:rsidP="00D00DD1">
      <w:pPr>
        <w:pStyle w:val="Code"/>
      </w:pPr>
      <w:r>
        <w:t xml:space="preserve">     * @param password </w:t>
      </w:r>
      <w:proofErr w:type="gramStart"/>
      <w:r>
        <w:t>The</w:t>
      </w:r>
      <w:proofErr w:type="gramEnd"/>
      <w:r>
        <w:t xml:space="preserve"> password to check.</w:t>
      </w:r>
    </w:p>
    <w:p w14:paraId="2E05B50A" w14:textId="77777777" w:rsidR="00D00DD1" w:rsidRDefault="00D00DD1" w:rsidP="00D00DD1">
      <w:pPr>
        <w:pStyle w:val="Code"/>
      </w:pPr>
      <w:r>
        <w:t xml:space="preserve">     * @param </w:t>
      </w:r>
      <w:proofErr w:type="spellStart"/>
      <w:r>
        <w:t>commonWords</w:t>
      </w:r>
      <w:proofErr w:type="spellEnd"/>
      <w:r>
        <w:t xml:space="preserve"> List of common words.</w:t>
      </w:r>
    </w:p>
    <w:p w14:paraId="2BFEFF0D" w14:textId="77777777" w:rsidR="00D00DD1" w:rsidRDefault="00D00DD1" w:rsidP="00D00DD1">
      <w:pPr>
        <w:pStyle w:val="Code"/>
      </w:pPr>
      <w:r>
        <w:t xml:space="preserve">     * @return </w:t>
      </w:r>
      <w:proofErr w:type="gramStart"/>
      <w:r>
        <w:t>The</w:t>
      </w:r>
      <w:proofErr w:type="gramEnd"/>
      <w:r>
        <w:t xml:space="preserve"> matched common word, or null if none found.</w:t>
      </w:r>
    </w:p>
    <w:p w14:paraId="708B54F6" w14:textId="77777777" w:rsidR="00D00DD1" w:rsidRDefault="00D00DD1" w:rsidP="00D00DD1">
      <w:pPr>
        <w:pStyle w:val="Code"/>
      </w:pPr>
      <w:r>
        <w:t xml:space="preserve">     */</w:t>
      </w:r>
    </w:p>
    <w:p w14:paraId="2C4746E6" w14:textId="77777777" w:rsidR="00D00DD1" w:rsidRDefault="00D00DD1" w:rsidP="00D00DD1">
      <w:pPr>
        <w:pStyle w:val="Code"/>
      </w:pPr>
      <w:r>
        <w:t xml:space="preserve">    private String </w:t>
      </w:r>
      <w:proofErr w:type="spellStart"/>
      <w:proofErr w:type="gramStart"/>
      <w:r>
        <w:t>getMatchedCommonWord</w:t>
      </w:r>
      <w:proofErr w:type="spellEnd"/>
      <w:r>
        <w:t>(</w:t>
      </w:r>
      <w:proofErr w:type="gramEnd"/>
      <w:r>
        <w:t xml:space="preserve">String password, List&lt;String&gt; </w:t>
      </w:r>
      <w:proofErr w:type="spellStart"/>
      <w:r>
        <w:t>commonWords</w:t>
      </w:r>
      <w:proofErr w:type="spellEnd"/>
      <w:r>
        <w:t>)</w:t>
      </w:r>
    </w:p>
    <w:p w14:paraId="45779DD3" w14:textId="77777777" w:rsidR="00D00DD1" w:rsidRDefault="00D00DD1" w:rsidP="00D00DD1">
      <w:pPr>
        <w:pStyle w:val="Code"/>
      </w:pPr>
      <w:r>
        <w:t xml:space="preserve">    {</w:t>
      </w:r>
    </w:p>
    <w:p w14:paraId="18EE914E" w14:textId="77777777" w:rsidR="00D00DD1" w:rsidRDefault="00D00DD1" w:rsidP="00D00DD1">
      <w:pPr>
        <w:pStyle w:val="Code"/>
      </w:pPr>
      <w:r>
        <w:t xml:space="preserve">        for (String </w:t>
      </w:r>
      <w:proofErr w:type="gramStart"/>
      <w:r>
        <w:t>word :</w:t>
      </w:r>
      <w:proofErr w:type="gramEnd"/>
      <w:r>
        <w:t xml:space="preserve"> </w:t>
      </w:r>
      <w:proofErr w:type="spellStart"/>
      <w:r>
        <w:t>commonWords</w:t>
      </w:r>
      <w:proofErr w:type="spellEnd"/>
      <w:r>
        <w:t>)</w:t>
      </w:r>
    </w:p>
    <w:p w14:paraId="13491529" w14:textId="77777777" w:rsidR="00D00DD1" w:rsidRDefault="00D00DD1" w:rsidP="00D00DD1">
      <w:pPr>
        <w:pStyle w:val="Code"/>
      </w:pPr>
      <w:r>
        <w:t xml:space="preserve">        {</w:t>
      </w:r>
    </w:p>
    <w:p w14:paraId="75BD85BB" w14:textId="77777777" w:rsidR="00D00DD1" w:rsidRDefault="00D00DD1" w:rsidP="00D00DD1">
      <w:pPr>
        <w:pStyle w:val="Code"/>
      </w:pPr>
      <w:r>
        <w:t xml:space="preserve">            if (</w:t>
      </w:r>
      <w:proofErr w:type="spellStart"/>
      <w:proofErr w:type="gramStart"/>
      <w:r>
        <w:t>password.contains</w:t>
      </w:r>
      <w:proofErr w:type="spellEnd"/>
      <w:proofErr w:type="gramEnd"/>
      <w:r>
        <w:t>(word)) {</w:t>
      </w:r>
    </w:p>
    <w:p w14:paraId="02C04DD9" w14:textId="77777777" w:rsidR="00D00DD1" w:rsidRDefault="00D00DD1" w:rsidP="00D00DD1">
      <w:pPr>
        <w:pStyle w:val="Code"/>
      </w:pPr>
      <w:r>
        <w:t xml:space="preserve">                return </w:t>
      </w:r>
      <w:proofErr w:type="gramStart"/>
      <w:r>
        <w:t>word;</w:t>
      </w:r>
      <w:proofErr w:type="gramEnd"/>
    </w:p>
    <w:p w14:paraId="26773B80" w14:textId="77777777" w:rsidR="00D00DD1" w:rsidRDefault="00D00DD1" w:rsidP="00D00DD1">
      <w:pPr>
        <w:pStyle w:val="Code"/>
      </w:pPr>
      <w:r>
        <w:t xml:space="preserve">            }</w:t>
      </w:r>
    </w:p>
    <w:p w14:paraId="473263C9" w14:textId="77777777" w:rsidR="00D00DD1" w:rsidRDefault="00D00DD1" w:rsidP="00D00DD1">
      <w:pPr>
        <w:pStyle w:val="Code"/>
      </w:pPr>
      <w:r>
        <w:t xml:space="preserve">        }</w:t>
      </w:r>
    </w:p>
    <w:p w14:paraId="732AEF08" w14:textId="77777777" w:rsidR="00D00DD1" w:rsidRDefault="00D00DD1" w:rsidP="00D00DD1">
      <w:pPr>
        <w:pStyle w:val="Code"/>
      </w:pPr>
      <w:r>
        <w:t xml:space="preserve">        return </w:t>
      </w:r>
      <w:proofErr w:type="gramStart"/>
      <w:r>
        <w:t>null;</w:t>
      </w:r>
      <w:proofErr w:type="gramEnd"/>
    </w:p>
    <w:p w14:paraId="5120FE04" w14:textId="77777777" w:rsidR="00D00DD1" w:rsidRDefault="00D00DD1" w:rsidP="00D00DD1">
      <w:pPr>
        <w:pStyle w:val="Code"/>
      </w:pPr>
      <w:r>
        <w:t xml:space="preserve">    }</w:t>
      </w:r>
    </w:p>
    <w:p w14:paraId="79BDBFE2" w14:textId="77777777" w:rsidR="00D00DD1" w:rsidRDefault="00D00DD1" w:rsidP="00D00DD1">
      <w:pPr>
        <w:pStyle w:val="Code"/>
      </w:pPr>
    </w:p>
    <w:p w14:paraId="7F773889" w14:textId="77777777" w:rsidR="00D00DD1" w:rsidRDefault="00D00DD1" w:rsidP="00D00DD1">
      <w:pPr>
        <w:pStyle w:val="Code"/>
      </w:pPr>
      <w:r>
        <w:t xml:space="preserve">    /**</w:t>
      </w:r>
    </w:p>
    <w:p w14:paraId="1BC0CE4B" w14:textId="77777777" w:rsidR="00D00DD1" w:rsidRDefault="00D00DD1" w:rsidP="00D00DD1">
      <w:pPr>
        <w:pStyle w:val="Code"/>
      </w:pPr>
      <w:r>
        <w:t xml:space="preserve">     * Returns the </w:t>
      </w:r>
      <w:proofErr w:type="spellStart"/>
      <w:r>
        <w:t>HintManager</w:t>
      </w:r>
      <w:proofErr w:type="spellEnd"/>
      <w:r>
        <w:t xml:space="preserve"> instance.</w:t>
      </w:r>
    </w:p>
    <w:p w14:paraId="4EB6C3B9" w14:textId="77777777" w:rsidR="00D00DD1" w:rsidRDefault="00D00DD1" w:rsidP="00D00DD1">
      <w:pPr>
        <w:pStyle w:val="Code"/>
      </w:pPr>
      <w:r>
        <w:t xml:space="preserve">     * @return The </w:t>
      </w:r>
      <w:proofErr w:type="spellStart"/>
      <w:r>
        <w:t>HintManager</w:t>
      </w:r>
      <w:proofErr w:type="spellEnd"/>
      <w:r>
        <w:t>.</w:t>
      </w:r>
    </w:p>
    <w:p w14:paraId="547F7E0D" w14:textId="77777777" w:rsidR="00D00DD1" w:rsidRDefault="00D00DD1" w:rsidP="00D00DD1">
      <w:pPr>
        <w:pStyle w:val="Code"/>
      </w:pPr>
      <w:r>
        <w:t xml:space="preserve">     */</w:t>
      </w:r>
    </w:p>
    <w:p w14:paraId="3A139D80" w14:textId="77777777" w:rsidR="00D00DD1" w:rsidRDefault="00D00DD1" w:rsidP="00D00DD1">
      <w:pPr>
        <w:pStyle w:val="Code"/>
      </w:pPr>
      <w:r>
        <w:t xml:space="preserve">    public </w:t>
      </w:r>
      <w:proofErr w:type="spellStart"/>
      <w:r>
        <w:t>HintManager</w:t>
      </w:r>
      <w:proofErr w:type="spellEnd"/>
      <w:r>
        <w:t xml:space="preserve"> </w:t>
      </w:r>
      <w:proofErr w:type="spellStart"/>
      <w:proofErr w:type="gramStart"/>
      <w:r>
        <w:t>getHintManager</w:t>
      </w:r>
      <w:proofErr w:type="spellEnd"/>
      <w:r>
        <w:t>(</w:t>
      </w:r>
      <w:proofErr w:type="gramEnd"/>
      <w:r>
        <w:t>) {</w:t>
      </w:r>
    </w:p>
    <w:p w14:paraId="1D8E1D1B" w14:textId="77777777" w:rsidR="00D00DD1" w:rsidRDefault="00D00DD1" w:rsidP="00D00DD1">
      <w:pPr>
        <w:pStyle w:val="Code"/>
      </w:pPr>
      <w:r>
        <w:t xml:space="preserve">        return </w:t>
      </w:r>
      <w:proofErr w:type="spellStart"/>
      <w:proofErr w:type="gramStart"/>
      <w:r>
        <w:t>hintManager</w:t>
      </w:r>
      <w:proofErr w:type="spellEnd"/>
      <w:r>
        <w:t>;</w:t>
      </w:r>
      <w:proofErr w:type="gramEnd"/>
    </w:p>
    <w:p w14:paraId="6FFF53F8" w14:textId="77777777" w:rsidR="00D00DD1" w:rsidRDefault="00D00DD1" w:rsidP="00D00DD1">
      <w:pPr>
        <w:pStyle w:val="Code"/>
      </w:pPr>
      <w:r>
        <w:t xml:space="preserve">    }</w:t>
      </w:r>
    </w:p>
    <w:p w14:paraId="7D22663D" w14:textId="31455605" w:rsidR="00F56368" w:rsidRDefault="00D00DD1" w:rsidP="00D00DD1">
      <w:pPr>
        <w:pStyle w:val="Code"/>
      </w:pPr>
      <w:r>
        <w:t>}</w:t>
      </w:r>
    </w:p>
    <w:p w14:paraId="5E1C064F" w14:textId="5238AD02" w:rsidR="00F56368" w:rsidRDefault="00F56368" w:rsidP="00F56368">
      <w:pPr>
        <w:pStyle w:val="Heading3"/>
      </w:pPr>
      <w:r w:rsidRPr="00F56368">
        <w:t>PasswordComponent.java</w:t>
      </w:r>
    </w:p>
    <w:p w14:paraId="780A21E4" w14:textId="77777777" w:rsidR="008A05A8" w:rsidRDefault="008A05A8" w:rsidP="008A05A8">
      <w:pPr>
        <w:pStyle w:val="Code"/>
      </w:pPr>
      <w:r>
        <w:t>/* Password Factory Project</w:t>
      </w:r>
    </w:p>
    <w:p w14:paraId="37C31885" w14:textId="77777777" w:rsidR="008A05A8" w:rsidRDefault="008A05A8" w:rsidP="008A05A8">
      <w:pPr>
        <w:pStyle w:val="Code"/>
      </w:pPr>
      <w:r>
        <w:lastRenderedPageBreak/>
        <w:t xml:space="preserve"> CS236 - Advanced OOP (Java 2)</w:t>
      </w:r>
    </w:p>
    <w:p w14:paraId="52908759" w14:textId="77777777" w:rsidR="008A05A8" w:rsidRDefault="008A05A8" w:rsidP="008A05A8">
      <w:pPr>
        <w:pStyle w:val="Code"/>
      </w:pPr>
      <w:r>
        <w:t xml:space="preserve"> Class: PasswordComponent.java</w:t>
      </w:r>
    </w:p>
    <w:p w14:paraId="0DA543CB" w14:textId="77777777" w:rsidR="008A05A8" w:rsidRDefault="008A05A8" w:rsidP="008A05A8">
      <w:pPr>
        <w:pStyle w:val="Code"/>
      </w:pPr>
      <w:r>
        <w:t xml:space="preserve"> Author(s): Lizbeth Garcia-Lopez &amp; Jordan Bassett</w:t>
      </w:r>
    </w:p>
    <w:p w14:paraId="182669C9" w14:textId="77777777" w:rsidR="008A05A8" w:rsidRDefault="008A05A8" w:rsidP="008A05A8">
      <w:pPr>
        <w:pStyle w:val="Code"/>
      </w:pPr>
      <w:r>
        <w:t xml:space="preserve"> Last Updated: March 16, 2025</w:t>
      </w:r>
    </w:p>
    <w:p w14:paraId="14B50FDA" w14:textId="77777777" w:rsidR="008A05A8" w:rsidRDefault="008A05A8" w:rsidP="008A05A8">
      <w:pPr>
        <w:pStyle w:val="Code"/>
      </w:pPr>
      <w:r>
        <w:t xml:space="preserve"> </w:t>
      </w:r>
    </w:p>
    <w:p w14:paraId="012DCAC8" w14:textId="77777777" w:rsidR="008A05A8" w:rsidRDefault="008A05A8" w:rsidP="008A05A8">
      <w:pPr>
        <w:pStyle w:val="Code"/>
      </w:pPr>
      <w:r>
        <w:t xml:space="preserve"> Description:</w:t>
      </w:r>
    </w:p>
    <w:p w14:paraId="54C9110E" w14:textId="77777777" w:rsidR="008A05A8" w:rsidRDefault="008A05A8" w:rsidP="008A05A8">
      <w:pPr>
        <w:pStyle w:val="Code"/>
      </w:pPr>
      <w:r>
        <w:t xml:space="preserve">    This is an abstract superclass for password-related validation logic.</w:t>
      </w:r>
    </w:p>
    <w:p w14:paraId="40A01AFB" w14:textId="77777777" w:rsidR="008A05A8" w:rsidRDefault="008A05A8" w:rsidP="008A05A8">
      <w:pPr>
        <w:pStyle w:val="Code"/>
      </w:pPr>
      <w:r>
        <w:t xml:space="preserve">    It enforces password validation rules while allowing subclasses to </w:t>
      </w:r>
      <w:proofErr w:type="spellStart"/>
      <w:r>
        <w:t>imlement</w:t>
      </w:r>
      <w:proofErr w:type="spellEnd"/>
    </w:p>
    <w:p w14:paraId="5937ECC5" w14:textId="77777777" w:rsidR="008A05A8" w:rsidRDefault="008A05A8" w:rsidP="008A05A8">
      <w:pPr>
        <w:pStyle w:val="Code"/>
      </w:pPr>
      <w:r>
        <w:t xml:space="preserve">    specific validation and feedback logic.</w:t>
      </w:r>
    </w:p>
    <w:p w14:paraId="04B30640" w14:textId="117BE099" w:rsidR="008A05A8" w:rsidRDefault="008A05A8" w:rsidP="008A05A8">
      <w:pPr>
        <w:pStyle w:val="Code"/>
        <w:shd w:val="clear" w:color="auto" w:fill="006400"/>
      </w:pPr>
      <w:r>
        <w:t xml:space="preserve">    </w:t>
      </w:r>
      <w:r w:rsidRPr="008A05A8">
        <w:t xml:space="preserve">This class implements the </w:t>
      </w:r>
      <w:proofErr w:type="spellStart"/>
      <w:r w:rsidRPr="008A05A8">
        <w:t>PasswordChecker</w:t>
      </w:r>
      <w:proofErr w:type="spellEnd"/>
      <w:r w:rsidRPr="008A05A8">
        <w:t xml:space="preserve"> interface and is extended by </w:t>
      </w:r>
      <w:proofErr w:type="spellStart"/>
      <w:r w:rsidRPr="008A05A8">
        <w:t>PasswordValidator</w:t>
      </w:r>
      <w:proofErr w:type="spellEnd"/>
    </w:p>
    <w:p w14:paraId="51831662" w14:textId="77777777" w:rsidR="008A05A8" w:rsidRDefault="008A05A8" w:rsidP="008A05A8">
      <w:pPr>
        <w:pStyle w:val="Code"/>
      </w:pPr>
    </w:p>
    <w:p w14:paraId="2CFE9F1F" w14:textId="77777777" w:rsidR="008A05A8" w:rsidRDefault="008A05A8" w:rsidP="008A05A8">
      <w:pPr>
        <w:pStyle w:val="Code"/>
      </w:pPr>
      <w:r>
        <w:t xml:space="preserve"> Features:</w:t>
      </w:r>
    </w:p>
    <w:p w14:paraId="3F2B22DB" w14:textId="77777777" w:rsidR="008A05A8" w:rsidRDefault="008A05A8" w:rsidP="008A05A8">
      <w:pPr>
        <w:pStyle w:val="Code"/>
      </w:pPr>
      <w:r>
        <w:t xml:space="preserve">    - Implements the </w:t>
      </w:r>
      <w:proofErr w:type="spellStart"/>
      <w:r>
        <w:t>PasswordChecker</w:t>
      </w:r>
      <w:proofErr w:type="spellEnd"/>
      <w:r>
        <w:t xml:space="preserve"> interface.</w:t>
      </w:r>
    </w:p>
    <w:p w14:paraId="74E5070B" w14:textId="77777777" w:rsidR="008A05A8" w:rsidRDefault="008A05A8" w:rsidP="008A05A8">
      <w:pPr>
        <w:pStyle w:val="Code"/>
      </w:pPr>
      <w:r>
        <w:t xml:space="preserve">    - Defines abstract methods for evaluating password strength and generating feedback.</w:t>
      </w:r>
    </w:p>
    <w:p w14:paraId="114C28E2" w14:textId="77777777" w:rsidR="008A05A8" w:rsidRDefault="008A05A8" w:rsidP="008A05A8">
      <w:pPr>
        <w:pStyle w:val="Code"/>
      </w:pPr>
      <w:r>
        <w:t xml:space="preserve">    - Provides a shared utility method to check if a password contains common weak words.</w:t>
      </w:r>
    </w:p>
    <w:p w14:paraId="31C9318E" w14:textId="77777777" w:rsidR="008A05A8" w:rsidRDefault="008A05A8" w:rsidP="008A05A8">
      <w:pPr>
        <w:pStyle w:val="Code"/>
      </w:pPr>
    </w:p>
    <w:p w14:paraId="0E7EEB0E" w14:textId="77777777" w:rsidR="008A05A8" w:rsidRDefault="008A05A8" w:rsidP="008A05A8">
      <w:pPr>
        <w:pStyle w:val="Code"/>
      </w:pPr>
      <w:r>
        <w:t xml:space="preserve"> Dependencies:</w:t>
      </w:r>
    </w:p>
    <w:p w14:paraId="360C4317" w14:textId="77777777" w:rsidR="008A05A8" w:rsidRDefault="008A05A8" w:rsidP="008A05A8">
      <w:pPr>
        <w:pStyle w:val="Code"/>
      </w:pPr>
      <w:r>
        <w:t xml:space="preserve">    - Superclass for: PasswordValidator.java</w:t>
      </w:r>
    </w:p>
    <w:p w14:paraId="0F769C61" w14:textId="77777777" w:rsidR="008A05A8" w:rsidRDefault="008A05A8" w:rsidP="008A05A8">
      <w:pPr>
        <w:pStyle w:val="Code"/>
      </w:pPr>
      <w:r>
        <w:t xml:space="preserve">    - Implements: </w:t>
      </w:r>
      <w:proofErr w:type="gramStart"/>
      <w:r>
        <w:t>PasswordChecker.java  *</w:t>
      </w:r>
      <w:proofErr w:type="gramEnd"/>
      <w:r>
        <w:t>/</w:t>
      </w:r>
    </w:p>
    <w:p w14:paraId="5459F29B" w14:textId="77777777" w:rsidR="008A05A8" w:rsidRDefault="008A05A8" w:rsidP="008A05A8">
      <w:pPr>
        <w:pStyle w:val="Code"/>
      </w:pPr>
      <w:r>
        <w:t xml:space="preserve">package </w:t>
      </w:r>
      <w:proofErr w:type="spellStart"/>
      <w:proofErr w:type="gramStart"/>
      <w:r>
        <w:t>passwordfactory</w:t>
      </w:r>
      <w:proofErr w:type="spellEnd"/>
      <w:r>
        <w:t>;</w:t>
      </w:r>
      <w:proofErr w:type="gramEnd"/>
    </w:p>
    <w:p w14:paraId="19BCF515" w14:textId="77777777" w:rsidR="008A05A8" w:rsidRDefault="008A05A8" w:rsidP="008A05A8">
      <w:pPr>
        <w:pStyle w:val="Code"/>
      </w:pPr>
    </w:p>
    <w:p w14:paraId="0112F921" w14:textId="73C7FBF7" w:rsidR="008A05A8" w:rsidRDefault="008A05A8" w:rsidP="008A05A8">
      <w:pPr>
        <w:pStyle w:val="Code"/>
      </w:pPr>
      <w:r>
        <w:t>//Abstract superclass for password validation logic</w:t>
      </w:r>
    </w:p>
    <w:p w14:paraId="4FEC19F0" w14:textId="77777777" w:rsidR="008A05A8" w:rsidRDefault="008A05A8" w:rsidP="008A05A8">
      <w:pPr>
        <w:pStyle w:val="Code"/>
        <w:shd w:val="clear" w:color="auto" w:fill="006400"/>
      </w:pPr>
      <w:r w:rsidRPr="008A05A8">
        <w:t xml:space="preserve">public abstract class </w:t>
      </w:r>
      <w:proofErr w:type="spellStart"/>
      <w:r w:rsidRPr="008A05A8">
        <w:t>PasswordComponent</w:t>
      </w:r>
      <w:proofErr w:type="spellEnd"/>
      <w:r w:rsidRPr="008A05A8">
        <w:t xml:space="preserve"> implements </w:t>
      </w:r>
      <w:proofErr w:type="spellStart"/>
      <w:r w:rsidRPr="008A05A8">
        <w:t>PasswordChecker</w:t>
      </w:r>
      <w:proofErr w:type="spellEnd"/>
    </w:p>
    <w:p w14:paraId="75CA36FC" w14:textId="77777777" w:rsidR="00F36F04" w:rsidRPr="008A05A8" w:rsidRDefault="00F36F04" w:rsidP="00F36F04">
      <w:pPr>
        <w:pStyle w:val="Code"/>
        <w:rPr>
          <w:color w:val="006400"/>
        </w:rPr>
      </w:pPr>
      <w:r w:rsidRPr="008A05A8">
        <w:rPr>
          <w:color w:val="006400"/>
        </w:rPr>
        <w:t>/*</w:t>
      </w:r>
      <w:r w:rsidRPr="008A05A8">
        <w:rPr>
          <w:rFonts w:ascii="Times New Roman" w:hAnsi="Times New Roman" w:cs="Times New Roman"/>
          <w:color w:val="006400"/>
          <w:sz w:val="24"/>
        </w:rPr>
        <w:t xml:space="preserve"> </w:t>
      </w:r>
      <w:r w:rsidRPr="008A05A8">
        <w:rPr>
          <w:color w:val="006400"/>
        </w:rPr>
        <w:t xml:space="preserve">The </w:t>
      </w:r>
      <w:proofErr w:type="spellStart"/>
      <w:r w:rsidRPr="008A05A8">
        <w:rPr>
          <w:color w:val="006400"/>
        </w:rPr>
        <w:t>PasswordComponent</w:t>
      </w:r>
      <w:proofErr w:type="spellEnd"/>
      <w:r w:rsidRPr="008A05A8">
        <w:rPr>
          <w:color w:val="006400"/>
        </w:rPr>
        <w:t xml:space="preserve"> ‘is-a’ subclass of </w:t>
      </w:r>
      <w:proofErr w:type="spellStart"/>
      <w:r w:rsidRPr="008A05A8">
        <w:rPr>
          <w:color w:val="006400"/>
        </w:rPr>
        <w:t>PasswordChecker</w:t>
      </w:r>
      <w:proofErr w:type="spellEnd"/>
      <w:r w:rsidRPr="008A05A8">
        <w:rPr>
          <w:color w:val="006400"/>
        </w:rPr>
        <w:t xml:space="preserve"> and provides common functionality for its subclasses, such as checking for common weak words in a password*/</w:t>
      </w:r>
    </w:p>
    <w:p w14:paraId="2FABF9CF" w14:textId="77777777" w:rsidR="008A05A8" w:rsidRDefault="008A05A8" w:rsidP="008A05A8">
      <w:pPr>
        <w:pStyle w:val="Code"/>
      </w:pPr>
      <w:r>
        <w:t>{</w:t>
      </w:r>
    </w:p>
    <w:p w14:paraId="739B5589" w14:textId="77777777" w:rsidR="008A05A8" w:rsidRDefault="008A05A8" w:rsidP="008A05A8">
      <w:pPr>
        <w:pStyle w:val="Code"/>
      </w:pPr>
      <w:r>
        <w:t xml:space="preserve">    /**</w:t>
      </w:r>
    </w:p>
    <w:p w14:paraId="292D52B8" w14:textId="77777777" w:rsidR="008A05A8" w:rsidRDefault="008A05A8" w:rsidP="00F36F04">
      <w:pPr>
        <w:pStyle w:val="Code"/>
        <w:shd w:val="clear" w:color="auto" w:fill="006400"/>
      </w:pPr>
      <w:r>
        <w:t xml:space="preserve">     Abstract method for checking password strength</w:t>
      </w:r>
    </w:p>
    <w:p w14:paraId="4ACB30B0" w14:textId="77777777" w:rsidR="008A05A8" w:rsidRDefault="008A05A8" w:rsidP="00F36F04">
      <w:pPr>
        <w:pStyle w:val="Code"/>
        <w:shd w:val="clear" w:color="auto" w:fill="006400"/>
      </w:pPr>
      <w:r>
        <w:t xml:space="preserve">     Must be implemented by subclasses</w:t>
      </w:r>
    </w:p>
    <w:p w14:paraId="7017B397" w14:textId="77777777" w:rsidR="008A05A8" w:rsidRDefault="008A05A8" w:rsidP="008A05A8">
      <w:pPr>
        <w:pStyle w:val="Code"/>
      </w:pPr>
      <w:r>
        <w:t xml:space="preserve">          @param password </w:t>
      </w:r>
      <w:proofErr w:type="gramStart"/>
      <w:r>
        <w:t>The</w:t>
      </w:r>
      <w:proofErr w:type="gramEnd"/>
      <w:r>
        <w:t xml:space="preserve"> password to evaluate.</w:t>
      </w:r>
    </w:p>
    <w:p w14:paraId="58519806" w14:textId="77777777" w:rsidR="008A05A8" w:rsidRDefault="008A05A8" w:rsidP="008A05A8">
      <w:pPr>
        <w:pStyle w:val="Code"/>
      </w:pPr>
      <w:r>
        <w:t xml:space="preserve">     @return Strength level as an integer:</w:t>
      </w:r>
    </w:p>
    <w:p w14:paraId="4D41F4DF" w14:textId="77777777" w:rsidR="008A05A8" w:rsidRDefault="008A05A8" w:rsidP="008A05A8">
      <w:pPr>
        <w:pStyle w:val="Code"/>
      </w:pPr>
      <w:r>
        <w:t xml:space="preserve">             0 = Weak</w:t>
      </w:r>
    </w:p>
    <w:p w14:paraId="765BEEEB" w14:textId="77777777" w:rsidR="008A05A8" w:rsidRDefault="008A05A8" w:rsidP="008A05A8">
      <w:pPr>
        <w:pStyle w:val="Code"/>
      </w:pPr>
      <w:r>
        <w:t xml:space="preserve">             1 = Moderate</w:t>
      </w:r>
    </w:p>
    <w:p w14:paraId="3FE99A64" w14:textId="77777777" w:rsidR="008A05A8" w:rsidRDefault="008A05A8" w:rsidP="008A05A8">
      <w:pPr>
        <w:pStyle w:val="Code"/>
      </w:pPr>
      <w:r>
        <w:t xml:space="preserve">             2 = Strong</w:t>
      </w:r>
    </w:p>
    <w:p w14:paraId="7FD4D341" w14:textId="77777777" w:rsidR="008A05A8" w:rsidRDefault="008A05A8" w:rsidP="008A05A8">
      <w:pPr>
        <w:pStyle w:val="Code"/>
      </w:pPr>
      <w:r>
        <w:t xml:space="preserve">     */</w:t>
      </w:r>
    </w:p>
    <w:p w14:paraId="22B95828" w14:textId="77777777" w:rsidR="008A05A8" w:rsidRDefault="008A05A8" w:rsidP="008A05A8">
      <w:pPr>
        <w:pStyle w:val="Code"/>
      </w:pPr>
      <w:r>
        <w:t xml:space="preserve">    @Override</w:t>
      </w:r>
    </w:p>
    <w:p w14:paraId="3B77AD9B" w14:textId="77777777" w:rsidR="008A05A8" w:rsidRDefault="008A05A8" w:rsidP="008A05A8">
      <w:pPr>
        <w:pStyle w:val="Code"/>
        <w:shd w:val="clear" w:color="auto" w:fill="006400"/>
      </w:pPr>
      <w:r>
        <w:t xml:space="preserve">    public abstract int </w:t>
      </w:r>
      <w:proofErr w:type="spellStart"/>
      <w:proofErr w:type="gramStart"/>
      <w:r>
        <w:t>checkStrength</w:t>
      </w:r>
      <w:proofErr w:type="spellEnd"/>
      <w:r>
        <w:t>(</w:t>
      </w:r>
      <w:proofErr w:type="gramEnd"/>
      <w:r>
        <w:t>String password);</w:t>
      </w:r>
    </w:p>
    <w:p w14:paraId="794BDA30" w14:textId="77777777" w:rsidR="008A05A8" w:rsidRDefault="008A05A8" w:rsidP="008A05A8">
      <w:pPr>
        <w:pStyle w:val="Code"/>
      </w:pPr>
    </w:p>
    <w:p w14:paraId="6DFE5D32" w14:textId="77777777" w:rsidR="008A05A8" w:rsidRDefault="008A05A8" w:rsidP="008A05A8">
      <w:pPr>
        <w:pStyle w:val="Code"/>
      </w:pPr>
      <w:r>
        <w:t xml:space="preserve">    /**</w:t>
      </w:r>
    </w:p>
    <w:p w14:paraId="524A2772" w14:textId="77777777" w:rsidR="008A05A8" w:rsidRDefault="008A05A8" w:rsidP="008D3BCF">
      <w:pPr>
        <w:pStyle w:val="Code"/>
        <w:shd w:val="clear" w:color="auto" w:fill="006400"/>
      </w:pPr>
      <w:r>
        <w:t xml:space="preserve">     * Abstract method for providing feedback about a password.</w:t>
      </w:r>
    </w:p>
    <w:p w14:paraId="01D829FE" w14:textId="77777777" w:rsidR="008A05A8" w:rsidRDefault="008A05A8" w:rsidP="008D3BCF">
      <w:pPr>
        <w:pStyle w:val="Code"/>
        <w:shd w:val="clear" w:color="auto" w:fill="006400"/>
      </w:pPr>
      <w:r>
        <w:t xml:space="preserve">     * Must be implemented by subclasses</w:t>
      </w:r>
    </w:p>
    <w:p w14:paraId="5CCFA620" w14:textId="77777777" w:rsidR="008A05A8" w:rsidRDefault="008A05A8" w:rsidP="008A05A8">
      <w:pPr>
        <w:pStyle w:val="Code"/>
      </w:pPr>
      <w:r>
        <w:t xml:space="preserve">     * @param password </w:t>
      </w:r>
      <w:proofErr w:type="gramStart"/>
      <w:r>
        <w:t>The</w:t>
      </w:r>
      <w:proofErr w:type="gramEnd"/>
      <w:r>
        <w:t xml:space="preserve"> password to analyze</w:t>
      </w:r>
    </w:p>
    <w:p w14:paraId="252503F4" w14:textId="77777777" w:rsidR="008A05A8" w:rsidRDefault="008A05A8" w:rsidP="008A05A8">
      <w:pPr>
        <w:pStyle w:val="Code"/>
      </w:pPr>
      <w:r>
        <w:t xml:space="preserve">     * @return A feedback message with suggestions for improvement.     */</w:t>
      </w:r>
    </w:p>
    <w:p w14:paraId="18156875" w14:textId="77777777" w:rsidR="008A05A8" w:rsidRDefault="008A05A8" w:rsidP="008A05A8">
      <w:pPr>
        <w:pStyle w:val="Code"/>
      </w:pPr>
      <w:r>
        <w:t xml:space="preserve">    @Override</w:t>
      </w:r>
    </w:p>
    <w:p w14:paraId="0855088E" w14:textId="77777777" w:rsidR="008A05A8" w:rsidRDefault="008A05A8" w:rsidP="00F36F04">
      <w:pPr>
        <w:pStyle w:val="Code"/>
        <w:shd w:val="clear" w:color="auto" w:fill="006400"/>
      </w:pPr>
      <w:r>
        <w:t xml:space="preserve">    public abstract String </w:t>
      </w:r>
      <w:proofErr w:type="spellStart"/>
      <w:proofErr w:type="gramStart"/>
      <w:r>
        <w:t>giveFeedback</w:t>
      </w:r>
      <w:proofErr w:type="spellEnd"/>
      <w:r>
        <w:t>(</w:t>
      </w:r>
      <w:proofErr w:type="gramEnd"/>
      <w:r>
        <w:t>String password);</w:t>
      </w:r>
    </w:p>
    <w:p w14:paraId="244D4AA7" w14:textId="2ABAC6C8" w:rsidR="001C7209" w:rsidRPr="001C7209" w:rsidRDefault="001C7209" w:rsidP="001C7209">
      <w:pPr>
        <w:pStyle w:val="Code"/>
        <w:rPr>
          <w:color w:val="006400"/>
        </w:rPr>
      </w:pPr>
      <w:r w:rsidRPr="001C7209">
        <w:rPr>
          <w:color w:val="006400"/>
        </w:rPr>
        <w:t>/*These abstract classes align with the UML*/</w:t>
      </w:r>
    </w:p>
    <w:p w14:paraId="4135DDF8" w14:textId="4435BBFD" w:rsidR="008A05A8" w:rsidRDefault="008A05A8" w:rsidP="008A05A8">
      <w:pPr>
        <w:pStyle w:val="Code"/>
      </w:pPr>
    </w:p>
    <w:p w14:paraId="4A913747" w14:textId="77777777" w:rsidR="008A05A8" w:rsidRDefault="008A05A8" w:rsidP="008A05A8">
      <w:pPr>
        <w:pStyle w:val="Code"/>
      </w:pPr>
      <w:r>
        <w:t xml:space="preserve">    /**</w:t>
      </w:r>
    </w:p>
    <w:p w14:paraId="400283DF" w14:textId="77777777" w:rsidR="008A05A8" w:rsidRDefault="008A05A8" w:rsidP="008A05A8">
      <w:pPr>
        <w:pStyle w:val="Code"/>
      </w:pPr>
      <w:r>
        <w:t xml:space="preserve">     * Helper method to check if the given password contains a common weak word</w:t>
      </w:r>
    </w:p>
    <w:p w14:paraId="3B89DD20" w14:textId="77777777" w:rsidR="008A05A8" w:rsidRDefault="008A05A8" w:rsidP="008A05A8">
      <w:pPr>
        <w:pStyle w:val="Code"/>
      </w:pPr>
      <w:r>
        <w:t xml:space="preserve">     * @param password </w:t>
      </w:r>
      <w:proofErr w:type="gramStart"/>
      <w:r>
        <w:t>The</w:t>
      </w:r>
      <w:proofErr w:type="gramEnd"/>
      <w:r>
        <w:t xml:space="preserve"> password to check</w:t>
      </w:r>
    </w:p>
    <w:p w14:paraId="32F4E9AB" w14:textId="77777777" w:rsidR="008A05A8" w:rsidRDefault="008A05A8" w:rsidP="008A05A8">
      <w:pPr>
        <w:pStyle w:val="Code"/>
      </w:pPr>
      <w:r>
        <w:t xml:space="preserve">     * @param </w:t>
      </w:r>
      <w:proofErr w:type="spellStart"/>
      <w:r>
        <w:t>commonWords</w:t>
      </w:r>
      <w:proofErr w:type="spellEnd"/>
      <w:r>
        <w:t xml:space="preserve"> array of common weak words</w:t>
      </w:r>
    </w:p>
    <w:p w14:paraId="78B5252D" w14:textId="77777777" w:rsidR="008A05A8" w:rsidRDefault="008A05A8" w:rsidP="008A05A8">
      <w:pPr>
        <w:pStyle w:val="Code"/>
      </w:pPr>
      <w:r>
        <w:t xml:space="preserve">     * @return True if the password contains a common word, false otherwise</w:t>
      </w:r>
    </w:p>
    <w:p w14:paraId="58602A4E" w14:textId="77777777" w:rsidR="008A05A8" w:rsidRDefault="008A05A8" w:rsidP="008A05A8">
      <w:pPr>
        <w:pStyle w:val="Code"/>
      </w:pPr>
      <w:r>
        <w:t xml:space="preserve">     */</w:t>
      </w:r>
    </w:p>
    <w:p w14:paraId="7C43CF05" w14:textId="77777777" w:rsidR="008A05A8" w:rsidRDefault="008A05A8" w:rsidP="008A05A8">
      <w:pPr>
        <w:pStyle w:val="Code"/>
      </w:pPr>
      <w:r>
        <w:t xml:space="preserve">    protected </w:t>
      </w:r>
      <w:proofErr w:type="spellStart"/>
      <w:r>
        <w:t>boolean</w:t>
      </w:r>
      <w:proofErr w:type="spellEnd"/>
      <w:r>
        <w:t xml:space="preserve"> </w:t>
      </w:r>
      <w:proofErr w:type="spellStart"/>
      <w:proofErr w:type="gramStart"/>
      <w:r>
        <w:t>containsCommonWord</w:t>
      </w:r>
      <w:proofErr w:type="spellEnd"/>
      <w:r>
        <w:t>(</w:t>
      </w:r>
      <w:proofErr w:type="gramEnd"/>
      <w:r>
        <w:t xml:space="preserve">String password, String[] </w:t>
      </w:r>
      <w:proofErr w:type="spellStart"/>
      <w:r>
        <w:t>commonWords</w:t>
      </w:r>
      <w:proofErr w:type="spellEnd"/>
      <w:r>
        <w:t>)</w:t>
      </w:r>
    </w:p>
    <w:p w14:paraId="5069E71B" w14:textId="77777777" w:rsidR="008A05A8" w:rsidRDefault="008A05A8" w:rsidP="008A05A8">
      <w:pPr>
        <w:pStyle w:val="Code"/>
      </w:pPr>
      <w:r>
        <w:t xml:space="preserve">    {</w:t>
      </w:r>
    </w:p>
    <w:p w14:paraId="09D3CD0E" w14:textId="77777777" w:rsidR="008A05A8" w:rsidRDefault="008A05A8" w:rsidP="008A05A8">
      <w:pPr>
        <w:pStyle w:val="Code"/>
      </w:pPr>
      <w:r>
        <w:t xml:space="preserve">        for (String </w:t>
      </w:r>
      <w:proofErr w:type="gramStart"/>
      <w:r>
        <w:t>word :</w:t>
      </w:r>
      <w:proofErr w:type="gramEnd"/>
      <w:r>
        <w:t xml:space="preserve"> </w:t>
      </w:r>
      <w:proofErr w:type="spellStart"/>
      <w:r>
        <w:t>commonWords</w:t>
      </w:r>
      <w:proofErr w:type="spellEnd"/>
      <w:r>
        <w:t>)</w:t>
      </w:r>
    </w:p>
    <w:p w14:paraId="1D6E4830" w14:textId="77777777" w:rsidR="008A05A8" w:rsidRDefault="008A05A8" w:rsidP="008A05A8">
      <w:pPr>
        <w:pStyle w:val="Code"/>
      </w:pPr>
      <w:r>
        <w:t xml:space="preserve">        {</w:t>
      </w:r>
    </w:p>
    <w:p w14:paraId="2AD41276" w14:textId="77777777" w:rsidR="008A05A8" w:rsidRDefault="008A05A8" w:rsidP="008A05A8">
      <w:pPr>
        <w:pStyle w:val="Code"/>
      </w:pPr>
      <w:r>
        <w:t xml:space="preserve">            if (</w:t>
      </w:r>
      <w:proofErr w:type="spellStart"/>
      <w:proofErr w:type="gramStart"/>
      <w:r>
        <w:t>password.toLowerCase</w:t>
      </w:r>
      <w:proofErr w:type="spellEnd"/>
      <w:proofErr w:type="gramEnd"/>
      <w:r>
        <w:t>().contains(</w:t>
      </w:r>
      <w:proofErr w:type="spellStart"/>
      <w:r>
        <w:t>word.toLowerCase</w:t>
      </w:r>
      <w:proofErr w:type="spellEnd"/>
      <w:r>
        <w:t>()))</w:t>
      </w:r>
    </w:p>
    <w:p w14:paraId="24D4F51D" w14:textId="77777777" w:rsidR="008A05A8" w:rsidRDefault="008A05A8" w:rsidP="008A05A8">
      <w:pPr>
        <w:pStyle w:val="Code"/>
      </w:pPr>
      <w:r>
        <w:t xml:space="preserve">            {</w:t>
      </w:r>
    </w:p>
    <w:p w14:paraId="18CC0E83" w14:textId="77777777" w:rsidR="008A05A8" w:rsidRDefault="008A05A8" w:rsidP="008A05A8">
      <w:pPr>
        <w:pStyle w:val="Code"/>
      </w:pPr>
      <w:r>
        <w:t xml:space="preserve">                return true; // Password contains a weak common word</w:t>
      </w:r>
    </w:p>
    <w:p w14:paraId="67557B2C" w14:textId="77777777" w:rsidR="008A05A8" w:rsidRDefault="008A05A8" w:rsidP="008A05A8">
      <w:pPr>
        <w:pStyle w:val="Code"/>
      </w:pPr>
      <w:r>
        <w:t xml:space="preserve">            }</w:t>
      </w:r>
    </w:p>
    <w:p w14:paraId="5563410B" w14:textId="77777777" w:rsidR="008A05A8" w:rsidRDefault="008A05A8" w:rsidP="008A05A8">
      <w:pPr>
        <w:pStyle w:val="Code"/>
      </w:pPr>
      <w:r>
        <w:t xml:space="preserve">        }</w:t>
      </w:r>
    </w:p>
    <w:p w14:paraId="5BC318B6" w14:textId="77777777" w:rsidR="008A05A8" w:rsidRDefault="008A05A8" w:rsidP="008A05A8">
      <w:pPr>
        <w:pStyle w:val="Code"/>
      </w:pPr>
      <w:r>
        <w:t xml:space="preserve">        return </w:t>
      </w:r>
      <w:proofErr w:type="gramStart"/>
      <w:r>
        <w:t>false;</w:t>
      </w:r>
      <w:proofErr w:type="gramEnd"/>
    </w:p>
    <w:p w14:paraId="6697F686" w14:textId="77777777" w:rsidR="008A05A8" w:rsidRDefault="008A05A8" w:rsidP="008A05A8">
      <w:pPr>
        <w:pStyle w:val="Code"/>
      </w:pPr>
      <w:r>
        <w:t xml:space="preserve">    }</w:t>
      </w:r>
    </w:p>
    <w:p w14:paraId="5FABA278" w14:textId="6ED96EE9" w:rsidR="008A05A8" w:rsidRPr="008A05A8" w:rsidRDefault="008A05A8" w:rsidP="008A05A8">
      <w:pPr>
        <w:pStyle w:val="Code"/>
      </w:pPr>
      <w:r>
        <w:t>}</w:t>
      </w:r>
    </w:p>
    <w:p w14:paraId="742ADE50" w14:textId="47669B33" w:rsidR="00F56368" w:rsidRDefault="00F56368" w:rsidP="00F56368">
      <w:pPr>
        <w:pStyle w:val="Heading3"/>
      </w:pPr>
      <w:r w:rsidRPr="00F56368">
        <w:t>PasswordChecker.java</w:t>
      </w:r>
    </w:p>
    <w:p w14:paraId="32677295" w14:textId="77777777" w:rsidR="008D3BCF" w:rsidRDefault="008D3BCF" w:rsidP="008D3BCF">
      <w:pPr>
        <w:pStyle w:val="Code"/>
      </w:pPr>
      <w:r>
        <w:t>/* Password Factory Project</w:t>
      </w:r>
    </w:p>
    <w:p w14:paraId="45A3950C" w14:textId="77777777" w:rsidR="008D3BCF" w:rsidRDefault="008D3BCF" w:rsidP="008D3BCF">
      <w:pPr>
        <w:pStyle w:val="Code"/>
      </w:pPr>
      <w:r>
        <w:t xml:space="preserve"> CS236 - Advanced OOP (Java 2)</w:t>
      </w:r>
    </w:p>
    <w:p w14:paraId="2F99BBD0" w14:textId="77777777" w:rsidR="008D3BCF" w:rsidRDefault="008D3BCF" w:rsidP="008D3BCF">
      <w:pPr>
        <w:pStyle w:val="Code"/>
      </w:pPr>
      <w:r>
        <w:lastRenderedPageBreak/>
        <w:t xml:space="preserve"> Class: PasswordChecker.java</w:t>
      </w:r>
    </w:p>
    <w:p w14:paraId="37C6D4DC" w14:textId="77777777" w:rsidR="008D3BCF" w:rsidRDefault="008D3BCF" w:rsidP="008D3BCF">
      <w:pPr>
        <w:pStyle w:val="Code"/>
      </w:pPr>
      <w:r>
        <w:t xml:space="preserve"> Author(s): Jordan Bassett &amp; Lizbeth Garcia-Lopez</w:t>
      </w:r>
    </w:p>
    <w:p w14:paraId="61E0BB89" w14:textId="77777777" w:rsidR="008D3BCF" w:rsidRDefault="008D3BCF" w:rsidP="008D3BCF">
      <w:pPr>
        <w:pStyle w:val="Code"/>
      </w:pPr>
      <w:r>
        <w:t xml:space="preserve"> Last Updated: March 16, 2025</w:t>
      </w:r>
    </w:p>
    <w:p w14:paraId="058758C8" w14:textId="77777777" w:rsidR="008D3BCF" w:rsidRDefault="008D3BCF" w:rsidP="008D3BCF">
      <w:pPr>
        <w:pStyle w:val="Code"/>
      </w:pPr>
      <w:r>
        <w:t xml:space="preserve"> </w:t>
      </w:r>
    </w:p>
    <w:p w14:paraId="34659440" w14:textId="77777777" w:rsidR="008D3BCF" w:rsidRDefault="008D3BCF" w:rsidP="008D3BCF">
      <w:pPr>
        <w:pStyle w:val="Code"/>
      </w:pPr>
      <w:r>
        <w:t xml:space="preserve"> Description:</w:t>
      </w:r>
    </w:p>
    <w:p w14:paraId="37F51971" w14:textId="77777777" w:rsidR="008D3BCF" w:rsidRDefault="008D3BCF" w:rsidP="008D3BCF">
      <w:pPr>
        <w:pStyle w:val="Code"/>
        <w:shd w:val="clear" w:color="auto" w:fill="006400"/>
      </w:pPr>
      <w:r>
        <w:t xml:space="preserve">    This interface defines methods for evaluating password strength and providing feedback</w:t>
      </w:r>
    </w:p>
    <w:p w14:paraId="50DDD4BF" w14:textId="77777777" w:rsidR="008D3BCF" w:rsidRDefault="008D3BCF" w:rsidP="008D3BCF">
      <w:pPr>
        <w:pStyle w:val="Code"/>
        <w:shd w:val="clear" w:color="auto" w:fill="006400"/>
      </w:pPr>
      <w:r>
        <w:t xml:space="preserve">    It is implemented by </w:t>
      </w:r>
      <w:proofErr w:type="spellStart"/>
      <w:r>
        <w:t>PasswordValidator</w:t>
      </w:r>
      <w:proofErr w:type="spellEnd"/>
      <w:r>
        <w:t xml:space="preserve"> to enforce password rules and provide user guidance.</w:t>
      </w:r>
    </w:p>
    <w:p w14:paraId="69379547" w14:textId="77777777" w:rsidR="008D3BCF" w:rsidRDefault="008D3BCF" w:rsidP="008D3BCF">
      <w:pPr>
        <w:pStyle w:val="Code"/>
      </w:pPr>
      <w:r>
        <w:t xml:space="preserve"> </w:t>
      </w:r>
    </w:p>
    <w:p w14:paraId="1466A23B" w14:textId="77777777" w:rsidR="008D3BCF" w:rsidRDefault="008D3BCF" w:rsidP="008D3BCF">
      <w:pPr>
        <w:pStyle w:val="Code"/>
      </w:pPr>
      <w:r>
        <w:t xml:space="preserve"> Features:</w:t>
      </w:r>
    </w:p>
    <w:p w14:paraId="406A7851" w14:textId="77777777" w:rsidR="008D3BCF" w:rsidRDefault="008D3BCF" w:rsidP="008D3BCF">
      <w:pPr>
        <w:pStyle w:val="Code"/>
      </w:pPr>
      <w:r>
        <w:t xml:space="preserve">    - Defines a contract for password validation strategies</w:t>
      </w:r>
    </w:p>
    <w:p w14:paraId="4F968ED2" w14:textId="77777777" w:rsidR="008D3BCF" w:rsidRDefault="008D3BCF" w:rsidP="008D3BCF">
      <w:pPr>
        <w:pStyle w:val="Code"/>
      </w:pPr>
      <w:r>
        <w:t xml:space="preserve">    - Ensures all password evaluators provide strength checking and feedback methods.</w:t>
      </w:r>
    </w:p>
    <w:p w14:paraId="5DF1EE7F" w14:textId="77777777" w:rsidR="008D3BCF" w:rsidRDefault="008D3BCF" w:rsidP="008D3BCF">
      <w:pPr>
        <w:pStyle w:val="Code"/>
      </w:pPr>
      <w:r>
        <w:t xml:space="preserve"> </w:t>
      </w:r>
    </w:p>
    <w:p w14:paraId="255760AB" w14:textId="77777777" w:rsidR="008D3BCF" w:rsidRDefault="008D3BCF" w:rsidP="008D3BCF">
      <w:pPr>
        <w:pStyle w:val="Code"/>
      </w:pPr>
      <w:r>
        <w:t xml:space="preserve"> Dependencies:</w:t>
      </w:r>
    </w:p>
    <w:p w14:paraId="2424547E" w14:textId="77777777" w:rsidR="008D3BCF" w:rsidRDefault="008D3BCF" w:rsidP="008D3BCF">
      <w:pPr>
        <w:pStyle w:val="Code"/>
      </w:pPr>
      <w:r>
        <w:t xml:space="preserve">    - Implemented by: PasswordValidator.java */</w:t>
      </w:r>
    </w:p>
    <w:p w14:paraId="20CA2D7B" w14:textId="77777777" w:rsidR="008D3BCF" w:rsidRDefault="008D3BCF" w:rsidP="008D3BCF">
      <w:pPr>
        <w:pStyle w:val="Code"/>
      </w:pPr>
      <w:r>
        <w:t xml:space="preserve">package </w:t>
      </w:r>
      <w:proofErr w:type="spellStart"/>
      <w:proofErr w:type="gramStart"/>
      <w:r>
        <w:t>passwordfactory</w:t>
      </w:r>
      <w:proofErr w:type="spellEnd"/>
      <w:r>
        <w:t>;</w:t>
      </w:r>
      <w:proofErr w:type="gramEnd"/>
    </w:p>
    <w:p w14:paraId="073F9B02" w14:textId="77777777" w:rsidR="008D3BCF" w:rsidRDefault="008D3BCF" w:rsidP="008D3BCF">
      <w:pPr>
        <w:pStyle w:val="Code"/>
      </w:pPr>
    </w:p>
    <w:p w14:paraId="2E2A4E9B" w14:textId="77777777" w:rsidR="008D3BCF" w:rsidRDefault="008D3BCF" w:rsidP="008D3BCF">
      <w:pPr>
        <w:pStyle w:val="Code"/>
      </w:pPr>
    </w:p>
    <w:p w14:paraId="28165099" w14:textId="77777777" w:rsidR="008D3BCF" w:rsidRDefault="008D3BCF" w:rsidP="008D3BCF">
      <w:pPr>
        <w:pStyle w:val="Code"/>
      </w:pPr>
      <w:r>
        <w:t xml:space="preserve">// </w:t>
      </w:r>
      <w:proofErr w:type="spellStart"/>
      <w:r>
        <w:t>PasswordChecker</w:t>
      </w:r>
      <w:proofErr w:type="spellEnd"/>
      <w:r>
        <w:t xml:space="preserve"> interface defines methods for password validation and feedback.</w:t>
      </w:r>
    </w:p>
    <w:p w14:paraId="7B1ED193" w14:textId="77777777" w:rsidR="008D3BCF" w:rsidRDefault="008D3BCF" w:rsidP="008D3BCF">
      <w:pPr>
        <w:pStyle w:val="Code"/>
      </w:pPr>
      <w:r>
        <w:t xml:space="preserve">// is implemented by </w:t>
      </w:r>
      <w:proofErr w:type="spellStart"/>
      <w:r>
        <w:t>PasswordValidator</w:t>
      </w:r>
      <w:proofErr w:type="spellEnd"/>
      <w:r>
        <w:t>.</w:t>
      </w:r>
    </w:p>
    <w:p w14:paraId="685AE5FE" w14:textId="77777777" w:rsidR="008D3BCF" w:rsidRDefault="008D3BCF" w:rsidP="008D3BCF">
      <w:pPr>
        <w:pStyle w:val="Code"/>
        <w:shd w:val="clear" w:color="auto" w:fill="006400"/>
      </w:pPr>
      <w:r>
        <w:t xml:space="preserve">public interface </w:t>
      </w:r>
      <w:proofErr w:type="spellStart"/>
      <w:r>
        <w:t>PasswordChecker</w:t>
      </w:r>
      <w:proofErr w:type="spellEnd"/>
    </w:p>
    <w:p w14:paraId="003C4415" w14:textId="0FD75EFB" w:rsidR="008D3BCF" w:rsidRDefault="008D3BCF" w:rsidP="008D3BCF">
      <w:pPr>
        <w:pStyle w:val="Code"/>
        <w:rPr>
          <w:color w:val="006400"/>
        </w:rPr>
      </w:pPr>
      <w:r w:rsidRPr="008D3BCF">
        <w:rPr>
          <w:color w:val="006400"/>
        </w:rPr>
        <w:t>/*</w:t>
      </w:r>
      <w:r w:rsidRPr="008D3BCF">
        <w:rPr>
          <w:rFonts w:ascii="Times New Roman" w:hAnsi="Times New Roman" w:cs="Times New Roman"/>
          <w:color w:val="006400"/>
          <w:sz w:val="24"/>
        </w:rPr>
        <w:t xml:space="preserve"> </w:t>
      </w:r>
      <w:proofErr w:type="spellStart"/>
      <w:r w:rsidRPr="008D3BCF">
        <w:rPr>
          <w:color w:val="006400"/>
        </w:rPr>
        <w:t>PasswordChecker</w:t>
      </w:r>
      <w:proofErr w:type="spellEnd"/>
      <w:r w:rsidRPr="008D3BCF">
        <w:rPr>
          <w:color w:val="006400"/>
        </w:rPr>
        <w:t xml:space="preserve"> interface is implemented by </w:t>
      </w:r>
      <w:proofErr w:type="spellStart"/>
      <w:r w:rsidRPr="008D3BCF">
        <w:rPr>
          <w:color w:val="006400"/>
        </w:rPr>
        <w:t>PasswordValidator</w:t>
      </w:r>
      <w:proofErr w:type="spellEnd"/>
      <w:r w:rsidRPr="008D3BCF">
        <w:rPr>
          <w:color w:val="006400"/>
        </w:rPr>
        <w:t>, enforcing that all password validation strategies must provide methods for checking strength and providing feedback */</w:t>
      </w:r>
    </w:p>
    <w:p w14:paraId="570EFCFB" w14:textId="558E29A1" w:rsidR="001C7209" w:rsidRPr="001C7209" w:rsidRDefault="001C7209" w:rsidP="001C7209">
      <w:pPr>
        <w:pStyle w:val="Code"/>
        <w:rPr>
          <w:color w:val="006400"/>
        </w:rPr>
      </w:pPr>
      <w:r w:rsidRPr="001C7209">
        <w:rPr>
          <w:color w:val="006400"/>
        </w:rPr>
        <w:t>/*</w:t>
      </w:r>
      <w:r>
        <w:rPr>
          <w:color w:val="006400"/>
        </w:rPr>
        <w:t>The interface</w:t>
      </w:r>
      <w:r w:rsidRPr="001C7209">
        <w:rPr>
          <w:color w:val="006400"/>
        </w:rPr>
        <w:t xml:space="preserve"> align</w:t>
      </w:r>
      <w:r>
        <w:rPr>
          <w:color w:val="006400"/>
        </w:rPr>
        <w:t>s</w:t>
      </w:r>
      <w:r w:rsidRPr="001C7209">
        <w:rPr>
          <w:color w:val="006400"/>
        </w:rPr>
        <w:t xml:space="preserve"> with the UML*/</w:t>
      </w:r>
    </w:p>
    <w:p w14:paraId="127CC144" w14:textId="77777777" w:rsidR="001C7209" w:rsidRPr="008D3BCF" w:rsidRDefault="001C7209" w:rsidP="008D3BCF">
      <w:pPr>
        <w:pStyle w:val="Code"/>
        <w:rPr>
          <w:color w:val="006400"/>
        </w:rPr>
      </w:pPr>
    </w:p>
    <w:p w14:paraId="02362934" w14:textId="77777777" w:rsidR="008D3BCF" w:rsidRDefault="008D3BCF" w:rsidP="008D3BCF">
      <w:pPr>
        <w:pStyle w:val="Code"/>
      </w:pPr>
      <w:r>
        <w:t>{</w:t>
      </w:r>
    </w:p>
    <w:p w14:paraId="72D760E4" w14:textId="77777777" w:rsidR="008D3BCF" w:rsidRDefault="008D3BCF" w:rsidP="008D3BCF">
      <w:pPr>
        <w:pStyle w:val="Code"/>
      </w:pPr>
      <w:r>
        <w:t xml:space="preserve">    /**</w:t>
      </w:r>
    </w:p>
    <w:p w14:paraId="4BAD0317" w14:textId="77777777" w:rsidR="008D3BCF" w:rsidRDefault="008D3BCF" w:rsidP="008D3BCF">
      <w:pPr>
        <w:pStyle w:val="Code"/>
      </w:pPr>
      <w:r>
        <w:t xml:space="preserve">     * Evaluates the strength of a given password</w:t>
      </w:r>
    </w:p>
    <w:p w14:paraId="475C684A" w14:textId="77777777" w:rsidR="008D3BCF" w:rsidRDefault="008D3BCF" w:rsidP="008D3BCF">
      <w:pPr>
        <w:pStyle w:val="Code"/>
      </w:pPr>
      <w:r>
        <w:t xml:space="preserve">     * @param password </w:t>
      </w:r>
      <w:proofErr w:type="gramStart"/>
      <w:r>
        <w:t>The</w:t>
      </w:r>
      <w:proofErr w:type="gramEnd"/>
      <w:r>
        <w:t xml:space="preserve"> password to check</w:t>
      </w:r>
    </w:p>
    <w:p w14:paraId="3F19BE0B" w14:textId="77777777" w:rsidR="008D3BCF" w:rsidRDefault="008D3BCF" w:rsidP="008D3BCF">
      <w:pPr>
        <w:pStyle w:val="Code"/>
      </w:pPr>
      <w:r>
        <w:t xml:space="preserve">     * @return Strength level as an integer:</w:t>
      </w:r>
    </w:p>
    <w:p w14:paraId="599C79B2" w14:textId="77777777" w:rsidR="008D3BCF" w:rsidRDefault="008D3BCF" w:rsidP="008D3BCF">
      <w:pPr>
        <w:pStyle w:val="Code"/>
      </w:pPr>
      <w:r>
        <w:t xml:space="preserve">     *         0 = Weak</w:t>
      </w:r>
    </w:p>
    <w:p w14:paraId="62F5895D" w14:textId="77777777" w:rsidR="008D3BCF" w:rsidRDefault="008D3BCF" w:rsidP="008D3BCF">
      <w:pPr>
        <w:pStyle w:val="Code"/>
      </w:pPr>
      <w:r>
        <w:t xml:space="preserve">     *         1 = Moderate</w:t>
      </w:r>
    </w:p>
    <w:p w14:paraId="00A39D9D" w14:textId="77777777" w:rsidR="008D3BCF" w:rsidRDefault="008D3BCF" w:rsidP="008D3BCF">
      <w:pPr>
        <w:pStyle w:val="Code"/>
      </w:pPr>
      <w:r>
        <w:t xml:space="preserve">     *         2 = Strong</w:t>
      </w:r>
    </w:p>
    <w:p w14:paraId="1FE247EF" w14:textId="77777777" w:rsidR="008D3BCF" w:rsidRDefault="008D3BCF" w:rsidP="008D3BCF">
      <w:pPr>
        <w:pStyle w:val="Code"/>
      </w:pPr>
      <w:r>
        <w:t xml:space="preserve">     */</w:t>
      </w:r>
    </w:p>
    <w:p w14:paraId="46EE62A2" w14:textId="77777777" w:rsidR="008D3BCF" w:rsidRDefault="008D3BCF" w:rsidP="008D3BCF">
      <w:pPr>
        <w:pStyle w:val="Code"/>
      </w:pPr>
      <w:r>
        <w:t xml:space="preserve">    int </w:t>
      </w:r>
      <w:proofErr w:type="spellStart"/>
      <w:proofErr w:type="gramStart"/>
      <w:r>
        <w:t>checkStrength</w:t>
      </w:r>
      <w:proofErr w:type="spellEnd"/>
      <w:r>
        <w:t>(</w:t>
      </w:r>
      <w:proofErr w:type="gramEnd"/>
      <w:r>
        <w:t>String password);</w:t>
      </w:r>
    </w:p>
    <w:p w14:paraId="424AB8C8" w14:textId="77777777" w:rsidR="008D3BCF" w:rsidRDefault="008D3BCF" w:rsidP="008D3BCF">
      <w:pPr>
        <w:pStyle w:val="Code"/>
      </w:pPr>
    </w:p>
    <w:p w14:paraId="479F9D3C" w14:textId="77777777" w:rsidR="008D3BCF" w:rsidRDefault="008D3BCF" w:rsidP="008D3BCF">
      <w:pPr>
        <w:pStyle w:val="Code"/>
      </w:pPr>
      <w:r>
        <w:t xml:space="preserve">    /**</w:t>
      </w:r>
    </w:p>
    <w:p w14:paraId="515FD2B3" w14:textId="77777777" w:rsidR="008D3BCF" w:rsidRDefault="008D3BCF" w:rsidP="008D3BCF">
      <w:pPr>
        <w:pStyle w:val="Code"/>
      </w:pPr>
      <w:r>
        <w:t xml:space="preserve">     * Provides feedback on how to improve password strength.</w:t>
      </w:r>
    </w:p>
    <w:p w14:paraId="6422F6F0" w14:textId="77777777" w:rsidR="008D3BCF" w:rsidRDefault="008D3BCF" w:rsidP="008D3BCF">
      <w:pPr>
        <w:pStyle w:val="Code"/>
      </w:pPr>
      <w:r>
        <w:t xml:space="preserve">     * @param password </w:t>
      </w:r>
      <w:proofErr w:type="gramStart"/>
      <w:r>
        <w:t>The</w:t>
      </w:r>
      <w:proofErr w:type="gramEnd"/>
      <w:r>
        <w:t xml:space="preserve"> password to analyze.</w:t>
      </w:r>
    </w:p>
    <w:p w14:paraId="2C685431" w14:textId="77777777" w:rsidR="008D3BCF" w:rsidRDefault="008D3BCF" w:rsidP="008D3BCF">
      <w:pPr>
        <w:pStyle w:val="Code"/>
      </w:pPr>
      <w:r>
        <w:t xml:space="preserve">     * @return A feedback message about password strength and recommendations.</w:t>
      </w:r>
    </w:p>
    <w:p w14:paraId="3972B112" w14:textId="77777777" w:rsidR="008D3BCF" w:rsidRDefault="008D3BCF" w:rsidP="008D3BCF">
      <w:pPr>
        <w:pStyle w:val="Code"/>
      </w:pPr>
      <w:r>
        <w:t xml:space="preserve">     */</w:t>
      </w:r>
    </w:p>
    <w:p w14:paraId="7FFFCE23" w14:textId="77777777" w:rsidR="008D3BCF" w:rsidRDefault="008D3BCF" w:rsidP="008D3BCF">
      <w:pPr>
        <w:pStyle w:val="Code"/>
      </w:pPr>
      <w:r>
        <w:t xml:space="preserve">    String </w:t>
      </w:r>
      <w:proofErr w:type="spellStart"/>
      <w:proofErr w:type="gramStart"/>
      <w:r>
        <w:t>giveFeedback</w:t>
      </w:r>
      <w:proofErr w:type="spellEnd"/>
      <w:r>
        <w:t>(</w:t>
      </w:r>
      <w:proofErr w:type="gramEnd"/>
      <w:r>
        <w:t>String password);</w:t>
      </w:r>
    </w:p>
    <w:p w14:paraId="7375A757" w14:textId="13940350" w:rsidR="008D3BCF" w:rsidRPr="008D3BCF" w:rsidRDefault="008D3BCF" w:rsidP="008D3BCF">
      <w:pPr>
        <w:pStyle w:val="Code"/>
      </w:pPr>
      <w:r>
        <w:t>}</w:t>
      </w:r>
    </w:p>
    <w:p w14:paraId="1B19298E" w14:textId="77777777" w:rsidR="00F422C6" w:rsidRDefault="00F56368" w:rsidP="00F56368">
      <w:pPr>
        <w:pStyle w:val="Heading3"/>
      </w:pPr>
      <w:r w:rsidRPr="00F56368">
        <w:t>PasswordGame.java</w:t>
      </w:r>
    </w:p>
    <w:p w14:paraId="730230CE" w14:textId="77777777" w:rsidR="00F422C6" w:rsidRDefault="00F422C6" w:rsidP="00F422C6">
      <w:pPr>
        <w:pStyle w:val="Code"/>
      </w:pPr>
      <w:r>
        <w:t>/* Password Factory Project</w:t>
      </w:r>
    </w:p>
    <w:p w14:paraId="36174BBE" w14:textId="77777777" w:rsidR="00F422C6" w:rsidRDefault="00F422C6" w:rsidP="00F422C6">
      <w:pPr>
        <w:pStyle w:val="Code"/>
      </w:pPr>
      <w:r>
        <w:t xml:space="preserve"> CS236 - Advanced OOP (Java 2)</w:t>
      </w:r>
    </w:p>
    <w:p w14:paraId="36C18A12" w14:textId="77777777" w:rsidR="00F422C6" w:rsidRDefault="00F422C6" w:rsidP="00F422C6">
      <w:pPr>
        <w:pStyle w:val="Code"/>
      </w:pPr>
      <w:r>
        <w:t xml:space="preserve"> Class: PasswordGame.java</w:t>
      </w:r>
    </w:p>
    <w:p w14:paraId="39DAAA68" w14:textId="77777777" w:rsidR="00F422C6" w:rsidRDefault="00F422C6" w:rsidP="00F422C6">
      <w:pPr>
        <w:pStyle w:val="Code"/>
      </w:pPr>
      <w:r>
        <w:t xml:space="preserve"> Author(s): Jordan Bassett &amp; Lizbeth Garcia-Lopez</w:t>
      </w:r>
    </w:p>
    <w:p w14:paraId="14C837C4" w14:textId="77777777" w:rsidR="00F422C6" w:rsidRDefault="00F422C6" w:rsidP="00F422C6">
      <w:pPr>
        <w:pStyle w:val="Code"/>
      </w:pPr>
      <w:r>
        <w:t xml:space="preserve"> Last Updated: March 16, 2025</w:t>
      </w:r>
    </w:p>
    <w:p w14:paraId="601027D4" w14:textId="77777777" w:rsidR="00F422C6" w:rsidRDefault="00F422C6" w:rsidP="00F422C6">
      <w:pPr>
        <w:pStyle w:val="Code"/>
      </w:pPr>
      <w:r>
        <w:t xml:space="preserve"> </w:t>
      </w:r>
    </w:p>
    <w:p w14:paraId="66D4D0BF" w14:textId="77777777" w:rsidR="00F422C6" w:rsidRDefault="00F422C6" w:rsidP="00F422C6">
      <w:pPr>
        <w:pStyle w:val="Code"/>
      </w:pPr>
      <w:r>
        <w:t xml:space="preserve"> Description:</w:t>
      </w:r>
    </w:p>
    <w:p w14:paraId="0D591C56" w14:textId="77777777" w:rsidR="00F422C6" w:rsidRDefault="00F422C6" w:rsidP="00F422C6">
      <w:pPr>
        <w:pStyle w:val="Code"/>
      </w:pPr>
      <w:r>
        <w:t xml:space="preserve">    Manages the main gameplay loop for Password Factory. Handles user input, scoring,</w:t>
      </w:r>
    </w:p>
    <w:p w14:paraId="2EA0C6C4" w14:textId="77777777" w:rsidR="00F422C6" w:rsidRDefault="00F422C6" w:rsidP="00F422C6">
      <w:pPr>
        <w:pStyle w:val="Code"/>
      </w:pPr>
      <w:r>
        <w:t xml:space="preserve">    timer management, and password validation during a timed round of the game.</w:t>
      </w:r>
    </w:p>
    <w:p w14:paraId="68F61788" w14:textId="77777777" w:rsidR="00F422C6" w:rsidRDefault="00F422C6" w:rsidP="00F422C6">
      <w:pPr>
        <w:pStyle w:val="Code"/>
      </w:pPr>
    </w:p>
    <w:p w14:paraId="43F19D70" w14:textId="77777777" w:rsidR="00F422C6" w:rsidRDefault="00F422C6" w:rsidP="00F422C6">
      <w:pPr>
        <w:pStyle w:val="Code"/>
      </w:pPr>
      <w:r>
        <w:t xml:space="preserve"> Features:</w:t>
      </w:r>
    </w:p>
    <w:p w14:paraId="2731B425" w14:textId="77777777" w:rsidR="00F422C6" w:rsidRDefault="00F422C6" w:rsidP="00F422C6">
      <w:pPr>
        <w:pStyle w:val="Code"/>
      </w:pPr>
      <w:r>
        <w:t xml:space="preserve">    - Runs a timed challenge to create strong passwords.</w:t>
      </w:r>
    </w:p>
    <w:p w14:paraId="38D8BCD8" w14:textId="77777777" w:rsidR="00F422C6" w:rsidRDefault="00F422C6" w:rsidP="00F422C6">
      <w:pPr>
        <w:pStyle w:val="Code"/>
      </w:pPr>
      <w:r>
        <w:t xml:space="preserve">    - Provides real-time hints based on password input.</w:t>
      </w:r>
    </w:p>
    <w:p w14:paraId="6DD1764B" w14:textId="77777777" w:rsidR="00F422C6" w:rsidRDefault="00F422C6" w:rsidP="00F422C6">
      <w:pPr>
        <w:pStyle w:val="Code"/>
      </w:pPr>
      <w:r>
        <w:t xml:space="preserve">    - Displays helpful phrases and allows the user to add new phrases.</w:t>
      </w:r>
    </w:p>
    <w:p w14:paraId="17B4148F" w14:textId="77777777" w:rsidR="00F422C6" w:rsidRDefault="00F422C6" w:rsidP="00F422C6">
      <w:pPr>
        <w:pStyle w:val="Code"/>
      </w:pPr>
      <w:r>
        <w:t xml:space="preserve">    - Tracks and saves submitted passwords and their strength ratings.</w:t>
      </w:r>
    </w:p>
    <w:p w14:paraId="7285686B" w14:textId="77777777" w:rsidR="00F422C6" w:rsidRDefault="00F422C6" w:rsidP="00F422C6">
      <w:pPr>
        <w:pStyle w:val="Code"/>
      </w:pPr>
      <w:r>
        <w:t xml:space="preserve"> </w:t>
      </w:r>
    </w:p>
    <w:p w14:paraId="0303D31A" w14:textId="77777777" w:rsidR="00F422C6" w:rsidRDefault="00F422C6" w:rsidP="00F422C6">
      <w:pPr>
        <w:pStyle w:val="Code"/>
      </w:pPr>
      <w:r>
        <w:t xml:space="preserve"> Dependencies:</w:t>
      </w:r>
    </w:p>
    <w:p w14:paraId="44C6343B" w14:textId="77777777" w:rsidR="00F422C6" w:rsidRDefault="00F422C6" w:rsidP="00F422C6">
      <w:pPr>
        <w:pStyle w:val="Code"/>
        <w:shd w:val="clear" w:color="auto" w:fill="006400"/>
      </w:pPr>
      <w:r>
        <w:t xml:space="preserve">    - Uses </w:t>
      </w:r>
      <w:proofErr w:type="spellStart"/>
      <w:r>
        <w:t>PasswordValidator</w:t>
      </w:r>
      <w:proofErr w:type="spellEnd"/>
      <w:r>
        <w:t xml:space="preserve"> for password evaluation.</w:t>
      </w:r>
    </w:p>
    <w:p w14:paraId="02CEA696" w14:textId="77777777" w:rsidR="00F422C6" w:rsidRDefault="00F422C6" w:rsidP="00F422C6">
      <w:pPr>
        <w:pStyle w:val="Code"/>
        <w:shd w:val="clear" w:color="auto" w:fill="006400"/>
      </w:pPr>
      <w:r>
        <w:t xml:space="preserve">    - Uses </w:t>
      </w:r>
      <w:proofErr w:type="spellStart"/>
      <w:r>
        <w:t>PasswordFileManager</w:t>
      </w:r>
      <w:proofErr w:type="spellEnd"/>
      <w:r>
        <w:t xml:space="preserve"> for file operations (phrases and logging).</w:t>
      </w:r>
    </w:p>
    <w:p w14:paraId="2FEE6401" w14:textId="77777777" w:rsidR="001C7209" w:rsidRDefault="00F422C6" w:rsidP="00F422C6">
      <w:pPr>
        <w:pStyle w:val="Code"/>
      </w:pPr>
      <w:r>
        <w:t xml:space="preserve">    </w:t>
      </w:r>
    </w:p>
    <w:p w14:paraId="4CD9893B" w14:textId="49DFF608" w:rsidR="00F422C6" w:rsidRDefault="00F422C6" w:rsidP="00F422C6">
      <w:pPr>
        <w:pStyle w:val="Code"/>
      </w:pPr>
      <w:r>
        <w:t>- Called from: GameSetupScreen.java</w:t>
      </w:r>
    </w:p>
    <w:p w14:paraId="507273E0" w14:textId="77777777" w:rsidR="00F422C6" w:rsidRDefault="00F422C6" w:rsidP="00F422C6">
      <w:pPr>
        <w:pStyle w:val="Code"/>
      </w:pPr>
      <w:r>
        <w:t xml:space="preserve"> */</w:t>
      </w:r>
    </w:p>
    <w:p w14:paraId="51D4483E" w14:textId="77777777" w:rsidR="00F422C6" w:rsidRDefault="00F422C6" w:rsidP="00F422C6">
      <w:pPr>
        <w:pStyle w:val="Code"/>
      </w:pPr>
      <w:r>
        <w:t xml:space="preserve">package </w:t>
      </w:r>
      <w:proofErr w:type="spellStart"/>
      <w:proofErr w:type="gramStart"/>
      <w:r>
        <w:t>passwordfactory</w:t>
      </w:r>
      <w:proofErr w:type="spellEnd"/>
      <w:r>
        <w:t>;</w:t>
      </w:r>
      <w:proofErr w:type="gramEnd"/>
    </w:p>
    <w:p w14:paraId="57E453A1" w14:textId="77777777" w:rsidR="00F422C6" w:rsidRDefault="00F422C6" w:rsidP="00F422C6">
      <w:pPr>
        <w:pStyle w:val="Code"/>
      </w:pPr>
      <w:r>
        <w:t xml:space="preserve">import </w:t>
      </w:r>
      <w:proofErr w:type="spellStart"/>
      <w:proofErr w:type="gramStart"/>
      <w:r>
        <w:t>javafx.animation</w:t>
      </w:r>
      <w:proofErr w:type="gramEnd"/>
      <w:r>
        <w:t>.KeyFrame</w:t>
      </w:r>
      <w:proofErr w:type="spellEnd"/>
      <w:r>
        <w:t>;</w:t>
      </w:r>
    </w:p>
    <w:p w14:paraId="6D6930E9" w14:textId="77777777" w:rsidR="00F422C6" w:rsidRDefault="00F422C6" w:rsidP="00F422C6">
      <w:pPr>
        <w:pStyle w:val="Code"/>
      </w:pPr>
      <w:r>
        <w:t xml:space="preserve">import </w:t>
      </w:r>
      <w:proofErr w:type="spellStart"/>
      <w:proofErr w:type="gramStart"/>
      <w:r>
        <w:t>javafx.animation</w:t>
      </w:r>
      <w:proofErr w:type="gramEnd"/>
      <w:r>
        <w:t>.Timeline</w:t>
      </w:r>
      <w:proofErr w:type="spellEnd"/>
      <w:r>
        <w:t>;</w:t>
      </w:r>
    </w:p>
    <w:p w14:paraId="77864A49" w14:textId="77777777" w:rsidR="00F422C6" w:rsidRDefault="00F422C6" w:rsidP="00F422C6">
      <w:pPr>
        <w:pStyle w:val="Code"/>
      </w:pPr>
      <w:r>
        <w:lastRenderedPageBreak/>
        <w:t xml:space="preserve">import </w:t>
      </w:r>
      <w:proofErr w:type="spellStart"/>
      <w:proofErr w:type="gramStart"/>
      <w:r>
        <w:t>javafx.geometry</w:t>
      </w:r>
      <w:proofErr w:type="gramEnd"/>
      <w:r>
        <w:t>.Insets</w:t>
      </w:r>
      <w:proofErr w:type="spellEnd"/>
      <w:r>
        <w:t>;</w:t>
      </w:r>
    </w:p>
    <w:p w14:paraId="75DCC53B" w14:textId="77777777" w:rsidR="00F422C6" w:rsidRDefault="00F422C6" w:rsidP="00F422C6">
      <w:pPr>
        <w:pStyle w:val="Code"/>
      </w:pPr>
      <w:r>
        <w:t xml:space="preserve">import </w:t>
      </w:r>
      <w:proofErr w:type="spellStart"/>
      <w:proofErr w:type="gramStart"/>
      <w:r>
        <w:t>javafx.scene</w:t>
      </w:r>
      <w:proofErr w:type="gramEnd"/>
      <w:r>
        <w:t>.Scene</w:t>
      </w:r>
      <w:proofErr w:type="spellEnd"/>
      <w:r>
        <w:t>;</w:t>
      </w:r>
    </w:p>
    <w:p w14:paraId="31876C3C" w14:textId="77777777" w:rsidR="00F422C6" w:rsidRDefault="00F422C6" w:rsidP="00F422C6">
      <w:pPr>
        <w:pStyle w:val="Code"/>
      </w:pPr>
      <w:r>
        <w:t xml:space="preserve">import </w:t>
      </w:r>
      <w:proofErr w:type="spellStart"/>
      <w:proofErr w:type="gramStart"/>
      <w:r>
        <w:t>javafx.scene</w:t>
      </w:r>
      <w:proofErr w:type="gramEnd"/>
      <w:r>
        <w:t>.control</w:t>
      </w:r>
      <w:proofErr w:type="spellEnd"/>
      <w:r>
        <w:t>.*;</w:t>
      </w:r>
    </w:p>
    <w:p w14:paraId="335000C1" w14:textId="77777777" w:rsidR="00F422C6" w:rsidRDefault="00F422C6" w:rsidP="00F422C6">
      <w:pPr>
        <w:pStyle w:val="Code"/>
      </w:pPr>
      <w:r>
        <w:t xml:space="preserve">import </w:t>
      </w:r>
      <w:proofErr w:type="spellStart"/>
      <w:proofErr w:type="gramStart"/>
      <w:r>
        <w:t>javafx.scene</w:t>
      </w:r>
      <w:proofErr w:type="gramEnd"/>
      <w:r>
        <w:t>.layout</w:t>
      </w:r>
      <w:proofErr w:type="spellEnd"/>
      <w:r>
        <w:t>.*;</w:t>
      </w:r>
    </w:p>
    <w:p w14:paraId="1F39C67B" w14:textId="77777777" w:rsidR="00F422C6" w:rsidRDefault="00F422C6" w:rsidP="00F422C6">
      <w:pPr>
        <w:pStyle w:val="Code"/>
      </w:pPr>
      <w:r>
        <w:t xml:space="preserve">import </w:t>
      </w:r>
      <w:proofErr w:type="spellStart"/>
      <w:proofErr w:type="gramStart"/>
      <w:r>
        <w:t>javafx.stage</w:t>
      </w:r>
      <w:proofErr w:type="gramEnd"/>
      <w:r>
        <w:t>.Stage</w:t>
      </w:r>
      <w:proofErr w:type="spellEnd"/>
      <w:r>
        <w:t>;</w:t>
      </w:r>
    </w:p>
    <w:p w14:paraId="06801269" w14:textId="77777777" w:rsidR="00F422C6" w:rsidRDefault="00F422C6" w:rsidP="00F422C6">
      <w:pPr>
        <w:pStyle w:val="Code"/>
      </w:pPr>
      <w:r>
        <w:t xml:space="preserve">import </w:t>
      </w:r>
      <w:proofErr w:type="spellStart"/>
      <w:proofErr w:type="gramStart"/>
      <w:r>
        <w:t>javafx.util</w:t>
      </w:r>
      <w:proofErr w:type="gramEnd"/>
      <w:r>
        <w:t>.Duration</w:t>
      </w:r>
      <w:proofErr w:type="spellEnd"/>
      <w:r>
        <w:t>;</w:t>
      </w:r>
    </w:p>
    <w:p w14:paraId="7A4F02AF" w14:textId="77777777" w:rsidR="00F422C6" w:rsidRDefault="00F422C6" w:rsidP="00F422C6">
      <w:pPr>
        <w:pStyle w:val="Code"/>
      </w:pPr>
      <w:r>
        <w:t xml:space="preserve">import </w:t>
      </w:r>
      <w:proofErr w:type="spellStart"/>
      <w:proofErr w:type="gramStart"/>
      <w:r>
        <w:t>java.util</w:t>
      </w:r>
      <w:proofErr w:type="gramEnd"/>
      <w:r>
        <w:t>.List</w:t>
      </w:r>
      <w:proofErr w:type="spellEnd"/>
      <w:r>
        <w:t>;</w:t>
      </w:r>
    </w:p>
    <w:p w14:paraId="4426EAC9" w14:textId="77777777" w:rsidR="00F422C6" w:rsidRDefault="00F422C6" w:rsidP="00F422C6">
      <w:pPr>
        <w:pStyle w:val="Code"/>
      </w:pPr>
      <w:r>
        <w:t xml:space="preserve">import </w:t>
      </w:r>
      <w:proofErr w:type="spellStart"/>
      <w:proofErr w:type="gramStart"/>
      <w:r>
        <w:t>java.util</w:t>
      </w:r>
      <w:proofErr w:type="gramEnd"/>
      <w:r>
        <w:t>.Random</w:t>
      </w:r>
      <w:proofErr w:type="spellEnd"/>
      <w:r>
        <w:t>;</w:t>
      </w:r>
    </w:p>
    <w:p w14:paraId="2409FA90" w14:textId="77777777" w:rsidR="00F422C6" w:rsidRDefault="00F422C6" w:rsidP="00F422C6">
      <w:pPr>
        <w:pStyle w:val="Code"/>
      </w:pPr>
    </w:p>
    <w:p w14:paraId="2DDE1C1D" w14:textId="77777777" w:rsidR="00F422C6" w:rsidRDefault="00F422C6" w:rsidP="00F422C6">
      <w:pPr>
        <w:pStyle w:val="Code"/>
      </w:pPr>
      <w:r>
        <w:t>//Manages the main gameplay loop, user interactions, and password validation</w:t>
      </w:r>
    </w:p>
    <w:p w14:paraId="3CE9480C" w14:textId="77777777" w:rsidR="00F422C6" w:rsidRDefault="00F422C6" w:rsidP="00F422C6">
      <w:pPr>
        <w:pStyle w:val="Code"/>
      </w:pPr>
      <w:r>
        <w:t xml:space="preserve">public class </w:t>
      </w:r>
      <w:proofErr w:type="spellStart"/>
      <w:r>
        <w:t>PasswordGame</w:t>
      </w:r>
      <w:proofErr w:type="spellEnd"/>
    </w:p>
    <w:p w14:paraId="5C7DC116" w14:textId="77777777" w:rsidR="00F422C6" w:rsidRDefault="00F422C6" w:rsidP="00F422C6">
      <w:pPr>
        <w:pStyle w:val="Code"/>
      </w:pPr>
      <w:r>
        <w:t>{</w:t>
      </w:r>
    </w:p>
    <w:p w14:paraId="5F6542D4" w14:textId="77777777" w:rsidR="00F422C6" w:rsidRDefault="00F422C6" w:rsidP="00F422C6">
      <w:pPr>
        <w:pStyle w:val="Code"/>
      </w:pPr>
      <w:r>
        <w:t xml:space="preserve"> // Class variables</w:t>
      </w:r>
    </w:p>
    <w:p w14:paraId="4AC1B70D" w14:textId="77777777" w:rsidR="00F422C6" w:rsidRDefault="00F422C6" w:rsidP="00F422C6">
      <w:pPr>
        <w:pStyle w:val="Code"/>
      </w:pPr>
      <w:r>
        <w:t xml:space="preserve">    private String </w:t>
      </w:r>
      <w:proofErr w:type="gramStart"/>
      <w:r>
        <w:t xml:space="preserve">difficulty;   </w:t>
      </w:r>
      <w:proofErr w:type="gramEnd"/>
      <w:r>
        <w:t xml:space="preserve"> //difficulty level selected (Easy, Medium, Hard)</w:t>
      </w:r>
    </w:p>
    <w:p w14:paraId="0498471E" w14:textId="77777777" w:rsidR="00F422C6" w:rsidRDefault="00F422C6" w:rsidP="00F422C6">
      <w:pPr>
        <w:pStyle w:val="Code"/>
      </w:pPr>
      <w:r>
        <w:t xml:space="preserve">    private final Scene </w:t>
      </w:r>
      <w:proofErr w:type="spellStart"/>
      <w:proofErr w:type="gramStart"/>
      <w:r>
        <w:t>gameScene</w:t>
      </w:r>
      <w:proofErr w:type="spellEnd"/>
      <w:r>
        <w:t xml:space="preserve">;   </w:t>
      </w:r>
      <w:proofErr w:type="gramEnd"/>
      <w:r>
        <w:t xml:space="preserve">   //Main scene for the game window</w:t>
      </w:r>
    </w:p>
    <w:p w14:paraId="60ECF1C2" w14:textId="77777777" w:rsidR="00F422C6" w:rsidRDefault="00F422C6" w:rsidP="00F422C6">
      <w:pPr>
        <w:pStyle w:val="Code"/>
      </w:pPr>
      <w:r>
        <w:t xml:space="preserve">    private Stage </w:t>
      </w:r>
      <w:proofErr w:type="spellStart"/>
      <w:proofErr w:type="gramStart"/>
      <w:r>
        <w:t>gameStage</w:t>
      </w:r>
      <w:proofErr w:type="spellEnd"/>
      <w:r>
        <w:t xml:space="preserve">;   </w:t>
      </w:r>
      <w:proofErr w:type="gramEnd"/>
      <w:r>
        <w:t xml:space="preserve">   // Game window stage</w:t>
      </w:r>
    </w:p>
    <w:p w14:paraId="7D039197" w14:textId="77777777" w:rsidR="00F422C6" w:rsidRDefault="00F422C6" w:rsidP="00F422C6">
      <w:pPr>
        <w:pStyle w:val="Code"/>
      </w:pPr>
    </w:p>
    <w:p w14:paraId="0CF54033" w14:textId="77777777" w:rsidR="00F422C6" w:rsidRDefault="00F422C6" w:rsidP="00F422C6">
      <w:pPr>
        <w:pStyle w:val="Code"/>
      </w:pPr>
      <w:r>
        <w:t xml:space="preserve">    private final int </w:t>
      </w:r>
      <w:proofErr w:type="spellStart"/>
      <w:proofErr w:type="gramStart"/>
      <w:r>
        <w:t>roundTime</w:t>
      </w:r>
      <w:proofErr w:type="spellEnd"/>
      <w:r>
        <w:t xml:space="preserve">;   </w:t>
      </w:r>
      <w:proofErr w:type="gramEnd"/>
      <w:r>
        <w:t xml:space="preserve">         //Total time for the round, based on difficulty</w:t>
      </w:r>
    </w:p>
    <w:p w14:paraId="37AC9F32" w14:textId="77777777" w:rsidR="00F422C6" w:rsidRDefault="00F422C6" w:rsidP="00F422C6">
      <w:pPr>
        <w:pStyle w:val="Code"/>
      </w:pPr>
      <w:r>
        <w:t xml:space="preserve">    private int </w:t>
      </w:r>
      <w:proofErr w:type="spellStart"/>
      <w:proofErr w:type="gramStart"/>
      <w:r>
        <w:t>timeLeft</w:t>
      </w:r>
      <w:proofErr w:type="spellEnd"/>
      <w:r>
        <w:t xml:space="preserve">;   </w:t>
      </w:r>
      <w:proofErr w:type="gramEnd"/>
      <w:r>
        <w:t xml:space="preserve">          //Countdown timer for the current round</w:t>
      </w:r>
    </w:p>
    <w:p w14:paraId="7464239E" w14:textId="77777777" w:rsidR="00F422C6" w:rsidRDefault="00F422C6" w:rsidP="00F422C6">
      <w:pPr>
        <w:pStyle w:val="Code"/>
      </w:pPr>
      <w:r>
        <w:t xml:space="preserve">    private int score = </w:t>
      </w:r>
      <w:proofErr w:type="gramStart"/>
      <w:r>
        <w:t xml:space="preserve">0;   </w:t>
      </w:r>
      <w:proofErr w:type="gramEnd"/>
      <w:r>
        <w:t xml:space="preserve">         //player score, based on password strength</w:t>
      </w:r>
    </w:p>
    <w:p w14:paraId="40B7582A" w14:textId="77777777" w:rsidR="00F422C6" w:rsidRDefault="00F422C6" w:rsidP="00F422C6">
      <w:pPr>
        <w:pStyle w:val="Code"/>
      </w:pPr>
      <w:r>
        <w:t xml:space="preserve">    private int </w:t>
      </w:r>
      <w:proofErr w:type="spellStart"/>
      <w:r>
        <w:t>passwordsSubmitted</w:t>
      </w:r>
      <w:proofErr w:type="spellEnd"/>
      <w:r>
        <w:t xml:space="preserve"> = </w:t>
      </w:r>
      <w:proofErr w:type="gramStart"/>
      <w:r>
        <w:t>0;  /</w:t>
      </w:r>
      <w:proofErr w:type="gramEnd"/>
      <w:r>
        <w:t>/ Number of passwords submitted this round</w:t>
      </w:r>
    </w:p>
    <w:p w14:paraId="54BE0F29" w14:textId="77777777" w:rsidR="00F422C6" w:rsidRDefault="00F422C6" w:rsidP="00F422C6">
      <w:pPr>
        <w:pStyle w:val="Code"/>
      </w:pPr>
    </w:p>
    <w:p w14:paraId="1A5871D0" w14:textId="77777777" w:rsidR="00F422C6" w:rsidRDefault="00F422C6" w:rsidP="00F422C6">
      <w:pPr>
        <w:pStyle w:val="Code"/>
      </w:pPr>
      <w:r>
        <w:t xml:space="preserve">    // UI Labels for displaying game status</w:t>
      </w:r>
    </w:p>
    <w:p w14:paraId="4E12EAD7" w14:textId="77777777" w:rsidR="00F422C6" w:rsidRDefault="00F422C6" w:rsidP="00F422C6">
      <w:pPr>
        <w:pStyle w:val="Code"/>
      </w:pPr>
      <w:r>
        <w:t xml:space="preserve">    private final Label </w:t>
      </w:r>
      <w:proofErr w:type="spellStart"/>
      <w:proofErr w:type="gramStart"/>
      <w:r>
        <w:t>timerLabel</w:t>
      </w:r>
      <w:proofErr w:type="spellEnd"/>
      <w:r>
        <w:t xml:space="preserve">;   </w:t>
      </w:r>
      <w:proofErr w:type="gramEnd"/>
      <w:r>
        <w:t xml:space="preserve">      //Displays time left in the round</w:t>
      </w:r>
    </w:p>
    <w:p w14:paraId="46C80F60" w14:textId="77777777" w:rsidR="00F422C6" w:rsidRDefault="00F422C6" w:rsidP="00F422C6">
      <w:pPr>
        <w:pStyle w:val="Code"/>
      </w:pPr>
      <w:r>
        <w:t xml:space="preserve">    private final Label </w:t>
      </w:r>
      <w:proofErr w:type="spellStart"/>
      <w:proofErr w:type="gramStart"/>
      <w:r>
        <w:t>scoreLabel</w:t>
      </w:r>
      <w:proofErr w:type="spellEnd"/>
      <w:r>
        <w:t xml:space="preserve">;   </w:t>
      </w:r>
      <w:proofErr w:type="gramEnd"/>
      <w:r>
        <w:t xml:space="preserve">      //Displays current score</w:t>
      </w:r>
    </w:p>
    <w:p w14:paraId="0402A47B" w14:textId="77777777" w:rsidR="00F422C6" w:rsidRDefault="00F422C6" w:rsidP="00F422C6">
      <w:pPr>
        <w:pStyle w:val="Code"/>
      </w:pPr>
      <w:r>
        <w:t xml:space="preserve">    private Label </w:t>
      </w:r>
      <w:proofErr w:type="spellStart"/>
      <w:proofErr w:type="gramStart"/>
      <w:r>
        <w:t>resultLabel</w:t>
      </w:r>
      <w:proofErr w:type="spellEnd"/>
      <w:r>
        <w:t xml:space="preserve">;   </w:t>
      </w:r>
      <w:proofErr w:type="gramEnd"/>
      <w:r>
        <w:t xml:space="preserve">     //Displays strength feedback for the last password</w:t>
      </w:r>
    </w:p>
    <w:p w14:paraId="746CA48C" w14:textId="77777777" w:rsidR="00F422C6" w:rsidRDefault="00F422C6" w:rsidP="00F422C6">
      <w:pPr>
        <w:pStyle w:val="Code"/>
      </w:pPr>
      <w:r>
        <w:t xml:space="preserve">    private final Label </w:t>
      </w:r>
      <w:proofErr w:type="spellStart"/>
      <w:proofErr w:type="gramStart"/>
      <w:r>
        <w:t>hintLabel</w:t>
      </w:r>
      <w:proofErr w:type="spellEnd"/>
      <w:r>
        <w:t xml:space="preserve">;   </w:t>
      </w:r>
      <w:proofErr w:type="gramEnd"/>
      <w:r>
        <w:t xml:space="preserve">       //Displays hints for improving the password</w:t>
      </w:r>
    </w:p>
    <w:p w14:paraId="06F192F6" w14:textId="77777777" w:rsidR="00F422C6" w:rsidRDefault="00F422C6" w:rsidP="00F422C6">
      <w:pPr>
        <w:pStyle w:val="Code"/>
      </w:pPr>
    </w:p>
    <w:p w14:paraId="7C9FA3D5" w14:textId="77777777" w:rsidR="00F422C6" w:rsidRDefault="00F422C6" w:rsidP="00F422C6">
      <w:pPr>
        <w:pStyle w:val="Code"/>
      </w:pPr>
      <w:r>
        <w:t xml:space="preserve">    private Timeline </w:t>
      </w:r>
      <w:proofErr w:type="gramStart"/>
      <w:r>
        <w:t xml:space="preserve">timer;   </w:t>
      </w:r>
      <w:proofErr w:type="gramEnd"/>
      <w:r>
        <w:t xml:space="preserve">  // Timer for the countdown (JavaFX Timeline)</w:t>
      </w:r>
    </w:p>
    <w:p w14:paraId="135D12A0" w14:textId="77777777" w:rsidR="00F422C6" w:rsidRDefault="00F422C6" w:rsidP="00F422C6">
      <w:pPr>
        <w:pStyle w:val="Code"/>
      </w:pPr>
    </w:p>
    <w:p w14:paraId="74A03B7E" w14:textId="77777777" w:rsidR="00F422C6" w:rsidRDefault="00F422C6" w:rsidP="00F422C6">
      <w:pPr>
        <w:pStyle w:val="Code"/>
      </w:pPr>
      <w:r>
        <w:t xml:space="preserve">    //User input and output components</w:t>
      </w:r>
    </w:p>
    <w:p w14:paraId="421759E4" w14:textId="77777777" w:rsidR="00F422C6" w:rsidRDefault="00F422C6" w:rsidP="00F422C6">
      <w:pPr>
        <w:pStyle w:val="Code"/>
      </w:pPr>
      <w:r>
        <w:t xml:space="preserve">    private </w:t>
      </w:r>
      <w:proofErr w:type="spellStart"/>
      <w:r>
        <w:t>TextField</w:t>
      </w:r>
      <w:proofErr w:type="spellEnd"/>
      <w:r>
        <w:t xml:space="preserve"> </w:t>
      </w:r>
      <w:proofErr w:type="spellStart"/>
      <w:proofErr w:type="gramStart"/>
      <w:r>
        <w:t>passwordEntryField</w:t>
      </w:r>
      <w:proofErr w:type="spellEnd"/>
      <w:r>
        <w:t xml:space="preserve">;   </w:t>
      </w:r>
      <w:proofErr w:type="gramEnd"/>
      <w:r>
        <w:t xml:space="preserve">      //Field where user types passwords</w:t>
      </w:r>
    </w:p>
    <w:p w14:paraId="14E06941" w14:textId="77777777" w:rsidR="00F422C6" w:rsidRDefault="00F422C6" w:rsidP="00F422C6">
      <w:pPr>
        <w:pStyle w:val="Code"/>
      </w:pPr>
      <w:r>
        <w:t xml:space="preserve">    private final </w:t>
      </w:r>
      <w:proofErr w:type="spellStart"/>
      <w:r>
        <w:t>ListView</w:t>
      </w:r>
      <w:proofErr w:type="spellEnd"/>
      <w:r>
        <w:t xml:space="preserve">&lt;String&gt; </w:t>
      </w:r>
      <w:proofErr w:type="spellStart"/>
      <w:proofErr w:type="gramStart"/>
      <w:r>
        <w:t>passwordHistoryView</w:t>
      </w:r>
      <w:proofErr w:type="spellEnd"/>
      <w:r>
        <w:t>;  /</w:t>
      </w:r>
      <w:proofErr w:type="gramEnd"/>
      <w:r>
        <w:t>/Shows passwords submitted in this round</w:t>
      </w:r>
    </w:p>
    <w:p w14:paraId="0032ABE6" w14:textId="77777777" w:rsidR="00F422C6" w:rsidRDefault="00F422C6" w:rsidP="00F422C6">
      <w:pPr>
        <w:pStyle w:val="Code"/>
      </w:pPr>
      <w:r>
        <w:t xml:space="preserve">    private </w:t>
      </w:r>
      <w:proofErr w:type="spellStart"/>
      <w:r>
        <w:t>ListView</w:t>
      </w:r>
      <w:proofErr w:type="spellEnd"/>
      <w:r>
        <w:t xml:space="preserve">&lt;String&gt; </w:t>
      </w:r>
      <w:proofErr w:type="spellStart"/>
      <w:proofErr w:type="gramStart"/>
      <w:r>
        <w:t>phraseListView</w:t>
      </w:r>
      <w:proofErr w:type="spellEnd"/>
      <w:r>
        <w:t xml:space="preserve">;   </w:t>
      </w:r>
      <w:proofErr w:type="gramEnd"/>
      <w:r>
        <w:t xml:space="preserve">    //Displays helpful phrases to add to passwords</w:t>
      </w:r>
    </w:p>
    <w:p w14:paraId="32F93C65" w14:textId="77777777" w:rsidR="00F422C6" w:rsidRDefault="00F422C6" w:rsidP="00F422C6">
      <w:pPr>
        <w:pStyle w:val="Code"/>
      </w:pPr>
    </w:p>
    <w:p w14:paraId="1E8EBE1F" w14:textId="77777777" w:rsidR="00F422C6" w:rsidRDefault="00F422C6" w:rsidP="00F422C6">
      <w:pPr>
        <w:pStyle w:val="Code"/>
      </w:pPr>
      <w:r>
        <w:t xml:space="preserve">    //Random number generator (currently unused)</w:t>
      </w:r>
    </w:p>
    <w:p w14:paraId="65205B70" w14:textId="77777777" w:rsidR="00F422C6" w:rsidRDefault="00F422C6" w:rsidP="00F422C6">
      <w:pPr>
        <w:pStyle w:val="Code"/>
      </w:pPr>
      <w:r>
        <w:t xml:space="preserve">    //private Random </w:t>
      </w:r>
      <w:proofErr w:type="spellStart"/>
      <w:r>
        <w:t>random</w:t>
      </w:r>
      <w:proofErr w:type="spellEnd"/>
      <w:r>
        <w:t xml:space="preserve"> = new </w:t>
      </w:r>
      <w:proofErr w:type="gramStart"/>
      <w:r>
        <w:t>Random(</w:t>
      </w:r>
      <w:proofErr w:type="gramEnd"/>
      <w:r>
        <w:t>);</w:t>
      </w:r>
    </w:p>
    <w:p w14:paraId="2560D006" w14:textId="77777777" w:rsidR="00F422C6" w:rsidRDefault="00F422C6" w:rsidP="00F422C6">
      <w:pPr>
        <w:pStyle w:val="Code"/>
      </w:pPr>
    </w:p>
    <w:p w14:paraId="0E194515" w14:textId="77777777" w:rsidR="00F422C6" w:rsidRDefault="00F422C6" w:rsidP="00F422C6">
      <w:pPr>
        <w:pStyle w:val="Code"/>
      </w:pPr>
      <w:r>
        <w:t xml:space="preserve">    //Core components</w:t>
      </w:r>
    </w:p>
    <w:p w14:paraId="7A7BF45E" w14:textId="77777777" w:rsidR="00F422C6" w:rsidRDefault="00F422C6" w:rsidP="00F422C6">
      <w:pPr>
        <w:pStyle w:val="Code"/>
      </w:pPr>
      <w:r>
        <w:t xml:space="preserve">    private final </w:t>
      </w:r>
      <w:proofErr w:type="spellStart"/>
      <w:r>
        <w:t>PasswordChecker</w:t>
      </w:r>
      <w:proofErr w:type="spellEnd"/>
      <w:r>
        <w:t xml:space="preserve"> </w:t>
      </w:r>
      <w:proofErr w:type="spellStart"/>
      <w:proofErr w:type="gramStart"/>
      <w:r>
        <w:t>passwordChecker</w:t>
      </w:r>
      <w:proofErr w:type="spellEnd"/>
      <w:r>
        <w:t xml:space="preserve">;   </w:t>
      </w:r>
      <w:proofErr w:type="gramEnd"/>
      <w:r>
        <w:t>//Password strength evaluator (</w:t>
      </w:r>
      <w:proofErr w:type="spellStart"/>
      <w:r>
        <w:t>PasswordValidator</w:t>
      </w:r>
      <w:proofErr w:type="spellEnd"/>
      <w:r>
        <w:t>)</w:t>
      </w:r>
    </w:p>
    <w:p w14:paraId="005AADC4" w14:textId="77777777" w:rsidR="00F422C6" w:rsidRDefault="00F422C6" w:rsidP="00F422C6">
      <w:pPr>
        <w:pStyle w:val="Code"/>
      </w:pPr>
      <w:r>
        <w:t xml:space="preserve">    private </w:t>
      </w:r>
      <w:proofErr w:type="spellStart"/>
      <w:r>
        <w:t>PasswordFileManager</w:t>
      </w:r>
      <w:proofErr w:type="spellEnd"/>
      <w:r>
        <w:t xml:space="preserve"> </w:t>
      </w:r>
      <w:proofErr w:type="spellStart"/>
      <w:proofErr w:type="gramStart"/>
      <w:r>
        <w:t>fileManager</w:t>
      </w:r>
      <w:proofErr w:type="spellEnd"/>
      <w:r>
        <w:t xml:space="preserve">;   </w:t>
      </w:r>
      <w:proofErr w:type="gramEnd"/>
      <w:r>
        <w:t xml:space="preserve">   //Manages phrase/common word files and password logs</w:t>
      </w:r>
    </w:p>
    <w:p w14:paraId="31C8F62C" w14:textId="77777777" w:rsidR="00F422C6" w:rsidRDefault="00F422C6" w:rsidP="00F422C6">
      <w:pPr>
        <w:pStyle w:val="Code"/>
      </w:pPr>
    </w:p>
    <w:p w14:paraId="0598B1C8" w14:textId="77777777" w:rsidR="00F422C6" w:rsidRDefault="00F422C6" w:rsidP="00F422C6">
      <w:pPr>
        <w:pStyle w:val="Code"/>
      </w:pPr>
    </w:p>
    <w:p w14:paraId="4DE90592" w14:textId="77777777" w:rsidR="00F422C6" w:rsidRDefault="00F422C6" w:rsidP="00F422C6">
      <w:pPr>
        <w:pStyle w:val="Code"/>
      </w:pPr>
      <w:r>
        <w:t xml:space="preserve">    /**</w:t>
      </w:r>
    </w:p>
    <w:p w14:paraId="7F87898D" w14:textId="77777777" w:rsidR="00F422C6" w:rsidRDefault="00F422C6" w:rsidP="00F422C6">
      <w:pPr>
        <w:pStyle w:val="Code"/>
      </w:pPr>
      <w:r>
        <w:t xml:space="preserve">     * Constructor for </w:t>
      </w:r>
      <w:proofErr w:type="spellStart"/>
      <w:r>
        <w:t>PasswordGame</w:t>
      </w:r>
      <w:proofErr w:type="spellEnd"/>
      <w:r>
        <w:t>.</w:t>
      </w:r>
    </w:p>
    <w:p w14:paraId="0DB4EC6C" w14:textId="77777777" w:rsidR="00F422C6" w:rsidRDefault="00F422C6" w:rsidP="00F422C6">
      <w:pPr>
        <w:pStyle w:val="Code"/>
      </w:pPr>
      <w:r>
        <w:t xml:space="preserve">     * Initializes the game UI and sets up game logic based on difficulty.</w:t>
      </w:r>
    </w:p>
    <w:p w14:paraId="70DEAAFF" w14:textId="77777777" w:rsidR="00F422C6" w:rsidRDefault="00F422C6" w:rsidP="00F422C6">
      <w:pPr>
        <w:pStyle w:val="Code"/>
      </w:pPr>
      <w:r>
        <w:t xml:space="preserve">     * @param difficulty </w:t>
      </w:r>
      <w:proofErr w:type="gramStart"/>
      <w:r>
        <w:t>The</w:t>
      </w:r>
      <w:proofErr w:type="gramEnd"/>
      <w:r>
        <w:t xml:space="preserve"> selected difficulty level (Easy, Medium, Hard).</w:t>
      </w:r>
    </w:p>
    <w:p w14:paraId="2952E895" w14:textId="77777777" w:rsidR="00F422C6" w:rsidRDefault="00F422C6" w:rsidP="00F422C6">
      <w:pPr>
        <w:pStyle w:val="Code"/>
      </w:pPr>
      <w:r>
        <w:t xml:space="preserve">     */</w:t>
      </w:r>
    </w:p>
    <w:p w14:paraId="6CB15DFD" w14:textId="77777777" w:rsidR="00F422C6" w:rsidRDefault="00F422C6" w:rsidP="00F422C6">
      <w:pPr>
        <w:pStyle w:val="Code"/>
      </w:pPr>
      <w:r>
        <w:t xml:space="preserve">    public </w:t>
      </w:r>
      <w:proofErr w:type="spellStart"/>
      <w:proofErr w:type="gramStart"/>
      <w:r>
        <w:t>PasswordGame</w:t>
      </w:r>
      <w:proofErr w:type="spellEnd"/>
      <w:r>
        <w:t>(</w:t>
      </w:r>
      <w:proofErr w:type="gramEnd"/>
      <w:r>
        <w:t>String difficulty)</w:t>
      </w:r>
    </w:p>
    <w:p w14:paraId="6B6FA626" w14:textId="77777777" w:rsidR="00F422C6" w:rsidRDefault="00F422C6" w:rsidP="00F422C6">
      <w:pPr>
        <w:pStyle w:val="Code"/>
      </w:pPr>
      <w:r>
        <w:t xml:space="preserve">    {</w:t>
      </w:r>
    </w:p>
    <w:p w14:paraId="3545E7BB" w14:textId="77777777" w:rsidR="00F422C6" w:rsidRDefault="00F422C6" w:rsidP="00F422C6">
      <w:pPr>
        <w:pStyle w:val="Code"/>
      </w:pPr>
      <w:r>
        <w:t xml:space="preserve">        </w:t>
      </w:r>
      <w:proofErr w:type="spellStart"/>
      <w:proofErr w:type="gramStart"/>
      <w:r>
        <w:t>this.difficulty</w:t>
      </w:r>
      <w:proofErr w:type="spellEnd"/>
      <w:proofErr w:type="gramEnd"/>
      <w:r>
        <w:t xml:space="preserve"> = difficulty;</w:t>
      </w:r>
    </w:p>
    <w:p w14:paraId="55D7C860" w14:textId="77777777" w:rsidR="00F422C6" w:rsidRDefault="00F422C6" w:rsidP="00F422C6">
      <w:pPr>
        <w:pStyle w:val="Code"/>
      </w:pPr>
    </w:p>
    <w:p w14:paraId="522EE3BD" w14:textId="77777777" w:rsidR="00F422C6" w:rsidRDefault="00F422C6" w:rsidP="00F422C6">
      <w:pPr>
        <w:pStyle w:val="Code"/>
      </w:pPr>
      <w:r>
        <w:t xml:space="preserve">        // Set round time based on difficulty level</w:t>
      </w:r>
    </w:p>
    <w:p w14:paraId="6BE3B3D5" w14:textId="77777777" w:rsidR="00F422C6" w:rsidRDefault="00F422C6" w:rsidP="00F422C6">
      <w:pPr>
        <w:pStyle w:val="Code"/>
      </w:pPr>
      <w:r>
        <w:t xml:space="preserve">        switch (</w:t>
      </w:r>
      <w:proofErr w:type="spellStart"/>
      <w:proofErr w:type="gramStart"/>
      <w:r>
        <w:t>difficulty.toLowerCase</w:t>
      </w:r>
      <w:proofErr w:type="spellEnd"/>
      <w:proofErr w:type="gramEnd"/>
      <w:r>
        <w:t>())</w:t>
      </w:r>
    </w:p>
    <w:p w14:paraId="1976DAFB" w14:textId="77777777" w:rsidR="00F422C6" w:rsidRDefault="00F422C6" w:rsidP="00F422C6">
      <w:pPr>
        <w:pStyle w:val="Code"/>
      </w:pPr>
      <w:r>
        <w:t xml:space="preserve">        {</w:t>
      </w:r>
    </w:p>
    <w:p w14:paraId="7FBB9889" w14:textId="77777777" w:rsidR="00F422C6" w:rsidRDefault="00F422C6" w:rsidP="00F422C6">
      <w:pPr>
        <w:pStyle w:val="Code"/>
      </w:pPr>
      <w:r>
        <w:t xml:space="preserve">            case "easy":</w:t>
      </w:r>
    </w:p>
    <w:p w14:paraId="5AD7B94D" w14:textId="77777777" w:rsidR="00F422C6" w:rsidRDefault="00F422C6" w:rsidP="00F422C6">
      <w:pPr>
        <w:pStyle w:val="Code"/>
      </w:pPr>
      <w:r>
        <w:t xml:space="preserve">                </w:t>
      </w:r>
      <w:proofErr w:type="spellStart"/>
      <w:r>
        <w:t>roundTime</w:t>
      </w:r>
      <w:proofErr w:type="spellEnd"/>
      <w:r>
        <w:t xml:space="preserve"> = </w:t>
      </w:r>
      <w:proofErr w:type="gramStart"/>
      <w:r>
        <w:t>60;</w:t>
      </w:r>
      <w:proofErr w:type="gramEnd"/>
    </w:p>
    <w:p w14:paraId="20ECB0CA" w14:textId="77777777" w:rsidR="00F422C6" w:rsidRDefault="00F422C6" w:rsidP="00F422C6">
      <w:pPr>
        <w:pStyle w:val="Code"/>
      </w:pPr>
      <w:r>
        <w:t xml:space="preserve">                </w:t>
      </w:r>
      <w:proofErr w:type="gramStart"/>
      <w:r>
        <w:t>break;</w:t>
      </w:r>
      <w:proofErr w:type="gramEnd"/>
    </w:p>
    <w:p w14:paraId="33470BDA" w14:textId="77777777" w:rsidR="00F422C6" w:rsidRDefault="00F422C6" w:rsidP="00F422C6">
      <w:pPr>
        <w:pStyle w:val="Code"/>
      </w:pPr>
      <w:r>
        <w:t xml:space="preserve">            case "medium":</w:t>
      </w:r>
    </w:p>
    <w:p w14:paraId="479E7533" w14:textId="77777777" w:rsidR="00F422C6" w:rsidRDefault="00F422C6" w:rsidP="00F422C6">
      <w:pPr>
        <w:pStyle w:val="Code"/>
      </w:pPr>
      <w:r>
        <w:t xml:space="preserve">                </w:t>
      </w:r>
      <w:proofErr w:type="spellStart"/>
      <w:r>
        <w:t>roundTime</w:t>
      </w:r>
      <w:proofErr w:type="spellEnd"/>
      <w:r>
        <w:t xml:space="preserve"> = </w:t>
      </w:r>
      <w:proofErr w:type="gramStart"/>
      <w:r>
        <w:t>45;</w:t>
      </w:r>
      <w:proofErr w:type="gramEnd"/>
    </w:p>
    <w:p w14:paraId="2502F88D" w14:textId="77777777" w:rsidR="00F422C6" w:rsidRDefault="00F422C6" w:rsidP="00F422C6">
      <w:pPr>
        <w:pStyle w:val="Code"/>
      </w:pPr>
      <w:r>
        <w:t xml:space="preserve">                </w:t>
      </w:r>
      <w:proofErr w:type="gramStart"/>
      <w:r>
        <w:t>break;</w:t>
      </w:r>
      <w:proofErr w:type="gramEnd"/>
    </w:p>
    <w:p w14:paraId="7E05F696" w14:textId="77777777" w:rsidR="00F422C6" w:rsidRDefault="00F422C6" w:rsidP="00F422C6">
      <w:pPr>
        <w:pStyle w:val="Code"/>
      </w:pPr>
      <w:r>
        <w:t xml:space="preserve">            case "hard":</w:t>
      </w:r>
    </w:p>
    <w:p w14:paraId="45D1CFA1" w14:textId="77777777" w:rsidR="00F422C6" w:rsidRDefault="00F422C6" w:rsidP="00F422C6">
      <w:pPr>
        <w:pStyle w:val="Code"/>
      </w:pPr>
      <w:r>
        <w:t xml:space="preserve">                </w:t>
      </w:r>
      <w:proofErr w:type="spellStart"/>
      <w:r>
        <w:t>roundTime</w:t>
      </w:r>
      <w:proofErr w:type="spellEnd"/>
      <w:r>
        <w:t xml:space="preserve"> = </w:t>
      </w:r>
      <w:proofErr w:type="gramStart"/>
      <w:r>
        <w:t>30;</w:t>
      </w:r>
      <w:proofErr w:type="gramEnd"/>
    </w:p>
    <w:p w14:paraId="1D172623" w14:textId="77777777" w:rsidR="00F422C6" w:rsidRDefault="00F422C6" w:rsidP="00F422C6">
      <w:pPr>
        <w:pStyle w:val="Code"/>
      </w:pPr>
      <w:r>
        <w:t xml:space="preserve">                </w:t>
      </w:r>
      <w:proofErr w:type="gramStart"/>
      <w:r>
        <w:t>break;</w:t>
      </w:r>
      <w:proofErr w:type="gramEnd"/>
    </w:p>
    <w:p w14:paraId="1C1ECD9B" w14:textId="77777777" w:rsidR="00F422C6" w:rsidRDefault="00F422C6" w:rsidP="00F422C6">
      <w:pPr>
        <w:pStyle w:val="Code"/>
      </w:pPr>
      <w:r>
        <w:t xml:space="preserve">            default:</w:t>
      </w:r>
    </w:p>
    <w:p w14:paraId="64C27252" w14:textId="77777777" w:rsidR="00F422C6" w:rsidRDefault="00F422C6" w:rsidP="00F422C6">
      <w:pPr>
        <w:pStyle w:val="Code"/>
      </w:pPr>
      <w:r>
        <w:t xml:space="preserve">                </w:t>
      </w:r>
      <w:proofErr w:type="spellStart"/>
      <w:r>
        <w:t>roundTime</w:t>
      </w:r>
      <w:proofErr w:type="spellEnd"/>
      <w:r>
        <w:t xml:space="preserve"> = </w:t>
      </w:r>
      <w:proofErr w:type="gramStart"/>
      <w:r>
        <w:t>60;</w:t>
      </w:r>
      <w:proofErr w:type="gramEnd"/>
    </w:p>
    <w:p w14:paraId="12A8AAC7" w14:textId="77777777" w:rsidR="00F422C6" w:rsidRDefault="00F422C6" w:rsidP="00F422C6">
      <w:pPr>
        <w:pStyle w:val="Code"/>
      </w:pPr>
      <w:r>
        <w:t xml:space="preserve">        }</w:t>
      </w:r>
    </w:p>
    <w:p w14:paraId="6BAC58DA" w14:textId="77777777" w:rsidR="00F422C6" w:rsidRDefault="00F422C6" w:rsidP="00F422C6">
      <w:pPr>
        <w:pStyle w:val="Code"/>
      </w:pPr>
      <w:r>
        <w:t xml:space="preserve">        </w:t>
      </w:r>
      <w:proofErr w:type="spellStart"/>
      <w:proofErr w:type="gramStart"/>
      <w:r>
        <w:t>this.timeLeft</w:t>
      </w:r>
      <w:proofErr w:type="spellEnd"/>
      <w:proofErr w:type="gramEnd"/>
      <w:r>
        <w:t xml:space="preserve"> = </w:t>
      </w:r>
      <w:proofErr w:type="spellStart"/>
      <w:r>
        <w:t>roundTime</w:t>
      </w:r>
      <w:proofErr w:type="spellEnd"/>
      <w:r>
        <w:t>;</w:t>
      </w:r>
    </w:p>
    <w:p w14:paraId="4DD984C0" w14:textId="77777777" w:rsidR="00F422C6" w:rsidRDefault="00F422C6" w:rsidP="00F422C6">
      <w:pPr>
        <w:pStyle w:val="Code"/>
      </w:pPr>
    </w:p>
    <w:p w14:paraId="2CC6A6C6" w14:textId="77777777" w:rsidR="00F422C6" w:rsidRDefault="00F422C6" w:rsidP="00F422C6">
      <w:pPr>
        <w:pStyle w:val="Code"/>
      </w:pPr>
      <w:r>
        <w:t xml:space="preserve">        //Initialize file manager and password validator</w:t>
      </w:r>
    </w:p>
    <w:p w14:paraId="5BF8B86B" w14:textId="77777777" w:rsidR="00F422C6" w:rsidRDefault="00F422C6" w:rsidP="00A925F4">
      <w:pPr>
        <w:pStyle w:val="Code"/>
        <w:shd w:val="clear" w:color="auto" w:fill="006400"/>
      </w:pPr>
      <w:r>
        <w:t xml:space="preserve">        </w:t>
      </w:r>
      <w:proofErr w:type="spellStart"/>
      <w:r>
        <w:t>fileManager</w:t>
      </w:r>
      <w:proofErr w:type="spellEnd"/>
      <w:r>
        <w:t xml:space="preserve"> = new </w:t>
      </w:r>
      <w:proofErr w:type="spellStart"/>
      <w:proofErr w:type="gramStart"/>
      <w:r w:rsidRPr="00A925F4">
        <w:rPr>
          <w:highlight w:val="blue"/>
        </w:rPr>
        <w:t>PasswordFileManager</w:t>
      </w:r>
      <w:proofErr w:type="spellEnd"/>
      <w:r w:rsidRPr="00A925F4">
        <w:rPr>
          <w:highlight w:val="blue"/>
        </w:rPr>
        <w:t>(</w:t>
      </w:r>
      <w:proofErr w:type="gramEnd"/>
      <w:r w:rsidRPr="00A925F4">
        <w:rPr>
          <w:highlight w:val="blue"/>
        </w:rPr>
        <w:t>"phrases.txt", "password_log</w:t>
      </w:r>
      <w:r>
        <w:t>.txt");</w:t>
      </w:r>
    </w:p>
    <w:p w14:paraId="555D1BAB" w14:textId="77777777" w:rsidR="00A925F4" w:rsidRDefault="00A925F4" w:rsidP="00A925F4">
      <w:pPr>
        <w:pStyle w:val="Code"/>
        <w:rPr>
          <w:color w:val="006400"/>
        </w:rPr>
      </w:pPr>
      <w:r w:rsidRPr="00A925F4">
        <w:rPr>
          <w:color w:val="006400"/>
          <w:highlight w:val="blue"/>
        </w:rPr>
        <w:t xml:space="preserve">/* uses </w:t>
      </w:r>
      <w:proofErr w:type="spellStart"/>
      <w:r w:rsidRPr="00A925F4">
        <w:rPr>
          <w:color w:val="006400"/>
          <w:highlight w:val="blue"/>
        </w:rPr>
        <w:t>PasswordFileManager</w:t>
      </w:r>
      <w:proofErr w:type="spellEnd"/>
      <w:r w:rsidRPr="00A925F4">
        <w:rPr>
          <w:color w:val="006400"/>
          <w:highlight w:val="blue"/>
        </w:rPr>
        <w:t xml:space="preserve"> for file handling ops</w:t>
      </w:r>
    </w:p>
    <w:p w14:paraId="339EDB47" w14:textId="55B0E50B" w:rsidR="00A925F4" w:rsidRPr="00A925F4" w:rsidRDefault="00A925F4" w:rsidP="00A925F4">
      <w:pPr>
        <w:pStyle w:val="Code"/>
        <w:rPr>
          <w:color w:val="0000FF"/>
        </w:rPr>
      </w:pPr>
      <w:r w:rsidRPr="00A925F4">
        <w:rPr>
          <w:color w:val="0000FF"/>
        </w:rPr>
        <w:t xml:space="preserve">instantiates </w:t>
      </w:r>
      <w:proofErr w:type="spellStart"/>
      <w:r w:rsidRPr="00A925F4">
        <w:rPr>
          <w:color w:val="0000FF"/>
        </w:rPr>
        <w:t>PasswordFileManager</w:t>
      </w:r>
      <w:proofErr w:type="spellEnd"/>
      <w:r w:rsidRPr="00A925F4">
        <w:rPr>
          <w:color w:val="0000FF"/>
        </w:rPr>
        <w:t xml:space="preserve"> for handling file operations*/</w:t>
      </w:r>
    </w:p>
    <w:p w14:paraId="6FC7CD71" w14:textId="77777777" w:rsidR="00F422C6" w:rsidRDefault="00F422C6" w:rsidP="00F422C6">
      <w:pPr>
        <w:pStyle w:val="Code"/>
      </w:pPr>
      <w:r>
        <w:t xml:space="preserve">        </w:t>
      </w:r>
      <w:proofErr w:type="spellStart"/>
      <w:r>
        <w:t>fileManager.initPasswordLog</w:t>
      </w:r>
      <w:proofErr w:type="spellEnd"/>
      <w:r>
        <w:t>(</w:t>
      </w:r>
      <w:proofErr w:type="gramStart"/>
      <w:r>
        <w:t>);</w:t>
      </w:r>
      <w:proofErr w:type="gramEnd"/>
    </w:p>
    <w:p w14:paraId="5F214975" w14:textId="77777777" w:rsidR="00F422C6" w:rsidRDefault="00F422C6" w:rsidP="00F422C6">
      <w:pPr>
        <w:pStyle w:val="Code"/>
      </w:pPr>
    </w:p>
    <w:p w14:paraId="1B0BEC71" w14:textId="77777777" w:rsidR="00F422C6" w:rsidRDefault="00F422C6" w:rsidP="00A925F4">
      <w:pPr>
        <w:pStyle w:val="Code"/>
        <w:shd w:val="clear" w:color="auto" w:fill="006400"/>
      </w:pPr>
      <w:r>
        <w:t xml:space="preserve">        </w:t>
      </w:r>
      <w:proofErr w:type="spellStart"/>
      <w:r>
        <w:t>passwordChecker</w:t>
      </w:r>
      <w:proofErr w:type="spellEnd"/>
      <w:r>
        <w:t xml:space="preserve"> = </w:t>
      </w:r>
      <w:r w:rsidRPr="00A925F4">
        <w:rPr>
          <w:highlight w:val="blue"/>
        </w:rPr>
        <w:t xml:space="preserve">new </w:t>
      </w:r>
      <w:proofErr w:type="spellStart"/>
      <w:proofErr w:type="gramStart"/>
      <w:r w:rsidRPr="00A925F4">
        <w:rPr>
          <w:highlight w:val="blue"/>
        </w:rPr>
        <w:t>PasswordValidator</w:t>
      </w:r>
      <w:proofErr w:type="spellEnd"/>
      <w:r w:rsidRPr="00A925F4">
        <w:rPr>
          <w:highlight w:val="blue"/>
        </w:rPr>
        <w:t>(</w:t>
      </w:r>
      <w:proofErr w:type="spellStart"/>
      <w:proofErr w:type="gramEnd"/>
      <w:r w:rsidRPr="00A925F4">
        <w:rPr>
          <w:highlight w:val="blue"/>
        </w:rPr>
        <w:t>fileManager</w:t>
      </w:r>
      <w:proofErr w:type="spellEnd"/>
      <w:r w:rsidRPr="00A925F4">
        <w:rPr>
          <w:highlight w:val="blue"/>
        </w:rPr>
        <w:t>, difficulty</w:t>
      </w:r>
      <w:r>
        <w:t>);</w:t>
      </w:r>
    </w:p>
    <w:p w14:paraId="00FD722D" w14:textId="77777777" w:rsidR="00A925F4" w:rsidRDefault="00A925F4" w:rsidP="00F422C6">
      <w:pPr>
        <w:pStyle w:val="Code"/>
        <w:rPr>
          <w:color w:val="006400"/>
        </w:rPr>
      </w:pPr>
      <w:r w:rsidRPr="00A925F4">
        <w:rPr>
          <w:color w:val="006400"/>
        </w:rPr>
        <w:t xml:space="preserve">/* uses </w:t>
      </w:r>
      <w:proofErr w:type="spellStart"/>
      <w:r w:rsidRPr="00A925F4">
        <w:rPr>
          <w:color w:val="006400"/>
        </w:rPr>
        <w:t>PasswordValidator</w:t>
      </w:r>
      <w:proofErr w:type="spellEnd"/>
      <w:r w:rsidRPr="00A925F4">
        <w:rPr>
          <w:color w:val="006400"/>
        </w:rPr>
        <w:t xml:space="preserve"> to evaluate password strength during the game</w:t>
      </w:r>
    </w:p>
    <w:p w14:paraId="337A63D9" w14:textId="2997E3A4" w:rsidR="00F422C6" w:rsidRPr="00A925F4" w:rsidRDefault="00A925F4" w:rsidP="00F422C6">
      <w:pPr>
        <w:pStyle w:val="Code"/>
        <w:rPr>
          <w:color w:val="0000FF"/>
        </w:rPr>
      </w:pPr>
      <w:r w:rsidRPr="00A925F4">
        <w:rPr>
          <w:color w:val="0000FF"/>
        </w:rPr>
        <w:t xml:space="preserve">instantiates </w:t>
      </w:r>
      <w:proofErr w:type="spellStart"/>
      <w:r w:rsidRPr="00A925F4">
        <w:rPr>
          <w:color w:val="0000FF"/>
        </w:rPr>
        <w:t>PasswordValidator</w:t>
      </w:r>
      <w:proofErr w:type="spellEnd"/>
      <w:r w:rsidRPr="00A925F4">
        <w:rPr>
          <w:color w:val="0000FF"/>
        </w:rPr>
        <w:t xml:space="preserve"> for password evaluation*/</w:t>
      </w:r>
    </w:p>
    <w:p w14:paraId="79554988" w14:textId="77777777" w:rsidR="00F422C6" w:rsidRDefault="00F422C6" w:rsidP="00F422C6">
      <w:pPr>
        <w:pStyle w:val="Code"/>
      </w:pPr>
      <w:r>
        <w:t xml:space="preserve">        //instruction label at the top of the game screen</w:t>
      </w:r>
    </w:p>
    <w:p w14:paraId="57F2CE1B" w14:textId="77777777" w:rsidR="00F422C6" w:rsidRDefault="00F422C6" w:rsidP="00F422C6">
      <w:pPr>
        <w:pStyle w:val="Code"/>
      </w:pPr>
      <w:r>
        <w:t xml:space="preserve">        Label </w:t>
      </w:r>
      <w:proofErr w:type="spellStart"/>
      <w:r>
        <w:t>instructionLabel</w:t>
      </w:r>
      <w:proofErr w:type="spellEnd"/>
      <w:r>
        <w:t xml:space="preserve"> = new </w:t>
      </w:r>
      <w:proofErr w:type="gramStart"/>
      <w:r>
        <w:t>Label(</w:t>
      </w:r>
      <w:proofErr w:type="gramEnd"/>
      <w:r>
        <w:t xml:space="preserve">"Create as many strong passwords as you can in " + </w:t>
      </w:r>
      <w:proofErr w:type="spellStart"/>
      <w:r>
        <w:t>roundTime</w:t>
      </w:r>
      <w:proofErr w:type="spellEnd"/>
      <w:r>
        <w:t xml:space="preserve"> + " seconds!");</w:t>
      </w:r>
    </w:p>
    <w:p w14:paraId="18D9CAA3" w14:textId="77777777" w:rsidR="00F422C6" w:rsidRDefault="00F422C6" w:rsidP="00F422C6">
      <w:pPr>
        <w:pStyle w:val="Code"/>
      </w:pPr>
    </w:p>
    <w:p w14:paraId="763F871C" w14:textId="77777777" w:rsidR="00F422C6" w:rsidRDefault="00F422C6" w:rsidP="00F36F04">
      <w:pPr>
        <w:pStyle w:val="Code"/>
        <w:shd w:val="clear" w:color="auto" w:fill="FF0000"/>
      </w:pPr>
      <w:r>
        <w:t xml:space="preserve">        //Password input field with real-time hint updates</w:t>
      </w:r>
    </w:p>
    <w:p w14:paraId="7E2F2A57" w14:textId="77777777" w:rsidR="00F422C6" w:rsidRDefault="00F422C6" w:rsidP="00F36F04">
      <w:pPr>
        <w:pStyle w:val="Code"/>
        <w:shd w:val="clear" w:color="auto" w:fill="FF0000"/>
      </w:pPr>
      <w:r>
        <w:t xml:space="preserve">        </w:t>
      </w:r>
      <w:proofErr w:type="spellStart"/>
      <w:r>
        <w:t>passwordEntryField</w:t>
      </w:r>
      <w:proofErr w:type="spellEnd"/>
      <w:r>
        <w:t xml:space="preserve"> = new </w:t>
      </w:r>
      <w:proofErr w:type="spellStart"/>
      <w:proofErr w:type="gramStart"/>
      <w:r>
        <w:t>TextField</w:t>
      </w:r>
      <w:proofErr w:type="spellEnd"/>
      <w:r>
        <w:t>(</w:t>
      </w:r>
      <w:proofErr w:type="gramEnd"/>
      <w:r>
        <w:t>);</w:t>
      </w:r>
    </w:p>
    <w:p w14:paraId="72783E78" w14:textId="77777777" w:rsidR="00F422C6" w:rsidRDefault="00F422C6" w:rsidP="00F36F04">
      <w:pPr>
        <w:pStyle w:val="Code"/>
        <w:shd w:val="clear" w:color="auto" w:fill="FF0000"/>
      </w:pPr>
      <w:r>
        <w:t xml:space="preserve">        </w:t>
      </w:r>
      <w:proofErr w:type="spellStart"/>
      <w:r>
        <w:t>passwordEntryField.setPromptText</w:t>
      </w:r>
      <w:proofErr w:type="spellEnd"/>
      <w:r>
        <w:t>("Enter your password"</w:t>
      </w:r>
      <w:proofErr w:type="gramStart"/>
      <w:r>
        <w:t>);</w:t>
      </w:r>
      <w:proofErr w:type="gramEnd"/>
    </w:p>
    <w:p w14:paraId="0A016CF8" w14:textId="77777777" w:rsidR="00F422C6" w:rsidRDefault="00F422C6" w:rsidP="00F36F04">
      <w:pPr>
        <w:pStyle w:val="Code"/>
        <w:shd w:val="clear" w:color="auto" w:fill="FF0000"/>
      </w:pPr>
      <w:r>
        <w:t xml:space="preserve">        </w:t>
      </w:r>
      <w:proofErr w:type="spellStart"/>
      <w:r>
        <w:t>passwordEntryField.setOnKeyReleased</w:t>
      </w:r>
      <w:proofErr w:type="spellEnd"/>
      <w:r>
        <w:t xml:space="preserve">(e -&gt; </w:t>
      </w:r>
      <w:proofErr w:type="spellStart"/>
      <w:proofErr w:type="gramStart"/>
      <w:r>
        <w:t>updateHints</w:t>
      </w:r>
      <w:proofErr w:type="spellEnd"/>
      <w:r>
        <w:t>(</w:t>
      </w:r>
      <w:proofErr w:type="spellStart"/>
      <w:proofErr w:type="gramEnd"/>
      <w:r>
        <w:t>passwordEntryField.getText</w:t>
      </w:r>
      <w:proofErr w:type="spellEnd"/>
      <w:r>
        <w:t>()));</w:t>
      </w:r>
    </w:p>
    <w:p w14:paraId="3557B22A" w14:textId="3488EEB6" w:rsidR="00F36F04" w:rsidRPr="00F36F04" w:rsidRDefault="00F36F04" w:rsidP="00F36F04">
      <w:pPr>
        <w:pStyle w:val="Code"/>
        <w:ind w:left="720"/>
        <w:rPr>
          <w:color w:val="FF0000"/>
        </w:rPr>
      </w:pPr>
      <w:r w:rsidRPr="00F36F04">
        <w:rPr>
          <w:color w:val="FF0000"/>
        </w:rPr>
        <w:t xml:space="preserve">/* This part of the GUI creates a </w:t>
      </w:r>
      <w:proofErr w:type="spellStart"/>
      <w:r w:rsidRPr="00F36F04">
        <w:rPr>
          <w:color w:val="FF0000"/>
        </w:rPr>
        <w:t>TextField</w:t>
      </w:r>
      <w:proofErr w:type="spellEnd"/>
      <w:r w:rsidRPr="00F36F04">
        <w:rPr>
          <w:color w:val="FF0000"/>
        </w:rPr>
        <w:t xml:space="preserve"> where users input their passwords. As they type, the system provides real-time hints on how to improve the password strength</w:t>
      </w:r>
      <w:r>
        <w:rPr>
          <w:color w:val="FF0000"/>
        </w:rPr>
        <w:t xml:space="preserve"> */</w:t>
      </w:r>
    </w:p>
    <w:p w14:paraId="73BE24CE" w14:textId="77777777" w:rsidR="00F422C6" w:rsidRPr="00F36F04" w:rsidRDefault="00F422C6" w:rsidP="00F36F04">
      <w:pPr>
        <w:pStyle w:val="Code"/>
        <w:rPr>
          <w:color w:val="FF0000"/>
        </w:rPr>
      </w:pPr>
    </w:p>
    <w:p w14:paraId="6096F44F" w14:textId="77777777" w:rsidR="00F422C6" w:rsidRDefault="00F422C6" w:rsidP="00F36F04">
      <w:pPr>
        <w:pStyle w:val="Code"/>
        <w:shd w:val="clear" w:color="auto" w:fill="FF0000"/>
      </w:pPr>
      <w:r>
        <w:t xml:space="preserve">        //Submit button for submitting passwords</w:t>
      </w:r>
    </w:p>
    <w:p w14:paraId="1A27761C" w14:textId="77777777" w:rsidR="00F422C6" w:rsidRPr="00F36F04" w:rsidRDefault="00F422C6" w:rsidP="00F36F04">
      <w:pPr>
        <w:pStyle w:val="Code"/>
        <w:shd w:val="clear" w:color="auto" w:fill="FF0000"/>
      </w:pPr>
      <w:r w:rsidRPr="00F36F04">
        <w:t xml:space="preserve">        Button </w:t>
      </w:r>
      <w:proofErr w:type="spellStart"/>
      <w:r w:rsidRPr="00F36F04">
        <w:t>submitButton</w:t>
      </w:r>
      <w:proofErr w:type="spellEnd"/>
      <w:r w:rsidRPr="00F36F04">
        <w:t xml:space="preserve"> = new </w:t>
      </w:r>
      <w:proofErr w:type="gramStart"/>
      <w:r w:rsidRPr="00F36F04">
        <w:t>Button(</w:t>
      </w:r>
      <w:proofErr w:type="gramEnd"/>
      <w:r w:rsidRPr="00F36F04">
        <w:t>"Submit Password");</w:t>
      </w:r>
    </w:p>
    <w:p w14:paraId="76EAC9DD" w14:textId="77777777" w:rsidR="00F422C6" w:rsidRDefault="00F422C6" w:rsidP="00F36F04">
      <w:pPr>
        <w:pStyle w:val="Code"/>
        <w:shd w:val="clear" w:color="auto" w:fill="FF0000"/>
      </w:pPr>
      <w:r>
        <w:t xml:space="preserve">        </w:t>
      </w:r>
      <w:proofErr w:type="spellStart"/>
      <w:r>
        <w:t>submitButton.setOnAction</w:t>
      </w:r>
      <w:proofErr w:type="spellEnd"/>
      <w:r>
        <w:t xml:space="preserve">(e -&gt; </w:t>
      </w:r>
      <w:proofErr w:type="spellStart"/>
      <w:proofErr w:type="gramStart"/>
      <w:r>
        <w:t>submitPassword</w:t>
      </w:r>
      <w:proofErr w:type="spellEnd"/>
      <w:r>
        <w:t>(</w:t>
      </w:r>
      <w:proofErr w:type="gramEnd"/>
      <w:r>
        <w:t>));</w:t>
      </w:r>
    </w:p>
    <w:p w14:paraId="6D4FD6A6" w14:textId="06D21E23" w:rsidR="00F36F04" w:rsidRPr="00F36F04" w:rsidRDefault="00F36F04" w:rsidP="00F36F04">
      <w:pPr>
        <w:pStyle w:val="Code"/>
        <w:ind w:left="720"/>
        <w:rPr>
          <w:color w:val="FF0000"/>
        </w:rPr>
      </w:pPr>
      <w:r w:rsidRPr="00F36F04">
        <w:rPr>
          <w:color w:val="FF0000"/>
        </w:rPr>
        <w:t xml:space="preserve">/* button triggers password submission, calling the </w:t>
      </w:r>
      <w:proofErr w:type="spellStart"/>
      <w:proofErr w:type="gramStart"/>
      <w:r w:rsidRPr="00F36F04">
        <w:rPr>
          <w:color w:val="FF0000"/>
        </w:rPr>
        <w:t>submitPassword</w:t>
      </w:r>
      <w:proofErr w:type="spellEnd"/>
      <w:r w:rsidRPr="00F36F04">
        <w:rPr>
          <w:color w:val="FF0000"/>
        </w:rPr>
        <w:t>(</w:t>
      </w:r>
      <w:proofErr w:type="gramEnd"/>
      <w:r w:rsidRPr="00F36F04">
        <w:rPr>
          <w:color w:val="FF0000"/>
        </w:rPr>
        <w:t>), which evaluates the password strength, updates the score, and displays feedback */</w:t>
      </w:r>
    </w:p>
    <w:p w14:paraId="284F1E3F" w14:textId="77777777" w:rsidR="00F422C6" w:rsidRDefault="00F422C6" w:rsidP="00F36F04">
      <w:pPr>
        <w:pStyle w:val="Code"/>
      </w:pPr>
    </w:p>
    <w:p w14:paraId="7E480D35" w14:textId="77777777" w:rsidR="00F422C6" w:rsidRDefault="00F422C6" w:rsidP="00F36F04">
      <w:pPr>
        <w:pStyle w:val="Code"/>
      </w:pPr>
      <w:r>
        <w:t xml:space="preserve">        //labels for displaying hints, timer, score, and result feedback</w:t>
      </w:r>
    </w:p>
    <w:p w14:paraId="2D2F9E8B" w14:textId="77777777" w:rsidR="00F422C6" w:rsidRDefault="00F422C6" w:rsidP="00F36F04">
      <w:pPr>
        <w:pStyle w:val="Code"/>
      </w:pPr>
      <w:r>
        <w:t xml:space="preserve">        </w:t>
      </w:r>
      <w:proofErr w:type="spellStart"/>
      <w:r>
        <w:t>hintLabel</w:t>
      </w:r>
      <w:proofErr w:type="spellEnd"/>
      <w:r>
        <w:t xml:space="preserve"> = new </w:t>
      </w:r>
      <w:proofErr w:type="gramStart"/>
      <w:r>
        <w:t>Label(</w:t>
      </w:r>
      <w:proofErr w:type="gramEnd"/>
      <w:r>
        <w:t>"Hints will appear here as you type.");</w:t>
      </w:r>
    </w:p>
    <w:p w14:paraId="16E210BE" w14:textId="77777777" w:rsidR="00F422C6" w:rsidRDefault="00F422C6" w:rsidP="00F36F04">
      <w:pPr>
        <w:pStyle w:val="Code"/>
      </w:pPr>
      <w:r>
        <w:t xml:space="preserve">        </w:t>
      </w:r>
      <w:proofErr w:type="spellStart"/>
      <w:r>
        <w:t>hintLabel.setWrapText</w:t>
      </w:r>
      <w:proofErr w:type="spellEnd"/>
      <w:r>
        <w:t>(true</w:t>
      </w:r>
      <w:proofErr w:type="gramStart"/>
      <w:r>
        <w:t>);</w:t>
      </w:r>
      <w:proofErr w:type="gramEnd"/>
    </w:p>
    <w:p w14:paraId="79A8FF1E" w14:textId="77777777" w:rsidR="00F422C6" w:rsidRDefault="00F422C6" w:rsidP="00F36F04">
      <w:pPr>
        <w:pStyle w:val="Code"/>
      </w:pPr>
      <w:r>
        <w:t xml:space="preserve">        </w:t>
      </w:r>
      <w:proofErr w:type="spellStart"/>
      <w:r>
        <w:t>hintLabel.setMaxWidth</w:t>
      </w:r>
      <w:proofErr w:type="spellEnd"/>
      <w:r>
        <w:t>(400</w:t>
      </w:r>
      <w:proofErr w:type="gramStart"/>
      <w:r>
        <w:t>);</w:t>
      </w:r>
      <w:proofErr w:type="gramEnd"/>
    </w:p>
    <w:p w14:paraId="635027A5" w14:textId="77777777" w:rsidR="00F422C6" w:rsidRDefault="00F422C6" w:rsidP="00F36F04">
      <w:pPr>
        <w:pStyle w:val="Code"/>
      </w:pPr>
    </w:p>
    <w:p w14:paraId="150DC7A0" w14:textId="77777777" w:rsidR="00F422C6" w:rsidRDefault="00F422C6" w:rsidP="00F36F04">
      <w:pPr>
        <w:pStyle w:val="Code"/>
        <w:shd w:val="clear" w:color="auto" w:fill="FF0000"/>
      </w:pPr>
      <w:r>
        <w:t xml:space="preserve">        </w:t>
      </w:r>
      <w:proofErr w:type="spellStart"/>
      <w:r>
        <w:t>timerLabel</w:t>
      </w:r>
      <w:proofErr w:type="spellEnd"/>
      <w:r>
        <w:t xml:space="preserve"> = new </w:t>
      </w:r>
      <w:proofErr w:type="gramStart"/>
      <w:r>
        <w:t>Label(</w:t>
      </w:r>
      <w:proofErr w:type="gramEnd"/>
      <w:r>
        <w:t xml:space="preserve">"Time Left: " + </w:t>
      </w:r>
      <w:proofErr w:type="spellStart"/>
      <w:r>
        <w:t>timeLeft</w:t>
      </w:r>
      <w:proofErr w:type="spellEnd"/>
      <w:r>
        <w:t xml:space="preserve"> + "s");</w:t>
      </w:r>
    </w:p>
    <w:p w14:paraId="539E2B73" w14:textId="72551FB8" w:rsidR="00F36F04" w:rsidRPr="00F36F04" w:rsidRDefault="00F36F04" w:rsidP="00F36F04">
      <w:pPr>
        <w:pStyle w:val="Code"/>
        <w:ind w:firstLine="720"/>
        <w:rPr>
          <w:color w:val="FF0000"/>
        </w:rPr>
      </w:pPr>
      <w:r w:rsidRPr="00F36F04">
        <w:rPr>
          <w:color w:val="FF0000"/>
        </w:rPr>
        <w:t xml:space="preserve">/*label shows the remaining time for the round, </w:t>
      </w:r>
      <w:proofErr w:type="spellStart"/>
      <w:r>
        <w:rPr>
          <w:color w:val="FF0000"/>
        </w:rPr>
        <w:t>its</w:t>
      </w:r>
      <w:proofErr w:type="spellEnd"/>
      <w:r w:rsidRPr="00F36F04">
        <w:rPr>
          <w:color w:val="FF0000"/>
        </w:rPr>
        <w:t xml:space="preserve"> a countdown for the player */</w:t>
      </w:r>
    </w:p>
    <w:p w14:paraId="4CB00111" w14:textId="77777777" w:rsidR="00F422C6" w:rsidRDefault="00F422C6" w:rsidP="00141F19">
      <w:pPr>
        <w:pStyle w:val="Code"/>
        <w:shd w:val="clear" w:color="auto" w:fill="FF0000"/>
      </w:pPr>
      <w:r>
        <w:t xml:space="preserve">        </w:t>
      </w:r>
      <w:proofErr w:type="spellStart"/>
      <w:r>
        <w:t>scoreLabel</w:t>
      </w:r>
      <w:proofErr w:type="spellEnd"/>
      <w:r>
        <w:t xml:space="preserve"> = new </w:t>
      </w:r>
      <w:proofErr w:type="gramStart"/>
      <w:r>
        <w:t>Label(</w:t>
      </w:r>
      <w:proofErr w:type="gramEnd"/>
      <w:r>
        <w:t>"Score: " + score);</w:t>
      </w:r>
    </w:p>
    <w:p w14:paraId="6C38EBAA" w14:textId="7E6D1F67" w:rsidR="00141F19" w:rsidRPr="00141F19" w:rsidRDefault="00141F19" w:rsidP="00141F19">
      <w:pPr>
        <w:pStyle w:val="Code"/>
        <w:ind w:firstLine="720"/>
        <w:rPr>
          <w:color w:val="FF0000"/>
        </w:rPr>
      </w:pPr>
      <w:r w:rsidRPr="00141F19">
        <w:rPr>
          <w:color w:val="FF0000"/>
        </w:rPr>
        <w:t>/*displays the current score, which updates based on the strength of the passwords submitted</w:t>
      </w:r>
    </w:p>
    <w:p w14:paraId="20832D6F" w14:textId="77777777" w:rsidR="00F422C6" w:rsidRPr="00763F3E" w:rsidRDefault="00F422C6" w:rsidP="00763F3E">
      <w:pPr>
        <w:pStyle w:val="Code"/>
        <w:shd w:val="clear" w:color="auto" w:fill="FF0000"/>
      </w:pPr>
      <w:r w:rsidRPr="00763F3E">
        <w:t xml:space="preserve">        </w:t>
      </w:r>
      <w:proofErr w:type="spellStart"/>
      <w:r w:rsidRPr="00763F3E">
        <w:t>resultLabel</w:t>
      </w:r>
      <w:proofErr w:type="spellEnd"/>
      <w:r w:rsidRPr="00763F3E">
        <w:t xml:space="preserve"> = new </w:t>
      </w:r>
      <w:proofErr w:type="gramStart"/>
      <w:r w:rsidRPr="00763F3E">
        <w:t>Label(</w:t>
      </w:r>
      <w:proofErr w:type="gramEnd"/>
      <w:r w:rsidRPr="00763F3E">
        <w:t>);</w:t>
      </w:r>
    </w:p>
    <w:p w14:paraId="6372CD85" w14:textId="77777777" w:rsidR="00F422C6" w:rsidRPr="00763F3E" w:rsidRDefault="00F422C6" w:rsidP="00763F3E">
      <w:pPr>
        <w:pStyle w:val="Code"/>
        <w:shd w:val="clear" w:color="auto" w:fill="FF0000"/>
      </w:pPr>
      <w:r w:rsidRPr="00763F3E">
        <w:t xml:space="preserve">        </w:t>
      </w:r>
      <w:proofErr w:type="spellStart"/>
      <w:r w:rsidRPr="00763F3E">
        <w:t>resultLabel.setWrapText</w:t>
      </w:r>
      <w:proofErr w:type="spellEnd"/>
      <w:r w:rsidRPr="00763F3E">
        <w:t>(true</w:t>
      </w:r>
      <w:proofErr w:type="gramStart"/>
      <w:r w:rsidRPr="00763F3E">
        <w:t>);</w:t>
      </w:r>
      <w:proofErr w:type="gramEnd"/>
    </w:p>
    <w:p w14:paraId="46434B1F" w14:textId="77777777" w:rsidR="00F422C6" w:rsidRPr="00763F3E" w:rsidRDefault="00F422C6" w:rsidP="00763F3E">
      <w:pPr>
        <w:pStyle w:val="Code"/>
        <w:shd w:val="clear" w:color="auto" w:fill="FF0000"/>
      </w:pPr>
      <w:r w:rsidRPr="00763F3E">
        <w:t xml:space="preserve">        </w:t>
      </w:r>
      <w:proofErr w:type="spellStart"/>
      <w:r w:rsidRPr="00763F3E">
        <w:t>resultLabel.setMaxWidth</w:t>
      </w:r>
      <w:proofErr w:type="spellEnd"/>
      <w:r w:rsidRPr="00763F3E">
        <w:t>(400</w:t>
      </w:r>
      <w:proofErr w:type="gramStart"/>
      <w:r w:rsidRPr="00763F3E">
        <w:t>);</w:t>
      </w:r>
      <w:proofErr w:type="gramEnd"/>
    </w:p>
    <w:p w14:paraId="1EA5BC01" w14:textId="371727DF" w:rsidR="00F422C6" w:rsidRPr="00763F3E" w:rsidRDefault="00763F3E" w:rsidP="00763F3E">
      <w:pPr>
        <w:pStyle w:val="Code"/>
        <w:ind w:firstLine="720"/>
        <w:rPr>
          <w:color w:val="FF0000"/>
        </w:rPr>
      </w:pPr>
      <w:r w:rsidRPr="00763F3E">
        <w:rPr>
          <w:color w:val="FF0000"/>
        </w:rPr>
        <w:t>/* displays feedback for the most recently submitted password strength and suggestions */</w:t>
      </w:r>
    </w:p>
    <w:p w14:paraId="572A40BD" w14:textId="77777777" w:rsidR="00F422C6" w:rsidRDefault="00F422C6" w:rsidP="00763F3E">
      <w:pPr>
        <w:pStyle w:val="Code"/>
        <w:shd w:val="clear" w:color="auto" w:fill="FF0000"/>
      </w:pPr>
      <w:r>
        <w:t xml:space="preserve">        // shows submitted passwords for this round</w:t>
      </w:r>
    </w:p>
    <w:p w14:paraId="0B026C5A" w14:textId="77777777" w:rsidR="00F422C6" w:rsidRDefault="00F422C6" w:rsidP="00763F3E">
      <w:pPr>
        <w:pStyle w:val="Code"/>
        <w:shd w:val="clear" w:color="auto" w:fill="FF0000"/>
      </w:pPr>
      <w:r>
        <w:t xml:space="preserve">        </w:t>
      </w:r>
      <w:proofErr w:type="spellStart"/>
      <w:r>
        <w:t>passwordHistoryView</w:t>
      </w:r>
      <w:proofErr w:type="spellEnd"/>
      <w:r>
        <w:t xml:space="preserve"> = new </w:t>
      </w:r>
      <w:proofErr w:type="spellStart"/>
      <w:r>
        <w:t>ListView</w:t>
      </w:r>
      <w:proofErr w:type="spellEnd"/>
      <w:r>
        <w:t>&lt;</w:t>
      </w:r>
      <w:proofErr w:type="gramStart"/>
      <w:r>
        <w:t>&gt;(</w:t>
      </w:r>
      <w:proofErr w:type="gramEnd"/>
      <w:r>
        <w:t>);</w:t>
      </w:r>
    </w:p>
    <w:p w14:paraId="77037C6D" w14:textId="77777777" w:rsidR="00F422C6" w:rsidRDefault="00F422C6" w:rsidP="00763F3E">
      <w:pPr>
        <w:pStyle w:val="Code"/>
        <w:shd w:val="clear" w:color="auto" w:fill="FF0000"/>
      </w:pPr>
      <w:r>
        <w:t xml:space="preserve">        </w:t>
      </w:r>
      <w:proofErr w:type="spellStart"/>
      <w:r>
        <w:t>passwordHistoryView.setPrefWidth</w:t>
      </w:r>
      <w:proofErr w:type="spellEnd"/>
      <w:r>
        <w:t>(400</w:t>
      </w:r>
      <w:proofErr w:type="gramStart"/>
      <w:r>
        <w:t>);</w:t>
      </w:r>
      <w:proofErr w:type="gramEnd"/>
    </w:p>
    <w:p w14:paraId="7BF9A345" w14:textId="3F8D9271" w:rsidR="00763F3E" w:rsidRPr="00763F3E" w:rsidRDefault="00763F3E" w:rsidP="00763F3E">
      <w:pPr>
        <w:pStyle w:val="Code"/>
        <w:ind w:firstLine="720"/>
        <w:rPr>
          <w:color w:val="FF0000"/>
        </w:rPr>
      </w:pPr>
      <w:r>
        <w:rPr>
          <w:color w:val="FF0000"/>
        </w:rPr>
        <w:t xml:space="preserve">/* </w:t>
      </w:r>
      <w:proofErr w:type="spellStart"/>
      <w:r w:rsidRPr="00763F3E">
        <w:rPr>
          <w:color w:val="FF0000"/>
        </w:rPr>
        <w:t>ListView</w:t>
      </w:r>
      <w:proofErr w:type="spellEnd"/>
      <w:r w:rsidRPr="00763F3E">
        <w:rPr>
          <w:color w:val="FF0000"/>
        </w:rPr>
        <w:t xml:space="preserve"> shows the passwords submitted during the round</w:t>
      </w:r>
      <w:r>
        <w:rPr>
          <w:color w:val="FF0000"/>
        </w:rPr>
        <w:t>*/</w:t>
      </w:r>
    </w:p>
    <w:p w14:paraId="5BC96997" w14:textId="77777777" w:rsidR="00F422C6" w:rsidRDefault="00F422C6" w:rsidP="00F36F04">
      <w:pPr>
        <w:pStyle w:val="Code"/>
      </w:pPr>
    </w:p>
    <w:p w14:paraId="58E4B9C5" w14:textId="77777777" w:rsidR="00F422C6" w:rsidRDefault="00F422C6" w:rsidP="00F36F04">
      <w:pPr>
        <w:pStyle w:val="Code"/>
      </w:pPr>
      <w:r>
        <w:t xml:space="preserve">        //shows 'helpful' phrases and allows adding new ones</w:t>
      </w:r>
    </w:p>
    <w:p w14:paraId="59B79454" w14:textId="77777777" w:rsidR="00F422C6" w:rsidRDefault="00F422C6" w:rsidP="00763F3E">
      <w:pPr>
        <w:pStyle w:val="Code"/>
        <w:shd w:val="clear" w:color="auto" w:fill="FF0000"/>
      </w:pPr>
      <w:r>
        <w:t xml:space="preserve">        List&lt;String&gt; phrases = </w:t>
      </w:r>
      <w:proofErr w:type="spellStart"/>
      <w:r>
        <w:t>fileManager.loadPhrases</w:t>
      </w:r>
      <w:proofErr w:type="spellEnd"/>
      <w:r>
        <w:t>(</w:t>
      </w:r>
      <w:proofErr w:type="gramStart"/>
      <w:r>
        <w:t>);</w:t>
      </w:r>
      <w:proofErr w:type="gramEnd"/>
    </w:p>
    <w:p w14:paraId="72C24B94" w14:textId="77777777" w:rsidR="00F422C6" w:rsidRDefault="00F422C6" w:rsidP="00763F3E">
      <w:pPr>
        <w:pStyle w:val="Code"/>
        <w:shd w:val="clear" w:color="auto" w:fill="A02B93" w:themeFill="accent5"/>
      </w:pPr>
      <w:r>
        <w:t xml:space="preserve">        </w:t>
      </w:r>
      <w:proofErr w:type="spellStart"/>
      <w:r>
        <w:t>phraseListView</w:t>
      </w:r>
      <w:proofErr w:type="spellEnd"/>
      <w:r>
        <w:t xml:space="preserve"> = new </w:t>
      </w:r>
      <w:proofErr w:type="spellStart"/>
      <w:r>
        <w:t>ListView</w:t>
      </w:r>
      <w:proofErr w:type="spellEnd"/>
      <w:r>
        <w:t>&lt;</w:t>
      </w:r>
      <w:proofErr w:type="gramStart"/>
      <w:r>
        <w:t>&gt;(</w:t>
      </w:r>
      <w:proofErr w:type="gramEnd"/>
      <w:r>
        <w:t>);</w:t>
      </w:r>
    </w:p>
    <w:p w14:paraId="22DA70A4" w14:textId="77777777" w:rsidR="00F422C6" w:rsidRDefault="00F422C6" w:rsidP="00763F3E">
      <w:pPr>
        <w:pStyle w:val="Code"/>
        <w:shd w:val="clear" w:color="auto" w:fill="FF0000"/>
      </w:pPr>
      <w:r>
        <w:t xml:space="preserve">        </w:t>
      </w:r>
      <w:proofErr w:type="spellStart"/>
      <w:r>
        <w:t>phraseListView.getItems</w:t>
      </w:r>
      <w:proofErr w:type="spellEnd"/>
      <w:r>
        <w:t>(</w:t>
      </w:r>
      <w:proofErr w:type="gramStart"/>
      <w:r>
        <w:t>).</w:t>
      </w:r>
      <w:proofErr w:type="spellStart"/>
      <w:r>
        <w:t>addAll</w:t>
      </w:r>
      <w:proofErr w:type="spellEnd"/>
      <w:proofErr w:type="gramEnd"/>
      <w:r>
        <w:t>(phrases);</w:t>
      </w:r>
    </w:p>
    <w:p w14:paraId="3120116E" w14:textId="77777777" w:rsidR="00F422C6" w:rsidRDefault="00F422C6" w:rsidP="00763F3E">
      <w:pPr>
        <w:pStyle w:val="Code"/>
        <w:shd w:val="clear" w:color="auto" w:fill="A02B93" w:themeFill="accent5"/>
      </w:pPr>
      <w:r>
        <w:t xml:space="preserve">        </w:t>
      </w:r>
      <w:proofErr w:type="spellStart"/>
      <w:r>
        <w:t>phraseListView.setPrefWidth</w:t>
      </w:r>
      <w:proofErr w:type="spellEnd"/>
      <w:r>
        <w:t>(200</w:t>
      </w:r>
      <w:proofErr w:type="gramStart"/>
      <w:r>
        <w:t>);</w:t>
      </w:r>
      <w:proofErr w:type="gramEnd"/>
    </w:p>
    <w:p w14:paraId="523671F0" w14:textId="5ED6E0DD" w:rsidR="00763F3E" w:rsidRDefault="00763F3E" w:rsidP="00763F3E">
      <w:pPr>
        <w:pStyle w:val="Code"/>
        <w:ind w:firstLine="720"/>
        <w:rPr>
          <w:color w:val="FF0000"/>
        </w:rPr>
      </w:pPr>
      <w:r w:rsidRPr="00763F3E">
        <w:rPr>
          <w:color w:val="FF0000"/>
        </w:rPr>
        <w:t xml:space="preserve">/* </w:t>
      </w:r>
      <w:proofErr w:type="spellStart"/>
      <w:r w:rsidRPr="00763F3E">
        <w:rPr>
          <w:color w:val="FF0000"/>
        </w:rPr>
        <w:t>ListView</w:t>
      </w:r>
      <w:proofErr w:type="spellEnd"/>
      <w:r w:rsidRPr="00763F3E">
        <w:rPr>
          <w:color w:val="FF0000"/>
        </w:rPr>
        <w:t xml:space="preserve"> that shows phrases that can be selected and added to the password*/</w:t>
      </w:r>
    </w:p>
    <w:p w14:paraId="6CBC0046" w14:textId="45DCC4EF" w:rsidR="00763F3E" w:rsidRPr="00763F3E" w:rsidRDefault="00763F3E" w:rsidP="00763F3E">
      <w:pPr>
        <w:pStyle w:val="Code"/>
        <w:ind w:left="1440"/>
        <w:rPr>
          <w:color w:val="800080"/>
        </w:rPr>
      </w:pPr>
      <w:r w:rsidRPr="00763F3E">
        <w:rPr>
          <w:color w:val="800080"/>
        </w:rPr>
        <w:t xml:space="preserve">/* user can </w:t>
      </w:r>
      <w:r w:rsidRPr="00763F3E">
        <w:rPr>
          <w:color w:val="FF0000"/>
        </w:rPr>
        <w:t xml:space="preserve">select a phrase from the </w:t>
      </w:r>
      <w:proofErr w:type="spellStart"/>
      <w:r w:rsidRPr="00763F3E">
        <w:rPr>
          <w:color w:val="FF0000"/>
        </w:rPr>
        <w:t>phraseListView</w:t>
      </w:r>
      <w:proofErr w:type="spellEnd"/>
      <w:r w:rsidRPr="00763F3E">
        <w:rPr>
          <w:color w:val="FF0000"/>
        </w:rPr>
        <w:t>, which is then appended to the password input f</w:t>
      </w:r>
      <w:r w:rsidRPr="00763F3E">
        <w:rPr>
          <w:color w:val="800080"/>
        </w:rPr>
        <w:t>ield</w:t>
      </w:r>
      <w:r>
        <w:rPr>
          <w:color w:val="800080"/>
        </w:rPr>
        <w:t xml:space="preserve"> </w:t>
      </w:r>
      <w:r w:rsidRPr="00763F3E">
        <w:rPr>
          <w:color w:val="800080"/>
        </w:rPr>
        <w:t>*/</w:t>
      </w:r>
    </w:p>
    <w:p w14:paraId="3649783C" w14:textId="77777777" w:rsidR="00F422C6" w:rsidRDefault="00F422C6" w:rsidP="00DC48CA">
      <w:pPr>
        <w:pStyle w:val="Code"/>
        <w:shd w:val="clear" w:color="auto" w:fill="800080"/>
      </w:pPr>
      <w:r>
        <w:t xml:space="preserve">        </w:t>
      </w:r>
      <w:proofErr w:type="spellStart"/>
      <w:r>
        <w:t>phraseListView.setOnMouseClicked</w:t>
      </w:r>
      <w:proofErr w:type="spellEnd"/>
      <w:r>
        <w:t xml:space="preserve">(e -&gt; </w:t>
      </w:r>
      <w:proofErr w:type="spellStart"/>
      <w:proofErr w:type="gramStart"/>
      <w:r>
        <w:t>appendPhraseToPassword</w:t>
      </w:r>
      <w:proofErr w:type="spellEnd"/>
      <w:r>
        <w:t>(</w:t>
      </w:r>
      <w:proofErr w:type="gramEnd"/>
      <w:r>
        <w:t>));</w:t>
      </w:r>
    </w:p>
    <w:p w14:paraId="3B967661" w14:textId="44B1C3F4" w:rsidR="00F422C6" w:rsidRDefault="00DC48CA" w:rsidP="00DC48CA">
      <w:pPr>
        <w:pStyle w:val="Code"/>
        <w:ind w:left="720"/>
      </w:pPr>
      <w:r w:rsidRPr="00DC48CA">
        <w:rPr>
          <w:color w:val="800080"/>
        </w:rPr>
        <w:t xml:space="preserve">/*allows users to select phrases from </w:t>
      </w:r>
      <w:proofErr w:type="spellStart"/>
      <w:r w:rsidRPr="00763F3E">
        <w:rPr>
          <w:color w:val="FF0000"/>
        </w:rPr>
        <w:t>phraseListView</w:t>
      </w:r>
      <w:proofErr w:type="spellEnd"/>
      <w:r w:rsidRPr="00763F3E">
        <w:rPr>
          <w:color w:val="FF0000"/>
        </w:rPr>
        <w:t xml:space="preserve">, which are then appended to the password input field to assist in creating </w:t>
      </w:r>
      <w:r w:rsidRPr="00DC48CA">
        <w:rPr>
          <w:color w:val="800080"/>
        </w:rPr>
        <w:t>stronger passwords*/</w:t>
      </w:r>
    </w:p>
    <w:p w14:paraId="16484640" w14:textId="77777777" w:rsidR="00F422C6" w:rsidRDefault="00F422C6" w:rsidP="001375AD">
      <w:pPr>
        <w:pStyle w:val="Code"/>
        <w:shd w:val="clear" w:color="auto" w:fill="800080"/>
      </w:pPr>
      <w:r>
        <w:t xml:space="preserve">        </w:t>
      </w:r>
      <w:proofErr w:type="spellStart"/>
      <w:r>
        <w:t>TextField</w:t>
      </w:r>
      <w:proofErr w:type="spellEnd"/>
      <w:r>
        <w:t xml:space="preserve"> </w:t>
      </w:r>
      <w:proofErr w:type="spellStart"/>
      <w:r>
        <w:t>newPhraseField</w:t>
      </w:r>
      <w:proofErr w:type="spellEnd"/>
      <w:r>
        <w:t xml:space="preserve"> = new </w:t>
      </w:r>
      <w:proofErr w:type="spellStart"/>
      <w:proofErr w:type="gramStart"/>
      <w:r>
        <w:t>TextField</w:t>
      </w:r>
      <w:proofErr w:type="spellEnd"/>
      <w:r>
        <w:t>(</w:t>
      </w:r>
      <w:proofErr w:type="gramEnd"/>
      <w:r>
        <w:t>);</w:t>
      </w:r>
    </w:p>
    <w:p w14:paraId="6DBBC503" w14:textId="77777777" w:rsidR="00F422C6" w:rsidRDefault="00F422C6" w:rsidP="001375AD">
      <w:pPr>
        <w:pStyle w:val="Code"/>
        <w:shd w:val="clear" w:color="auto" w:fill="800080"/>
      </w:pPr>
      <w:r>
        <w:t xml:space="preserve">        </w:t>
      </w:r>
      <w:proofErr w:type="spellStart"/>
      <w:r>
        <w:t>newPhraseField.setPromptText</w:t>
      </w:r>
      <w:proofErr w:type="spellEnd"/>
      <w:r>
        <w:t>("Enter new phrase"</w:t>
      </w:r>
      <w:proofErr w:type="gramStart"/>
      <w:r>
        <w:t>);</w:t>
      </w:r>
      <w:proofErr w:type="gramEnd"/>
    </w:p>
    <w:p w14:paraId="5781F408" w14:textId="77777777" w:rsidR="00F422C6" w:rsidRDefault="00F422C6" w:rsidP="00F36F04">
      <w:pPr>
        <w:pStyle w:val="Code"/>
      </w:pPr>
    </w:p>
    <w:p w14:paraId="2F7BBF22" w14:textId="77777777" w:rsidR="00F422C6" w:rsidRDefault="00F422C6" w:rsidP="001375AD">
      <w:pPr>
        <w:pStyle w:val="Code"/>
        <w:shd w:val="clear" w:color="auto" w:fill="800080"/>
      </w:pPr>
      <w:r>
        <w:t xml:space="preserve">        Button </w:t>
      </w:r>
      <w:proofErr w:type="spellStart"/>
      <w:r>
        <w:t>addPhraseButton</w:t>
      </w:r>
      <w:proofErr w:type="spellEnd"/>
      <w:r>
        <w:t xml:space="preserve"> = new </w:t>
      </w:r>
      <w:proofErr w:type="gramStart"/>
      <w:r>
        <w:t>Button(</w:t>
      </w:r>
      <w:proofErr w:type="gramEnd"/>
      <w:r>
        <w:t>"Add Phrase");</w:t>
      </w:r>
    </w:p>
    <w:p w14:paraId="3960483B" w14:textId="77777777" w:rsidR="00F422C6" w:rsidRDefault="00F422C6" w:rsidP="001375AD">
      <w:pPr>
        <w:pStyle w:val="Code"/>
        <w:shd w:val="clear" w:color="auto" w:fill="800080"/>
      </w:pPr>
      <w:r>
        <w:t xml:space="preserve">        </w:t>
      </w:r>
      <w:proofErr w:type="spellStart"/>
      <w:r>
        <w:t>addPhraseButton.setOnAction</w:t>
      </w:r>
      <w:proofErr w:type="spellEnd"/>
      <w:r>
        <w:t>(e -&gt;</w:t>
      </w:r>
    </w:p>
    <w:p w14:paraId="3DBFC0D9" w14:textId="77777777" w:rsidR="00F422C6" w:rsidRDefault="00F422C6" w:rsidP="001375AD">
      <w:pPr>
        <w:pStyle w:val="Code"/>
        <w:shd w:val="clear" w:color="auto" w:fill="800080"/>
      </w:pPr>
      <w:r>
        <w:t xml:space="preserve">        {</w:t>
      </w:r>
    </w:p>
    <w:p w14:paraId="00560E44" w14:textId="77777777" w:rsidR="00F422C6" w:rsidRDefault="00F422C6" w:rsidP="001375AD">
      <w:pPr>
        <w:pStyle w:val="Code"/>
        <w:shd w:val="clear" w:color="auto" w:fill="800080"/>
      </w:pPr>
      <w:r>
        <w:t xml:space="preserve">            </w:t>
      </w:r>
      <w:proofErr w:type="spellStart"/>
      <w:r>
        <w:t>boolean</w:t>
      </w:r>
      <w:proofErr w:type="spellEnd"/>
      <w:r>
        <w:t xml:space="preserve"> success = </w:t>
      </w:r>
      <w:proofErr w:type="spellStart"/>
      <w:r>
        <w:t>fileManager.addPhrase</w:t>
      </w:r>
      <w:proofErr w:type="spellEnd"/>
      <w:r>
        <w:t>(</w:t>
      </w:r>
      <w:proofErr w:type="spellStart"/>
      <w:r>
        <w:t>newPhraseField.getText</w:t>
      </w:r>
      <w:proofErr w:type="spellEnd"/>
      <w:r>
        <w:t>()</w:t>
      </w:r>
      <w:proofErr w:type="gramStart"/>
      <w:r>
        <w:t>);</w:t>
      </w:r>
      <w:proofErr w:type="gramEnd"/>
    </w:p>
    <w:p w14:paraId="006DFA7C" w14:textId="77777777" w:rsidR="00F422C6" w:rsidRDefault="00F422C6" w:rsidP="001375AD">
      <w:pPr>
        <w:pStyle w:val="Code"/>
        <w:shd w:val="clear" w:color="auto" w:fill="800080"/>
      </w:pPr>
      <w:r>
        <w:t xml:space="preserve">            if (success)</w:t>
      </w:r>
    </w:p>
    <w:p w14:paraId="162F07DF" w14:textId="77777777" w:rsidR="00F422C6" w:rsidRDefault="00F422C6" w:rsidP="001375AD">
      <w:pPr>
        <w:pStyle w:val="Code"/>
        <w:shd w:val="clear" w:color="auto" w:fill="800080"/>
      </w:pPr>
      <w:r>
        <w:t xml:space="preserve">            {</w:t>
      </w:r>
    </w:p>
    <w:p w14:paraId="254DA6EE" w14:textId="77777777" w:rsidR="00F422C6" w:rsidRDefault="00F422C6" w:rsidP="001375AD">
      <w:pPr>
        <w:pStyle w:val="Code"/>
        <w:shd w:val="clear" w:color="auto" w:fill="800080"/>
      </w:pPr>
      <w:r>
        <w:t xml:space="preserve">                </w:t>
      </w:r>
      <w:proofErr w:type="spellStart"/>
      <w:r>
        <w:t>phraseListView.getItems</w:t>
      </w:r>
      <w:proofErr w:type="spellEnd"/>
      <w:r>
        <w:t>(</w:t>
      </w:r>
      <w:proofErr w:type="gramStart"/>
      <w:r>
        <w:t>).add</w:t>
      </w:r>
      <w:proofErr w:type="gramEnd"/>
      <w:r>
        <w:t>(</w:t>
      </w:r>
      <w:proofErr w:type="spellStart"/>
      <w:r>
        <w:t>newPhraseField.getText</w:t>
      </w:r>
      <w:proofErr w:type="spellEnd"/>
      <w:r>
        <w:t>().trim());</w:t>
      </w:r>
    </w:p>
    <w:p w14:paraId="2F09B800" w14:textId="77777777" w:rsidR="00F422C6" w:rsidRDefault="00F422C6" w:rsidP="001375AD">
      <w:pPr>
        <w:pStyle w:val="Code"/>
        <w:shd w:val="clear" w:color="auto" w:fill="800080"/>
      </w:pPr>
      <w:r>
        <w:t xml:space="preserve">                </w:t>
      </w:r>
      <w:proofErr w:type="spellStart"/>
      <w:r>
        <w:t>resultLabel.setText</w:t>
      </w:r>
      <w:proofErr w:type="spellEnd"/>
      <w:r>
        <w:t>("Phrase added successfully!"</w:t>
      </w:r>
      <w:proofErr w:type="gramStart"/>
      <w:r>
        <w:t>);</w:t>
      </w:r>
      <w:proofErr w:type="gramEnd"/>
    </w:p>
    <w:p w14:paraId="22E4B30A" w14:textId="77777777" w:rsidR="00F422C6" w:rsidRDefault="00F422C6" w:rsidP="001375AD">
      <w:pPr>
        <w:pStyle w:val="Code"/>
        <w:shd w:val="clear" w:color="auto" w:fill="800080"/>
      </w:pPr>
      <w:r>
        <w:t xml:space="preserve">                </w:t>
      </w:r>
      <w:proofErr w:type="spellStart"/>
      <w:r>
        <w:t>newPhraseField.clear</w:t>
      </w:r>
      <w:proofErr w:type="spellEnd"/>
      <w:r>
        <w:t>(</w:t>
      </w:r>
      <w:proofErr w:type="gramStart"/>
      <w:r>
        <w:t>);</w:t>
      </w:r>
      <w:proofErr w:type="gramEnd"/>
    </w:p>
    <w:p w14:paraId="3AB554B5" w14:textId="77777777" w:rsidR="00F422C6" w:rsidRDefault="00F422C6" w:rsidP="001375AD">
      <w:pPr>
        <w:pStyle w:val="Code"/>
        <w:shd w:val="clear" w:color="auto" w:fill="800080"/>
      </w:pPr>
      <w:r>
        <w:t xml:space="preserve">            }</w:t>
      </w:r>
    </w:p>
    <w:p w14:paraId="597F87EF" w14:textId="77777777" w:rsidR="00F422C6" w:rsidRDefault="00F422C6" w:rsidP="001375AD">
      <w:pPr>
        <w:pStyle w:val="Code"/>
        <w:shd w:val="clear" w:color="auto" w:fill="800080"/>
      </w:pPr>
      <w:r>
        <w:t xml:space="preserve">            else {</w:t>
      </w:r>
    </w:p>
    <w:p w14:paraId="0C8EB00C" w14:textId="77777777" w:rsidR="00F422C6" w:rsidRDefault="00F422C6" w:rsidP="001375AD">
      <w:pPr>
        <w:pStyle w:val="Code"/>
        <w:shd w:val="clear" w:color="auto" w:fill="800080"/>
      </w:pPr>
      <w:r>
        <w:lastRenderedPageBreak/>
        <w:t xml:space="preserve">                </w:t>
      </w:r>
      <w:proofErr w:type="spellStart"/>
      <w:r>
        <w:t>resultLabel.setText</w:t>
      </w:r>
      <w:proofErr w:type="spellEnd"/>
      <w:r>
        <w:t>("\u26A0 Enter a valid phrase!"</w:t>
      </w:r>
      <w:proofErr w:type="gramStart"/>
      <w:r>
        <w:t>);</w:t>
      </w:r>
      <w:proofErr w:type="gramEnd"/>
    </w:p>
    <w:p w14:paraId="59047621" w14:textId="77777777" w:rsidR="00F422C6" w:rsidRDefault="00F422C6" w:rsidP="001375AD">
      <w:pPr>
        <w:pStyle w:val="Code"/>
        <w:shd w:val="clear" w:color="auto" w:fill="800080"/>
      </w:pPr>
      <w:r>
        <w:t xml:space="preserve">            }</w:t>
      </w:r>
    </w:p>
    <w:p w14:paraId="1B34AB8E" w14:textId="77777777" w:rsidR="00F422C6" w:rsidRDefault="00F422C6" w:rsidP="001375AD">
      <w:pPr>
        <w:pStyle w:val="Code"/>
        <w:shd w:val="clear" w:color="auto" w:fill="800080"/>
      </w:pPr>
      <w:r>
        <w:t xml:space="preserve">        });</w:t>
      </w:r>
    </w:p>
    <w:p w14:paraId="170D7DF9" w14:textId="4ABE0F29" w:rsidR="001375AD" w:rsidRPr="001375AD" w:rsidRDefault="001375AD" w:rsidP="001375AD">
      <w:pPr>
        <w:pStyle w:val="Code"/>
        <w:ind w:left="720"/>
        <w:rPr>
          <w:color w:val="800080"/>
        </w:rPr>
      </w:pPr>
      <w:r w:rsidRPr="001375AD">
        <w:rPr>
          <w:color w:val="800080"/>
        </w:rPr>
        <w:t xml:space="preserve">/* user can enter a new phrase in the </w:t>
      </w:r>
      <w:proofErr w:type="spellStart"/>
      <w:r w:rsidRPr="001375AD">
        <w:rPr>
          <w:color w:val="800080"/>
        </w:rPr>
        <w:t>newPhraseField</w:t>
      </w:r>
      <w:proofErr w:type="spellEnd"/>
      <w:r w:rsidRPr="001375AD">
        <w:rPr>
          <w:color w:val="800080"/>
        </w:rPr>
        <w:t xml:space="preserve">, which is then added to the list of phrases. The new phrase is passed into the game and available for password creation </w:t>
      </w:r>
      <w:r>
        <w:rPr>
          <w:color w:val="800080"/>
        </w:rPr>
        <w:t>*</w:t>
      </w:r>
      <w:r w:rsidRPr="001375AD">
        <w:rPr>
          <w:color w:val="800080"/>
        </w:rPr>
        <w:t>/</w:t>
      </w:r>
    </w:p>
    <w:p w14:paraId="4EA618B6" w14:textId="77777777" w:rsidR="00F422C6" w:rsidRDefault="00F422C6" w:rsidP="00F36F04">
      <w:pPr>
        <w:pStyle w:val="Code"/>
      </w:pPr>
    </w:p>
    <w:p w14:paraId="550EEBD0" w14:textId="77777777" w:rsidR="00F422C6" w:rsidRPr="001234AE" w:rsidRDefault="00F422C6" w:rsidP="00F36F04">
      <w:pPr>
        <w:pStyle w:val="Code"/>
      </w:pPr>
      <w:r w:rsidRPr="001234AE">
        <w:t xml:space="preserve">        Button </w:t>
      </w:r>
      <w:proofErr w:type="spellStart"/>
      <w:r w:rsidRPr="001234AE">
        <w:t>backButton</w:t>
      </w:r>
      <w:proofErr w:type="spellEnd"/>
      <w:r w:rsidRPr="001234AE">
        <w:t xml:space="preserve"> = new </w:t>
      </w:r>
      <w:proofErr w:type="gramStart"/>
      <w:r w:rsidRPr="001234AE">
        <w:t>Button(</w:t>
      </w:r>
      <w:proofErr w:type="gramEnd"/>
      <w:r w:rsidRPr="001234AE">
        <w:t>"Back to Menu");</w:t>
      </w:r>
    </w:p>
    <w:p w14:paraId="38796168" w14:textId="77777777" w:rsidR="00F422C6" w:rsidRPr="001234AE" w:rsidRDefault="00F422C6" w:rsidP="00F36F04">
      <w:pPr>
        <w:pStyle w:val="Code"/>
      </w:pPr>
      <w:r w:rsidRPr="001234AE">
        <w:t xml:space="preserve">        </w:t>
      </w:r>
      <w:proofErr w:type="spellStart"/>
      <w:r w:rsidRPr="001234AE">
        <w:t>backButton.setOnAction</w:t>
      </w:r>
      <w:proofErr w:type="spellEnd"/>
      <w:r w:rsidRPr="001234AE">
        <w:t>(e -&gt;</w:t>
      </w:r>
    </w:p>
    <w:p w14:paraId="239A9A44" w14:textId="77777777" w:rsidR="00F422C6" w:rsidRPr="001234AE" w:rsidRDefault="00F422C6" w:rsidP="00F36F04">
      <w:pPr>
        <w:pStyle w:val="Code"/>
      </w:pPr>
      <w:r w:rsidRPr="001234AE">
        <w:t xml:space="preserve">        {</w:t>
      </w:r>
    </w:p>
    <w:p w14:paraId="7D1CE11D" w14:textId="77777777" w:rsidR="00F422C6" w:rsidRPr="001234AE" w:rsidRDefault="00F422C6" w:rsidP="00F36F04">
      <w:pPr>
        <w:pStyle w:val="Code"/>
      </w:pPr>
      <w:r w:rsidRPr="001234AE">
        <w:t xml:space="preserve">            </w:t>
      </w:r>
      <w:proofErr w:type="spellStart"/>
      <w:proofErr w:type="gramStart"/>
      <w:r w:rsidRPr="001234AE">
        <w:t>timer.stop</w:t>
      </w:r>
      <w:proofErr w:type="spellEnd"/>
      <w:proofErr w:type="gramEnd"/>
      <w:r w:rsidRPr="001234AE">
        <w:t>();</w:t>
      </w:r>
    </w:p>
    <w:p w14:paraId="57F52180" w14:textId="77777777" w:rsidR="00F422C6" w:rsidRPr="001234AE" w:rsidRDefault="00F422C6" w:rsidP="00F36F04">
      <w:pPr>
        <w:pStyle w:val="Code"/>
      </w:pPr>
      <w:r w:rsidRPr="001234AE">
        <w:t xml:space="preserve">            </w:t>
      </w:r>
      <w:proofErr w:type="spellStart"/>
      <w:r w:rsidRPr="001234AE">
        <w:t>fileManager.closeLog</w:t>
      </w:r>
      <w:proofErr w:type="spellEnd"/>
      <w:r w:rsidRPr="001234AE">
        <w:t>(</w:t>
      </w:r>
      <w:proofErr w:type="gramStart"/>
      <w:r w:rsidRPr="001234AE">
        <w:t>);</w:t>
      </w:r>
      <w:proofErr w:type="gramEnd"/>
    </w:p>
    <w:p w14:paraId="72131106" w14:textId="77777777" w:rsidR="00F422C6" w:rsidRPr="001234AE" w:rsidRDefault="00F422C6" w:rsidP="00F36F04">
      <w:pPr>
        <w:pStyle w:val="Code"/>
      </w:pPr>
      <w:r w:rsidRPr="001234AE">
        <w:t xml:space="preserve">            </w:t>
      </w:r>
      <w:proofErr w:type="spellStart"/>
      <w:r w:rsidRPr="001234AE">
        <w:t>gameStage.close</w:t>
      </w:r>
      <w:proofErr w:type="spellEnd"/>
      <w:r w:rsidRPr="001234AE">
        <w:t>(</w:t>
      </w:r>
      <w:proofErr w:type="gramStart"/>
      <w:r w:rsidRPr="001234AE">
        <w:t>);</w:t>
      </w:r>
      <w:proofErr w:type="gramEnd"/>
    </w:p>
    <w:p w14:paraId="56846DC5" w14:textId="05459A5B" w:rsidR="001234AE" w:rsidRPr="001234AE" w:rsidRDefault="001234AE" w:rsidP="00F36F04">
      <w:pPr>
        <w:pStyle w:val="Code"/>
        <w:rPr>
          <w:color w:val="FF0000"/>
        </w:rPr>
      </w:pPr>
      <w:r>
        <w:rPr>
          <w:color w:val="FF0000"/>
        </w:rPr>
        <w:tab/>
      </w:r>
      <w:r>
        <w:rPr>
          <w:color w:val="FF0000"/>
        </w:rPr>
        <w:tab/>
        <w:t>/* back button, stop timer and closes file ops, closes the stage*/</w:t>
      </w:r>
    </w:p>
    <w:p w14:paraId="6081181A" w14:textId="77777777" w:rsidR="00F422C6" w:rsidRDefault="00F422C6" w:rsidP="00DC48CA">
      <w:pPr>
        <w:pStyle w:val="Code"/>
        <w:shd w:val="clear" w:color="auto" w:fill="008080"/>
      </w:pPr>
      <w:r w:rsidRPr="00DC48CA">
        <w:t xml:space="preserve">            new </w:t>
      </w:r>
      <w:proofErr w:type="gramStart"/>
      <w:r w:rsidRPr="00DC48CA">
        <w:t>App(</w:t>
      </w:r>
      <w:proofErr w:type="gramEnd"/>
      <w:r w:rsidRPr="00DC48CA">
        <w:t>).start(new Stage());</w:t>
      </w:r>
    </w:p>
    <w:p w14:paraId="57000C3A" w14:textId="3D16F384" w:rsidR="00DC48CA" w:rsidRPr="00DC48CA" w:rsidRDefault="00DC48CA" w:rsidP="00DC48CA">
      <w:pPr>
        <w:pStyle w:val="Code"/>
        <w:ind w:left="1440"/>
      </w:pPr>
      <w:r w:rsidRPr="00DC48CA">
        <w:rPr>
          <w:color w:val="008080"/>
        </w:rPr>
        <w:t>/*handles second window creation by transitioning between screens</w:t>
      </w:r>
      <w:r w:rsidR="00F36F04">
        <w:rPr>
          <w:color w:val="008080"/>
        </w:rPr>
        <w:t>,</w:t>
      </w:r>
      <w:r w:rsidRPr="00DC48CA">
        <w:rPr>
          <w:color w:val="008080"/>
        </w:rPr>
        <w:t xml:space="preserve"> returning to the main menu when the game ends*/</w:t>
      </w:r>
    </w:p>
    <w:p w14:paraId="53868046" w14:textId="77777777" w:rsidR="00F422C6" w:rsidRDefault="00F422C6" w:rsidP="00F36F04">
      <w:pPr>
        <w:pStyle w:val="Code"/>
      </w:pPr>
      <w:r>
        <w:t xml:space="preserve">        });</w:t>
      </w:r>
    </w:p>
    <w:p w14:paraId="69F3EDAC" w14:textId="77777777" w:rsidR="00F422C6" w:rsidRDefault="00F422C6" w:rsidP="00F36F04">
      <w:pPr>
        <w:pStyle w:val="Code"/>
      </w:pPr>
    </w:p>
    <w:p w14:paraId="4DF1BD12" w14:textId="77777777" w:rsidR="00F422C6" w:rsidRDefault="00F422C6" w:rsidP="001234AE">
      <w:pPr>
        <w:pStyle w:val="Code"/>
        <w:shd w:val="clear" w:color="auto" w:fill="FF0000"/>
      </w:pPr>
      <w:r>
        <w:t xml:space="preserve">        //Left side: Helpful phrases and </w:t>
      </w:r>
      <w:proofErr w:type="gramStart"/>
      <w:r>
        <w:t>phrase</w:t>
      </w:r>
      <w:proofErr w:type="gramEnd"/>
      <w:r>
        <w:t xml:space="preserve"> adding UI</w:t>
      </w:r>
    </w:p>
    <w:p w14:paraId="4DEF305B" w14:textId="77777777" w:rsidR="00F422C6" w:rsidRDefault="00F422C6" w:rsidP="001234AE">
      <w:pPr>
        <w:pStyle w:val="Code"/>
        <w:shd w:val="clear" w:color="auto" w:fill="FF0000"/>
      </w:pPr>
      <w:r>
        <w:t xml:space="preserve">        </w:t>
      </w:r>
      <w:proofErr w:type="spellStart"/>
      <w:r>
        <w:t>VBox</w:t>
      </w:r>
      <w:proofErr w:type="spellEnd"/>
      <w:r>
        <w:t xml:space="preserve"> </w:t>
      </w:r>
      <w:proofErr w:type="spellStart"/>
      <w:r>
        <w:t>leftSide</w:t>
      </w:r>
      <w:proofErr w:type="spellEnd"/>
      <w:r>
        <w:t xml:space="preserve"> = new </w:t>
      </w:r>
      <w:proofErr w:type="spellStart"/>
      <w:proofErr w:type="gramStart"/>
      <w:r>
        <w:t>VBox</w:t>
      </w:r>
      <w:proofErr w:type="spellEnd"/>
      <w:r>
        <w:t>(</w:t>
      </w:r>
      <w:proofErr w:type="gramEnd"/>
      <w:r>
        <w:t>10,</w:t>
      </w:r>
    </w:p>
    <w:p w14:paraId="6C1F0493" w14:textId="77777777" w:rsidR="00F422C6" w:rsidRDefault="00F422C6" w:rsidP="001234AE">
      <w:pPr>
        <w:pStyle w:val="Code"/>
        <w:shd w:val="clear" w:color="auto" w:fill="FF0000"/>
      </w:pPr>
      <w:r>
        <w:t xml:space="preserve">            new </w:t>
      </w:r>
      <w:proofErr w:type="gramStart"/>
      <w:r>
        <w:t>Label(</w:t>
      </w:r>
      <w:proofErr w:type="gramEnd"/>
      <w:r>
        <w:t>"Helpful Phrases:"),</w:t>
      </w:r>
    </w:p>
    <w:p w14:paraId="7CFF5C5B" w14:textId="77777777" w:rsidR="00F422C6" w:rsidRDefault="00F422C6" w:rsidP="001234AE">
      <w:pPr>
        <w:pStyle w:val="Code"/>
        <w:shd w:val="clear" w:color="auto" w:fill="FF0000"/>
      </w:pPr>
      <w:r>
        <w:t xml:space="preserve">            </w:t>
      </w:r>
      <w:proofErr w:type="spellStart"/>
      <w:r>
        <w:t>phraseListView</w:t>
      </w:r>
      <w:proofErr w:type="spellEnd"/>
      <w:r>
        <w:t>,</w:t>
      </w:r>
    </w:p>
    <w:p w14:paraId="6B87110F" w14:textId="77777777" w:rsidR="00F422C6" w:rsidRDefault="00F422C6" w:rsidP="001234AE">
      <w:pPr>
        <w:pStyle w:val="Code"/>
        <w:shd w:val="clear" w:color="auto" w:fill="FF0000"/>
      </w:pPr>
      <w:r>
        <w:t xml:space="preserve">            </w:t>
      </w:r>
      <w:proofErr w:type="spellStart"/>
      <w:r>
        <w:t>newPhraseField</w:t>
      </w:r>
      <w:proofErr w:type="spellEnd"/>
      <w:r>
        <w:t>,</w:t>
      </w:r>
    </w:p>
    <w:p w14:paraId="37A64BFC" w14:textId="77777777" w:rsidR="00F422C6" w:rsidRDefault="00F422C6" w:rsidP="001234AE">
      <w:pPr>
        <w:pStyle w:val="Code"/>
        <w:shd w:val="clear" w:color="auto" w:fill="FF0000"/>
      </w:pPr>
      <w:r>
        <w:t xml:space="preserve">            </w:t>
      </w:r>
      <w:proofErr w:type="spellStart"/>
      <w:r>
        <w:t>addPhraseButton</w:t>
      </w:r>
      <w:proofErr w:type="spellEnd"/>
      <w:r>
        <w:t>,</w:t>
      </w:r>
    </w:p>
    <w:p w14:paraId="01BDCCCE" w14:textId="77777777" w:rsidR="00F422C6" w:rsidRDefault="00F422C6" w:rsidP="001234AE">
      <w:pPr>
        <w:pStyle w:val="Code"/>
        <w:shd w:val="clear" w:color="auto" w:fill="FF0000"/>
      </w:pPr>
      <w:r>
        <w:t xml:space="preserve">            </w:t>
      </w:r>
      <w:proofErr w:type="spellStart"/>
      <w:r>
        <w:t>backButton</w:t>
      </w:r>
      <w:proofErr w:type="spellEnd"/>
      <w:proofErr w:type="gramStart"/>
      <w:r>
        <w:t>);</w:t>
      </w:r>
      <w:proofErr w:type="gramEnd"/>
    </w:p>
    <w:p w14:paraId="6966AE89" w14:textId="77777777" w:rsidR="00F422C6" w:rsidRDefault="00F422C6" w:rsidP="001234AE">
      <w:pPr>
        <w:pStyle w:val="Code"/>
        <w:shd w:val="clear" w:color="auto" w:fill="FF0000"/>
      </w:pPr>
      <w:r>
        <w:t xml:space="preserve">        </w:t>
      </w:r>
      <w:proofErr w:type="spellStart"/>
      <w:r>
        <w:t>leftSide.setPadding</w:t>
      </w:r>
      <w:proofErr w:type="spellEnd"/>
      <w:r>
        <w:t xml:space="preserve">(new </w:t>
      </w:r>
      <w:proofErr w:type="gramStart"/>
      <w:r>
        <w:t>Insets(</w:t>
      </w:r>
      <w:proofErr w:type="gramEnd"/>
      <w:r>
        <w:t>10));</w:t>
      </w:r>
    </w:p>
    <w:p w14:paraId="2342A45A" w14:textId="77777777" w:rsidR="00F422C6" w:rsidRDefault="00F422C6" w:rsidP="001234AE">
      <w:pPr>
        <w:pStyle w:val="Code"/>
        <w:shd w:val="clear" w:color="auto" w:fill="FF0000"/>
      </w:pPr>
      <w:r>
        <w:t xml:space="preserve">        </w:t>
      </w:r>
      <w:proofErr w:type="spellStart"/>
      <w:r>
        <w:t>leftSide.setStyle</w:t>
      </w:r>
      <w:proofErr w:type="spellEnd"/>
      <w:r>
        <w:t>("-</w:t>
      </w:r>
      <w:proofErr w:type="spellStart"/>
      <w:r>
        <w:t>fx</w:t>
      </w:r>
      <w:proofErr w:type="spellEnd"/>
      <w:r>
        <w:t>-alignment: top-center;"</w:t>
      </w:r>
      <w:proofErr w:type="gramStart"/>
      <w:r>
        <w:t>);</w:t>
      </w:r>
      <w:proofErr w:type="gramEnd"/>
    </w:p>
    <w:p w14:paraId="4EA7CE5C" w14:textId="77777777" w:rsidR="00F422C6" w:rsidRDefault="00F422C6" w:rsidP="001234AE">
      <w:pPr>
        <w:pStyle w:val="Code"/>
        <w:shd w:val="clear" w:color="auto" w:fill="FF0000"/>
      </w:pPr>
    </w:p>
    <w:p w14:paraId="16A48C12" w14:textId="77777777" w:rsidR="00F422C6" w:rsidRDefault="00F422C6" w:rsidP="001234AE">
      <w:pPr>
        <w:pStyle w:val="Code"/>
        <w:shd w:val="clear" w:color="auto" w:fill="FF0000"/>
      </w:pPr>
      <w:r>
        <w:t xml:space="preserve">        //Center pane: Instructions, password entry, submit, feedback, and score</w:t>
      </w:r>
    </w:p>
    <w:p w14:paraId="419E508D" w14:textId="77777777" w:rsidR="00F422C6" w:rsidRDefault="00F422C6" w:rsidP="001234AE">
      <w:pPr>
        <w:pStyle w:val="Code"/>
        <w:shd w:val="clear" w:color="auto" w:fill="FF0000"/>
      </w:pPr>
      <w:r>
        <w:t xml:space="preserve">        </w:t>
      </w:r>
      <w:proofErr w:type="spellStart"/>
      <w:r>
        <w:t>VBox</w:t>
      </w:r>
      <w:proofErr w:type="spellEnd"/>
      <w:r>
        <w:t xml:space="preserve"> </w:t>
      </w:r>
      <w:proofErr w:type="spellStart"/>
      <w:r>
        <w:t>centerPane</w:t>
      </w:r>
      <w:proofErr w:type="spellEnd"/>
      <w:r>
        <w:t xml:space="preserve"> = new </w:t>
      </w:r>
      <w:proofErr w:type="spellStart"/>
      <w:proofErr w:type="gramStart"/>
      <w:r>
        <w:t>VBox</w:t>
      </w:r>
      <w:proofErr w:type="spellEnd"/>
      <w:r>
        <w:t>(</w:t>
      </w:r>
      <w:proofErr w:type="gramEnd"/>
      <w:r>
        <w:t>10,</w:t>
      </w:r>
    </w:p>
    <w:p w14:paraId="71850C08" w14:textId="77777777" w:rsidR="00F422C6" w:rsidRDefault="00F422C6" w:rsidP="001234AE">
      <w:pPr>
        <w:pStyle w:val="Code"/>
        <w:shd w:val="clear" w:color="auto" w:fill="FF0000"/>
      </w:pPr>
      <w:r>
        <w:t xml:space="preserve">            </w:t>
      </w:r>
      <w:proofErr w:type="spellStart"/>
      <w:r>
        <w:t>instructionLabel</w:t>
      </w:r>
      <w:proofErr w:type="spellEnd"/>
      <w:r>
        <w:t>,</w:t>
      </w:r>
    </w:p>
    <w:p w14:paraId="182B94CE" w14:textId="77777777" w:rsidR="00F422C6" w:rsidRDefault="00F422C6" w:rsidP="001234AE">
      <w:pPr>
        <w:pStyle w:val="Code"/>
        <w:shd w:val="clear" w:color="auto" w:fill="FF0000"/>
      </w:pPr>
      <w:r>
        <w:t xml:space="preserve">            </w:t>
      </w:r>
      <w:proofErr w:type="spellStart"/>
      <w:r>
        <w:t>passwordEntryField</w:t>
      </w:r>
      <w:proofErr w:type="spellEnd"/>
      <w:r>
        <w:t>,</w:t>
      </w:r>
    </w:p>
    <w:p w14:paraId="5AF86D17" w14:textId="77777777" w:rsidR="00F422C6" w:rsidRDefault="00F422C6" w:rsidP="001234AE">
      <w:pPr>
        <w:pStyle w:val="Code"/>
        <w:shd w:val="clear" w:color="auto" w:fill="FF0000"/>
      </w:pPr>
      <w:r>
        <w:t xml:space="preserve">            </w:t>
      </w:r>
      <w:proofErr w:type="spellStart"/>
      <w:r>
        <w:t>submitButton</w:t>
      </w:r>
      <w:proofErr w:type="spellEnd"/>
      <w:r>
        <w:t>,</w:t>
      </w:r>
    </w:p>
    <w:p w14:paraId="077DE56C" w14:textId="77777777" w:rsidR="00F422C6" w:rsidRDefault="00F422C6" w:rsidP="001234AE">
      <w:pPr>
        <w:pStyle w:val="Code"/>
        <w:shd w:val="clear" w:color="auto" w:fill="FF0000"/>
      </w:pPr>
      <w:r>
        <w:t xml:space="preserve">            </w:t>
      </w:r>
      <w:proofErr w:type="spellStart"/>
      <w:r>
        <w:t>hintLabel</w:t>
      </w:r>
      <w:proofErr w:type="spellEnd"/>
      <w:r>
        <w:t>,</w:t>
      </w:r>
    </w:p>
    <w:p w14:paraId="03D72074" w14:textId="77777777" w:rsidR="00F422C6" w:rsidRDefault="00F422C6" w:rsidP="001234AE">
      <w:pPr>
        <w:pStyle w:val="Code"/>
        <w:shd w:val="clear" w:color="auto" w:fill="FF0000"/>
      </w:pPr>
      <w:r>
        <w:t xml:space="preserve">            </w:t>
      </w:r>
      <w:proofErr w:type="spellStart"/>
      <w:r>
        <w:t>resultLabel</w:t>
      </w:r>
      <w:proofErr w:type="spellEnd"/>
      <w:r>
        <w:t>,</w:t>
      </w:r>
    </w:p>
    <w:p w14:paraId="6F04A8CD" w14:textId="77777777" w:rsidR="00F422C6" w:rsidRDefault="00F422C6" w:rsidP="001234AE">
      <w:pPr>
        <w:pStyle w:val="Code"/>
        <w:shd w:val="clear" w:color="auto" w:fill="FF0000"/>
      </w:pPr>
      <w:r>
        <w:t xml:space="preserve">            </w:t>
      </w:r>
      <w:proofErr w:type="spellStart"/>
      <w:r>
        <w:t>timerLabel</w:t>
      </w:r>
      <w:proofErr w:type="spellEnd"/>
      <w:r>
        <w:t>,</w:t>
      </w:r>
    </w:p>
    <w:p w14:paraId="20CCB630" w14:textId="77777777" w:rsidR="00F422C6" w:rsidRDefault="00F422C6" w:rsidP="001234AE">
      <w:pPr>
        <w:pStyle w:val="Code"/>
        <w:shd w:val="clear" w:color="auto" w:fill="FF0000"/>
      </w:pPr>
      <w:r>
        <w:t xml:space="preserve">            </w:t>
      </w:r>
      <w:proofErr w:type="spellStart"/>
      <w:r>
        <w:t>scoreLabel</w:t>
      </w:r>
      <w:proofErr w:type="spellEnd"/>
      <w:proofErr w:type="gramStart"/>
      <w:r>
        <w:t>);</w:t>
      </w:r>
      <w:proofErr w:type="gramEnd"/>
    </w:p>
    <w:p w14:paraId="687610B3" w14:textId="77777777" w:rsidR="00F422C6" w:rsidRDefault="00F422C6" w:rsidP="001234AE">
      <w:pPr>
        <w:pStyle w:val="Code"/>
        <w:shd w:val="clear" w:color="auto" w:fill="FF0000"/>
      </w:pPr>
      <w:r>
        <w:t xml:space="preserve">        </w:t>
      </w:r>
      <w:proofErr w:type="spellStart"/>
      <w:r>
        <w:t>centerPane.setPadding</w:t>
      </w:r>
      <w:proofErr w:type="spellEnd"/>
      <w:r>
        <w:t xml:space="preserve">(new </w:t>
      </w:r>
      <w:proofErr w:type="gramStart"/>
      <w:r>
        <w:t>Insets(</w:t>
      </w:r>
      <w:proofErr w:type="gramEnd"/>
      <w:r>
        <w:t>20));</w:t>
      </w:r>
    </w:p>
    <w:p w14:paraId="146B84E3" w14:textId="77777777" w:rsidR="00F422C6" w:rsidRDefault="00F422C6" w:rsidP="001234AE">
      <w:pPr>
        <w:pStyle w:val="Code"/>
        <w:shd w:val="clear" w:color="auto" w:fill="FF0000"/>
      </w:pPr>
      <w:r>
        <w:t xml:space="preserve">        </w:t>
      </w:r>
      <w:proofErr w:type="spellStart"/>
      <w:r>
        <w:t>centerPane.setStyle</w:t>
      </w:r>
      <w:proofErr w:type="spellEnd"/>
      <w:r>
        <w:t>("-</w:t>
      </w:r>
      <w:proofErr w:type="spellStart"/>
      <w:r>
        <w:t>fx</w:t>
      </w:r>
      <w:proofErr w:type="spellEnd"/>
      <w:r>
        <w:t>-alignment: center;"</w:t>
      </w:r>
      <w:proofErr w:type="gramStart"/>
      <w:r>
        <w:t>);</w:t>
      </w:r>
      <w:proofErr w:type="gramEnd"/>
    </w:p>
    <w:p w14:paraId="7BD5B47B" w14:textId="77777777" w:rsidR="00F422C6" w:rsidRDefault="00F422C6" w:rsidP="001234AE">
      <w:pPr>
        <w:pStyle w:val="Code"/>
        <w:shd w:val="clear" w:color="auto" w:fill="FF0000"/>
      </w:pPr>
    </w:p>
    <w:p w14:paraId="5079BF7B" w14:textId="77777777" w:rsidR="00F422C6" w:rsidRDefault="00F422C6" w:rsidP="001234AE">
      <w:pPr>
        <w:pStyle w:val="Code"/>
        <w:shd w:val="clear" w:color="auto" w:fill="FF0000"/>
      </w:pPr>
      <w:r>
        <w:t xml:space="preserve">        //Right side: Passwords submitted this round</w:t>
      </w:r>
    </w:p>
    <w:p w14:paraId="69B3A1A1" w14:textId="77777777" w:rsidR="00F422C6" w:rsidRDefault="00F422C6" w:rsidP="001234AE">
      <w:pPr>
        <w:pStyle w:val="Code"/>
        <w:shd w:val="clear" w:color="auto" w:fill="FF0000"/>
      </w:pPr>
      <w:r>
        <w:t xml:space="preserve">        </w:t>
      </w:r>
      <w:proofErr w:type="spellStart"/>
      <w:r>
        <w:t>VBox</w:t>
      </w:r>
      <w:proofErr w:type="spellEnd"/>
      <w:r>
        <w:t xml:space="preserve"> </w:t>
      </w:r>
      <w:proofErr w:type="spellStart"/>
      <w:r>
        <w:t>rightSide</w:t>
      </w:r>
      <w:proofErr w:type="spellEnd"/>
      <w:r>
        <w:t xml:space="preserve"> = new </w:t>
      </w:r>
      <w:proofErr w:type="spellStart"/>
      <w:proofErr w:type="gramStart"/>
      <w:r>
        <w:t>VBox</w:t>
      </w:r>
      <w:proofErr w:type="spellEnd"/>
      <w:r>
        <w:t>(</w:t>
      </w:r>
      <w:proofErr w:type="gramEnd"/>
      <w:r>
        <w:t>10,</w:t>
      </w:r>
    </w:p>
    <w:p w14:paraId="2B4C966D" w14:textId="77777777" w:rsidR="00F422C6" w:rsidRDefault="00F422C6" w:rsidP="001234AE">
      <w:pPr>
        <w:pStyle w:val="Code"/>
        <w:shd w:val="clear" w:color="auto" w:fill="FF0000"/>
      </w:pPr>
      <w:r>
        <w:t xml:space="preserve">            new </w:t>
      </w:r>
      <w:proofErr w:type="gramStart"/>
      <w:r>
        <w:t>Label(</w:t>
      </w:r>
      <w:proofErr w:type="gramEnd"/>
      <w:r>
        <w:t>"Passwords This Round:"),</w:t>
      </w:r>
    </w:p>
    <w:p w14:paraId="34338D85" w14:textId="77777777" w:rsidR="00F422C6" w:rsidRDefault="00F422C6" w:rsidP="001234AE">
      <w:pPr>
        <w:pStyle w:val="Code"/>
        <w:shd w:val="clear" w:color="auto" w:fill="FF0000"/>
      </w:pPr>
      <w:r>
        <w:t xml:space="preserve">            </w:t>
      </w:r>
      <w:proofErr w:type="spellStart"/>
      <w:r>
        <w:t>passwordHistoryView</w:t>
      </w:r>
      <w:proofErr w:type="spellEnd"/>
      <w:proofErr w:type="gramStart"/>
      <w:r>
        <w:t>);</w:t>
      </w:r>
      <w:proofErr w:type="gramEnd"/>
    </w:p>
    <w:p w14:paraId="38C8EA74" w14:textId="77777777" w:rsidR="00F422C6" w:rsidRDefault="00F422C6" w:rsidP="001234AE">
      <w:pPr>
        <w:pStyle w:val="Code"/>
        <w:shd w:val="clear" w:color="auto" w:fill="FF0000"/>
      </w:pPr>
      <w:r>
        <w:t xml:space="preserve">        </w:t>
      </w:r>
      <w:proofErr w:type="spellStart"/>
      <w:r>
        <w:t>rightSide.setPadding</w:t>
      </w:r>
      <w:proofErr w:type="spellEnd"/>
      <w:r>
        <w:t xml:space="preserve">(new </w:t>
      </w:r>
      <w:proofErr w:type="gramStart"/>
      <w:r>
        <w:t>Insets(</w:t>
      </w:r>
      <w:proofErr w:type="gramEnd"/>
      <w:r>
        <w:t>10));</w:t>
      </w:r>
    </w:p>
    <w:p w14:paraId="0ED73464" w14:textId="77777777" w:rsidR="00F422C6" w:rsidRDefault="00F422C6" w:rsidP="001234AE">
      <w:pPr>
        <w:pStyle w:val="Code"/>
        <w:shd w:val="clear" w:color="auto" w:fill="FF0000"/>
      </w:pPr>
      <w:r>
        <w:t xml:space="preserve">        </w:t>
      </w:r>
      <w:proofErr w:type="spellStart"/>
      <w:r>
        <w:t>rightSide.setStyle</w:t>
      </w:r>
      <w:proofErr w:type="spellEnd"/>
      <w:r>
        <w:t>("-</w:t>
      </w:r>
      <w:proofErr w:type="spellStart"/>
      <w:r>
        <w:t>fx</w:t>
      </w:r>
      <w:proofErr w:type="spellEnd"/>
      <w:r>
        <w:t>-alignment: top-left;"</w:t>
      </w:r>
      <w:proofErr w:type="gramStart"/>
      <w:r>
        <w:t>);</w:t>
      </w:r>
      <w:proofErr w:type="gramEnd"/>
    </w:p>
    <w:p w14:paraId="7101A868" w14:textId="77777777" w:rsidR="00F422C6" w:rsidRDefault="00F422C6" w:rsidP="001234AE">
      <w:pPr>
        <w:pStyle w:val="Code"/>
        <w:shd w:val="clear" w:color="auto" w:fill="FF0000"/>
      </w:pPr>
    </w:p>
    <w:p w14:paraId="67A693F1" w14:textId="77777777" w:rsidR="00F422C6" w:rsidRDefault="00F422C6" w:rsidP="001234AE">
      <w:pPr>
        <w:pStyle w:val="Code"/>
        <w:shd w:val="clear" w:color="auto" w:fill="FF0000"/>
      </w:pPr>
      <w:r>
        <w:t xml:space="preserve">        //Combine all sections into the main layout</w:t>
      </w:r>
    </w:p>
    <w:p w14:paraId="7C866F9F" w14:textId="77777777" w:rsidR="00F422C6" w:rsidRDefault="00F422C6" w:rsidP="001234AE">
      <w:pPr>
        <w:pStyle w:val="Code"/>
        <w:shd w:val="clear" w:color="auto" w:fill="FF0000"/>
      </w:pPr>
      <w:r>
        <w:t xml:space="preserve">        </w:t>
      </w:r>
      <w:proofErr w:type="spellStart"/>
      <w:r>
        <w:t>HBox</w:t>
      </w:r>
      <w:proofErr w:type="spellEnd"/>
      <w:r>
        <w:t xml:space="preserve"> </w:t>
      </w:r>
      <w:proofErr w:type="spellStart"/>
      <w:r>
        <w:t>mainLayout</w:t>
      </w:r>
      <w:proofErr w:type="spellEnd"/>
      <w:r>
        <w:t xml:space="preserve"> = new </w:t>
      </w:r>
      <w:proofErr w:type="spellStart"/>
      <w:proofErr w:type="gramStart"/>
      <w:r>
        <w:t>HBox</w:t>
      </w:r>
      <w:proofErr w:type="spellEnd"/>
      <w:r>
        <w:t>(</w:t>
      </w:r>
      <w:proofErr w:type="gramEnd"/>
      <w:r>
        <w:t xml:space="preserve">30, </w:t>
      </w:r>
      <w:proofErr w:type="spellStart"/>
      <w:r>
        <w:t>leftSide</w:t>
      </w:r>
      <w:proofErr w:type="spellEnd"/>
      <w:r>
        <w:t xml:space="preserve">, </w:t>
      </w:r>
      <w:proofErr w:type="spellStart"/>
      <w:r>
        <w:t>centerPane</w:t>
      </w:r>
      <w:proofErr w:type="spellEnd"/>
      <w:r>
        <w:t xml:space="preserve">, </w:t>
      </w:r>
      <w:proofErr w:type="spellStart"/>
      <w:r>
        <w:t>rightSide</w:t>
      </w:r>
      <w:proofErr w:type="spellEnd"/>
      <w:r>
        <w:t>);</w:t>
      </w:r>
    </w:p>
    <w:p w14:paraId="4C751641" w14:textId="77777777" w:rsidR="00F422C6" w:rsidRDefault="00F422C6" w:rsidP="001234AE">
      <w:pPr>
        <w:pStyle w:val="Code"/>
        <w:shd w:val="clear" w:color="auto" w:fill="FF0000"/>
      </w:pPr>
      <w:r>
        <w:t xml:space="preserve">        </w:t>
      </w:r>
      <w:proofErr w:type="spellStart"/>
      <w:r>
        <w:t>mainLayout.setPadding</w:t>
      </w:r>
      <w:proofErr w:type="spellEnd"/>
      <w:r>
        <w:t xml:space="preserve">(new </w:t>
      </w:r>
      <w:proofErr w:type="gramStart"/>
      <w:r>
        <w:t>Insets(</w:t>
      </w:r>
      <w:proofErr w:type="gramEnd"/>
      <w:r>
        <w:t>10));</w:t>
      </w:r>
    </w:p>
    <w:p w14:paraId="1733335D" w14:textId="7AC1CDC1" w:rsidR="001234AE" w:rsidRPr="001234AE" w:rsidRDefault="001234AE" w:rsidP="001234AE">
      <w:pPr>
        <w:pStyle w:val="Code"/>
        <w:ind w:left="720"/>
        <w:rPr>
          <w:color w:val="FF0000"/>
        </w:rPr>
      </w:pPr>
      <w:r w:rsidRPr="001234AE">
        <w:rPr>
          <w:color w:val="FF0000"/>
        </w:rPr>
        <w:t xml:space="preserve">/* Split the screen into 3 vertical </w:t>
      </w:r>
      <w:proofErr w:type="gramStart"/>
      <w:r w:rsidRPr="001234AE">
        <w:rPr>
          <w:color w:val="FF0000"/>
        </w:rPr>
        <w:t>boxes, and</w:t>
      </w:r>
      <w:proofErr w:type="gramEnd"/>
      <w:r w:rsidRPr="001234AE">
        <w:rPr>
          <w:color w:val="FF0000"/>
        </w:rPr>
        <w:t xml:space="preserve"> add the UI components to them. Alignment and insets were basically tweaking numbers until it looked ok*/</w:t>
      </w:r>
    </w:p>
    <w:p w14:paraId="42E3A03E" w14:textId="77777777" w:rsidR="00F422C6" w:rsidRDefault="00F422C6" w:rsidP="00F36F04">
      <w:pPr>
        <w:pStyle w:val="Code"/>
        <w:shd w:val="clear" w:color="auto" w:fill="008080"/>
      </w:pPr>
      <w:r>
        <w:t xml:space="preserve">        </w:t>
      </w:r>
      <w:proofErr w:type="spellStart"/>
      <w:r>
        <w:t>gameScene</w:t>
      </w:r>
      <w:proofErr w:type="spellEnd"/>
      <w:r>
        <w:t xml:space="preserve"> = new </w:t>
      </w:r>
      <w:proofErr w:type="gramStart"/>
      <w:r>
        <w:t>Scene(</w:t>
      </w:r>
      <w:proofErr w:type="spellStart"/>
      <w:proofErr w:type="gramEnd"/>
      <w:r>
        <w:t>mainLayout</w:t>
      </w:r>
      <w:proofErr w:type="spellEnd"/>
      <w:r>
        <w:t>, 1100, 600);</w:t>
      </w:r>
    </w:p>
    <w:p w14:paraId="46A06F3C" w14:textId="2608F1D3" w:rsidR="00A925F4" w:rsidRPr="00A925F4" w:rsidRDefault="00DC48CA" w:rsidP="00F36F04">
      <w:pPr>
        <w:pStyle w:val="Code"/>
        <w:rPr>
          <w:color w:val="0000FF"/>
        </w:rPr>
      </w:pPr>
      <w:r>
        <w:rPr>
          <w:color w:val="0000FF"/>
        </w:rPr>
        <w:t xml:space="preserve">        </w:t>
      </w:r>
      <w:r w:rsidR="00A925F4" w:rsidRPr="00A925F4">
        <w:rPr>
          <w:color w:val="0000FF"/>
        </w:rPr>
        <w:t>/*instantiates Scene for the game window*/</w:t>
      </w:r>
    </w:p>
    <w:p w14:paraId="31874231" w14:textId="77777777" w:rsidR="00F422C6" w:rsidRDefault="00F422C6" w:rsidP="00F36F04">
      <w:pPr>
        <w:pStyle w:val="Code"/>
      </w:pPr>
      <w:r>
        <w:t xml:space="preserve">    }</w:t>
      </w:r>
    </w:p>
    <w:p w14:paraId="2D031935" w14:textId="77777777" w:rsidR="00F422C6" w:rsidRDefault="00F422C6" w:rsidP="00F36F04">
      <w:pPr>
        <w:pStyle w:val="Code"/>
      </w:pPr>
    </w:p>
    <w:p w14:paraId="6AEAE410" w14:textId="77777777" w:rsidR="00F422C6" w:rsidRDefault="00F422C6" w:rsidP="00F36F04">
      <w:pPr>
        <w:pStyle w:val="Code"/>
      </w:pPr>
      <w:r>
        <w:t xml:space="preserve">    // Displays the game window and starts the round timer.</w:t>
      </w:r>
    </w:p>
    <w:p w14:paraId="503C2389" w14:textId="77777777" w:rsidR="00F422C6" w:rsidRPr="001234AE" w:rsidRDefault="00F422C6" w:rsidP="001234AE">
      <w:pPr>
        <w:pStyle w:val="Code"/>
        <w:shd w:val="clear" w:color="auto" w:fill="FF0000"/>
      </w:pPr>
      <w:r w:rsidRPr="001234AE">
        <w:t xml:space="preserve">    public void </w:t>
      </w:r>
      <w:proofErr w:type="gramStart"/>
      <w:r w:rsidRPr="001234AE">
        <w:t>show(</w:t>
      </w:r>
      <w:proofErr w:type="gramEnd"/>
      <w:r w:rsidRPr="001234AE">
        <w:t>)</w:t>
      </w:r>
    </w:p>
    <w:p w14:paraId="2E2C2400" w14:textId="77777777" w:rsidR="00F422C6" w:rsidRPr="001234AE" w:rsidRDefault="00F422C6" w:rsidP="001234AE">
      <w:pPr>
        <w:pStyle w:val="Code"/>
        <w:shd w:val="clear" w:color="auto" w:fill="FF0000"/>
      </w:pPr>
      <w:r w:rsidRPr="001234AE">
        <w:t xml:space="preserve">    {</w:t>
      </w:r>
    </w:p>
    <w:p w14:paraId="6E6DD6AF" w14:textId="77777777" w:rsidR="00F422C6" w:rsidRPr="001234AE" w:rsidRDefault="00F422C6" w:rsidP="001234AE">
      <w:pPr>
        <w:pStyle w:val="Code"/>
        <w:shd w:val="clear" w:color="auto" w:fill="FF0000"/>
      </w:pPr>
      <w:r w:rsidRPr="001234AE">
        <w:t xml:space="preserve">        </w:t>
      </w:r>
      <w:proofErr w:type="spellStart"/>
      <w:r w:rsidRPr="001234AE">
        <w:t>gameStage</w:t>
      </w:r>
      <w:proofErr w:type="spellEnd"/>
      <w:r w:rsidRPr="001234AE">
        <w:t xml:space="preserve"> = new </w:t>
      </w:r>
      <w:proofErr w:type="gramStart"/>
      <w:r w:rsidRPr="001234AE">
        <w:t>Stage(</w:t>
      </w:r>
      <w:proofErr w:type="gramEnd"/>
      <w:r w:rsidRPr="001234AE">
        <w:t>);</w:t>
      </w:r>
    </w:p>
    <w:p w14:paraId="06D1EABE" w14:textId="77777777" w:rsidR="00F422C6" w:rsidRPr="001234AE" w:rsidRDefault="00F422C6" w:rsidP="001234AE">
      <w:pPr>
        <w:pStyle w:val="Code"/>
        <w:shd w:val="clear" w:color="auto" w:fill="FF0000"/>
      </w:pPr>
      <w:r w:rsidRPr="001234AE">
        <w:t xml:space="preserve">        </w:t>
      </w:r>
      <w:proofErr w:type="spellStart"/>
      <w:r w:rsidRPr="001234AE">
        <w:t>gameStage.setTitle</w:t>
      </w:r>
      <w:proofErr w:type="spellEnd"/>
      <w:r w:rsidRPr="001234AE">
        <w:t>("Password Factory - Time Attack Mode"</w:t>
      </w:r>
      <w:proofErr w:type="gramStart"/>
      <w:r w:rsidRPr="001234AE">
        <w:t>);</w:t>
      </w:r>
      <w:proofErr w:type="gramEnd"/>
    </w:p>
    <w:p w14:paraId="3E27358B" w14:textId="77777777" w:rsidR="00F422C6" w:rsidRPr="001234AE" w:rsidRDefault="00F422C6" w:rsidP="001234AE">
      <w:pPr>
        <w:pStyle w:val="Code"/>
        <w:shd w:val="clear" w:color="auto" w:fill="FF0000"/>
      </w:pPr>
      <w:r w:rsidRPr="001234AE">
        <w:t xml:space="preserve">        </w:t>
      </w:r>
      <w:proofErr w:type="spellStart"/>
      <w:r w:rsidRPr="001234AE">
        <w:t>gameStage.setScene</w:t>
      </w:r>
      <w:proofErr w:type="spellEnd"/>
      <w:r w:rsidRPr="001234AE">
        <w:t>(</w:t>
      </w:r>
      <w:proofErr w:type="spellStart"/>
      <w:r w:rsidRPr="001234AE">
        <w:t>gameScene</w:t>
      </w:r>
      <w:proofErr w:type="spellEnd"/>
      <w:proofErr w:type="gramStart"/>
      <w:r w:rsidRPr="001234AE">
        <w:t>);</w:t>
      </w:r>
      <w:proofErr w:type="gramEnd"/>
    </w:p>
    <w:p w14:paraId="013DEA05" w14:textId="77777777" w:rsidR="00F422C6" w:rsidRPr="001234AE" w:rsidRDefault="00F422C6" w:rsidP="001234AE">
      <w:pPr>
        <w:pStyle w:val="Code"/>
        <w:shd w:val="clear" w:color="auto" w:fill="FF0000"/>
      </w:pPr>
      <w:r w:rsidRPr="001234AE">
        <w:t xml:space="preserve">        </w:t>
      </w:r>
      <w:proofErr w:type="spellStart"/>
      <w:r w:rsidRPr="001234AE">
        <w:t>gameStage.setResizable</w:t>
      </w:r>
      <w:proofErr w:type="spellEnd"/>
      <w:r w:rsidRPr="001234AE">
        <w:t>(false</w:t>
      </w:r>
      <w:proofErr w:type="gramStart"/>
      <w:r w:rsidRPr="001234AE">
        <w:t>);</w:t>
      </w:r>
      <w:proofErr w:type="gramEnd"/>
    </w:p>
    <w:p w14:paraId="3F477119" w14:textId="77777777" w:rsidR="00F422C6" w:rsidRPr="001234AE" w:rsidRDefault="00F422C6" w:rsidP="001234AE">
      <w:pPr>
        <w:pStyle w:val="Code"/>
        <w:shd w:val="clear" w:color="auto" w:fill="FF0000"/>
      </w:pPr>
      <w:r w:rsidRPr="001234AE">
        <w:t xml:space="preserve">        </w:t>
      </w:r>
      <w:proofErr w:type="spellStart"/>
      <w:r w:rsidRPr="001234AE">
        <w:t>gameStage.setWidth</w:t>
      </w:r>
      <w:proofErr w:type="spellEnd"/>
      <w:r w:rsidRPr="001234AE">
        <w:t>(1100</w:t>
      </w:r>
      <w:proofErr w:type="gramStart"/>
      <w:r w:rsidRPr="001234AE">
        <w:t>);</w:t>
      </w:r>
      <w:proofErr w:type="gramEnd"/>
    </w:p>
    <w:p w14:paraId="32CA972A" w14:textId="77777777" w:rsidR="00F422C6" w:rsidRPr="001234AE" w:rsidRDefault="00F422C6" w:rsidP="001234AE">
      <w:pPr>
        <w:pStyle w:val="Code"/>
        <w:shd w:val="clear" w:color="auto" w:fill="FF0000"/>
      </w:pPr>
      <w:r w:rsidRPr="001234AE">
        <w:t xml:space="preserve">        </w:t>
      </w:r>
      <w:proofErr w:type="spellStart"/>
      <w:r w:rsidRPr="001234AE">
        <w:t>gameStage.setHeight</w:t>
      </w:r>
      <w:proofErr w:type="spellEnd"/>
      <w:r w:rsidRPr="001234AE">
        <w:t>(600</w:t>
      </w:r>
      <w:proofErr w:type="gramStart"/>
      <w:r w:rsidRPr="001234AE">
        <w:t>);</w:t>
      </w:r>
      <w:proofErr w:type="gramEnd"/>
    </w:p>
    <w:p w14:paraId="2115E55A" w14:textId="77777777" w:rsidR="00F422C6" w:rsidRDefault="00F422C6" w:rsidP="001234AE">
      <w:pPr>
        <w:pStyle w:val="Code"/>
        <w:shd w:val="clear" w:color="auto" w:fill="FF0000"/>
      </w:pPr>
      <w:r w:rsidRPr="001234AE">
        <w:t xml:space="preserve">        </w:t>
      </w:r>
      <w:proofErr w:type="spellStart"/>
      <w:r w:rsidRPr="001234AE">
        <w:t>gameStage.show</w:t>
      </w:r>
      <w:proofErr w:type="spellEnd"/>
      <w:r w:rsidRPr="001234AE">
        <w:t>(</w:t>
      </w:r>
      <w:proofErr w:type="gramStart"/>
      <w:r w:rsidRPr="001234AE">
        <w:t>);</w:t>
      </w:r>
      <w:proofErr w:type="gramEnd"/>
    </w:p>
    <w:p w14:paraId="0CE35DC3" w14:textId="5CA9A9AD" w:rsidR="001234AE" w:rsidRPr="001234AE" w:rsidRDefault="001234AE" w:rsidP="001234AE">
      <w:pPr>
        <w:pStyle w:val="Code"/>
        <w:ind w:firstLine="720"/>
        <w:rPr>
          <w:color w:val="FF0000"/>
        </w:rPr>
      </w:pPr>
      <w:r w:rsidRPr="001234AE">
        <w:rPr>
          <w:color w:val="FF0000"/>
        </w:rPr>
        <w:t>/*Makes a game window*/</w:t>
      </w:r>
    </w:p>
    <w:p w14:paraId="600C5EEC" w14:textId="77777777" w:rsidR="00F422C6" w:rsidRPr="001234AE" w:rsidRDefault="00F422C6" w:rsidP="001234AE">
      <w:pPr>
        <w:pStyle w:val="Code"/>
      </w:pPr>
      <w:r w:rsidRPr="001234AE">
        <w:t xml:space="preserve">        </w:t>
      </w:r>
      <w:proofErr w:type="spellStart"/>
      <w:proofErr w:type="gramStart"/>
      <w:r w:rsidRPr="001234AE">
        <w:t>startRoundTimer</w:t>
      </w:r>
      <w:proofErr w:type="spellEnd"/>
      <w:r w:rsidRPr="001234AE">
        <w:t>(</w:t>
      </w:r>
      <w:proofErr w:type="gramEnd"/>
      <w:r w:rsidRPr="001234AE">
        <w:t>);</w:t>
      </w:r>
    </w:p>
    <w:p w14:paraId="55A26A89" w14:textId="533DFA74" w:rsidR="00F422C6" w:rsidRDefault="00F422C6" w:rsidP="001234AE">
      <w:pPr>
        <w:pStyle w:val="Code"/>
      </w:pPr>
      <w:r w:rsidRPr="001234AE">
        <w:t xml:space="preserve">    }</w:t>
      </w:r>
    </w:p>
    <w:p w14:paraId="1508A969" w14:textId="77777777" w:rsidR="001234AE" w:rsidRPr="001234AE" w:rsidRDefault="001234AE" w:rsidP="001234AE">
      <w:pPr>
        <w:pStyle w:val="Code"/>
      </w:pPr>
    </w:p>
    <w:p w14:paraId="52DDEBB3" w14:textId="77777777" w:rsidR="00F422C6" w:rsidRDefault="00F422C6" w:rsidP="00F36F04">
      <w:pPr>
        <w:pStyle w:val="Code"/>
      </w:pPr>
    </w:p>
    <w:p w14:paraId="26A81B61" w14:textId="77777777" w:rsidR="00F422C6" w:rsidRDefault="00F422C6" w:rsidP="00F36F04">
      <w:pPr>
        <w:pStyle w:val="Code"/>
      </w:pPr>
      <w:r>
        <w:t xml:space="preserve">    //Starts the countdown timer for the game round.</w:t>
      </w:r>
    </w:p>
    <w:p w14:paraId="1A2F1A8D" w14:textId="77777777" w:rsidR="00F422C6" w:rsidRDefault="00F422C6" w:rsidP="00F36F04">
      <w:pPr>
        <w:pStyle w:val="Code"/>
      </w:pPr>
      <w:r>
        <w:t xml:space="preserve">     // Updates the timer label and ends the round when time runs out.</w:t>
      </w:r>
    </w:p>
    <w:p w14:paraId="1C1A638C" w14:textId="77777777" w:rsidR="00F422C6" w:rsidRDefault="00F422C6" w:rsidP="00F36F04">
      <w:pPr>
        <w:pStyle w:val="Code"/>
      </w:pPr>
      <w:r>
        <w:t xml:space="preserve">    private void </w:t>
      </w:r>
      <w:proofErr w:type="spellStart"/>
      <w:proofErr w:type="gramStart"/>
      <w:r>
        <w:t>startRoundTimer</w:t>
      </w:r>
      <w:proofErr w:type="spellEnd"/>
      <w:r>
        <w:t>(</w:t>
      </w:r>
      <w:proofErr w:type="gramEnd"/>
      <w:r>
        <w:t>)</w:t>
      </w:r>
    </w:p>
    <w:p w14:paraId="3B69C0E9" w14:textId="77777777" w:rsidR="00F422C6" w:rsidRDefault="00F422C6" w:rsidP="00F36F04">
      <w:pPr>
        <w:pStyle w:val="Code"/>
      </w:pPr>
      <w:r>
        <w:t xml:space="preserve">    {</w:t>
      </w:r>
    </w:p>
    <w:p w14:paraId="631A7652" w14:textId="77777777" w:rsidR="00F422C6" w:rsidRDefault="00F422C6" w:rsidP="00F36F04">
      <w:pPr>
        <w:pStyle w:val="Code"/>
      </w:pPr>
      <w:r>
        <w:t xml:space="preserve">        timer = new </w:t>
      </w:r>
      <w:proofErr w:type="gramStart"/>
      <w:r>
        <w:t>Timeline(</w:t>
      </w:r>
      <w:proofErr w:type="gramEnd"/>
      <w:r>
        <w:t xml:space="preserve">new </w:t>
      </w:r>
      <w:proofErr w:type="spellStart"/>
      <w:r>
        <w:t>KeyFrame</w:t>
      </w:r>
      <w:proofErr w:type="spellEnd"/>
      <w:r>
        <w:t>(</w:t>
      </w:r>
      <w:proofErr w:type="spellStart"/>
      <w:r>
        <w:t>Duration.seconds</w:t>
      </w:r>
      <w:proofErr w:type="spellEnd"/>
      <w:r>
        <w:t>(1), e -&gt;</w:t>
      </w:r>
    </w:p>
    <w:p w14:paraId="093A132A" w14:textId="77777777" w:rsidR="00F422C6" w:rsidRDefault="00F422C6" w:rsidP="00F422C6">
      <w:pPr>
        <w:pStyle w:val="Code"/>
      </w:pPr>
      <w:r>
        <w:t xml:space="preserve">        {</w:t>
      </w:r>
    </w:p>
    <w:p w14:paraId="13FDF0E7" w14:textId="77777777" w:rsidR="00F422C6" w:rsidRDefault="00F422C6" w:rsidP="00F422C6">
      <w:pPr>
        <w:pStyle w:val="Code"/>
      </w:pPr>
      <w:r>
        <w:t xml:space="preserve">            </w:t>
      </w:r>
      <w:proofErr w:type="spellStart"/>
      <w:r>
        <w:t>timeLeft</w:t>
      </w:r>
      <w:proofErr w:type="spellEnd"/>
      <w:r>
        <w:t>-</w:t>
      </w:r>
      <w:proofErr w:type="gramStart"/>
      <w:r>
        <w:t>-;</w:t>
      </w:r>
      <w:proofErr w:type="gramEnd"/>
    </w:p>
    <w:p w14:paraId="100F7BB4" w14:textId="77777777" w:rsidR="00F422C6" w:rsidRDefault="00F422C6" w:rsidP="00F422C6">
      <w:pPr>
        <w:pStyle w:val="Code"/>
      </w:pPr>
      <w:r>
        <w:t xml:space="preserve">            </w:t>
      </w:r>
      <w:proofErr w:type="spellStart"/>
      <w:r>
        <w:t>timerLabel.setText</w:t>
      </w:r>
      <w:proofErr w:type="spellEnd"/>
      <w:r>
        <w:t xml:space="preserve">("Time Left: " + </w:t>
      </w:r>
      <w:proofErr w:type="spellStart"/>
      <w:r>
        <w:t>timeLeft</w:t>
      </w:r>
      <w:proofErr w:type="spellEnd"/>
      <w:r>
        <w:t xml:space="preserve"> + "s"</w:t>
      </w:r>
      <w:proofErr w:type="gramStart"/>
      <w:r>
        <w:t>);</w:t>
      </w:r>
      <w:proofErr w:type="gramEnd"/>
    </w:p>
    <w:p w14:paraId="3D095B31" w14:textId="77777777" w:rsidR="00F422C6" w:rsidRDefault="00F422C6" w:rsidP="00F422C6">
      <w:pPr>
        <w:pStyle w:val="Code"/>
      </w:pPr>
    </w:p>
    <w:p w14:paraId="2AFC467C" w14:textId="77777777" w:rsidR="00F422C6" w:rsidRDefault="00F422C6" w:rsidP="00F422C6">
      <w:pPr>
        <w:pStyle w:val="Code"/>
      </w:pPr>
      <w:r>
        <w:t xml:space="preserve">            if (</w:t>
      </w:r>
      <w:proofErr w:type="spellStart"/>
      <w:r>
        <w:t>timeLeft</w:t>
      </w:r>
      <w:proofErr w:type="spellEnd"/>
      <w:r>
        <w:t xml:space="preserve"> &lt;= 0)</w:t>
      </w:r>
    </w:p>
    <w:p w14:paraId="2B28DB2A" w14:textId="77777777" w:rsidR="00F422C6" w:rsidRDefault="00F422C6" w:rsidP="00F422C6">
      <w:pPr>
        <w:pStyle w:val="Code"/>
      </w:pPr>
      <w:r>
        <w:t xml:space="preserve">            {</w:t>
      </w:r>
    </w:p>
    <w:p w14:paraId="596CA51C" w14:textId="77777777" w:rsidR="00F422C6" w:rsidRDefault="00F422C6" w:rsidP="00F422C6">
      <w:pPr>
        <w:pStyle w:val="Code"/>
      </w:pPr>
      <w:r>
        <w:t xml:space="preserve">                </w:t>
      </w:r>
      <w:proofErr w:type="spellStart"/>
      <w:proofErr w:type="gramStart"/>
      <w:r>
        <w:t>timer.stop</w:t>
      </w:r>
      <w:proofErr w:type="spellEnd"/>
      <w:proofErr w:type="gramEnd"/>
      <w:r>
        <w:t>();</w:t>
      </w:r>
    </w:p>
    <w:p w14:paraId="38070E9F" w14:textId="77777777" w:rsidR="00F422C6" w:rsidRDefault="00F422C6" w:rsidP="00F422C6">
      <w:pPr>
        <w:pStyle w:val="Code"/>
      </w:pPr>
      <w:r>
        <w:t xml:space="preserve">                </w:t>
      </w:r>
      <w:proofErr w:type="spellStart"/>
      <w:proofErr w:type="gramStart"/>
      <w:r>
        <w:t>endRound</w:t>
      </w:r>
      <w:proofErr w:type="spellEnd"/>
      <w:r>
        <w:t>(</w:t>
      </w:r>
      <w:proofErr w:type="gramEnd"/>
      <w:r>
        <w:t>);</w:t>
      </w:r>
    </w:p>
    <w:p w14:paraId="01C8AF60" w14:textId="77777777" w:rsidR="00F422C6" w:rsidRDefault="00F422C6" w:rsidP="00F422C6">
      <w:pPr>
        <w:pStyle w:val="Code"/>
      </w:pPr>
      <w:r>
        <w:t xml:space="preserve">            }</w:t>
      </w:r>
    </w:p>
    <w:p w14:paraId="0AFC9F8A" w14:textId="77777777" w:rsidR="00F422C6" w:rsidRDefault="00F422C6" w:rsidP="00F422C6">
      <w:pPr>
        <w:pStyle w:val="Code"/>
      </w:pPr>
      <w:r>
        <w:t xml:space="preserve">        }));</w:t>
      </w:r>
    </w:p>
    <w:p w14:paraId="18812450" w14:textId="77777777" w:rsidR="00F422C6" w:rsidRDefault="00F422C6" w:rsidP="00F422C6">
      <w:pPr>
        <w:pStyle w:val="Code"/>
      </w:pPr>
      <w:r>
        <w:t xml:space="preserve">        </w:t>
      </w:r>
      <w:proofErr w:type="spellStart"/>
      <w:proofErr w:type="gramStart"/>
      <w:r>
        <w:t>timer.setCycleCount</w:t>
      </w:r>
      <w:proofErr w:type="spellEnd"/>
      <w:proofErr w:type="gramEnd"/>
      <w:r>
        <w:t>(</w:t>
      </w:r>
      <w:proofErr w:type="spellStart"/>
      <w:r>
        <w:t>roundTime</w:t>
      </w:r>
      <w:proofErr w:type="spellEnd"/>
      <w:r>
        <w:t>);</w:t>
      </w:r>
    </w:p>
    <w:p w14:paraId="2D5ADDDB" w14:textId="77777777" w:rsidR="00F422C6" w:rsidRDefault="00F422C6" w:rsidP="00F422C6">
      <w:pPr>
        <w:pStyle w:val="Code"/>
      </w:pPr>
      <w:r>
        <w:t xml:space="preserve">        </w:t>
      </w:r>
      <w:proofErr w:type="spellStart"/>
      <w:proofErr w:type="gramStart"/>
      <w:r>
        <w:t>timer.play</w:t>
      </w:r>
      <w:proofErr w:type="spellEnd"/>
      <w:proofErr w:type="gramEnd"/>
      <w:r>
        <w:t>();</w:t>
      </w:r>
    </w:p>
    <w:p w14:paraId="11FDEC1F" w14:textId="77777777" w:rsidR="00F422C6" w:rsidRDefault="00F422C6" w:rsidP="00F422C6">
      <w:pPr>
        <w:pStyle w:val="Code"/>
      </w:pPr>
      <w:r>
        <w:t xml:space="preserve">    }</w:t>
      </w:r>
    </w:p>
    <w:p w14:paraId="55581D04" w14:textId="77777777" w:rsidR="00F422C6" w:rsidRDefault="00F422C6" w:rsidP="00F422C6">
      <w:pPr>
        <w:pStyle w:val="Code"/>
      </w:pPr>
    </w:p>
    <w:p w14:paraId="305E0A0B" w14:textId="77777777" w:rsidR="00F422C6" w:rsidRDefault="00F422C6" w:rsidP="00F422C6">
      <w:pPr>
        <w:pStyle w:val="Code"/>
      </w:pPr>
      <w:r>
        <w:t xml:space="preserve">    /* Handles password submission, evaluates strength, updates score,</w:t>
      </w:r>
    </w:p>
    <w:p w14:paraId="22B4133A" w14:textId="77777777" w:rsidR="00F422C6" w:rsidRDefault="00F422C6" w:rsidP="00F422C6">
      <w:pPr>
        <w:pStyle w:val="Code"/>
      </w:pPr>
      <w:r>
        <w:t xml:space="preserve">      and logs the password with its feedback.    */</w:t>
      </w:r>
    </w:p>
    <w:p w14:paraId="715259A1" w14:textId="77777777" w:rsidR="00F422C6" w:rsidRDefault="00F422C6" w:rsidP="00F422C6">
      <w:pPr>
        <w:pStyle w:val="Code"/>
      </w:pPr>
      <w:r>
        <w:t xml:space="preserve">    private void </w:t>
      </w:r>
      <w:proofErr w:type="spellStart"/>
      <w:proofErr w:type="gramStart"/>
      <w:r>
        <w:t>submitPassword</w:t>
      </w:r>
      <w:proofErr w:type="spellEnd"/>
      <w:r>
        <w:t>(</w:t>
      </w:r>
      <w:proofErr w:type="gramEnd"/>
      <w:r>
        <w:t>)</w:t>
      </w:r>
    </w:p>
    <w:p w14:paraId="7F457337" w14:textId="77777777" w:rsidR="00F422C6" w:rsidRDefault="00F422C6" w:rsidP="00F422C6">
      <w:pPr>
        <w:pStyle w:val="Code"/>
      </w:pPr>
      <w:r>
        <w:t xml:space="preserve">    {</w:t>
      </w:r>
    </w:p>
    <w:p w14:paraId="2661FD64" w14:textId="77777777" w:rsidR="00F422C6" w:rsidRDefault="00F422C6" w:rsidP="00161593">
      <w:pPr>
        <w:pStyle w:val="Code"/>
        <w:shd w:val="clear" w:color="auto" w:fill="800080"/>
      </w:pPr>
      <w:r>
        <w:t xml:space="preserve">        String password = </w:t>
      </w:r>
      <w:proofErr w:type="spellStart"/>
      <w:r>
        <w:t>passwordEntryField.getText</w:t>
      </w:r>
      <w:proofErr w:type="spellEnd"/>
      <w:r>
        <w:t>(</w:t>
      </w:r>
      <w:proofErr w:type="gramStart"/>
      <w:r>
        <w:t>);</w:t>
      </w:r>
      <w:proofErr w:type="gramEnd"/>
    </w:p>
    <w:p w14:paraId="1842BB46" w14:textId="77777777" w:rsidR="00F422C6" w:rsidRDefault="00F422C6" w:rsidP="00F422C6">
      <w:pPr>
        <w:pStyle w:val="Code"/>
      </w:pPr>
    </w:p>
    <w:p w14:paraId="53172D04" w14:textId="77777777" w:rsidR="00F422C6" w:rsidRDefault="00F422C6" w:rsidP="00F422C6">
      <w:pPr>
        <w:pStyle w:val="Code"/>
      </w:pPr>
      <w:r>
        <w:t xml:space="preserve">        if (password == null || </w:t>
      </w:r>
      <w:proofErr w:type="spellStart"/>
      <w:proofErr w:type="gramStart"/>
      <w:r>
        <w:t>password.isEmpty</w:t>
      </w:r>
      <w:proofErr w:type="spellEnd"/>
      <w:proofErr w:type="gramEnd"/>
      <w:r>
        <w:t>())</w:t>
      </w:r>
    </w:p>
    <w:p w14:paraId="3B26E252" w14:textId="77777777" w:rsidR="00F422C6" w:rsidRDefault="00F422C6" w:rsidP="00F422C6">
      <w:pPr>
        <w:pStyle w:val="Code"/>
      </w:pPr>
      <w:r>
        <w:t xml:space="preserve">        {</w:t>
      </w:r>
    </w:p>
    <w:p w14:paraId="5DC544E5" w14:textId="77777777" w:rsidR="00F422C6" w:rsidRDefault="00F422C6" w:rsidP="00F422C6">
      <w:pPr>
        <w:pStyle w:val="Code"/>
      </w:pPr>
      <w:r>
        <w:t xml:space="preserve">            </w:t>
      </w:r>
      <w:proofErr w:type="spellStart"/>
      <w:r>
        <w:t>resultLabel.setText</w:t>
      </w:r>
      <w:proofErr w:type="spellEnd"/>
      <w:r>
        <w:t>("\u26A0 Enter a password first!"</w:t>
      </w:r>
      <w:proofErr w:type="gramStart"/>
      <w:r>
        <w:t>);</w:t>
      </w:r>
      <w:proofErr w:type="gramEnd"/>
    </w:p>
    <w:p w14:paraId="73F0EE9D" w14:textId="77777777" w:rsidR="00F422C6" w:rsidRDefault="00F422C6" w:rsidP="00F422C6">
      <w:pPr>
        <w:pStyle w:val="Code"/>
      </w:pPr>
      <w:r>
        <w:t xml:space="preserve">            </w:t>
      </w:r>
      <w:proofErr w:type="gramStart"/>
      <w:r>
        <w:t>return;</w:t>
      </w:r>
      <w:proofErr w:type="gramEnd"/>
    </w:p>
    <w:p w14:paraId="7CFEECAD" w14:textId="77777777" w:rsidR="00F422C6" w:rsidRDefault="00F422C6" w:rsidP="00F422C6">
      <w:pPr>
        <w:pStyle w:val="Code"/>
      </w:pPr>
      <w:r>
        <w:t xml:space="preserve">        }</w:t>
      </w:r>
    </w:p>
    <w:p w14:paraId="5ACA9B90" w14:textId="77777777" w:rsidR="00F422C6" w:rsidRDefault="00F422C6" w:rsidP="00F422C6">
      <w:pPr>
        <w:pStyle w:val="Code"/>
      </w:pPr>
    </w:p>
    <w:p w14:paraId="29BEC0C0" w14:textId="77777777" w:rsidR="00F422C6" w:rsidRDefault="00F422C6" w:rsidP="00161593">
      <w:pPr>
        <w:pStyle w:val="Code"/>
        <w:shd w:val="clear" w:color="auto" w:fill="800080"/>
      </w:pPr>
      <w:r>
        <w:t xml:space="preserve">        password = </w:t>
      </w:r>
      <w:proofErr w:type="spellStart"/>
      <w:proofErr w:type="gramStart"/>
      <w:r>
        <w:t>password.replaceAll</w:t>
      </w:r>
      <w:proofErr w:type="spellEnd"/>
      <w:proofErr w:type="gramEnd"/>
      <w:r>
        <w:t>("\\s+", ""); // Strip spaces</w:t>
      </w:r>
    </w:p>
    <w:p w14:paraId="1B5FFFD2" w14:textId="65BBA104" w:rsidR="00161593" w:rsidRPr="00161593" w:rsidRDefault="00161593" w:rsidP="00161593">
      <w:pPr>
        <w:pStyle w:val="Code"/>
        <w:ind w:left="720"/>
        <w:rPr>
          <w:color w:val="800080"/>
        </w:rPr>
      </w:pPr>
      <w:r w:rsidRPr="00161593">
        <w:rPr>
          <w:color w:val="800080"/>
        </w:rPr>
        <w:t xml:space="preserve">/* user inputs a password, and any spaces are stripped before the password is </w:t>
      </w:r>
      <w:r>
        <w:rPr>
          <w:color w:val="800080"/>
        </w:rPr>
        <w:t>looked at</w:t>
      </w:r>
      <w:r w:rsidRPr="00161593">
        <w:rPr>
          <w:color w:val="800080"/>
        </w:rPr>
        <w:t xml:space="preserve">. This </w:t>
      </w:r>
      <w:r>
        <w:rPr>
          <w:color w:val="800080"/>
        </w:rPr>
        <w:t xml:space="preserve">makes sure that </w:t>
      </w:r>
      <w:r w:rsidRPr="00161593">
        <w:rPr>
          <w:color w:val="800080"/>
        </w:rPr>
        <w:t xml:space="preserve">the password meets strength </w:t>
      </w:r>
      <w:r>
        <w:rPr>
          <w:color w:val="800080"/>
        </w:rPr>
        <w:t>requirements *</w:t>
      </w:r>
      <w:r w:rsidRPr="00161593">
        <w:rPr>
          <w:color w:val="800080"/>
        </w:rPr>
        <w:t>/</w:t>
      </w:r>
    </w:p>
    <w:p w14:paraId="15F54CA3" w14:textId="77777777" w:rsidR="00F422C6" w:rsidRPr="00161593" w:rsidRDefault="00F422C6" w:rsidP="00F422C6">
      <w:pPr>
        <w:pStyle w:val="Code"/>
        <w:rPr>
          <w:color w:val="800080"/>
        </w:rPr>
      </w:pPr>
    </w:p>
    <w:p w14:paraId="7E89B63E" w14:textId="77777777" w:rsidR="00F422C6" w:rsidRDefault="00F422C6" w:rsidP="00334D36">
      <w:pPr>
        <w:pStyle w:val="Code"/>
        <w:shd w:val="clear" w:color="auto" w:fill="FFFF00"/>
      </w:pPr>
      <w:r>
        <w:t xml:space="preserve">        int strength = </w:t>
      </w:r>
      <w:proofErr w:type="spellStart"/>
      <w:r>
        <w:t>passwordChecker.checkStrength</w:t>
      </w:r>
      <w:proofErr w:type="spellEnd"/>
      <w:r>
        <w:t>(password</w:t>
      </w:r>
      <w:proofErr w:type="gramStart"/>
      <w:r>
        <w:t>);</w:t>
      </w:r>
      <w:proofErr w:type="gramEnd"/>
    </w:p>
    <w:p w14:paraId="4F6F0401" w14:textId="359937E1" w:rsidR="00334D36" w:rsidRPr="00920CB9" w:rsidRDefault="00920CB9" w:rsidP="00920CB9">
      <w:pPr>
        <w:pStyle w:val="Code"/>
        <w:ind w:firstLine="720"/>
        <w:rPr>
          <w:color w:val="FFFF00"/>
        </w:rPr>
      </w:pPr>
      <w:r w:rsidRPr="00920CB9">
        <w:rPr>
          <w:color w:val="FFFF00"/>
        </w:rPr>
        <w:t xml:space="preserve">/*sends the input to </w:t>
      </w:r>
      <w:proofErr w:type="spellStart"/>
      <w:r w:rsidRPr="00920CB9">
        <w:rPr>
          <w:color w:val="FFFF00"/>
        </w:rPr>
        <w:t>passwordChecker</w:t>
      </w:r>
      <w:proofErr w:type="spellEnd"/>
      <w:r w:rsidRPr="00920CB9">
        <w:rPr>
          <w:color w:val="FFFF00"/>
        </w:rPr>
        <w:t xml:space="preserve"> to score it*/</w:t>
      </w:r>
    </w:p>
    <w:p w14:paraId="04216F19" w14:textId="77777777" w:rsidR="00F422C6" w:rsidRDefault="00F422C6" w:rsidP="00F422C6">
      <w:pPr>
        <w:pStyle w:val="Code"/>
      </w:pPr>
      <w:r>
        <w:t xml:space="preserve">        String feedback = </w:t>
      </w:r>
      <w:proofErr w:type="spellStart"/>
      <w:r>
        <w:t>passwordChecker.giveFeedback</w:t>
      </w:r>
      <w:proofErr w:type="spellEnd"/>
      <w:r>
        <w:t>(password</w:t>
      </w:r>
      <w:proofErr w:type="gramStart"/>
      <w:r>
        <w:t>);</w:t>
      </w:r>
      <w:proofErr w:type="gramEnd"/>
    </w:p>
    <w:p w14:paraId="11AFCE41" w14:textId="77777777" w:rsidR="00F422C6" w:rsidRDefault="00F422C6" w:rsidP="00F422C6">
      <w:pPr>
        <w:pStyle w:val="Code"/>
      </w:pPr>
    </w:p>
    <w:p w14:paraId="2088419F" w14:textId="77777777" w:rsidR="00F422C6" w:rsidRDefault="00F422C6" w:rsidP="00F422C6">
      <w:pPr>
        <w:pStyle w:val="Code"/>
      </w:pPr>
      <w:r>
        <w:t xml:space="preserve">        String </w:t>
      </w:r>
      <w:proofErr w:type="spellStart"/>
      <w:proofErr w:type="gramStart"/>
      <w:r>
        <w:t>strengthLabel</w:t>
      </w:r>
      <w:proofErr w:type="spellEnd"/>
      <w:r>
        <w:t>;</w:t>
      </w:r>
      <w:proofErr w:type="gramEnd"/>
    </w:p>
    <w:p w14:paraId="264A3878" w14:textId="77777777" w:rsidR="00F422C6" w:rsidRDefault="00F422C6" w:rsidP="00F422C6">
      <w:pPr>
        <w:pStyle w:val="Code"/>
      </w:pPr>
      <w:r>
        <w:t xml:space="preserve">        switch (strength)</w:t>
      </w:r>
    </w:p>
    <w:p w14:paraId="086526EB" w14:textId="77777777" w:rsidR="00F422C6" w:rsidRDefault="00F422C6" w:rsidP="00F422C6">
      <w:pPr>
        <w:pStyle w:val="Code"/>
      </w:pPr>
      <w:r>
        <w:t xml:space="preserve">        {</w:t>
      </w:r>
    </w:p>
    <w:p w14:paraId="2B92B840" w14:textId="77777777" w:rsidR="00F422C6" w:rsidRDefault="00F422C6" w:rsidP="00F422C6">
      <w:pPr>
        <w:pStyle w:val="Code"/>
      </w:pPr>
      <w:r>
        <w:t xml:space="preserve">            case 2:</w:t>
      </w:r>
    </w:p>
    <w:p w14:paraId="36B32F8A" w14:textId="77777777" w:rsidR="00F422C6" w:rsidRDefault="00F422C6" w:rsidP="00F422C6">
      <w:pPr>
        <w:pStyle w:val="Code"/>
      </w:pPr>
      <w:r>
        <w:t xml:space="preserve">                </w:t>
      </w:r>
      <w:proofErr w:type="spellStart"/>
      <w:r>
        <w:t>strengthLabel</w:t>
      </w:r>
      <w:proofErr w:type="spellEnd"/>
      <w:r>
        <w:t xml:space="preserve"> = "Strong</w:t>
      </w:r>
      <w:proofErr w:type="gramStart"/>
      <w:r>
        <w:t>";</w:t>
      </w:r>
      <w:proofErr w:type="gramEnd"/>
    </w:p>
    <w:p w14:paraId="13339521" w14:textId="77777777" w:rsidR="00F422C6" w:rsidRDefault="00F422C6" w:rsidP="00F422C6">
      <w:pPr>
        <w:pStyle w:val="Code"/>
      </w:pPr>
      <w:r>
        <w:t xml:space="preserve">                score += </w:t>
      </w:r>
      <w:proofErr w:type="gramStart"/>
      <w:r>
        <w:t>10;</w:t>
      </w:r>
      <w:proofErr w:type="gramEnd"/>
    </w:p>
    <w:p w14:paraId="3CECDE38" w14:textId="77777777" w:rsidR="00F422C6" w:rsidRDefault="00F422C6" w:rsidP="00F422C6">
      <w:pPr>
        <w:pStyle w:val="Code"/>
      </w:pPr>
      <w:r>
        <w:t xml:space="preserve">                </w:t>
      </w:r>
      <w:proofErr w:type="gramStart"/>
      <w:r>
        <w:t>break;</w:t>
      </w:r>
      <w:proofErr w:type="gramEnd"/>
    </w:p>
    <w:p w14:paraId="6615CBE7" w14:textId="77777777" w:rsidR="00F422C6" w:rsidRDefault="00F422C6" w:rsidP="00F422C6">
      <w:pPr>
        <w:pStyle w:val="Code"/>
      </w:pPr>
      <w:r>
        <w:t xml:space="preserve">            case 1:</w:t>
      </w:r>
    </w:p>
    <w:p w14:paraId="6D3C5AA5" w14:textId="77777777" w:rsidR="00F422C6" w:rsidRDefault="00F422C6" w:rsidP="00F422C6">
      <w:pPr>
        <w:pStyle w:val="Code"/>
      </w:pPr>
      <w:r>
        <w:t xml:space="preserve">                </w:t>
      </w:r>
      <w:proofErr w:type="spellStart"/>
      <w:r>
        <w:t>strengthLabel</w:t>
      </w:r>
      <w:proofErr w:type="spellEnd"/>
      <w:r>
        <w:t xml:space="preserve"> = "Moderate</w:t>
      </w:r>
      <w:proofErr w:type="gramStart"/>
      <w:r>
        <w:t>";</w:t>
      </w:r>
      <w:proofErr w:type="gramEnd"/>
    </w:p>
    <w:p w14:paraId="3F6E6434" w14:textId="77777777" w:rsidR="00F422C6" w:rsidRDefault="00F422C6" w:rsidP="00F422C6">
      <w:pPr>
        <w:pStyle w:val="Code"/>
      </w:pPr>
      <w:r>
        <w:t xml:space="preserve">                score += </w:t>
      </w:r>
      <w:proofErr w:type="gramStart"/>
      <w:r>
        <w:t>5;</w:t>
      </w:r>
      <w:proofErr w:type="gramEnd"/>
    </w:p>
    <w:p w14:paraId="0906E6E7" w14:textId="77777777" w:rsidR="00F422C6" w:rsidRDefault="00F422C6" w:rsidP="00F422C6">
      <w:pPr>
        <w:pStyle w:val="Code"/>
      </w:pPr>
      <w:r>
        <w:t xml:space="preserve">                </w:t>
      </w:r>
      <w:proofErr w:type="gramStart"/>
      <w:r>
        <w:t>break;</w:t>
      </w:r>
      <w:proofErr w:type="gramEnd"/>
    </w:p>
    <w:p w14:paraId="68D4CE62" w14:textId="77777777" w:rsidR="00F422C6" w:rsidRDefault="00F422C6" w:rsidP="00F422C6">
      <w:pPr>
        <w:pStyle w:val="Code"/>
      </w:pPr>
      <w:r>
        <w:t xml:space="preserve">            default:</w:t>
      </w:r>
    </w:p>
    <w:p w14:paraId="46FE74B8" w14:textId="77777777" w:rsidR="00F422C6" w:rsidRDefault="00F422C6" w:rsidP="00F422C6">
      <w:pPr>
        <w:pStyle w:val="Code"/>
      </w:pPr>
      <w:r>
        <w:t xml:space="preserve">                </w:t>
      </w:r>
      <w:proofErr w:type="spellStart"/>
      <w:r>
        <w:t>strengthLabel</w:t>
      </w:r>
      <w:proofErr w:type="spellEnd"/>
      <w:r>
        <w:t xml:space="preserve"> = "Weak</w:t>
      </w:r>
      <w:proofErr w:type="gramStart"/>
      <w:r>
        <w:t>";</w:t>
      </w:r>
      <w:proofErr w:type="gramEnd"/>
    </w:p>
    <w:p w14:paraId="2AD09EFF" w14:textId="77777777" w:rsidR="00F422C6" w:rsidRDefault="00F422C6" w:rsidP="00F422C6">
      <w:pPr>
        <w:pStyle w:val="Code"/>
      </w:pPr>
      <w:r>
        <w:t xml:space="preserve">                score += </w:t>
      </w:r>
      <w:proofErr w:type="gramStart"/>
      <w:r>
        <w:t>0;</w:t>
      </w:r>
      <w:proofErr w:type="gramEnd"/>
    </w:p>
    <w:p w14:paraId="2070628C" w14:textId="77777777" w:rsidR="00F422C6" w:rsidRDefault="00F422C6" w:rsidP="00F422C6">
      <w:pPr>
        <w:pStyle w:val="Code"/>
      </w:pPr>
      <w:r>
        <w:t xml:space="preserve">        }</w:t>
      </w:r>
    </w:p>
    <w:p w14:paraId="12815A65" w14:textId="77777777" w:rsidR="00F422C6" w:rsidRDefault="00F422C6" w:rsidP="00F422C6">
      <w:pPr>
        <w:pStyle w:val="Code"/>
      </w:pPr>
    </w:p>
    <w:p w14:paraId="07759DC0" w14:textId="77777777" w:rsidR="00F422C6" w:rsidRDefault="00F422C6" w:rsidP="00F422C6">
      <w:pPr>
        <w:pStyle w:val="Code"/>
      </w:pPr>
      <w:r>
        <w:t xml:space="preserve">        </w:t>
      </w:r>
      <w:proofErr w:type="spellStart"/>
      <w:r>
        <w:t>passwordsSubmitted</w:t>
      </w:r>
      <w:proofErr w:type="spellEnd"/>
      <w:r>
        <w:t>+</w:t>
      </w:r>
      <w:proofErr w:type="gramStart"/>
      <w:r>
        <w:t>+;</w:t>
      </w:r>
      <w:proofErr w:type="gramEnd"/>
    </w:p>
    <w:p w14:paraId="4631860C" w14:textId="77777777" w:rsidR="00F422C6" w:rsidRDefault="00F422C6" w:rsidP="00F36F04">
      <w:pPr>
        <w:pStyle w:val="Code"/>
      </w:pPr>
      <w:r>
        <w:t xml:space="preserve">        </w:t>
      </w:r>
      <w:proofErr w:type="spellStart"/>
      <w:r>
        <w:t>resultLabel.setText</w:t>
      </w:r>
      <w:proofErr w:type="spellEnd"/>
      <w:r>
        <w:t xml:space="preserve">("Password Strength: " + </w:t>
      </w:r>
      <w:proofErr w:type="spellStart"/>
      <w:r>
        <w:t>strengthLabel</w:t>
      </w:r>
      <w:proofErr w:type="spellEnd"/>
      <w:r>
        <w:t xml:space="preserve"> + "\n" + feedback</w:t>
      </w:r>
      <w:proofErr w:type="gramStart"/>
      <w:r>
        <w:t>);</w:t>
      </w:r>
      <w:proofErr w:type="gramEnd"/>
    </w:p>
    <w:p w14:paraId="74F05625" w14:textId="77777777" w:rsidR="00F422C6" w:rsidRDefault="00F422C6" w:rsidP="00F36F04">
      <w:pPr>
        <w:pStyle w:val="Code"/>
      </w:pPr>
      <w:r>
        <w:t xml:space="preserve">        </w:t>
      </w:r>
      <w:proofErr w:type="spellStart"/>
      <w:r>
        <w:t>scoreLabel.setText</w:t>
      </w:r>
      <w:proofErr w:type="spellEnd"/>
      <w:r>
        <w:t>("Score: " + score</w:t>
      </w:r>
      <w:proofErr w:type="gramStart"/>
      <w:r>
        <w:t>);</w:t>
      </w:r>
      <w:proofErr w:type="gramEnd"/>
    </w:p>
    <w:p w14:paraId="4325B6D6" w14:textId="77777777" w:rsidR="00F422C6" w:rsidRDefault="00F422C6" w:rsidP="00F422C6">
      <w:pPr>
        <w:pStyle w:val="Code"/>
      </w:pPr>
    </w:p>
    <w:p w14:paraId="18E41114" w14:textId="77777777" w:rsidR="00F422C6" w:rsidRDefault="00F422C6" w:rsidP="00F422C6">
      <w:pPr>
        <w:pStyle w:val="Code"/>
      </w:pPr>
      <w:r>
        <w:t xml:space="preserve">        String </w:t>
      </w:r>
      <w:proofErr w:type="spellStart"/>
      <w:r>
        <w:t>historyEntry</w:t>
      </w:r>
      <w:proofErr w:type="spellEnd"/>
      <w:r>
        <w:t xml:space="preserve"> = "Password: " + password + "\n"</w:t>
      </w:r>
    </w:p>
    <w:p w14:paraId="006FDDDF" w14:textId="77777777" w:rsidR="00F422C6" w:rsidRDefault="00F422C6" w:rsidP="00F422C6">
      <w:pPr>
        <w:pStyle w:val="Code"/>
      </w:pPr>
      <w:r>
        <w:t xml:space="preserve">                            + "Strength: " + </w:t>
      </w:r>
      <w:proofErr w:type="spellStart"/>
      <w:r>
        <w:t>strengthLabel</w:t>
      </w:r>
      <w:proofErr w:type="spellEnd"/>
      <w:r>
        <w:t xml:space="preserve"> + "\n"</w:t>
      </w:r>
    </w:p>
    <w:p w14:paraId="5E9F70ED" w14:textId="77777777" w:rsidR="00F422C6" w:rsidRDefault="00F422C6" w:rsidP="00F422C6">
      <w:pPr>
        <w:pStyle w:val="Code"/>
      </w:pPr>
      <w:r>
        <w:t xml:space="preserve">                            + </w:t>
      </w:r>
      <w:proofErr w:type="gramStart"/>
      <w:r>
        <w:t>feedback;</w:t>
      </w:r>
      <w:proofErr w:type="gramEnd"/>
    </w:p>
    <w:p w14:paraId="25BC27CA" w14:textId="77777777" w:rsidR="00F422C6" w:rsidRDefault="00F422C6" w:rsidP="00F422C6">
      <w:pPr>
        <w:pStyle w:val="Code"/>
      </w:pPr>
    </w:p>
    <w:p w14:paraId="3E4F40B5" w14:textId="77777777" w:rsidR="00F422C6" w:rsidRDefault="00F422C6" w:rsidP="00F422C6">
      <w:pPr>
        <w:pStyle w:val="Code"/>
      </w:pPr>
      <w:r>
        <w:t xml:space="preserve">        </w:t>
      </w:r>
      <w:proofErr w:type="spellStart"/>
      <w:r>
        <w:t>passwordHistoryView.getItems</w:t>
      </w:r>
      <w:proofErr w:type="spellEnd"/>
      <w:r>
        <w:t>(</w:t>
      </w:r>
      <w:proofErr w:type="gramStart"/>
      <w:r>
        <w:t>).add</w:t>
      </w:r>
      <w:proofErr w:type="gramEnd"/>
      <w:r>
        <w:t>(</w:t>
      </w:r>
      <w:proofErr w:type="spellStart"/>
      <w:r>
        <w:t>historyEntry</w:t>
      </w:r>
      <w:proofErr w:type="spellEnd"/>
      <w:r>
        <w:t>);</w:t>
      </w:r>
    </w:p>
    <w:p w14:paraId="01722ECF" w14:textId="77777777" w:rsidR="00F422C6" w:rsidRDefault="00F422C6" w:rsidP="00F422C6">
      <w:pPr>
        <w:pStyle w:val="Code"/>
      </w:pPr>
    </w:p>
    <w:p w14:paraId="147A6084" w14:textId="77777777" w:rsidR="00F422C6" w:rsidRDefault="00F422C6" w:rsidP="00DC48CA">
      <w:pPr>
        <w:pStyle w:val="Code"/>
        <w:shd w:val="clear" w:color="auto" w:fill="8B4513"/>
      </w:pPr>
      <w:r>
        <w:t xml:space="preserve">        </w:t>
      </w:r>
      <w:proofErr w:type="spellStart"/>
      <w:r>
        <w:t>fileManager.savePassword</w:t>
      </w:r>
      <w:proofErr w:type="spellEnd"/>
      <w:r>
        <w:t xml:space="preserve">(password, </w:t>
      </w:r>
      <w:proofErr w:type="spellStart"/>
      <w:r>
        <w:t>strengthLabel</w:t>
      </w:r>
      <w:proofErr w:type="spellEnd"/>
      <w:proofErr w:type="gramStart"/>
      <w:r>
        <w:t>);</w:t>
      </w:r>
      <w:proofErr w:type="gramEnd"/>
    </w:p>
    <w:p w14:paraId="35D56CF7" w14:textId="08CE9235" w:rsidR="00F422C6" w:rsidRPr="00DC48CA" w:rsidRDefault="00DC48CA" w:rsidP="00F422C6">
      <w:pPr>
        <w:pStyle w:val="Code"/>
        <w:rPr>
          <w:color w:val="8B4513"/>
        </w:rPr>
      </w:pPr>
      <w:r>
        <w:rPr>
          <w:color w:val="8B4513"/>
        </w:rPr>
        <w:t xml:space="preserve">        </w:t>
      </w:r>
      <w:r w:rsidRPr="00DC48CA">
        <w:rPr>
          <w:color w:val="8B4513"/>
        </w:rPr>
        <w:t xml:space="preserve">/*saves passwords and their strength using the </w:t>
      </w:r>
      <w:proofErr w:type="spellStart"/>
      <w:r w:rsidRPr="00DC48CA">
        <w:rPr>
          <w:color w:val="8B4513"/>
        </w:rPr>
        <w:t>PasswordFileManager</w:t>
      </w:r>
      <w:proofErr w:type="spellEnd"/>
      <w:r w:rsidRPr="00DC48CA">
        <w:rPr>
          <w:color w:val="8B4513"/>
        </w:rPr>
        <w:t>*/</w:t>
      </w:r>
    </w:p>
    <w:p w14:paraId="57C209DF" w14:textId="77777777" w:rsidR="00F422C6" w:rsidRDefault="00F422C6" w:rsidP="00F422C6">
      <w:pPr>
        <w:pStyle w:val="Code"/>
      </w:pPr>
      <w:r>
        <w:t xml:space="preserve">        </w:t>
      </w:r>
      <w:proofErr w:type="spellStart"/>
      <w:r>
        <w:t>passwordEntryField.clear</w:t>
      </w:r>
      <w:proofErr w:type="spellEnd"/>
      <w:r>
        <w:t>(</w:t>
      </w:r>
      <w:proofErr w:type="gramStart"/>
      <w:r>
        <w:t>);</w:t>
      </w:r>
      <w:proofErr w:type="gramEnd"/>
    </w:p>
    <w:p w14:paraId="4A0192C4" w14:textId="77777777" w:rsidR="00F422C6" w:rsidRDefault="00F422C6" w:rsidP="00F422C6">
      <w:pPr>
        <w:pStyle w:val="Code"/>
      </w:pPr>
      <w:r>
        <w:t xml:space="preserve">        </w:t>
      </w:r>
      <w:proofErr w:type="spellStart"/>
      <w:r>
        <w:t>hintLabel.setText</w:t>
      </w:r>
      <w:proofErr w:type="spellEnd"/>
      <w:r>
        <w:t>(""</w:t>
      </w:r>
      <w:proofErr w:type="gramStart"/>
      <w:r>
        <w:t>);</w:t>
      </w:r>
      <w:proofErr w:type="gramEnd"/>
    </w:p>
    <w:p w14:paraId="3968527A" w14:textId="77777777" w:rsidR="00F422C6" w:rsidRDefault="00F422C6" w:rsidP="00F422C6">
      <w:pPr>
        <w:pStyle w:val="Code"/>
      </w:pPr>
      <w:r>
        <w:lastRenderedPageBreak/>
        <w:t xml:space="preserve">    }</w:t>
      </w:r>
    </w:p>
    <w:p w14:paraId="7230F406" w14:textId="77777777" w:rsidR="00F422C6" w:rsidRDefault="00F422C6" w:rsidP="00F422C6">
      <w:pPr>
        <w:pStyle w:val="Code"/>
      </w:pPr>
    </w:p>
    <w:p w14:paraId="5B0E84FC" w14:textId="77777777" w:rsidR="00F422C6" w:rsidRDefault="00F422C6" w:rsidP="00F36F04">
      <w:pPr>
        <w:pStyle w:val="Code"/>
      </w:pPr>
      <w:r>
        <w:t xml:space="preserve">    /**</w:t>
      </w:r>
    </w:p>
    <w:p w14:paraId="5710ACA9" w14:textId="77777777" w:rsidR="00F422C6" w:rsidRDefault="00F422C6" w:rsidP="00F36F04">
      <w:pPr>
        <w:pStyle w:val="Code"/>
      </w:pPr>
      <w:r>
        <w:t xml:space="preserve">     * Updates hints in real time as the user types a password.</w:t>
      </w:r>
    </w:p>
    <w:p w14:paraId="35BCA590" w14:textId="77777777" w:rsidR="00F422C6" w:rsidRDefault="00F422C6" w:rsidP="00F36F04">
      <w:pPr>
        <w:pStyle w:val="Code"/>
      </w:pPr>
      <w:r>
        <w:t xml:space="preserve">     * Provides tips on improving the password's strength.</w:t>
      </w:r>
    </w:p>
    <w:p w14:paraId="21285ACF" w14:textId="77777777" w:rsidR="00F422C6" w:rsidRDefault="00F422C6" w:rsidP="00F36F04">
      <w:pPr>
        <w:pStyle w:val="Code"/>
      </w:pPr>
      <w:r>
        <w:t xml:space="preserve">     * @param password </w:t>
      </w:r>
      <w:proofErr w:type="gramStart"/>
      <w:r>
        <w:t>The</w:t>
      </w:r>
      <w:proofErr w:type="gramEnd"/>
      <w:r>
        <w:t xml:space="preserve"> password being entered.</w:t>
      </w:r>
    </w:p>
    <w:p w14:paraId="24307458" w14:textId="77777777" w:rsidR="00F422C6" w:rsidRDefault="00F422C6" w:rsidP="00F36F04">
      <w:pPr>
        <w:pStyle w:val="Code"/>
      </w:pPr>
      <w:r>
        <w:t xml:space="preserve">     */</w:t>
      </w:r>
    </w:p>
    <w:p w14:paraId="71EC0FD5" w14:textId="77777777" w:rsidR="00F422C6" w:rsidRDefault="00F422C6" w:rsidP="00F36F04">
      <w:pPr>
        <w:pStyle w:val="Code"/>
      </w:pPr>
      <w:r>
        <w:t xml:space="preserve">    private void </w:t>
      </w:r>
      <w:proofErr w:type="spellStart"/>
      <w:proofErr w:type="gramStart"/>
      <w:r>
        <w:t>updateHints</w:t>
      </w:r>
      <w:proofErr w:type="spellEnd"/>
      <w:r>
        <w:t>(</w:t>
      </w:r>
      <w:proofErr w:type="gramEnd"/>
      <w:r>
        <w:t>String password)</w:t>
      </w:r>
    </w:p>
    <w:p w14:paraId="0828639B" w14:textId="77777777" w:rsidR="00F422C6" w:rsidRDefault="00F422C6" w:rsidP="00F36F04">
      <w:pPr>
        <w:pStyle w:val="Code"/>
      </w:pPr>
      <w:r>
        <w:t xml:space="preserve">    {</w:t>
      </w:r>
    </w:p>
    <w:p w14:paraId="1081E34A" w14:textId="77777777" w:rsidR="00F422C6" w:rsidRDefault="00F422C6" w:rsidP="00F36F04">
      <w:pPr>
        <w:pStyle w:val="Code"/>
      </w:pPr>
      <w:r>
        <w:t xml:space="preserve">        StringBuilder hints = new </w:t>
      </w:r>
      <w:proofErr w:type="gramStart"/>
      <w:r>
        <w:t>StringBuilder(</w:t>
      </w:r>
      <w:proofErr w:type="gramEnd"/>
      <w:r>
        <w:t>);</w:t>
      </w:r>
    </w:p>
    <w:p w14:paraId="61F94747" w14:textId="77777777" w:rsidR="00F422C6" w:rsidRDefault="00F422C6" w:rsidP="00F36F04">
      <w:pPr>
        <w:pStyle w:val="Code"/>
      </w:pPr>
    </w:p>
    <w:p w14:paraId="33304DE1" w14:textId="77777777" w:rsidR="00F422C6" w:rsidRDefault="00F422C6" w:rsidP="00F36F04">
      <w:pPr>
        <w:pStyle w:val="Code"/>
      </w:pPr>
      <w:r>
        <w:t xml:space="preserve">        if (</w:t>
      </w:r>
      <w:proofErr w:type="spellStart"/>
      <w:proofErr w:type="gramStart"/>
      <w:r>
        <w:t>password.length</w:t>
      </w:r>
      <w:proofErr w:type="spellEnd"/>
      <w:proofErr w:type="gramEnd"/>
      <w:r>
        <w:t>() &lt; 8) {</w:t>
      </w:r>
    </w:p>
    <w:p w14:paraId="5F287778" w14:textId="77777777" w:rsidR="00F422C6" w:rsidRDefault="00F422C6" w:rsidP="00F36F04">
      <w:pPr>
        <w:pStyle w:val="Code"/>
      </w:pPr>
      <w:r>
        <w:t xml:space="preserve">            </w:t>
      </w:r>
      <w:proofErr w:type="spellStart"/>
      <w:proofErr w:type="gramStart"/>
      <w:r>
        <w:t>hints.append</w:t>
      </w:r>
      <w:proofErr w:type="spellEnd"/>
      <w:proofErr w:type="gramEnd"/>
      <w:r>
        <w:t>("Try making it longer. ");</w:t>
      </w:r>
    </w:p>
    <w:p w14:paraId="2E7C226B" w14:textId="77777777" w:rsidR="00F422C6" w:rsidRDefault="00F422C6" w:rsidP="00F36F04">
      <w:pPr>
        <w:pStyle w:val="Code"/>
      </w:pPr>
      <w:r>
        <w:t xml:space="preserve">        }</w:t>
      </w:r>
    </w:p>
    <w:p w14:paraId="6B4124F5" w14:textId="77777777" w:rsidR="00F422C6" w:rsidRDefault="00F422C6" w:rsidP="00F36F04">
      <w:pPr>
        <w:pStyle w:val="Code"/>
      </w:pPr>
    </w:p>
    <w:p w14:paraId="3D33ACC9" w14:textId="77777777" w:rsidR="00F422C6" w:rsidRDefault="00F422C6" w:rsidP="00F36F04">
      <w:pPr>
        <w:pStyle w:val="Code"/>
      </w:pPr>
      <w:r>
        <w:t xml:space="preserve">        if </w:t>
      </w:r>
      <w:proofErr w:type="gramStart"/>
      <w:r>
        <w:t>(!</w:t>
      </w:r>
      <w:proofErr w:type="spellStart"/>
      <w:r>
        <w:t>password</w:t>
      </w:r>
      <w:proofErr w:type="gramEnd"/>
      <w:r>
        <w:t>.matches</w:t>
      </w:r>
      <w:proofErr w:type="spellEnd"/>
      <w:r>
        <w:t>(".*[A-Z].*")) {</w:t>
      </w:r>
    </w:p>
    <w:p w14:paraId="02787683" w14:textId="77777777" w:rsidR="00F422C6" w:rsidRDefault="00F422C6" w:rsidP="00F36F04">
      <w:pPr>
        <w:pStyle w:val="Code"/>
      </w:pPr>
      <w:r>
        <w:t xml:space="preserve">            </w:t>
      </w:r>
      <w:proofErr w:type="spellStart"/>
      <w:proofErr w:type="gramStart"/>
      <w:r>
        <w:t>hints.append</w:t>
      </w:r>
      <w:proofErr w:type="spellEnd"/>
      <w:proofErr w:type="gramEnd"/>
      <w:r>
        <w:t>("Add an uppercase letter. ");</w:t>
      </w:r>
    </w:p>
    <w:p w14:paraId="62672ABF" w14:textId="77777777" w:rsidR="00F422C6" w:rsidRDefault="00F422C6" w:rsidP="00F36F04">
      <w:pPr>
        <w:pStyle w:val="Code"/>
      </w:pPr>
      <w:r>
        <w:t xml:space="preserve">        }</w:t>
      </w:r>
    </w:p>
    <w:p w14:paraId="2ADFD335" w14:textId="77777777" w:rsidR="00F422C6" w:rsidRDefault="00F422C6" w:rsidP="00F36F04">
      <w:pPr>
        <w:pStyle w:val="Code"/>
      </w:pPr>
    </w:p>
    <w:p w14:paraId="67B65F5C" w14:textId="77777777" w:rsidR="00F422C6" w:rsidRDefault="00F422C6" w:rsidP="00F36F04">
      <w:pPr>
        <w:pStyle w:val="Code"/>
      </w:pPr>
      <w:r>
        <w:t xml:space="preserve">        if </w:t>
      </w:r>
      <w:proofErr w:type="gramStart"/>
      <w:r>
        <w:t>(!</w:t>
      </w:r>
      <w:proofErr w:type="spellStart"/>
      <w:r>
        <w:t>password</w:t>
      </w:r>
      <w:proofErr w:type="gramEnd"/>
      <w:r>
        <w:t>.matches</w:t>
      </w:r>
      <w:proofErr w:type="spellEnd"/>
      <w:r>
        <w:t>(".*[a-z].*")) {</w:t>
      </w:r>
    </w:p>
    <w:p w14:paraId="5A7534B9" w14:textId="77777777" w:rsidR="00F422C6" w:rsidRDefault="00F422C6" w:rsidP="00F36F04">
      <w:pPr>
        <w:pStyle w:val="Code"/>
      </w:pPr>
      <w:r>
        <w:t xml:space="preserve">            </w:t>
      </w:r>
      <w:proofErr w:type="spellStart"/>
      <w:proofErr w:type="gramStart"/>
      <w:r>
        <w:t>hints.append</w:t>
      </w:r>
      <w:proofErr w:type="spellEnd"/>
      <w:proofErr w:type="gramEnd"/>
      <w:r>
        <w:t>("Add a lowercase letter. ");</w:t>
      </w:r>
    </w:p>
    <w:p w14:paraId="5D74710D" w14:textId="77777777" w:rsidR="00F422C6" w:rsidRDefault="00F422C6" w:rsidP="00F36F04">
      <w:pPr>
        <w:pStyle w:val="Code"/>
      </w:pPr>
      <w:r>
        <w:t xml:space="preserve">        }</w:t>
      </w:r>
    </w:p>
    <w:p w14:paraId="5721E360" w14:textId="77777777" w:rsidR="00F422C6" w:rsidRDefault="00F422C6" w:rsidP="00F36F04">
      <w:pPr>
        <w:pStyle w:val="Code"/>
      </w:pPr>
    </w:p>
    <w:p w14:paraId="4A1CCA0B" w14:textId="77777777" w:rsidR="00F422C6" w:rsidRDefault="00F422C6" w:rsidP="00F36F04">
      <w:pPr>
        <w:pStyle w:val="Code"/>
      </w:pPr>
      <w:r>
        <w:t xml:space="preserve">        if </w:t>
      </w:r>
      <w:proofErr w:type="gramStart"/>
      <w:r>
        <w:t>(!</w:t>
      </w:r>
      <w:proofErr w:type="spellStart"/>
      <w:r>
        <w:t>password</w:t>
      </w:r>
      <w:proofErr w:type="gramEnd"/>
      <w:r>
        <w:t>.matches</w:t>
      </w:r>
      <w:proofErr w:type="spellEnd"/>
      <w:r>
        <w:t>(".*\\d.*")) {</w:t>
      </w:r>
    </w:p>
    <w:p w14:paraId="4D7FDE9D" w14:textId="77777777" w:rsidR="00F422C6" w:rsidRDefault="00F422C6" w:rsidP="00F36F04">
      <w:pPr>
        <w:pStyle w:val="Code"/>
      </w:pPr>
      <w:r>
        <w:t xml:space="preserve">            </w:t>
      </w:r>
      <w:proofErr w:type="spellStart"/>
      <w:proofErr w:type="gramStart"/>
      <w:r>
        <w:t>hints.append</w:t>
      </w:r>
      <w:proofErr w:type="spellEnd"/>
      <w:proofErr w:type="gramEnd"/>
      <w:r>
        <w:t>("Add a number. ");</w:t>
      </w:r>
    </w:p>
    <w:p w14:paraId="3D8C05FA" w14:textId="77777777" w:rsidR="00F422C6" w:rsidRDefault="00F422C6" w:rsidP="00F36F04">
      <w:pPr>
        <w:pStyle w:val="Code"/>
      </w:pPr>
      <w:r>
        <w:t xml:space="preserve">        }</w:t>
      </w:r>
    </w:p>
    <w:p w14:paraId="3FCE1299" w14:textId="77777777" w:rsidR="00F422C6" w:rsidRDefault="00F422C6" w:rsidP="00F36F04">
      <w:pPr>
        <w:pStyle w:val="Code"/>
      </w:pPr>
    </w:p>
    <w:p w14:paraId="5FAC5C0F" w14:textId="77777777" w:rsidR="00F422C6" w:rsidRDefault="00F422C6" w:rsidP="00F36F04">
      <w:pPr>
        <w:pStyle w:val="Code"/>
      </w:pPr>
      <w:r>
        <w:t xml:space="preserve">        if </w:t>
      </w:r>
      <w:proofErr w:type="gramStart"/>
      <w:r>
        <w:t>(!</w:t>
      </w:r>
      <w:proofErr w:type="spellStart"/>
      <w:r>
        <w:t>password</w:t>
      </w:r>
      <w:proofErr w:type="gramEnd"/>
      <w:r>
        <w:t>.matches</w:t>
      </w:r>
      <w:proofErr w:type="spellEnd"/>
      <w:r>
        <w:t>(".*[!@#$%&amp;*].*")) {</w:t>
      </w:r>
    </w:p>
    <w:p w14:paraId="72549B8A" w14:textId="77777777" w:rsidR="00F422C6" w:rsidRDefault="00F422C6" w:rsidP="00F36F04">
      <w:pPr>
        <w:pStyle w:val="Code"/>
      </w:pPr>
      <w:r>
        <w:t xml:space="preserve">            </w:t>
      </w:r>
      <w:proofErr w:type="spellStart"/>
      <w:proofErr w:type="gramStart"/>
      <w:r>
        <w:t>hints.append</w:t>
      </w:r>
      <w:proofErr w:type="spellEnd"/>
      <w:proofErr w:type="gramEnd"/>
      <w:r>
        <w:t>("Add a special character. ");</w:t>
      </w:r>
    </w:p>
    <w:p w14:paraId="32DFF325" w14:textId="77777777" w:rsidR="00F422C6" w:rsidRDefault="00F422C6" w:rsidP="00F36F04">
      <w:pPr>
        <w:pStyle w:val="Code"/>
      </w:pPr>
      <w:r>
        <w:t xml:space="preserve">        }</w:t>
      </w:r>
    </w:p>
    <w:p w14:paraId="547FAF94" w14:textId="77777777" w:rsidR="00F422C6" w:rsidRDefault="00F422C6" w:rsidP="00F36F04">
      <w:pPr>
        <w:pStyle w:val="Code"/>
      </w:pPr>
    </w:p>
    <w:p w14:paraId="417F9223" w14:textId="77777777" w:rsidR="00F422C6" w:rsidRDefault="00F422C6" w:rsidP="00F36F04">
      <w:pPr>
        <w:pStyle w:val="Code"/>
      </w:pPr>
      <w:r>
        <w:t xml:space="preserve">        if (</w:t>
      </w:r>
      <w:proofErr w:type="spellStart"/>
      <w:proofErr w:type="gramStart"/>
      <w:r>
        <w:t>hints.length</w:t>
      </w:r>
      <w:proofErr w:type="spellEnd"/>
      <w:proofErr w:type="gramEnd"/>
      <w:r>
        <w:t>() == 0) {</w:t>
      </w:r>
    </w:p>
    <w:p w14:paraId="56162C98" w14:textId="77777777" w:rsidR="00F422C6" w:rsidRDefault="00F422C6" w:rsidP="00F36F04">
      <w:pPr>
        <w:pStyle w:val="Code"/>
      </w:pPr>
      <w:r>
        <w:t xml:space="preserve">            </w:t>
      </w:r>
      <w:proofErr w:type="spellStart"/>
      <w:proofErr w:type="gramStart"/>
      <w:r>
        <w:t>hints.append</w:t>
      </w:r>
      <w:proofErr w:type="spellEnd"/>
      <w:proofErr w:type="gramEnd"/>
      <w:r>
        <w:t>("Looks good so far!");</w:t>
      </w:r>
    </w:p>
    <w:p w14:paraId="2BB9A1EE" w14:textId="77777777" w:rsidR="00F422C6" w:rsidRDefault="00F422C6" w:rsidP="00F36F04">
      <w:pPr>
        <w:pStyle w:val="Code"/>
      </w:pPr>
      <w:r>
        <w:t xml:space="preserve">        }</w:t>
      </w:r>
    </w:p>
    <w:p w14:paraId="0B85F1B8" w14:textId="77777777" w:rsidR="00F422C6" w:rsidRDefault="00F422C6" w:rsidP="00F36F04">
      <w:pPr>
        <w:pStyle w:val="Code"/>
      </w:pPr>
    </w:p>
    <w:p w14:paraId="2C96D38C" w14:textId="77777777" w:rsidR="00F422C6" w:rsidRDefault="00F422C6" w:rsidP="00F36F04">
      <w:pPr>
        <w:pStyle w:val="Code"/>
      </w:pPr>
      <w:r>
        <w:t xml:space="preserve">        </w:t>
      </w:r>
      <w:proofErr w:type="spellStart"/>
      <w:r>
        <w:t>hintLabel.setText</w:t>
      </w:r>
      <w:proofErr w:type="spellEnd"/>
      <w:r>
        <w:t>(</w:t>
      </w:r>
      <w:proofErr w:type="spellStart"/>
      <w:proofErr w:type="gramStart"/>
      <w:r>
        <w:t>hints.toString</w:t>
      </w:r>
      <w:proofErr w:type="spellEnd"/>
      <w:proofErr w:type="gramEnd"/>
      <w:r>
        <w:t>());</w:t>
      </w:r>
    </w:p>
    <w:p w14:paraId="313E6213" w14:textId="77777777" w:rsidR="00F422C6" w:rsidRDefault="00F422C6" w:rsidP="00F36F04">
      <w:pPr>
        <w:pStyle w:val="Code"/>
      </w:pPr>
      <w:r>
        <w:t xml:space="preserve">    }</w:t>
      </w:r>
    </w:p>
    <w:p w14:paraId="41453FEE" w14:textId="77777777" w:rsidR="00F422C6" w:rsidRDefault="00F422C6" w:rsidP="00F422C6">
      <w:pPr>
        <w:pStyle w:val="Code"/>
      </w:pPr>
    </w:p>
    <w:p w14:paraId="18B25CD0" w14:textId="77777777" w:rsidR="00F422C6" w:rsidRDefault="00F422C6" w:rsidP="00F422C6">
      <w:pPr>
        <w:pStyle w:val="Code"/>
      </w:pPr>
      <w:r>
        <w:t xml:space="preserve">    </w:t>
      </w:r>
    </w:p>
    <w:p w14:paraId="0D9F58C1" w14:textId="77777777" w:rsidR="00F422C6" w:rsidRDefault="00F422C6" w:rsidP="00763F3E">
      <w:pPr>
        <w:pStyle w:val="Code"/>
        <w:shd w:val="clear" w:color="auto" w:fill="FF0000"/>
      </w:pPr>
      <w:r>
        <w:t xml:space="preserve">    //ends the round, disables input, displays final score, and closes the log file</w:t>
      </w:r>
    </w:p>
    <w:p w14:paraId="351C98A4" w14:textId="77777777" w:rsidR="00F422C6" w:rsidRDefault="00F422C6" w:rsidP="00763F3E">
      <w:pPr>
        <w:pStyle w:val="Code"/>
        <w:shd w:val="clear" w:color="auto" w:fill="FF0000"/>
      </w:pPr>
      <w:r>
        <w:t xml:space="preserve">    private void </w:t>
      </w:r>
      <w:proofErr w:type="spellStart"/>
      <w:proofErr w:type="gramStart"/>
      <w:r>
        <w:t>endRound</w:t>
      </w:r>
      <w:proofErr w:type="spellEnd"/>
      <w:r>
        <w:t>(</w:t>
      </w:r>
      <w:proofErr w:type="gramEnd"/>
      <w:r>
        <w:t>)</w:t>
      </w:r>
    </w:p>
    <w:p w14:paraId="25188BB8" w14:textId="77777777" w:rsidR="00F422C6" w:rsidRDefault="00F422C6" w:rsidP="00763F3E">
      <w:pPr>
        <w:pStyle w:val="Code"/>
        <w:shd w:val="clear" w:color="auto" w:fill="FF0000"/>
      </w:pPr>
      <w:r>
        <w:t xml:space="preserve">    {</w:t>
      </w:r>
    </w:p>
    <w:p w14:paraId="39B4D7E7" w14:textId="77777777" w:rsidR="00F422C6" w:rsidRDefault="00F422C6" w:rsidP="00763F3E">
      <w:pPr>
        <w:pStyle w:val="Code"/>
        <w:shd w:val="clear" w:color="auto" w:fill="FF0000"/>
      </w:pPr>
      <w:r>
        <w:t xml:space="preserve">        </w:t>
      </w:r>
      <w:proofErr w:type="spellStart"/>
      <w:r>
        <w:t>passwordEntryField.setDisable</w:t>
      </w:r>
      <w:proofErr w:type="spellEnd"/>
      <w:r>
        <w:t>(true</w:t>
      </w:r>
      <w:proofErr w:type="gramStart"/>
      <w:r>
        <w:t>);</w:t>
      </w:r>
      <w:proofErr w:type="gramEnd"/>
    </w:p>
    <w:p w14:paraId="69CB8C63" w14:textId="77777777" w:rsidR="00F422C6" w:rsidRDefault="00F422C6" w:rsidP="00763F3E">
      <w:pPr>
        <w:pStyle w:val="Code"/>
        <w:shd w:val="clear" w:color="auto" w:fill="FF0000"/>
      </w:pPr>
      <w:r>
        <w:t xml:space="preserve">        </w:t>
      </w:r>
      <w:proofErr w:type="spellStart"/>
      <w:r>
        <w:t>resultLabel.setText</w:t>
      </w:r>
      <w:proofErr w:type="spellEnd"/>
      <w:r>
        <w:t>("\uD83C\uDFC6 Time's Up! Final Score: " + score</w:t>
      </w:r>
    </w:p>
    <w:p w14:paraId="40D59924" w14:textId="77777777" w:rsidR="00F422C6" w:rsidRDefault="00F422C6" w:rsidP="00763F3E">
      <w:pPr>
        <w:pStyle w:val="Code"/>
        <w:shd w:val="clear" w:color="auto" w:fill="FF0000"/>
      </w:pPr>
      <w:r>
        <w:t xml:space="preserve">            + " | Passwords Submitted: " + </w:t>
      </w:r>
      <w:proofErr w:type="spellStart"/>
      <w:r>
        <w:t>passwordsSubmitted</w:t>
      </w:r>
      <w:proofErr w:type="spellEnd"/>
      <w:proofErr w:type="gramStart"/>
      <w:r>
        <w:t>);</w:t>
      </w:r>
      <w:proofErr w:type="gramEnd"/>
    </w:p>
    <w:p w14:paraId="5D60D87C" w14:textId="77777777" w:rsidR="00F422C6" w:rsidRDefault="00F422C6" w:rsidP="00763F3E">
      <w:pPr>
        <w:pStyle w:val="Code"/>
        <w:shd w:val="clear" w:color="auto" w:fill="FF0000"/>
      </w:pPr>
      <w:r>
        <w:t xml:space="preserve">        </w:t>
      </w:r>
      <w:proofErr w:type="spellStart"/>
      <w:r>
        <w:t>timerLabel.setText</w:t>
      </w:r>
      <w:proofErr w:type="spellEnd"/>
      <w:r>
        <w:t>("Round Over"</w:t>
      </w:r>
      <w:proofErr w:type="gramStart"/>
      <w:r>
        <w:t>);</w:t>
      </w:r>
      <w:proofErr w:type="gramEnd"/>
    </w:p>
    <w:p w14:paraId="675E0827" w14:textId="77777777" w:rsidR="00F422C6" w:rsidRDefault="00F422C6" w:rsidP="00763F3E">
      <w:pPr>
        <w:pStyle w:val="Code"/>
        <w:shd w:val="clear" w:color="auto" w:fill="FF0000"/>
      </w:pPr>
      <w:r>
        <w:t xml:space="preserve">        </w:t>
      </w:r>
      <w:proofErr w:type="spellStart"/>
      <w:r>
        <w:t>fileManager.closeLog</w:t>
      </w:r>
      <w:proofErr w:type="spellEnd"/>
      <w:r>
        <w:t>(</w:t>
      </w:r>
      <w:proofErr w:type="gramStart"/>
      <w:r>
        <w:t>);</w:t>
      </w:r>
      <w:proofErr w:type="gramEnd"/>
    </w:p>
    <w:p w14:paraId="1D6BAAB8" w14:textId="77777777" w:rsidR="00F422C6" w:rsidRDefault="00F422C6" w:rsidP="00763F3E">
      <w:pPr>
        <w:pStyle w:val="Code"/>
        <w:shd w:val="clear" w:color="auto" w:fill="FF0000"/>
      </w:pPr>
      <w:r>
        <w:t xml:space="preserve">    }</w:t>
      </w:r>
    </w:p>
    <w:p w14:paraId="40A83C4F" w14:textId="77777777" w:rsidR="00334D36" w:rsidRDefault="00334D36" w:rsidP="00334D36">
      <w:pPr>
        <w:pStyle w:val="Code"/>
        <w:rPr>
          <w:color w:val="FF0000"/>
        </w:rPr>
      </w:pPr>
      <w:r>
        <w:rPr>
          <w:color w:val="FF0000"/>
        </w:rPr>
        <w:t>/*</w:t>
      </w:r>
      <w:r w:rsidRPr="00DC48CA">
        <w:rPr>
          <w:color w:val="FF0000"/>
        </w:rPr>
        <w:t xml:space="preserve">The </w:t>
      </w:r>
      <w:proofErr w:type="spellStart"/>
      <w:r w:rsidRPr="00DC48CA">
        <w:rPr>
          <w:color w:val="FF0000"/>
        </w:rPr>
        <w:t>PasswordGame</w:t>
      </w:r>
      <w:proofErr w:type="spellEnd"/>
      <w:r w:rsidRPr="00DC48CA">
        <w:rPr>
          <w:color w:val="FF0000"/>
        </w:rPr>
        <w:t xml:space="preserve"> class manages the GUI for gameplay, including the password input field, the submit button, score, timer, and the display of feedback and hints</w:t>
      </w:r>
      <w:r>
        <w:rPr>
          <w:color w:val="FF0000"/>
        </w:rPr>
        <w:t>*/</w:t>
      </w:r>
    </w:p>
    <w:p w14:paraId="4681138F" w14:textId="77777777" w:rsidR="00F422C6" w:rsidRDefault="00F422C6" w:rsidP="00334D36">
      <w:pPr>
        <w:pStyle w:val="Code"/>
      </w:pPr>
    </w:p>
    <w:p w14:paraId="60D8300F" w14:textId="77777777" w:rsidR="00F422C6" w:rsidRPr="00334D36" w:rsidRDefault="00F422C6" w:rsidP="00334D36">
      <w:pPr>
        <w:pStyle w:val="Code"/>
        <w:shd w:val="clear" w:color="auto" w:fill="0070C0"/>
      </w:pPr>
      <w:r w:rsidRPr="00334D36">
        <w:t xml:space="preserve">    //appends a selected helpful phrase to the password input field</w:t>
      </w:r>
    </w:p>
    <w:p w14:paraId="60B8AADB" w14:textId="77777777" w:rsidR="00F422C6" w:rsidRPr="00334D36" w:rsidRDefault="00F422C6" w:rsidP="00334D36">
      <w:pPr>
        <w:pStyle w:val="Code"/>
        <w:shd w:val="clear" w:color="auto" w:fill="0070C0"/>
      </w:pPr>
      <w:r w:rsidRPr="00334D36">
        <w:t xml:space="preserve">    private void </w:t>
      </w:r>
      <w:proofErr w:type="spellStart"/>
      <w:proofErr w:type="gramStart"/>
      <w:r w:rsidRPr="00334D36">
        <w:t>appendPhraseToPassword</w:t>
      </w:r>
      <w:proofErr w:type="spellEnd"/>
      <w:r w:rsidRPr="00334D36">
        <w:t>(</w:t>
      </w:r>
      <w:proofErr w:type="gramEnd"/>
      <w:r w:rsidRPr="00334D36">
        <w:t>)</w:t>
      </w:r>
    </w:p>
    <w:p w14:paraId="277F739E" w14:textId="77777777" w:rsidR="00F422C6" w:rsidRPr="00334D36" w:rsidRDefault="00F422C6" w:rsidP="00334D36">
      <w:pPr>
        <w:pStyle w:val="Code"/>
        <w:shd w:val="clear" w:color="auto" w:fill="0070C0"/>
      </w:pPr>
      <w:r w:rsidRPr="00334D36">
        <w:t xml:space="preserve">    {</w:t>
      </w:r>
    </w:p>
    <w:p w14:paraId="5F8348FE" w14:textId="77777777" w:rsidR="00F422C6" w:rsidRPr="00334D36" w:rsidRDefault="00F422C6" w:rsidP="00334D36">
      <w:pPr>
        <w:pStyle w:val="Code"/>
        <w:shd w:val="clear" w:color="auto" w:fill="0070C0"/>
      </w:pPr>
      <w:r w:rsidRPr="00334D36">
        <w:t xml:space="preserve">        String </w:t>
      </w:r>
      <w:proofErr w:type="spellStart"/>
      <w:r w:rsidRPr="00334D36">
        <w:t>selectedPhrase</w:t>
      </w:r>
      <w:proofErr w:type="spellEnd"/>
      <w:r w:rsidRPr="00334D36">
        <w:t xml:space="preserve"> = </w:t>
      </w:r>
      <w:proofErr w:type="spellStart"/>
      <w:r w:rsidRPr="00334D36">
        <w:t>phraseListView.getSelectionModel</w:t>
      </w:r>
      <w:proofErr w:type="spellEnd"/>
      <w:r w:rsidRPr="00334D36">
        <w:t>(</w:t>
      </w:r>
      <w:proofErr w:type="gramStart"/>
      <w:r w:rsidRPr="00334D36">
        <w:t>).</w:t>
      </w:r>
      <w:proofErr w:type="spellStart"/>
      <w:r w:rsidRPr="00334D36">
        <w:t>getSelectedItem</w:t>
      </w:r>
      <w:proofErr w:type="spellEnd"/>
      <w:proofErr w:type="gramEnd"/>
      <w:r w:rsidRPr="00334D36">
        <w:t>();</w:t>
      </w:r>
    </w:p>
    <w:p w14:paraId="2DF20F6C" w14:textId="77777777" w:rsidR="00F422C6" w:rsidRPr="00334D36" w:rsidRDefault="00F422C6" w:rsidP="00334D36">
      <w:pPr>
        <w:pStyle w:val="Code"/>
        <w:shd w:val="clear" w:color="auto" w:fill="0070C0"/>
      </w:pPr>
      <w:r w:rsidRPr="00334D36">
        <w:t xml:space="preserve">        if (</w:t>
      </w:r>
      <w:proofErr w:type="spellStart"/>
      <w:proofErr w:type="gramStart"/>
      <w:r w:rsidRPr="00334D36">
        <w:t>selectedPhrase</w:t>
      </w:r>
      <w:proofErr w:type="spellEnd"/>
      <w:r w:rsidRPr="00334D36">
        <w:t xml:space="preserve"> !</w:t>
      </w:r>
      <w:proofErr w:type="gramEnd"/>
      <w:r w:rsidRPr="00334D36">
        <w:t>= null)</w:t>
      </w:r>
    </w:p>
    <w:p w14:paraId="3A467C99" w14:textId="77777777" w:rsidR="00F422C6" w:rsidRPr="00334D36" w:rsidRDefault="00F422C6" w:rsidP="00334D36">
      <w:pPr>
        <w:pStyle w:val="Code"/>
        <w:shd w:val="clear" w:color="auto" w:fill="0070C0"/>
      </w:pPr>
      <w:r w:rsidRPr="00334D36">
        <w:t xml:space="preserve">        {</w:t>
      </w:r>
    </w:p>
    <w:p w14:paraId="3D26D5AB" w14:textId="77777777" w:rsidR="00F422C6" w:rsidRPr="00334D36" w:rsidRDefault="00F422C6" w:rsidP="00334D36">
      <w:pPr>
        <w:pStyle w:val="Code"/>
        <w:shd w:val="clear" w:color="auto" w:fill="0070C0"/>
      </w:pPr>
      <w:r w:rsidRPr="00334D36">
        <w:t xml:space="preserve">            String </w:t>
      </w:r>
      <w:proofErr w:type="spellStart"/>
      <w:r w:rsidRPr="00334D36">
        <w:t>currentText</w:t>
      </w:r>
      <w:proofErr w:type="spellEnd"/>
      <w:r w:rsidRPr="00334D36">
        <w:t xml:space="preserve"> = </w:t>
      </w:r>
      <w:proofErr w:type="spellStart"/>
      <w:r w:rsidRPr="00334D36">
        <w:t>passwordEntryField.getText</w:t>
      </w:r>
      <w:proofErr w:type="spellEnd"/>
      <w:r w:rsidRPr="00334D36">
        <w:t>(</w:t>
      </w:r>
      <w:proofErr w:type="gramStart"/>
      <w:r w:rsidRPr="00334D36">
        <w:t>);</w:t>
      </w:r>
      <w:proofErr w:type="gramEnd"/>
    </w:p>
    <w:p w14:paraId="15DFE408" w14:textId="77777777" w:rsidR="00F422C6" w:rsidRPr="00334D36" w:rsidRDefault="00F422C6" w:rsidP="00334D36">
      <w:pPr>
        <w:pStyle w:val="Code"/>
        <w:shd w:val="clear" w:color="auto" w:fill="0070C0"/>
      </w:pPr>
      <w:r w:rsidRPr="00334D36">
        <w:t xml:space="preserve">            </w:t>
      </w:r>
      <w:proofErr w:type="spellStart"/>
      <w:r w:rsidRPr="00334D36">
        <w:t>passwordEntryField.setText</w:t>
      </w:r>
      <w:proofErr w:type="spellEnd"/>
      <w:r w:rsidRPr="00334D36">
        <w:t>(</w:t>
      </w:r>
      <w:proofErr w:type="spellStart"/>
      <w:r w:rsidRPr="00334D36">
        <w:t>currentText</w:t>
      </w:r>
      <w:proofErr w:type="spellEnd"/>
      <w:r w:rsidRPr="00334D36">
        <w:t xml:space="preserve"> + </w:t>
      </w:r>
      <w:proofErr w:type="spellStart"/>
      <w:r w:rsidRPr="00334D36">
        <w:t>selectedPhrase.replaceAll</w:t>
      </w:r>
      <w:proofErr w:type="spellEnd"/>
      <w:r w:rsidRPr="00334D36">
        <w:t>("\\s", "")</w:t>
      </w:r>
      <w:proofErr w:type="gramStart"/>
      <w:r w:rsidRPr="00334D36">
        <w:t>);</w:t>
      </w:r>
      <w:proofErr w:type="gramEnd"/>
    </w:p>
    <w:p w14:paraId="493BB164" w14:textId="77777777" w:rsidR="00F422C6" w:rsidRPr="00334D36" w:rsidRDefault="00F422C6" w:rsidP="00334D36">
      <w:pPr>
        <w:pStyle w:val="Code"/>
        <w:shd w:val="clear" w:color="auto" w:fill="0070C0"/>
      </w:pPr>
      <w:r w:rsidRPr="00334D36">
        <w:t xml:space="preserve">        }</w:t>
      </w:r>
    </w:p>
    <w:p w14:paraId="121122CC" w14:textId="77777777" w:rsidR="00F422C6" w:rsidRPr="00334D36" w:rsidRDefault="00F422C6" w:rsidP="00334D36">
      <w:pPr>
        <w:pStyle w:val="Code"/>
        <w:shd w:val="clear" w:color="auto" w:fill="0070C0"/>
      </w:pPr>
      <w:r w:rsidRPr="00334D36">
        <w:t xml:space="preserve">    }</w:t>
      </w:r>
    </w:p>
    <w:p w14:paraId="5C8889CE" w14:textId="0EA16C2A" w:rsidR="00161593" w:rsidRPr="00334D36" w:rsidRDefault="00161593" w:rsidP="00F422C6">
      <w:pPr>
        <w:pStyle w:val="Code"/>
        <w:rPr>
          <w:color w:val="0070C0"/>
        </w:rPr>
      </w:pPr>
      <w:r w:rsidRPr="00334D36">
        <w:rPr>
          <w:color w:val="0070C0"/>
        </w:rPr>
        <w:t xml:space="preserve">/*The selected phrase is appended to the </w:t>
      </w:r>
      <w:proofErr w:type="spellStart"/>
      <w:r w:rsidRPr="00334D36">
        <w:rPr>
          <w:color w:val="0070C0"/>
        </w:rPr>
        <w:t>passwordEntryField</w:t>
      </w:r>
      <w:proofErr w:type="spellEnd"/>
      <w:r w:rsidRPr="00334D36">
        <w:rPr>
          <w:color w:val="0070C0"/>
        </w:rPr>
        <w:t xml:space="preserve"> to help the player create a stronger password. Spaces in the phrase are removed before adding it to the password */</w:t>
      </w:r>
    </w:p>
    <w:p w14:paraId="2B9F8632" w14:textId="36709AF1" w:rsidR="00F56368" w:rsidRPr="00F56368" w:rsidRDefault="00F422C6" w:rsidP="00F422C6">
      <w:pPr>
        <w:pStyle w:val="Code"/>
      </w:pPr>
      <w:r>
        <w:t>}</w:t>
      </w:r>
    </w:p>
    <w:p w14:paraId="21EBEBA1" w14:textId="7A1B1179" w:rsidR="00F56368" w:rsidRDefault="00F56368" w:rsidP="00F56368">
      <w:pPr>
        <w:pStyle w:val="Heading3"/>
      </w:pPr>
      <w:r w:rsidRPr="00F56368">
        <w:t>PasswordFileManager.java</w:t>
      </w:r>
    </w:p>
    <w:p w14:paraId="780474D7" w14:textId="77777777" w:rsidR="00990B41" w:rsidRDefault="00990B41" w:rsidP="00990B41">
      <w:pPr>
        <w:pStyle w:val="Code"/>
      </w:pPr>
      <w:r>
        <w:t>/* Password Factory Project</w:t>
      </w:r>
    </w:p>
    <w:p w14:paraId="5E034993" w14:textId="77777777" w:rsidR="00990B41" w:rsidRDefault="00990B41" w:rsidP="00990B41">
      <w:pPr>
        <w:pStyle w:val="Code"/>
      </w:pPr>
      <w:r>
        <w:t xml:space="preserve"> CS236 - Advanced OOP (Java 2)</w:t>
      </w:r>
    </w:p>
    <w:p w14:paraId="3F2A74C7" w14:textId="77777777" w:rsidR="00990B41" w:rsidRDefault="00990B41" w:rsidP="00990B41">
      <w:pPr>
        <w:pStyle w:val="Code"/>
      </w:pPr>
      <w:r>
        <w:t xml:space="preserve"> Class: PasswordFileManager.java</w:t>
      </w:r>
    </w:p>
    <w:p w14:paraId="5ACED11B" w14:textId="77777777" w:rsidR="00990B41" w:rsidRDefault="00990B41" w:rsidP="00990B41">
      <w:pPr>
        <w:pStyle w:val="Code"/>
      </w:pPr>
      <w:r>
        <w:lastRenderedPageBreak/>
        <w:t xml:space="preserve"> Author(s): Lizbeth Garcia-Lopez &amp; Jordan Bassett</w:t>
      </w:r>
    </w:p>
    <w:p w14:paraId="4B38D858" w14:textId="77777777" w:rsidR="00990B41" w:rsidRDefault="00990B41" w:rsidP="00990B41">
      <w:pPr>
        <w:pStyle w:val="Code"/>
      </w:pPr>
      <w:r>
        <w:t xml:space="preserve"> Last Updated: March 16, 2025</w:t>
      </w:r>
    </w:p>
    <w:p w14:paraId="5ED07225" w14:textId="77777777" w:rsidR="00990B41" w:rsidRDefault="00990B41" w:rsidP="00990B41">
      <w:pPr>
        <w:pStyle w:val="Code"/>
      </w:pPr>
      <w:r>
        <w:t xml:space="preserve"> </w:t>
      </w:r>
    </w:p>
    <w:p w14:paraId="7DB7EEE6" w14:textId="77777777" w:rsidR="00990B41" w:rsidRDefault="00990B41" w:rsidP="00990B41">
      <w:pPr>
        <w:pStyle w:val="Code"/>
      </w:pPr>
      <w:r>
        <w:t xml:space="preserve"> Description:</w:t>
      </w:r>
    </w:p>
    <w:p w14:paraId="1454D841" w14:textId="77777777" w:rsidR="00990B41" w:rsidRDefault="00990B41" w:rsidP="00990B41">
      <w:pPr>
        <w:pStyle w:val="Code"/>
      </w:pPr>
      <w:r>
        <w:t xml:space="preserve">    Manages all file operations for Password Factory. This includes loading and saving helpful phrases,</w:t>
      </w:r>
    </w:p>
    <w:p w14:paraId="15F90245" w14:textId="77777777" w:rsidR="00990B41" w:rsidRDefault="00990B41" w:rsidP="00990B41">
      <w:pPr>
        <w:pStyle w:val="Code"/>
      </w:pPr>
      <w:r>
        <w:t xml:space="preserve">    common words, and password logs. Provides methods for reading from and writing to text files</w:t>
      </w:r>
    </w:p>
    <w:p w14:paraId="0CD8BD94" w14:textId="77777777" w:rsidR="00990B41" w:rsidRDefault="00990B41" w:rsidP="00990B41">
      <w:pPr>
        <w:pStyle w:val="Code"/>
      </w:pPr>
      <w:r>
        <w:t xml:space="preserve">    used in the game and Password Lab.</w:t>
      </w:r>
    </w:p>
    <w:p w14:paraId="71ED8631" w14:textId="77777777" w:rsidR="00990B41" w:rsidRDefault="00990B41" w:rsidP="00990B41">
      <w:pPr>
        <w:pStyle w:val="Code"/>
      </w:pPr>
    </w:p>
    <w:p w14:paraId="4042052E" w14:textId="77777777" w:rsidR="00990B41" w:rsidRDefault="00990B41" w:rsidP="00990B41">
      <w:pPr>
        <w:pStyle w:val="Code"/>
      </w:pPr>
      <w:r>
        <w:t xml:space="preserve"> Features:</w:t>
      </w:r>
    </w:p>
    <w:p w14:paraId="3FCD8775" w14:textId="77777777" w:rsidR="00990B41" w:rsidRDefault="00990B41" w:rsidP="00990B41">
      <w:pPr>
        <w:pStyle w:val="Code"/>
      </w:pPr>
      <w:r>
        <w:t xml:space="preserve">    - Loads and saves helpful phrases (phrases.txt)</w:t>
      </w:r>
    </w:p>
    <w:p w14:paraId="4AD273DD" w14:textId="77777777" w:rsidR="00990B41" w:rsidRDefault="00990B41" w:rsidP="00990B41">
      <w:pPr>
        <w:pStyle w:val="Code"/>
      </w:pPr>
      <w:r>
        <w:t xml:space="preserve">    - Loads and saves common words (common_words.txt)</w:t>
      </w:r>
    </w:p>
    <w:p w14:paraId="06B3AF65" w14:textId="77777777" w:rsidR="00990B41" w:rsidRDefault="00990B41" w:rsidP="00990B41">
      <w:pPr>
        <w:pStyle w:val="Code"/>
      </w:pPr>
      <w:r>
        <w:t xml:space="preserve">    - Logs submitted passwords and their strength ratings to a log file (password_log.txt).</w:t>
      </w:r>
    </w:p>
    <w:p w14:paraId="365C5B75" w14:textId="77777777" w:rsidR="00990B41" w:rsidRDefault="00990B41" w:rsidP="00990B41">
      <w:pPr>
        <w:pStyle w:val="Code"/>
      </w:pPr>
      <w:r>
        <w:t xml:space="preserve">    - Validates and adds new phrases to the existing phrase file</w:t>
      </w:r>
    </w:p>
    <w:p w14:paraId="102D5FF6" w14:textId="77777777" w:rsidR="00990B41" w:rsidRDefault="00990B41" w:rsidP="00990B41">
      <w:pPr>
        <w:pStyle w:val="Code"/>
      </w:pPr>
    </w:p>
    <w:p w14:paraId="37C72CA5" w14:textId="77777777" w:rsidR="00990B41" w:rsidRDefault="00990B41" w:rsidP="00990B41">
      <w:pPr>
        <w:pStyle w:val="Code"/>
      </w:pPr>
      <w:r>
        <w:t xml:space="preserve"> Dependencies:</w:t>
      </w:r>
    </w:p>
    <w:p w14:paraId="6F088C55" w14:textId="77777777" w:rsidR="00990B41" w:rsidRDefault="00990B41" w:rsidP="00990B41">
      <w:pPr>
        <w:pStyle w:val="Code"/>
      </w:pPr>
      <w:r>
        <w:t xml:space="preserve">    - Used by PasswordGame.java, PasswordLab.java, and PasswordValidator.java</w:t>
      </w:r>
    </w:p>
    <w:p w14:paraId="35FC8347" w14:textId="77777777" w:rsidR="00990B41" w:rsidRDefault="00990B41" w:rsidP="00990B41">
      <w:pPr>
        <w:pStyle w:val="Code"/>
      </w:pPr>
    </w:p>
    <w:p w14:paraId="334511F0" w14:textId="77777777" w:rsidR="00990B41" w:rsidRDefault="00990B41" w:rsidP="00990B41">
      <w:pPr>
        <w:pStyle w:val="Code"/>
      </w:pPr>
      <w:r>
        <w:t>The project requirement in Phase 3 states:</w:t>
      </w:r>
    </w:p>
    <w:p w14:paraId="7BCDE12D" w14:textId="79AB49D2" w:rsidR="00990B41" w:rsidRDefault="00990B41" w:rsidP="00990B41">
      <w:pPr>
        <w:pStyle w:val="Code"/>
      </w:pPr>
      <w:r>
        <w:t xml:space="preserve">"Store each remembered phrase on disk using a database or a </w:t>
      </w:r>
      <w:r w:rsidR="009639DD">
        <w:t>random-access</w:t>
      </w:r>
      <w:r>
        <w:t xml:space="preserve"> file."</w:t>
      </w:r>
    </w:p>
    <w:p w14:paraId="24447602" w14:textId="77777777" w:rsidR="00990B41" w:rsidRDefault="00990B41" w:rsidP="00990B41">
      <w:pPr>
        <w:pStyle w:val="Code"/>
      </w:pPr>
    </w:p>
    <w:p w14:paraId="716FEB89" w14:textId="77777777" w:rsidR="00990B41" w:rsidRDefault="00990B41" w:rsidP="00990B41">
      <w:pPr>
        <w:pStyle w:val="Code"/>
      </w:pPr>
      <w:r>
        <w:t xml:space="preserve">After careful consideration, we made a design decision to store helpful phrases </w:t>
      </w:r>
    </w:p>
    <w:p w14:paraId="6DABEB8A" w14:textId="77777777" w:rsidR="00990B41" w:rsidRDefault="00990B41" w:rsidP="00990B41">
      <w:pPr>
        <w:pStyle w:val="Code"/>
      </w:pPr>
      <w:r>
        <w:t xml:space="preserve">and common words in plain text files (phrases.txt and common_words.txt). This allows </w:t>
      </w:r>
    </w:p>
    <w:p w14:paraId="7778083D" w14:textId="77777777" w:rsidR="00990B41" w:rsidRDefault="00990B41" w:rsidP="00990B41">
      <w:pPr>
        <w:pStyle w:val="Code"/>
      </w:pPr>
      <w:r>
        <w:t xml:space="preserve">users to easily add or modify multiple phrases in bulk without needing to interact </w:t>
      </w:r>
    </w:p>
    <w:p w14:paraId="52E0F6C8" w14:textId="77777777" w:rsidR="00990B41" w:rsidRDefault="00990B41" w:rsidP="00990B41">
      <w:pPr>
        <w:pStyle w:val="Code"/>
      </w:pPr>
      <w:r>
        <w:t xml:space="preserve">directly with the application. We prioritized usability and accessibility, </w:t>
      </w:r>
    </w:p>
    <w:p w14:paraId="1B6842C8" w14:textId="77777777" w:rsidR="00990B41" w:rsidRDefault="00990B41" w:rsidP="00990B41">
      <w:pPr>
        <w:pStyle w:val="Code"/>
      </w:pPr>
      <w:r>
        <w:t xml:space="preserve">aligning with Columbia Basin College’s Inclusiveness and Accessibility policies, </w:t>
      </w:r>
    </w:p>
    <w:p w14:paraId="09D6AA42" w14:textId="77777777" w:rsidR="00990B41" w:rsidRDefault="00990B41" w:rsidP="00990B41">
      <w:pPr>
        <w:pStyle w:val="Code"/>
      </w:pPr>
      <w:r>
        <w:t>by ensuring the system supports user-friendly data management.</w:t>
      </w:r>
    </w:p>
    <w:p w14:paraId="0B4E50EA" w14:textId="77777777" w:rsidR="00990B41" w:rsidRDefault="00990B41" w:rsidP="00990B41">
      <w:pPr>
        <w:pStyle w:val="Code"/>
      </w:pPr>
    </w:p>
    <w:p w14:paraId="5682D78E" w14:textId="77777777" w:rsidR="00990B41" w:rsidRDefault="00990B41" w:rsidP="00990B41">
      <w:pPr>
        <w:pStyle w:val="Code"/>
      </w:pPr>
      <w:r>
        <w:t xml:space="preserve">However, recognizing that password logs contain potentially sensitive information, </w:t>
      </w:r>
    </w:p>
    <w:p w14:paraId="7494456A" w14:textId="77777777" w:rsidR="00990B41" w:rsidRDefault="00990B41" w:rsidP="00990B41">
      <w:pPr>
        <w:pStyle w:val="Code"/>
      </w:pPr>
      <w:r>
        <w:t xml:space="preserve">we chose to implement a </w:t>
      </w:r>
      <w:proofErr w:type="spellStart"/>
      <w:r>
        <w:t>RandomAccessFile</w:t>
      </w:r>
      <w:proofErr w:type="spellEnd"/>
      <w:r>
        <w:t xml:space="preserve"> (binary file) for </w:t>
      </w:r>
      <w:proofErr w:type="spellStart"/>
      <w:r>
        <w:t>passwordLogFile</w:t>
      </w:r>
      <w:proofErr w:type="spellEnd"/>
      <w:r>
        <w:t xml:space="preserve">. </w:t>
      </w:r>
    </w:p>
    <w:p w14:paraId="7737E3BF" w14:textId="77777777" w:rsidR="00990B41" w:rsidRDefault="00990B41" w:rsidP="00990B41">
      <w:pPr>
        <w:pStyle w:val="Code"/>
      </w:pPr>
      <w:r>
        <w:t xml:space="preserve">This approach ensures that generated passwords are not stored in plaintext and </w:t>
      </w:r>
    </w:p>
    <w:p w14:paraId="36291A7C" w14:textId="77777777" w:rsidR="00990B41" w:rsidRDefault="00990B41" w:rsidP="00990B41">
      <w:pPr>
        <w:pStyle w:val="Code"/>
      </w:pPr>
      <w:r>
        <w:t xml:space="preserve">demonstrates proper file handling and security measures. </w:t>
      </w:r>
    </w:p>
    <w:p w14:paraId="61E9E9E0" w14:textId="77777777" w:rsidR="00990B41" w:rsidRDefault="00990B41" w:rsidP="00990B41">
      <w:pPr>
        <w:pStyle w:val="Code"/>
      </w:pPr>
      <w:r>
        <w:t xml:space="preserve">The binary log prevents casual access to sensitive data while fulfilling the Phase 3 </w:t>
      </w:r>
    </w:p>
    <w:p w14:paraId="65BE269E" w14:textId="77777777" w:rsidR="00990B41" w:rsidRDefault="00990B41" w:rsidP="00990B41">
      <w:pPr>
        <w:pStyle w:val="Code"/>
      </w:pPr>
      <w:r>
        <w:t>requirement of implementing random access file processing.</w:t>
      </w:r>
    </w:p>
    <w:p w14:paraId="4ADC58FC" w14:textId="77777777" w:rsidR="00990B41" w:rsidRDefault="00990B41" w:rsidP="00990B41">
      <w:pPr>
        <w:pStyle w:val="Code"/>
      </w:pPr>
    </w:p>
    <w:p w14:paraId="024E905F" w14:textId="77777777" w:rsidR="00990B41" w:rsidRDefault="00990B41" w:rsidP="00990B41">
      <w:pPr>
        <w:pStyle w:val="Code"/>
      </w:pPr>
      <w:r>
        <w:t xml:space="preserve">We applied critical thinking as outlined in CBC’s Institutional Learning Outcomes. </w:t>
      </w:r>
    </w:p>
    <w:p w14:paraId="1B05314E" w14:textId="77777777" w:rsidR="00990B41" w:rsidRDefault="00990B41" w:rsidP="00990B41">
      <w:pPr>
        <w:pStyle w:val="Code"/>
      </w:pPr>
      <w:r>
        <w:t xml:space="preserve">We used random access file handling where it made the most practical and secure sense, </w:t>
      </w:r>
    </w:p>
    <w:p w14:paraId="314137EF" w14:textId="77777777" w:rsidR="00990B41" w:rsidRDefault="00990B41" w:rsidP="00990B41">
      <w:pPr>
        <w:pStyle w:val="Code"/>
      </w:pPr>
      <w:r>
        <w:t>ensuring we addressed file processing requirements while delivering a better user experience.</w:t>
      </w:r>
    </w:p>
    <w:p w14:paraId="2E0B97F4" w14:textId="77777777" w:rsidR="00990B41" w:rsidRDefault="00990B41" w:rsidP="00990B41">
      <w:pPr>
        <w:pStyle w:val="Code"/>
      </w:pPr>
      <w:r>
        <w:t xml:space="preserve"> */</w:t>
      </w:r>
    </w:p>
    <w:p w14:paraId="0DD1341A" w14:textId="77777777" w:rsidR="00990B41" w:rsidRDefault="00990B41" w:rsidP="00990B41">
      <w:pPr>
        <w:pStyle w:val="Code"/>
      </w:pPr>
      <w:r>
        <w:t xml:space="preserve">package </w:t>
      </w:r>
      <w:proofErr w:type="spellStart"/>
      <w:proofErr w:type="gramStart"/>
      <w:r>
        <w:t>passwordfactory</w:t>
      </w:r>
      <w:proofErr w:type="spellEnd"/>
      <w:r>
        <w:t>;</w:t>
      </w:r>
      <w:proofErr w:type="gramEnd"/>
    </w:p>
    <w:p w14:paraId="2DC86F5C" w14:textId="77777777" w:rsidR="00990B41" w:rsidRDefault="00990B41" w:rsidP="00990B41">
      <w:pPr>
        <w:pStyle w:val="Code"/>
      </w:pPr>
      <w:r>
        <w:t xml:space="preserve">import </w:t>
      </w:r>
      <w:proofErr w:type="gramStart"/>
      <w:r>
        <w:t>java.io.*</w:t>
      </w:r>
      <w:proofErr w:type="gramEnd"/>
      <w:r>
        <w:t>;</w:t>
      </w:r>
    </w:p>
    <w:p w14:paraId="7D64F2D0" w14:textId="77777777" w:rsidR="00990B41" w:rsidRDefault="00990B41" w:rsidP="00990B41">
      <w:pPr>
        <w:pStyle w:val="Code"/>
      </w:pPr>
      <w:r>
        <w:t xml:space="preserve">import </w:t>
      </w:r>
      <w:proofErr w:type="spellStart"/>
      <w:proofErr w:type="gramStart"/>
      <w:r>
        <w:t>java.util</w:t>
      </w:r>
      <w:proofErr w:type="gramEnd"/>
      <w:r>
        <w:t>.ArrayList</w:t>
      </w:r>
      <w:proofErr w:type="spellEnd"/>
      <w:r>
        <w:t>;</w:t>
      </w:r>
    </w:p>
    <w:p w14:paraId="24C3FFF6" w14:textId="77777777" w:rsidR="00990B41" w:rsidRDefault="00990B41" w:rsidP="00990B41">
      <w:pPr>
        <w:pStyle w:val="Code"/>
      </w:pPr>
      <w:r>
        <w:t xml:space="preserve">import </w:t>
      </w:r>
      <w:proofErr w:type="spellStart"/>
      <w:proofErr w:type="gramStart"/>
      <w:r>
        <w:t>java.util</w:t>
      </w:r>
      <w:proofErr w:type="gramEnd"/>
      <w:r>
        <w:t>.List</w:t>
      </w:r>
      <w:proofErr w:type="spellEnd"/>
      <w:r>
        <w:t>;</w:t>
      </w:r>
    </w:p>
    <w:p w14:paraId="0E3F5783" w14:textId="77777777" w:rsidR="00990B41" w:rsidRDefault="00990B41" w:rsidP="00990B41">
      <w:pPr>
        <w:pStyle w:val="Code"/>
      </w:pPr>
    </w:p>
    <w:p w14:paraId="2F0CF995" w14:textId="77777777" w:rsidR="00990B41" w:rsidRDefault="00990B41" w:rsidP="00990B41">
      <w:pPr>
        <w:pStyle w:val="Code"/>
      </w:pPr>
      <w:r>
        <w:t>//Manages file operations for Password Factory.</w:t>
      </w:r>
    </w:p>
    <w:p w14:paraId="1FCF9D6D" w14:textId="77777777" w:rsidR="00990B41" w:rsidRDefault="00990B41" w:rsidP="00990B41">
      <w:pPr>
        <w:pStyle w:val="Code"/>
      </w:pPr>
      <w:r>
        <w:t xml:space="preserve"> // Loads and saves phrases, common words, and logs password submissions.</w:t>
      </w:r>
    </w:p>
    <w:p w14:paraId="7AD71F55" w14:textId="77777777" w:rsidR="00990B41" w:rsidRDefault="00990B41" w:rsidP="00990B41">
      <w:pPr>
        <w:pStyle w:val="Code"/>
      </w:pPr>
      <w:r>
        <w:t xml:space="preserve">public class </w:t>
      </w:r>
      <w:proofErr w:type="spellStart"/>
      <w:r>
        <w:t>PasswordFileManager</w:t>
      </w:r>
      <w:proofErr w:type="spellEnd"/>
    </w:p>
    <w:p w14:paraId="29D9FDAF" w14:textId="77777777" w:rsidR="00990B41" w:rsidRDefault="00990B41" w:rsidP="00990B41">
      <w:pPr>
        <w:pStyle w:val="Code"/>
      </w:pPr>
      <w:r>
        <w:t>{</w:t>
      </w:r>
    </w:p>
    <w:p w14:paraId="2AE5FB84" w14:textId="77777777" w:rsidR="00990B41" w:rsidRDefault="00990B41" w:rsidP="00990B41">
      <w:pPr>
        <w:pStyle w:val="Code"/>
      </w:pPr>
      <w:r>
        <w:t xml:space="preserve">    private final String </w:t>
      </w:r>
      <w:proofErr w:type="spellStart"/>
      <w:proofErr w:type="gramStart"/>
      <w:r>
        <w:t>phrasesFile</w:t>
      </w:r>
      <w:proofErr w:type="spellEnd"/>
      <w:r>
        <w:t>;</w:t>
      </w:r>
      <w:proofErr w:type="gramEnd"/>
    </w:p>
    <w:p w14:paraId="53EEC1BB" w14:textId="77777777" w:rsidR="00990B41" w:rsidRDefault="00990B41" w:rsidP="00990B41">
      <w:pPr>
        <w:pStyle w:val="Code"/>
      </w:pPr>
      <w:r>
        <w:t xml:space="preserve">    private final String </w:t>
      </w:r>
      <w:proofErr w:type="spellStart"/>
      <w:proofErr w:type="gramStart"/>
      <w:r>
        <w:t>passwordLogFile</w:t>
      </w:r>
      <w:proofErr w:type="spellEnd"/>
      <w:r>
        <w:t>;</w:t>
      </w:r>
      <w:proofErr w:type="gramEnd"/>
    </w:p>
    <w:p w14:paraId="098B076B" w14:textId="1B39FCCA" w:rsidR="00990B41" w:rsidRDefault="00990B41" w:rsidP="00990B41">
      <w:pPr>
        <w:pStyle w:val="Code"/>
        <w:shd w:val="clear" w:color="auto" w:fill="196B24" w:themeFill="accent3"/>
      </w:pPr>
      <w:r>
        <w:t xml:space="preserve">    private </w:t>
      </w:r>
      <w:proofErr w:type="spellStart"/>
      <w:r>
        <w:t>PrintWri</w:t>
      </w:r>
      <w:r w:rsidR="00EA392B" w:rsidRPr="00EA392B">
        <w:t>PrintWriter</w:t>
      </w:r>
      <w:proofErr w:type="spellEnd"/>
      <w:r w:rsidR="00EA392B" w:rsidRPr="00EA392B">
        <w:t xml:space="preserve"> </w:t>
      </w:r>
      <w:proofErr w:type="spellStart"/>
      <w:r w:rsidR="00EA392B" w:rsidRPr="00EA392B">
        <w:t>writer</w:t>
      </w:r>
      <w:r>
        <w:t>ter</w:t>
      </w:r>
      <w:proofErr w:type="spellEnd"/>
      <w:r>
        <w:t xml:space="preserve"> </w:t>
      </w:r>
      <w:proofErr w:type="spellStart"/>
      <w:proofErr w:type="gramStart"/>
      <w:r>
        <w:t>logWriter</w:t>
      </w:r>
      <w:proofErr w:type="spellEnd"/>
      <w:r>
        <w:t>;</w:t>
      </w:r>
      <w:proofErr w:type="gramEnd"/>
    </w:p>
    <w:p w14:paraId="35A8373D" w14:textId="0446C07D" w:rsidR="00990B41" w:rsidRDefault="00990B41" w:rsidP="00990B41">
      <w:pPr>
        <w:pStyle w:val="Code"/>
        <w:ind w:left="720"/>
        <w:rPr>
          <w:color w:val="196B24" w:themeColor="accent3"/>
        </w:rPr>
      </w:pPr>
      <w:r w:rsidRPr="00990B41">
        <w:rPr>
          <w:color w:val="196B24" w:themeColor="accent3"/>
        </w:rPr>
        <w:t xml:space="preserve">/* </w:t>
      </w:r>
      <w:proofErr w:type="spellStart"/>
      <w:r w:rsidRPr="00990B41">
        <w:rPr>
          <w:color w:val="196B24" w:themeColor="accent3"/>
        </w:rPr>
        <w:t>PasswordFileManager</w:t>
      </w:r>
      <w:proofErr w:type="spellEnd"/>
      <w:r w:rsidRPr="00990B41">
        <w:rPr>
          <w:color w:val="196B24" w:themeColor="accent3"/>
        </w:rPr>
        <w:t xml:space="preserve"> </w:t>
      </w:r>
      <w:r w:rsidRPr="00990B41">
        <w:rPr>
          <w:color w:val="196B24" w:themeColor="accent3"/>
        </w:rPr>
        <w:t>‘</w:t>
      </w:r>
      <w:r w:rsidRPr="00990B41">
        <w:rPr>
          <w:color w:val="196B24" w:themeColor="accent3"/>
        </w:rPr>
        <w:t>has</w:t>
      </w:r>
      <w:r w:rsidRPr="00990B41">
        <w:rPr>
          <w:color w:val="196B24" w:themeColor="accent3"/>
        </w:rPr>
        <w:t>-</w:t>
      </w:r>
      <w:r w:rsidRPr="00990B41">
        <w:rPr>
          <w:color w:val="196B24" w:themeColor="accent3"/>
        </w:rPr>
        <w:t>a</w:t>
      </w:r>
      <w:r w:rsidRPr="00990B41">
        <w:rPr>
          <w:color w:val="196B24" w:themeColor="accent3"/>
        </w:rPr>
        <w:t>’</w:t>
      </w:r>
      <w:r w:rsidRPr="00990B41">
        <w:rPr>
          <w:color w:val="196B24" w:themeColor="accent3"/>
        </w:rPr>
        <w:t xml:space="preserve"> </w:t>
      </w:r>
      <w:proofErr w:type="spellStart"/>
      <w:r w:rsidRPr="00990B41">
        <w:rPr>
          <w:color w:val="196B24" w:themeColor="accent3"/>
        </w:rPr>
        <w:t>PrintWriter</w:t>
      </w:r>
      <w:proofErr w:type="spellEnd"/>
      <w:r w:rsidRPr="00990B41">
        <w:rPr>
          <w:color w:val="196B24" w:themeColor="accent3"/>
        </w:rPr>
        <w:t xml:space="preserve"> to handle writing data (password logs) to files, and it </w:t>
      </w:r>
      <w:r w:rsidRPr="00990B41">
        <w:rPr>
          <w:color w:val="196B24" w:themeColor="accent3"/>
        </w:rPr>
        <w:t>‘</w:t>
      </w:r>
      <w:r w:rsidRPr="00990B41">
        <w:rPr>
          <w:color w:val="196B24" w:themeColor="accent3"/>
        </w:rPr>
        <w:t>uses</w:t>
      </w:r>
      <w:r w:rsidRPr="00990B41">
        <w:rPr>
          <w:color w:val="196B24" w:themeColor="accent3"/>
        </w:rPr>
        <w:t>’</w:t>
      </w:r>
      <w:r w:rsidRPr="00990B41">
        <w:rPr>
          <w:color w:val="196B24" w:themeColor="accent3"/>
        </w:rPr>
        <w:t xml:space="preserve"> a </w:t>
      </w:r>
      <w:proofErr w:type="spellStart"/>
      <w:r w:rsidRPr="00990B41">
        <w:rPr>
          <w:color w:val="196B24" w:themeColor="accent3"/>
        </w:rPr>
        <w:t>BufferedReader</w:t>
      </w:r>
      <w:proofErr w:type="spellEnd"/>
      <w:r w:rsidRPr="00990B41">
        <w:rPr>
          <w:color w:val="196B24" w:themeColor="accent3"/>
        </w:rPr>
        <w:t xml:space="preserve"> to read </w:t>
      </w:r>
      <w:r w:rsidRPr="00990B41">
        <w:rPr>
          <w:color w:val="196B24" w:themeColor="accent3"/>
        </w:rPr>
        <w:t>f</w:t>
      </w:r>
      <w:r w:rsidRPr="00990B41">
        <w:rPr>
          <w:color w:val="196B24" w:themeColor="accent3"/>
        </w:rPr>
        <w:t xml:space="preserve">rom files. This </w:t>
      </w:r>
      <w:r w:rsidRPr="00990B41">
        <w:rPr>
          <w:color w:val="196B24" w:themeColor="accent3"/>
        </w:rPr>
        <w:t xml:space="preserve">is a </w:t>
      </w:r>
      <w:r w:rsidRPr="00990B41">
        <w:rPr>
          <w:color w:val="196B24" w:themeColor="accent3"/>
        </w:rPr>
        <w:t xml:space="preserve">relationship </w:t>
      </w:r>
      <w:r w:rsidRPr="00990B41">
        <w:rPr>
          <w:color w:val="196B24" w:themeColor="accent3"/>
        </w:rPr>
        <w:t xml:space="preserve">that </w:t>
      </w:r>
      <w:r w:rsidRPr="00990B41">
        <w:rPr>
          <w:color w:val="196B24" w:themeColor="accent3"/>
        </w:rPr>
        <w:t xml:space="preserve">allows </w:t>
      </w:r>
      <w:proofErr w:type="spellStart"/>
      <w:r w:rsidRPr="00990B41">
        <w:rPr>
          <w:color w:val="196B24" w:themeColor="accent3"/>
        </w:rPr>
        <w:t>PasswordFileManager</w:t>
      </w:r>
      <w:proofErr w:type="spellEnd"/>
      <w:r w:rsidRPr="00990B41">
        <w:rPr>
          <w:color w:val="196B24" w:themeColor="accent3"/>
        </w:rPr>
        <w:t xml:space="preserve"> to interact with the file system for both saving and loading data</w:t>
      </w:r>
      <w:r w:rsidRPr="00990B41">
        <w:rPr>
          <w:color w:val="196B24" w:themeColor="accent3"/>
        </w:rPr>
        <w:t>*/</w:t>
      </w:r>
    </w:p>
    <w:p w14:paraId="43A8D297" w14:textId="28AA71D9" w:rsidR="001C7209" w:rsidRPr="001C7209" w:rsidRDefault="001C7209" w:rsidP="001C7209">
      <w:pPr>
        <w:pStyle w:val="Code"/>
        <w:ind w:firstLine="720"/>
        <w:rPr>
          <w:color w:val="006400"/>
        </w:rPr>
      </w:pPr>
      <w:r w:rsidRPr="001C7209">
        <w:rPr>
          <w:color w:val="006400"/>
        </w:rPr>
        <w:t xml:space="preserve">/*These </w:t>
      </w:r>
      <w:r>
        <w:rPr>
          <w:color w:val="006400"/>
        </w:rPr>
        <w:t>classes</w:t>
      </w:r>
      <w:r w:rsidRPr="001C7209">
        <w:rPr>
          <w:color w:val="006400"/>
        </w:rPr>
        <w:t xml:space="preserve"> align with the UML*/</w:t>
      </w:r>
    </w:p>
    <w:p w14:paraId="0C877539" w14:textId="77777777" w:rsidR="001C7209" w:rsidRPr="00990B41" w:rsidRDefault="001C7209" w:rsidP="00990B41">
      <w:pPr>
        <w:pStyle w:val="Code"/>
        <w:ind w:left="720"/>
        <w:rPr>
          <w:color w:val="196B24" w:themeColor="accent3"/>
        </w:rPr>
      </w:pPr>
    </w:p>
    <w:p w14:paraId="115BEED0" w14:textId="77777777" w:rsidR="00990B41" w:rsidRDefault="00990B41" w:rsidP="00990B41">
      <w:pPr>
        <w:pStyle w:val="Code"/>
      </w:pPr>
      <w:r>
        <w:t xml:space="preserve">    /**</w:t>
      </w:r>
    </w:p>
    <w:p w14:paraId="0EE55843" w14:textId="77777777" w:rsidR="00990B41" w:rsidRDefault="00990B41" w:rsidP="00990B41">
      <w:pPr>
        <w:pStyle w:val="Code"/>
      </w:pPr>
      <w:r>
        <w:t xml:space="preserve">     * Constructor for </w:t>
      </w:r>
      <w:proofErr w:type="spellStart"/>
      <w:r>
        <w:t>PasswordFileManager</w:t>
      </w:r>
      <w:proofErr w:type="spellEnd"/>
      <w:r>
        <w:t>.</w:t>
      </w:r>
    </w:p>
    <w:p w14:paraId="0F77CCBF" w14:textId="77777777" w:rsidR="00990B41" w:rsidRDefault="00990B41" w:rsidP="00990B41">
      <w:pPr>
        <w:pStyle w:val="Code"/>
      </w:pPr>
      <w:r>
        <w:t xml:space="preserve">     * @param </w:t>
      </w:r>
      <w:proofErr w:type="spellStart"/>
      <w:r>
        <w:t>phrasesFile</w:t>
      </w:r>
      <w:proofErr w:type="spellEnd"/>
      <w:r>
        <w:t xml:space="preserve"> Name of the helpful phrases file</w:t>
      </w:r>
    </w:p>
    <w:p w14:paraId="01F67D07" w14:textId="77777777" w:rsidR="00990B41" w:rsidRDefault="00990B41" w:rsidP="00990B41">
      <w:pPr>
        <w:pStyle w:val="Code"/>
      </w:pPr>
      <w:r>
        <w:t xml:space="preserve">     * @param </w:t>
      </w:r>
      <w:proofErr w:type="spellStart"/>
      <w:r>
        <w:t>passwordLogFile</w:t>
      </w:r>
      <w:proofErr w:type="spellEnd"/>
      <w:r>
        <w:t xml:space="preserve"> Name of the password log file</w:t>
      </w:r>
    </w:p>
    <w:p w14:paraId="68272D83" w14:textId="77777777" w:rsidR="00990B41" w:rsidRDefault="00990B41" w:rsidP="00990B41">
      <w:pPr>
        <w:pStyle w:val="Code"/>
      </w:pPr>
      <w:r>
        <w:t xml:space="preserve">     */</w:t>
      </w:r>
    </w:p>
    <w:p w14:paraId="4209EEBB" w14:textId="77777777" w:rsidR="00990B41" w:rsidRDefault="00990B41" w:rsidP="00990B41">
      <w:pPr>
        <w:pStyle w:val="Code"/>
      </w:pPr>
      <w:r>
        <w:t xml:space="preserve">    public </w:t>
      </w:r>
      <w:proofErr w:type="spellStart"/>
      <w:proofErr w:type="gramStart"/>
      <w:r>
        <w:t>PasswordFileManager</w:t>
      </w:r>
      <w:proofErr w:type="spellEnd"/>
      <w:r>
        <w:t>(</w:t>
      </w:r>
      <w:proofErr w:type="gramEnd"/>
      <w:r>
        <w:t xml:space="preserve">String </w:t>
      </w:r>
      <w:proofErr w:type="spellStart"/>
      <w:r>
        <w:t>phrasesFile</w:t>
      </w:r>
      <w:proofErr w:type="spellEnd"/>
      <w:r>
        <w:t xml:space="preserve">, String </w:t>
      </w:r>
      <w:proofErr w:type="spellStart"/>
      <w:r>
        <w:t>passwordLogFile</w:t>
      </w:r>
      <w:proofErr w:type="spellEnd"/>
      <w:r>
        <w:t>)</w:t>
      </w:r>
    </w:p>
    <w:p w14:paraId="12185B3F" w14:textId="77777777" w:rsidR="00990B41" w:rsidRDefault="00990B41" w:rsidP="00990B41">
      <w:pPr>
        <w:pStyle w:val="Code"/>
      </w:pPr>
      <w:r>
        <w:t xml:space="preserve">    {</w:t>
      </w:r>
    </w:p>
    <w:p w14:paraId="4B713529" w14:textId="77777777" w:rsidR="00990B41" w:rsidRDefault="00990B41" w:rsidP="00990B41">
      <w:pPr>
        <w:pStyle w:val="Code"/>
      </w:pPr>
      <w:r>
        <w:t xml:space="preserve">        </w:t>
      </w:r>
      <w:proofErr w:type="spellStart"/>
      <w:proofErr w:type="gramStart"/>
      <w:r>
        <w:t>this.phrasesFile</w:t>
      </w:r>
      <w:proofErr w:type="spellEnd"/>
      <w:proofErr w:type="gramEnd"/>
      <w:r>
        <w:t xml:space="preserve"> = </w:t>
      </w:r>
      <w:proofErr w:type="spellStart"/>
      <w:r>
        <w:t>phrasesFile</w:t>
      </w:r>
      <w:proofErr w:type="spellEnd"/>
      <w:r>
        <w:t>;</w:t>
      </w:r>
    </w:p>
    <w:p w14:paraId="5111455A" w14:textId="77777777" w:rsidR="00990B41" w:rsidRDefault="00990B41" w:rsidP="00990B41">
      <w:pPr>
        <w:pStyle w:val="Code"/>
      </w:pPr>
      <w:r>
        <w:t xml:space="preserve">        </w:t>
      </w:r>
      <w:proofErr w:type="spellStart"/>
      <w:proofErr w:type="gramStart"/>
      <w:r>
        <w:t>this.passwordLogFile</w:t>
      </w:r>
      <w:proofErr w:type="spellEnd"/>
      <w:proofErr w:type="gramEnd"/>
      <w:r>
        <w:t xml:space="preserve"> = </w:t>
      </w:r>
      <w:proofErr w:type="spellStart"/>
      <w:r>
        <w:t>passwordLogFile</w:t>
      </w:r>
      <w:proofErr w:type="spellEnd"/>
      <w:r>
        <w:t>;</w:t>
      </w:r>
    </w:p>
    <w:p w14:paraId="1E9E7746" w14:textId="77777777" w:rsidR="00990B41" w:rsidRDefault="00990B41" w:rsidP="00990B41">
      <w:pPr>
        <w:pStyle w:val="Code"/>
      </w:pPr>
      <w:r>
        <w:t xml:space="preserve">    }</w:t>
      </w:r>
    </w:p>
    <w:p w14:paraId="40526949" w14:textId="77777777" w:rsidR="00990B41" w:rsidRDefault="00990B41" w:rsidP="00990B41">
      <w:pPr>
        <w:pStyle w:val="Code"/>
      </w:pPr>
    </w:p>
    <w:p w14:paraId="349DD97B" w14:textId="77777777" w:rsidR="00990B41" w:rsidRDefault="00990B41" w:rsidP="00990B41">
      <w:pPr>
        <w:pStyle w:val="Code"/>
      </w:pPr>
      <w:r>
        <w:t xml:space="preserve">    /**</w:t>
      </w:r>
    </w:p>
    <w:p w14:paraId="26AD13DC" w14:textId="77777777" w:rsidR="00990B41" w:rsidRDefault="00990B41" w:rsidP="00990B41">
      <w:pPr>
        <w:pStyle w:val="Code"/>
      </w:pPr>
      <w:r>
        <w:t xml:space="preserve">     * Loads helpful phrases from the specified file</w:t>
      </w:r>
    </w:p>
    <w:p w14:paraId="58DFA009" w14:textId="77777777" w:rsidR="00990B41" w:rsidRDefault="00990B41" w:rsidP="00990B41">
      <w:pPr>
        <w:pStyle w:val="Code"/>
      </w:pPr>
      <w:r>
        <w:t xml:space="preserve">     * @return List of helpful phrases</w:t>
      </w:r>
    </w:p>
    <w:p w14:paraId="160B4D31" w14:textId="77777777" w:rsidR="00990B41" w:rsidRDefault="00990B41" w:rsidP="00990B41">
      <w:pPr>
        <w:pStyle w:val="Code"/>
      </w:pPr>
      <w:r>
        <w:lastRenderedPageBreak/>
        <w:t xml:space="preserve">     */</w:t>
      </w:r>
    </w:p>
    <w:p w14:paraId="4A9D150F" w14:textId="77777777" w:rsidR="00990B41" w:rsidRDefault="00990B41" w:rsidP="00990B41">
      <w:pPr>
        <w:pStyle w:val="Code"/>
      </w:pPr>
      <w:r>
        <w:t xml:space="preserve">    public List&lt;String&gt; </w:t>
      </w:r>
      <w:proofErr w:type="spellStart"/>
      <w:proofErr w:type="gramStart"/>
      <w:r>
        <w:t>loadPhrases</w:t>
      </w:r>
      <w:proofErr w:type="spellEnd"/>
      <w:r>
        <w:t>(</w:t>
      </w:r>
      <w:proofErr w:type="gramEnd"/>
      <w:r>
        <w:t>)</w:t>
      </w:r>
    </w:p>
    <w:p w14:paraId="073DCC80" w14:textId="77777777" w:rsidR="00990B41" w:rsidRDefault="00990B41" w:rsidP="00990B41">
      <w:pPr>
        <w:pStyle w:val="Code"/>
      </w:pPr>
      <w:r>
        <w:t xml:space="preserve">    {</w:t>
      </w:r>
    </w:p>
    <w:p w14:paraId="68DAFB20" w14:textId="77777777" w:rsidR="00990B41" w:rsidRDefault="00990B41" w:rsidP="00990B41">
      <w:pPr>
        <w:pStyle w:val="Code"/>
      </w:pPr>
      <w:r>
        <w:t xml:space="preserve">        List&lt;String&gt; phrases = new </w:t>
      </w:r>
      <w:proofErr w:type="spellStart"/>
      <w:r>
        <w:t>ArrayList</w:t>
      </w:r>
      <w:proofErr w:type="spellEnd"/>
      <w:r>
        <w:t>&lt;</w:t>
      </w:r>
      <w:proofErr w:type="gramStart"/>
      <w:r>
        <w:t>&gt;(</w:t>
      </w:r>
      <w:proofErr w:type="gramEnd"/>
      <w:r>
        <w:t>);</w:t>
      </w:r>
    </w:p>
    <w:p w14:paraId="33E0F668" w14:textId="77777777" w:rsidR="00990B41" w:rsidRDefault="00990B41" w:rsidP="00990B41">
      <w:pPr>
        <w:pStyle w:val="Code"/>
      </w:pPr>
    </w:p>
    <w:p w14:paraId="5859D051" w14:textId="77777777" w:rsidR="00990B41" w:rsidRDefault="00990B41" w:rsidP="00EA392B">
      <w:pPr>
        <w:pStyle w:val="Code"/>
        <w:shd w:val="clear" w:color="auto" w:fill="0070C0"/>
      </w:pPr>
      <w:r>
        <w:t xml:space="preserve">        try (</w:t>
      </w:r>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phrasesFile</w:t>
      </w:r>
      <w:proofErr w:type="spellEnd"/>
      <w:r>
        <w:t>)))</w:t>
      </w:r>
    </w:p>
    <w:p w14:paraId="08A73E09" w14:textId="73F1A379" w:rsidR="00EA392B" w:rsidRPr="00EA392B" w:rsidRDefault="00EA392B" w:rsidP="00EA392B">
      <w:pPr>
        <w:pStyle w:val="Code"/>
        <w:ind w:firstLine="720"/>
        <w:rPr>
          <w:color w:val="0070C0"/>
        </w:rPr>
      </w:pPr>
      <w:r w:rsidRPr="00EA392B">
        <w:rPr>
          <w:color w:val="0070C0"/>
        </w:rPr>
        <w:t>/*</w:t>
      </w:r>
      <w:r w:rsidRPr="00EA392B">
        <w:rPr>
          <w:color w:val="0070C0"/>
        </w:rPr>
        <w:t xml:space="preserve">instantiates object </w:t>
      </w:r>
      <w:proofErr w:type="spellStart"/>
      <w:r w:rsidRPr="00EA392B">
        <w:rPr>
          <w:color w:val="0070C0"/>
        </w:rPr>
        <w:t>BufferedReader</w:t>
      </w:r>
      <w:proofErr w:type="spellEnd"/>
      <w:r w:rsidRPr="00EA392B">
        <w:rPr>
          <w:color w:val="0070C0"/>
        </w:rPr>
        <w:t xml:space="preserve"> for readin</w:t>
      </w:r>
      <w:r w:rsidRPr="00EA392B">
        <w:rPr>
          <w:color w:val="0070C0"/>
        </w:rPr>
        <w:t>g</w:t>
      </w:r>
      <w:r w:rsidRPr="00EA392B">
        <w:rPr>
          <w:color w:val="0070C0"/>
        </w:rPr>
        <w:t xml:space="preserve"> from the files</w:t>
      </w:r>
      <w:r w:rsidRPr="00EA392B">
        <w:rPr>
          <w:color w:val="0070C0"/>
        </w:rPr>
        <w:t>*/</w:t>
      </w:r>
    </w:p>
    <w:p w14:paraId="089999C8" w14:textId="77777777" w:rsidR="00990B41" w:rsidRDefault="00990B41" w:rsidP="00990B41">
      <w:pPr>
        <w:pStyle w:val="Code"/>
      </w:pPr>
      <w:r>
        <w:t xml:space="preserve">        {</w:t>
      </w:r>
    </w:p>
    <w:p w14:paraId="07AD45C8" w14:textId="77777777" w:rsidR="00990B41" w:rsidRDefault="00990B41" w:rsidP="00990B41">
      <w:pPr>
        <w:pStyle w:val="Code"/>
      </w:pPr>
      <w:r>
        <w:t xml:space="preserve">            String </w:t>
      </w:r>
      <w:proofErr w:type="gramStart"/>
      <w:r>
        <w:t>line;</w:t>
      </w:r>
      <w:proofErr w:type="gramEnd"/>
    </w:p>
    <w:p w14:paraId="1D5ABF02" w14:textId="77777777" w:rsidR="00990B41" w:rsidRDefault="00990B41" w:rsidP="00990B41">
      <w:pPr>
        <w:pStyle w:val="Code"/>
      </w:pPr>
      <w:r>
        <w:t xml:space="preserve">            while ((line = </w:t>
      </w:r>
      <w:proofErr w:type="spellStart"/>
      <w:proofErr w:type="gramStart"/>
      <w:r>
        <w:t>reader.readLine</w:t>
      </w:r>
      <w:proofErr w:type="spellEnd"/>
      <w:proofErr w:type="gramEnd"/>
      <w:r>
        <w:t>()) != null)</w:t>
      </w:r>
    </w:p>
    <w:p w14:paraId="3D5E6FCA" w14:textId="77777777" w:rsidR="00990B41" w:rsidRDefault="00990B41" w:rsidP="00990B41">
      <w:pPr>
        <w:pStyle w:val="Code"/>
      </w:pPr>
      <w:r>
        <w:t xml:space="preserve">            {</w:t>
      </w:r>
    </w:p>
    <w:p w14:paraId="6AF37DD5" w14:textId="77777777" w:rsidR="00990B41" w:rsidRDefault="00990B41" w:rsidP="00990B41">
      <w:pPr>
        <w:pStyle w:val="Code"/>
      </w:pPr>
      <w:r>
        <w:t xml:space="preserve">                if </w:t>
      </w:r>
      <w:proofErr w:type="gramStart"/>
      <w:r>
        <w:t>(!</w:t>
      </w:r>
      <w:proofErr w:type="spellStart"/>
      <w:r>
        <w:t>line</w:t>
      </w:r>
      <w:proofErr w:type="gramEnd"/>
      <w:r>
        <w:t>.trim</w:t>
      </w:r>
      <w:proofErr w:type="spellEnd"/>
      <w:r>
        <w:t>().</w:t>
      </w:r>
      <w:proofErr w:type="spellStart"/>
      <w:r>
        <w:t>isEmpty</w:t>
      </w:r>
      <w:proofErr w:type="spellEnd"/>
      <w:r>
        <w:t>()) {</w:t>
      </w:r>
    </w:p>
    <w:p w14:paraId="1A2F5256" w14:textId="77777777" w:rsidR="00990B41" w:rsidRDefault="00990B41" w:rsidP="00990B41">
      <w:pPr>
        <w:pStyle w:val="Code"/>
      </w:pPr>
      <w:r>
        <w:t xml:space="preserve">                    </w:t>
      </w:r>
      <w:proofErr w:type="spellStart"/>
      <w:r>
        <w:t>phrases.add</w:t>
      </w:r>
      <w:proofErr w:type="spellEnd"/>
      <w:r>
        <w:t>(</w:t>
      </w:r>
      <w:proofErr w:type="spellStart"/>
      <w:proofErr w:type="gramStart"/>
      <w:r>
        <w:t>line.trim</w:t>
      </w:r>
      <w:proofErr w:type="spellEnd"/>
      <w:proofErr w:type="gramEnd"/>
      <w:r>
        <w:t>());</w:t>
      </w:r>
    </w:p>
    <w:p w14:paraId="24766DC2" w14:textId="77777777" w:rsidR="00990B41" w:rsidRDefault="00990B41" w:rsidP="00990B41">
      <w:pPr>
        <w:pStyle w:val="Code"/>
      </w:pPr>
      <w:r>
        <w:t xml:space="preserve">                }</w:t>
      </w:r>
    </w:p>
    <w:p w14:paraId="6E5D6E03" w14:textId="77777777" w:rsidR="00990B41" w:rsidRDefault="00990B41" w:rsidP="00990B41">
      <w:pPr>
        <w:pStyle w:val="Code"/>
      </w:pPr>
      <w:r>
        <w:t xml:space="preserve">            }</w:t>
      </w:r>
    </w:p>
    <w:p w14:paraId="11524E52" w14:textId="77777777" w:rsidR="00990B41" w:rsidRDefault="00990B41" w:rsidP="00990B41">
      <w:pPr>
        <w:pStyle w:val="Code"/>
      </w:pPr>
      <w:r>
        <w:t xml:space="preserve">        }</w:t>
      </w:r>
    </w:p>
    <w:p w14:paraId="1D93628D" w14:textId="77777777" w:rsidR="00990B41" w:rsidRDefault="00990B41" w:rsidP="00990B41">
      <w:pPr>
        <w:pStyle w:val="Code"/>
      </w:pPr>
      <w:r>
        <w:t xml:space="preserve">        catch (</w:t>
      </w:r>
      <w:proofErr w:type="spellStart"/>
      <w:r>
        <w:t>IOException</w:t>
      </w:r>
      <w:proofErr w:type="spellEnd"/>
      <w:r>
        <w:t xml:space="preserve"> e) {</w:t>
      </w:r>
    </w:p>
    <w:p w14:paraId="3A388EFE" w14:textId="77777777" w:rsidR="00990B41" w:rsidRDefault="00990B41" w:rsidP="00990B41">
      <w:pPr>
        <w:pStyle w:val="Code"/>
      </w:pPr>
      <w:r>
        <w:t xml:space="preserve">            </w:t>
      </w:r>
      <w:proofErr w:type="spellStart"/>
      <w:r>
        <w:t>System.out.println</w:t>
      </w:r>
      <w:proofErr w:type="spellEnd"/>
      <w:r>
        <w:t xml:space="preserve">("Error loading phrases: " + </w:t>
      </w:r>
      <w:proofErr w:type="spellStart"/>
      <w:proofErr w:type="gramStart"/>
      <w:r>
        <w:t>e.getMessage</w:t>
      </w:r>
      <w:proofErr w:type="spellEnd"/>
      <w:proofErr w:type="gramEnd"/>
      <w:r>
        <w:t>());</w:t>
      </w:r>
    </w:p>
    <w:p w14:paraId="26D282F6" w14:textId="77777777" w:rsidR="00990B41" w:rsidRDefault="00990B41" w:rsidP="00990B41">
      <w:pPr>
        <w:pStyle w:val="Code"/>
      </w:pPr>
      <w:r>
        <w:t xml:space="preserve">        }</w:t>
      </w:r>
    </w:p>
    <w:p w14:paraId="74F6E54A" w14:textId="77777777" w:rsidR="00990B41" w:rsidRDefault="00990B41" w:rsidP="00990B41">
      <w:pPr>
        <w:pStyle w:val="Code"/>
      </w:pPr>
    </w:p>
    <w:p w14:paraId="3EC7447D" w14:textId="77777777" w:rsidR="00990B41" w:rsidRDefault="00990B41" w:rsidP="00990B41">
      <w:pPr>
        <w:pStyle w:val="Code"/>
      </w:pPr>
      <w:r>
        <w:t xml:space="preserve">        return </w:t>
      </w:r>
      <w:proofErr w:type="gramStart"/>
      <w:r>
        <w:t>phrases;</w:t>
      </w:r>
      <w:proofErr w:type="gramEnd"/>
    </w:p>
    <w:p w14:paraId="7D9B4BF1" w14:textId="77777777" w:rsidR="00990B41" w:rsidRDefault="00990B41" w:rsidP="00990B41">
      <w:pPr>
        <w:pStyle w:val="Code"/>
      </w:pPr>
      <w:r>
        <w:t xml:space="preserve">    }</w:t>
      </w:r>
    </w:p>
    <w:p w14:paraId="49BD6944" w14:textId="77777777" w:rsidR="00990B41" w:rsidRDefault="00990B41" w:rsidP="00990B41">
      <w:pPr>
        <w:pStyle w:val="Code"/>
      </w:pPr>
    </w:p>
    <w:p w14:paraId="027C3457" w14:textId="77777777" w:rsidR="00990B41" w:rsidRDefault="00990B41" w:rsidP="00990B41">
      <w:pPr>
        <w:pStyle w:val="Code"/>
      </w:pPr>
      <w:r>
        <w:t xml:space="preserve">    /**</w:t>
      </w:r>
    </w:p>
    <w:p w14:paraId="71F0B0E3" w14:textId="77777777" w:rsidR="00990B41" w:rsidRDefault="00990B41" w:rsidP="00990B41">
      <w:pPr>
        <w:pStyle w:val="Code"/>
      </w:pPr>
      <w:r>
        <w:t xml:space="preserve">     * Saves the provided phrases list to the specified file.</w:t>
      </w:r>
    </w:p>
    <w:p w14:paraId="39BEF904" w14:textId="77777777" w:rsidR="00990B41" w:rsidRDefault="00990B41" w:rsidP="00990B41">
      <w:pPr>
        <w:pStyle w:val="Code"/>
      </w:pPr>
      <w:r>
        <w:t xml:space="preserve">     * @param phrases List of helpful phrases.</w:t>
      </w:r>
    </w:p>
    <w:p w14:paraId="6E63E54B" w14:textId="77777777" w:rsidR="00990B41" w:rsidRDefault="00990B41" w:rsidP="00990B41">
      <w:pPr>
        <w:pStyle w:val="Code"/>
      </w:pPr>
      <w:r>
        <w:t xml:space="preserve">     * @param filename File to save phrases to.</w:t>
      </w:r>
    </w:p>
    <w:p w14:paraId="09605C18" w14:textId="77777777" w:rsidR="00990B41" w:rsidRDefault="00990B41" w:rsidP="00990B41">
      <w:pPr>
        <w:pStyle w:val="Code"/>
      </w:pPr>
      <w:r>
        <w:t xml:space="preserve">     */</w:t>
      </w:r>
    </w:p>
    <w:p w14:paraId="50B9C348" w14:textId="77777777" w:rsidR="00990B41" w:rsidRDefault="00990B41" w:rsidP="00990B41">
      <w:pPr>
        <w:pStyle w:val="Code"/>
      </w:pPr>
      <w:r>
        <w:t xml:space="preserve">    public void </w:t>
      </w:r>
      <w:proofErr w:type="spellStart"/>
      <w:proofErr w:type="gramStart"/>
      <w:r>
        <w:t>savePhrases</w:t>
      </w:r>
      <w:proofErr w:type="spellEnd"/>
      <w:r>
        <w:t>(</w:t>
      </w:r>
      <w:proofErr w:type="gramEnd"/>
      <w:r>
        <w:t>List&lt;String&gt; phrases, String filename)</w:t>
      </w:r>
    </w:p>
    <w:p w14:paraId="018594B3" w14:textId="77777777" w:rsidR="00990B41" w:rsidRDefault="00990B41" w:rsidP="00990B41">
      <w:pPr>
        <w:pStyle w:val="Code"/>
      </w:pPr>
      <w:r>
        <w:t xml:space="preserve">    {</w:t>
      </w:r>
    </w:p>
    <w:p w14:paraId="7CA64DF2" w14:textId="77777777" w:rsidR="00990B41" w:rsidRDefault="00990B41" w:rsidP="00EA392B">
      <w:pPr>
        <w:pStyle w:val="Code"/>
        <w:shd w:val="clear" w:color="auto" w:fill="0070C0"/>
      </w:pPr>
      <w:r>
        <w:t xml:space="preserve">        try (</w:t>
      </w:r>
      <w:proofErr w:type="spellStart"/>
      <w:r>
        <w:t>PrintWriter</w:t>
      </w:r>
      <w:proofErr w:type="spellEnd"/>
      <w:r>
        <w:t xml:space="preserve"> writer = new </w:t>
      </w:r>
      <w:proofErr w:type="spellStart"/>
      <w:proofErr w:type="gramStart"/>
      <w:r>
        <w:t>PrintWriter</w:t>
      </w:r>
      <w:proofErr w:type="spellEnd"/>
      <w:r>
        <w:t>(</w:t>
      </w:r>
      <w:proofErr w:type="gramEnd"/>
      <w:r>
        <w:t xml:space="preserve">new </w:t>
      </w:r>
      <w:proofErr w:type="spellStart"/>
      <w:r>
        <w:t>FileWriter</w:t>
      </w:r>
      <w:proofErr w:type="spellEnd"/>
      <w:r>
        <w:t>(filename)))</w:t>
      </w:r>
    </w:p>
    <w:p w14:paraId="244B6C2B" w14:textId="4F5491B2" w:rsidR="00EA392B" w:rsidRPr="00EA392B" w:rsidRDefault="00EA392B" w:rsidP="00EA392B">
      <w:pPr>
        <w:pStyle w:val="Code"/>
        <w:ind w:firstLine="720"/>
        <w:rPr>
          <w:color w:val="0070C0"/>
        </w:rPr>
      </w:pPr>
      <w:r w:rsidRPr="00EA392B">
        <w:rPr>
          <w:color w:val="0070C0"/>
        </w:rPr>
        <w:t xml:space="preserve">/*instantiates object </w:t>
      </w:r>
      <w:proofErr w:type="spellStart"/>
      <w:r>
        <w:rPr>
          <w:color w:val="0070C0"/>
        </w:rPr>
        <w:t>PrintWriter</w:t>
      </w:r>
      <w:proofErr w:type="spellEnd"/>
      <w:r w:rsidRPr="00EA392B">
        <w:rPr>
          <w:color w:val="0070C0"/>
        </w:rPr>
        <w:t xml:space="preserve"> for </w:t>
      </w:r>
      <w:r>
        <w:rPr>
          <w:color w:val="0070C0"/>
        </w:rPr>
        <w:t>writing to</w:t>
      </w:r>
      <w:r w:rsidRPr="00EA392B">
        <w:rPr>
          <w:color w:val="0070C0"/>
        </w:rPr>
        <w:t xml:space="preserve"> the files*/</w:t>
      </w:r>
    </w:p>
    <w:p w14:paraId="13094297" w14:textId="77777777" w:rsidR="00990B41" w:rsidRDefault="00990B41" w:rsidP="00990B41">
      <w:pPr>
        <w:pStyle w:val="Code"/>
      </w:pPr>
      <w:r>
        <w:t xml:space="preserve">        {</w:t>
      </w:r>
    </w:p>
    <w:p w14:paraId="654C5BAB" w14:textId="77777777" w:rsidR="00990B41" w:rsidRDefault="00990B41" w:rsidP="00990B41">
      <w:pPr>
        <w:pStyle w:val="Code"/>
      </w:pPr>
      <w:r>
        <w:t xml:space="preserve">            for (String </w:t>
      </w:r>
      <w:proofErr w:type="gramStart"/>
      <w:r>
        <w:t>phrase :</w:t>
      </w:r>
      <w:proofErr w:type="gramEnd"/>
      <w:r>
        <w:t xml:space="preserve"> phrases) {</w:t>
      </w:r>
    </w:p>
    <w:p w14:paraId="3D658D88" w14:textId="77777777" w:rsidR="00990B41" w:rsidRDefault="00990B41" w:rsidP="00990B41">
      <w:pPr>
        <w:pStyle w:val="Code"/>
      </w:pPr>
      <w:r>
        <w:t xml:space="preserve">                </w:t>
      </w:r>
      <w:proofErr w:type="spellStart"/>
      <w:proofErr w:type="gramStart"/>
      <w:r>
        <w:t>writer.println</w:t>
      </w:r>
      <w:proofErr w:type="spellEnd"/>
      <w:proofErr w:type="gramEnd"/>
      <w:r>
        <w:t>(phrase);</w:t>
      </w:r>
    </w:p>
    <w:p w14:paraId="7BF36F26" w14:textId="77777777" w:rsidR="00990B41" w:rsidRDefault="00990B41" w:rsidP="00990B41">
      <w:pPr>
        <w:pStyle w:val="Code"/>
      </w:pPr>
      <w:r>
        <w:t xml:space="preserve">            }</w:t>
      </w:r>
    </w:p>
    <w:p w14:paraId="44FBEF5A" w14:textId="77777777" w:rsidR="00990B41" w:rsidRDefault="00990B41" w:rsidP="00990B41">
      <w:pPr>
        <w:pStyle w:val="Code"/>
      </w:pPr>
      <w:r>
        <w:t xml:space="preserve">        }</w:t>
      </w:r>
    </w:p>
    <w:p w14:paraId="101A34ED" w14:textId="77777777" w:rsidR="00990B41" w:rsidRDefault="00990B41" w:rsidP="00990B41">
      <w:pPr>
        <w:pStyle w:val="Code"/>
      </w:pPr>
      <w:r>
        <w:t xml:space="preserve">        catch (</w:t>
      </w:r>
      <w:proofErr w:type="spellStart"/>
      <w:r>
        <w:t>IOException</w:t>
      </w:r>
      <w:proofErr w:type="spellEnd"/>
      <w:r>
        <w:t xml:space="preserve"> e) {</w:t>
      </w:r>
    </w:p>
    <w:p w14:paraId="586D2AC8" w14:textId="77777777" w:rsidR="00990B41" w:rsidRDefault="00990B41" w:rsidP="00990B41">
      <w:pPr>
        <w:pStyle w:val="Code"/>
      </w:pPr>
      <w:r>
        <w:t xml:space="preserve">            </w:t>
      </w:r>
      <w:proofErr w:type="spellStart"/>
      <w:r>
        <w:t>System.out.println</w:t>
      </w:r>
      <w:proofErr w:type="spellEnd"/>
      <w:r>
        <w:t xml:space="preserve">("Error saving phrases: " + </w:t>
      </w:r>
      <w:proofErr w:type="spellStart"/>
      <w:proofErr w:type="gramStart"/>
      <w:r>
        <w:t>e.getMessage</w:t>
      </w:r>
      <w:proofErr w:type="spellEnd"/>
      <w:proofErr w:type="gramEnd"/>
      <w:r>
        <w:t>());</w:t>
      </w:r>
    </w:p>
    <w:p w14:paraId="6F0F2DD2" w14:textId="77777777" w:rsidR="00990B41" w:rsidRDefault="00990B41" w:rsidP="00990B41">
      <w:pPr>
        <w:pStyle w:val="Code"/>
      </w:pPr>
      <w:r>
        <w:t xml:space="preserve">        }</w:t>
      </w:r>
    </w:p>
    <w:p w14:paraId="345DB219" w14:textId="77777777" w:rsidR="00990B41" w:rsidRDefault="00990B41" w:rsidP="00990B41">
      <w:pPr>
        <w:pStyle w:val="Code"/>
      </w:pPr>
      <w:r>
        <w:t xml:space="preserve">    }</w:t>
      </w:r>
    </w:p>
    <w:p w14:paraId="098636A3" w14:textId="77777777" w:rsidR="00990B41" w:rsidRDefault="00990B41" w:rsidP="00990B41">
      <w:pPr>
        <w:pStyle w:val="Code"/>
      </w:pPr>
    </w:p>
    <w:p w14:paraId="7CEABE9D" w14:textId="77777777" w:rsidR="00990B41" w:rsidRDefault="00990B41" w:rsidP="00990B41">
      <w:pPr>
        <w:pStyle w:val="Code"/>
      </w:pPr>
      <w:r>
        <w:t xml:space="preserve">    /**</w:t>
      </w:r>
    </w:p>
    <w:p w14:paraId="549F7E1A" w14:textId="77777777" w:rsidR="00990B41" w:rsidRDefault="00990B41" w:rsidP="00990B41">
      <w:pPr>
        <w:pStyle w:val="Code"/>
      </w:pPr>
      <w:r>
        <w:t xml:space="preserve">     * Loads common words from the specified file.</w:t>
      </w:r>
    </w:p>
    <w:p w14:paraId="05B58909" w14:textId="77777777" w:rsidR="00990B41" w:rsidRDefault="00990B41" w:rsidP="00990B41">
      <w:pPr>
        <w:pStyle w:val="Code"/>
      </w:pPr>
      <w:r>
        <w:t xml:space="preserve">     * Prevents duplicate entries manually.</w:t>
      </w:r>
    </w:p>
    <w:p w14:paraId="2056CCBA" w14:textId="77777777" w:rsidR="00990B41" w:rsidRDefault="00990B41" w:rsidP="00990B41">
      <w:pPr>
        <w:pStyle w:val="Code"/>
      </w:pPr>
      <w:r>
        <w:t xml:space="preserve">     * @param filename Name of the common words file.</w:t>
      </w:r>
    </w:p>
    <w:p w14:paraId="3CF8C6B9" w14:textId="77777777" w:rsidR="00990B41" w:rsidRDefault="00990B41" w:rsidP="00990B41">
      <w:pPr>
        <w:pStyle w:val="Code"/>
      </w:pPr>
      <w:r>
        <w:t xml:space="preserve">     * @return List of common words.</w:t>
      </w:r>
    </w:p>
    <w:p w14:paraId="2EEC882A" w14:textId="77777777" w:rsidR="00990B41" w:rsidRDefault="00990B41" w:rsidP="00990B41">
      <w:pPr>
        <w:pStyle w:val="Code"/>
      </w:pPr>
      <w:r>
        <w:t xml:space="preserve">     */</w:t>
      </w:r>
    </w:p>
    <w:p w14:paraId="43308EBF" w14:textId="77777777" w:rsidR="00990B41" w:rsidRDefault="00990B41" w:rsidP="00990B41">
      <w:pPr>
        <w:pStyle w:val="Code"/>
      </w:pPr>
      <w:r>
        <w:t xml:space="preserve">    public List&lt;String&gt; </w:t>
      </w:r>
      <w:proofErr w:type="spellStart"/>
      <w:proofErr w:type="gramStart"/>
      <w:r>
        <w:t>loadCommonWords</w:t>
      </w:r>
      <w:proofErr w:type="spellEnd"/>
      <w:r>
        <w:t>(</w:t>
      </w:r>
      <w:proofErr w:type="gramEnd"/>
      <w:r>
        <w:t>String filename)</w:t>
      </w:r>
    </w:p>
    <w:p w14:paraId="38E106E9" w14:textId="77777777" w:rsidR="00990B41" w:rsidRDefault="00990B41" w:rsidP="00990B41">
      <w:pPr>
        <w:pStyle w:val="Code"/>
      </w:pPr>
      <w:r>
        <w:t xml:space="preserve">    {</w:t>
      </w:r>
    </w:p>
    <w:p w14:paraId="2BD2E419" w14:textId="77777777" w:rsidR="00990B41" w:rsidRDefault="00990B41" w:rsidP="00990B41">
      <w:pPr>
        <w:pStyle w:val="Code"/>
      </w:pPr>
      <w:r>
        <w:t xml:space="preserve">        List&lt;String&gt; words = new </w:t>
      </w:r>
      <w:proofErr w:type="spellStart"/>
      <w:r>
        <w:t>ArrayList</w:t>
      </w:r>
      <w:proofErr w:type="spellEnd"/>
      <w:r>
        <w:t>&lt;</w:t>
      </w:r>
      <w:proofErr w:type="gramStart"/>
      <w:r>
        <w:t>&gt;(</w:t>
      </w:r>
      <w:proofErr w:type="gramEnd"/>
      <w:r>
        <w:t>);</w:t>
      </w:r>
    </w:p>
    <w:p w14:paraId="5485698C" w14:textId="77777777" w:rsidR="00990B41" w:rsidRDefault="00990B41" w:rsidP="00990B41">
      <w:pPr>
        <w:pStyle w:val="Code"/>
      </w:pPr>
    </w:p>
    <w:p w14:paraId="1D2F113A" w14:textId="77777777" w:rsidR="00990B41" w:rsidRPr="00EA392B" w:rsidRDefault="00990B41" w:rsidP="00EA392B">
      <w:pPr>
        <w:pStyle w:val="Code"/>
        <w:shd w:val="clear" w:color="auto" w:fill="0070C0"/>
      </w:pPr>
      <w:r w:rsidRPr="00EA392B">
        <w:t xml:space="preserve">        try (</w:t>
      </w:r>
      <w:proofErr w:type="spellStart"/>
      <w:r w:rsidRPr="00EA392B">
        <w:t>BufferedReader</w:t>
      </w:r>
      <w:proofErr w:type="spellEnd"/>
      <w:r w:rsidRPr="00EA392B">
        <w:t xml:space="preserve"> reader = new </w:t>
      </w:r>
      <w:proofErr w:type="spellStart"/>
      <w:proofErr w:type="gramStart"/>
      <w:r w:rsidRPr="00EA392B">
        <w:t>BufferedReader</w:t>
      </w:r>
      <w:proofErr w:type="spellEnd"/>
      <w:r w:rsidRPr="00EA392B">
        <w:t>(</w:t>
      </w:r>
      <w:proofErr w:type="gramEnd"/>
      <w:r w:rsidRPr="00EA392B">
        <w:t xml:space="preserve">new </w:t>
      </w:r>
      <w:proofErr w:type="spellStart"/>
      <w:r w:rsidRPr="00EA392B">
        <w:t>FileReader</w:t>
      </w:r>
      <w:proofErr w:type="spellEnd"/>
      <w:r w:rsidRPr="00EA392B">
        <w:t>(filename)))</w:t>
      </w:r>
    </w:p>
    <w:p w14:paraId="57C000F5" w14:textId="6CE3A303" w:rsidR="00EA392B" w:rsidRPr="00EA392B" w:rsidRDefault="00EA392B" w:rsidP="00EA392B">
      <w:pPr>
        <w:pStyle w:val="Code"/>
        <w:ind w:firstLine="720"/>
        <w:rPr>
          <w:color w:val="0070C0"/>
        </w:rPr>
      </w:pPr>
      <w:r>
        <w:t xml:space="preserve"> </w:t>
      </w:r>
      <w:r w:rsidRPr="00EA392B">
        <w:rPr>
          <w:color w:val="0070C0"/>
        </w:rPr>
        <w:t xml:space="preserve">/*instantiates object </w:t>
      </w:r>
      <w:proofErr w:type="spellStart"/>
      <w:r w:rsidRPr="00EA392B">
        <w:rPr>
          <w:color w:val="0070C0"/>
        </w:rPr>
        <w:t>BufferedReader</w:t>
      </w:r>
      <w:proofErr w:type="spellEnd"/>
      <w:r w:rsidRPr="00EA392B">
        <w:rPr>
          <w:color w:val="0070C0"/>
        </w:rPr>
        <w:t xml:space="preserve"> for reading from the files*/</w:t>
      </w:r>
    </w:p>
    <w:p w14:paraId="1656F157" w14:textId="7BF1AAC4" w:rsidR="00EA392B" w:rsidRDefault="00EA392B" w:rsidP="00990B41">
      <w:pPr>
        <w:pStyle w:val="Code"/>
      </w:pPr>
    </w:p>
    <w:p w14:paraId="31B4B118" w14:textId="77777777" w:rsidR="00990B41" w:rsidRDefault="00990B41" w:rsidP="00990B41">
      <w:pPr>
        <w:pStyle w:val="Code"/>
      </w:pPr>
      <w:r>
        <w:t xml:space="preserve">        {</w:t>
      </w:r>
    </w:p>
    <w:p w14:paraId="7BFAA315" w14:textId="77777777" w:rsidR="00990B41" w:rsidRDefault="00990B41" w:rsidP="00990B41">
      <w:pPr>
        <w:pStyle w:val="Code"/>
      </w:pPr>
      <w:r>
        <w:t xml:space="preserve">            String </w:t>
      </w:r>
      <w:proofErr w:type="gramStart"/>
      <w:r>
        <w:t>line;</w:t>
      </w:r>
      <w:proofErr w:type="gramEnd"/>
    </w:p>
    <w:p w14:paraId="594F53C4" w14:textId="77777777" w:rsidR="00990B41" w:rsidRDefault="00990B41" w:rsidP="00990B41">
      <w:pPr>
        <w:pStyle w:val="Code"/>
      </w:pPr>
      <w:r>
        <w:t xml:space="preserve">            while ((line = </w:t>
      </w:r>
      <w:proofErr w:type="spellStart"/>
      <w:proofErr w:type="gramStart"/>
      <w:r>
        <w:t>reader.readLine</w:t>
      </w:r>
      <w:proofErr w:type="spellEnd"/>
      <w:proofErr w:type="gramEnd"/>
      <w:r>
        <w:t>()) != null)</w:t>
      </w:r>
    </w:p>
    <w:p w14:paraId="534D58D9" w14:textId="77777777" w:rsidR="00990B41" w:rsidRDefault="00990B41" w:rsidP="00990B41">
      <w:pPr>
        <w:pStyle w:val="Code"/>
      </w:pPr>
      <w:r>
        <w:t xml:space="preserve">            {</w:t>
      </w:r>
    </w:p>
    <w:p w14:paraId="59566415" w14:textId="77777777" w:rsidR="00990B41" w:rsidRDefault="00990B41" w:rsidP="00990B41">
      <w:pPr>
        <w:pStyle w:val="Code"/>
      </w:pPr>
      <w:r>
        <w:t xml:space="preserve">                String word = </w:t>
      </w:r>
      <w:proofErr w:type="spellStart"/>
      <w:proofErr w:type="gramStart"/>
      <w:r>
        <w:t>line.trim</w:t>
      </w:r>
      <w:proofErr w:type="spellEnd"/>
      <w:proofErr w:type="gramEnd"/>
      <w:r>
        <w:t>().</w:t>
      </w:r>
      <w:proofErr w:type="spellStart"/>
      <w:r>
        <w:t>toLowerCase</w:t>
      </w:r>
      <w:proofErr w:type="spellEnd"/>
      <w:r>
        <w:t>();</w:t>
      </w:r>
    </w:p>
    <w:p w14:paraId="624A5F01" w14:textId="77777777" w:rsidR="00990B41" w:rsidRDefault="00990B41" w:rsidP="00990B41">
      <w:pPr>
        <w:pStyle w:val="Code"/>
      </w:pPr>
    </w:p>
    <w:p w14:paraId="5A2BA059" w14:textId="77777777" w:rsidR="00990B41" w:rsidRDefault="00990B41" w:rsidP="00990B41">
      <w:pPr>
        <w:pStyle w:val="Code"/>
      </w:pPr>
      <w:r>
        <w:t xml:space="preserve">                if </w:t>
      </w:r>
      <w:proofErr w:type="gramStart"/>
      <w:r>
        <w:t>(!</w:t>
      </w:r>
      <w:proofErr w:type="spellStart"/>
      <w:r>
        <w:t>word</w:t>
      </w:r>
      <w:proofErr w:type="gramEnd"/>
      <w:r>
        <w:t>.isEmpty</w:t>
      </w:r>
      <w:proofErr w:type="spellEnd"/>
      <w:r>
        <w:t>() &amp;&amp; !</w:t>
      </w:r>
      <w:proofErr w:type="spellStart"/>
      <w:r>
        <w:t>words.contains</w:t>
      </w:r>
      <w:proofErr w:type="spellEnd"/>
      <w:r>
        <w:t>(word)) // prevent duplicates</w:t>
      </w:r>
    </w:p>
    <w:p w14:paraId="56B36141" w14:textId="77777777" w:rsidR="00990B41" w:rsidRDefault="00990B41" w:rsidP="00990B41">
      <w:pPr>
        <w:pStyle w:val="Code"/>
      </w:pPr>
      <w:r>
        <w:t xml:space="preserve">                {</w:t>
      </w:r>
    </w:p>
    <w:p w14:paraId="3AA6DC2C" w14:textId="77777777" w:rsidR="00990B41" w:rsidRDefault="00990B41" w:rsidP="00990B41">
      <w:pPr>
        <w:pStyle w:val="Code"/>
      </w:pPr>
      <w:r>
        <w:t xml:space="preserve">                    </w:t>
      </w:r>
      <w:proofErr w:type="spellStart"/>
      <w:r>
        <w:t>words.add</w:t>
      </w:r>
      <w:proofErr w:type="spellEnd"/>
      <w:r>
        <w:t>(word</w:t>
      </w:r>
      <w:proofErr w:type="gramStart"/>
      <w:r>
        <w:t>);</w:t>
      </w:r>
      <w:proofErr w:type="gramEnd"/>
    </w:p>
    <w:p w14:paraId="2E594A7E" w14:textId="77777777" w:rsidR="00990B41" w:rsidRDefault="00990B41" w:rsidP="00990B41">
      <w:pPr>
        <w:pStyle w:val="Code"/>
      </w:pPr>
      <w:r>
        <w:t xml:space="preserve">                }</w:t>
      </w:r>
    </w:p>
    <w:p w14:paraId="328B9AB1" w14:textId="77777777" w:rsidR="00990B41" w:rsidRDefault="00990B41" w:rsidP="00990B41">
      <w:pPr>
        <w:pStyle w:val="Code"/>
      </w:pPr>
      <w:r>
        <w:t xml:space="preserve">            }</w:t>
      </w:r>
    </w:p>
    <w:p w14:paraId="30BA46C1" w14:textId="77777777" w:rsidR="00990B41" w:rsidRDefault="00990B41" w:rsidP="00990B41">
      <w:pPr>
        <w:pStyle w:val="Code"/>
      </w:pPr>
      <w:r>
        <w:t xml:space="preserve">        }</w:t>
      </w:r>
    </w:p>
    <w:p w14:paraId="75391468" w14:textId="77777777" w:rsidR="00990B41" w:rsidRDefault="00990B41" w:rsidP="00990B41">
      <w:pPr>
        <w:pStyle w:val="Code"/>
      </w:pPr>
      <w:r>
        <w:t xml:space="preserve">        catch (</w:t>
      </w:r>
      <w:proofErr w:type="spellStart"/>
      <w:r>
        <w:t>IOException</w:t>
      </w:r>
      <w:proofErr w:type="spellEnd"/>
      <w:r>
        <w:t xml:space="preserve"> e) {</w:t>
      </w:r>
    </w:p>
    <w:p w14:paraId="29D0BFC3" w14:textId="77777777" w:rsidR="00990B41" w:rsidRDefault="00990B41" w:rsidP="00990B41">
      <w:pPr>
        <w:pStyle w:val="Code"/>
      </w:pPr>
      <w:r>
        <w:t xml:space="preserve">            </w:t>
      </w:r>
      <w:proofErr w:type="spellStart"/>
      <w:r>
        <w:t>System.out.println</w:t>
      </w:r>
      <w:proofErr w:type="spellEnd"/>
      <w:r>
        <w:t xml:space="preserve">("Error loading common words: " + </w:t>
      </w:r>
      <w:proofErr w:type="spellStart"/>
      <w:proofErr w:type="gramStart"/>
      <w:r>
        <w:t>e.getMessage</w:t>
      </w:r>
      <w:proofErr w:type="spellEnd"/>
      <w:proofErr w:type="gramEnd"/>
      <w:r>
        <w:t>());</w:t>
      </w:r>
    </w:p>
    <w:p w14:paraId="4859578F" w14:textId="77777777" w:rsidR="00990B41" w:rsidRDefault="00990B41" w:rsidP="00990B41">
      <w:pPr>
        <w:pStyle w:val="Code"/>
      </w:pPr>
      <w:r>
        <w:t xml:space="preserve">        }</w:t>
      </w:r>
    </w:p>
    <w:p w14:paraId="2680D9E0" w14:textId="77777777" w:rsidR="00990B41" w:rsidRDefault="00990B41" w:rsidP="00990B41">
      <w:pPr>
        <w:pStyle w:val="Code"/>
      </w:pPr>
      <w:r>
        <w:lastRenderedPageBreak/>
        <w:t xml:space="preserve">        return </w:t>
      </w:r>
      <w:proofErr w:type="gramStart"/>
      <w:r>
        <w:t>words;</w:t>
      </w:r>
      <w:proofErr w:type="gramEnd"/>
    </w:p>
    <w:p w14:paraId="38332072" w14:textId="77777777" w:rsidR="00990B41" w:rsidRDefault="00990B41" w:rsidP="00990B41">
      <w:pPr>
        <w:pStyle w:val="Code"/>
      </w:pPr>
      <w:r>
        <w:t xml:space="preserve">    }</w:t>
      </w:r>
    </w:p>
    <w:p w14:paraId="1C70867D" w14:textId="77777777" w:rsidR="00990B41" w:rsidRDefault="00990B41" w:rsidP="00990B41">
      <w:pPr>
        <w:pStyle w:val="Code"/>
      </w:pPr>
    </w:p>
    <w:p w14:paraId="23E4316B" w14:textId="77777777" w:rsidR="00990B41" w:rsidRDefault="00990B41" w:rsidP="00990B41">
      <w:pPr>
        <w:pStyle w:val="Code"/>
      </w:pPr>
      <w:r>
        <w:t xml:space="preserve">    /**</w:t>
      </w:r>
    </w:p>
    <w:p w14:paraId="04489EB5" w14:textId="77777777" w:rsidR="00990B41" w:rsidRDefault="00990B41" w:rsidP="00990B41">
      <w:pPr>
        <w:pStyle w:val="Code"/>
      </w:pPr>
      <w:r>
        <w:t xml:space="preserve">     * Saves the provided common words list to the specified file</w:t>
      </w:r>
    </w:p>
    <w:p w14:paraId="70FD2825" w14:textId="77777777" w:rsidR="00990B41" w:rsidRDefault="00990B41" w:rsidP="00990B41">
      <w:pPr>
        <w:pStyle w:val="Code"/>
      </w:pPr>
      <w:r>
        <w:t xml:space="preserve">    * @param words list of common words</w:t>
      </w:r>
    </w:p>
    <w:p w14:paraId="3AF9FB98" w14:textId="77777777" w:rsidR="00990B41" w:rsidRDefault="00990B41" w:rsidP="00990B41">
      <w:pPr>
        <w:pStyle w:val="Code"/>
      </w:pPr>
      <w:r>
        <w:t xml:space="preserve">     * @param filename File to save common words to</w:t>
      </w:r>
    </w:p>
    <w:p w14:paraId="2335BC47" w14:textId="77777777" w:rsidR="00990B41" w:rsidRDefault="00990B41" w:rsidP="00990B41">
      <w:pPr>
        <w:pStyle w:val="Code"/>
      </w:pPr>
      <w:r>
        <w:t xml:space="preserve">     */</w:t>
      </w:r>
    </w:p>
    <w:p w14:paraId="5F84C343" w14:textId="77777777" w:rsidR="00990B41" w:rsidRDefault="00990B41" w:rsidP="00990B41">
      <w:pPr>
        <w:pStyle w:val="Code"/>
      </w:pPr>
      <w:r>
        <w:t xml:space="preserve">    public void </w:t>
      </w:r>
      <w:proofErr w:type="spellStart"/>
      <w:proofErr w:type="gramStart"/>
      <w:r>
        <w:t>saveCommonWords</w:t>
      </w:r>
      <w:proofErr w:type="spellEnd"/>
      <w:r>
        <w:t>(</w:t>
      </w:r>
      <w:proofErr w:type="gramEnd"/>
      <w:r>
        <w:t>List&lt;String&gt; words, String filename)</w:t>
      </w:r>
    </w:p>
    <w:p w14:paraId="0343C885" w14:textId="77777777" w:rsidR="00990B41" w:rsidRDefault="00990B41" w:rsidP="00990B41">
      <w:pPr>
        <w:pStyle w:val="Code"/>
      </w:pPr>
      <w:r>
        <w:t xml:space="preserve">    {</w:t>
      </w:r>
    </w:p>
    <w:p w14:paraId="5A704E5D" w14:textId="77777777" w:rsidR="00990B41" w:rsidRDefault="00990B41" w:rsidP="00EA392B">
      <w:pPr>
        <w:pStyle w:val="Code"/>
        <w:shd w:val="clear" w:color="auto" w:fill="0070C0"/>
      </w:pPr>
      <w:r>
        <w:t xml:space="preserve">        try (</w:t>
      </w:r>
      <w:proofErr w:type="spellStart"/>
      <w:r>
        <w:t>PrintWriter</w:t>
      </w:r>
      <w:proofErr w:type="spellEnd"/>
      <w:r>
        <w:t xml:space="preserve"> writer = new </w:t>
      </w:r>
      <w:proofErr w:type="spellStart"/>
      <w:proofErr w:type="gramStart"/>
      <w:r>
        <w:t>PrintWriter</w:t>
      </w:r>
      <w:proofErr w:type="spellEnd"/>
      <w:r>
        <w:t>(</w:t>
      </w:r>
      <w:proofErr w:type="gramEnd"/>
      <w:r>
        <w:t xml:space="preserve">new </w:t>
      </w:r>
      <w:proofErr w:type="spellStart"/>
      <w:r>
        <w:t>FileWriter</w:t>
      </w:r>
      <w:proofErr w:type="spellEnd"/>
      <w:r>
        <w:t>(filename)))</w:t>
      </w:r>
    </w:p>
    <w:p w14:paraId="6B99AAE8" w14:textId="7E01A926" w:rsidR="00EA392B" w:rsidRPr="00EA392B" w:rsidRDefault="00EA392B" w:rsidP="00EA392B">
      <w:pPr>
        <w:pStyle w:val="Code"/>
        <w:ind w:firstLine="720"/>
        <w:rPr>
          <w:color w:val="0070C0"/>
        </w:rPr>
      </w:pPr>
      <w:r>
        <w:rPr>
          <w:color w:val="0070C0"/>
        </w:rPr>
        <w:t xml:space="preserve"> </w:t>
      </w:r>
      <w:r w:rsidRPr="00EA392B">
        <w:rPr>
          <w:color w:val="0070C0"/>
        </w:rPr>
        <w:t xml:space="preserve">/*instantiates object </w:t>
      </w:r>
      <w:proofErr w:type="spellStart"/>
      <w:r>
        <w:rPr>
          <w:color w:val="0070C0"/>
        </w:rPr>
        <w:t>PrintWriter</w:t>
      </w:r>
      <w:proofErr w:type="spellEnd"/>
      <w:r w:rsidRPr="00EA392B">
        <w:rPr>
          <w:color w:val="0070C0"/>
        </w:rPr>
        <w:t xml:space="preserve"> for </w:t>
      </w:r>
      <w:r>
        <w:rPr>
          <w:color w:val="0070C0"/>
        </w:rPr>
        <w:t>writing to</w:t>
      </w:r>
      <w:r w:rsidRPr="00EA392B">
        <w:rPr>
          <w:color w:val="0070C0"/>
        </w:rPr>
        <w:t xml:space="preserve"> the files*/</w:t>
      </w:r>
    </w:p>
    <w:p w14:paraId="3323484E" w14:textId="77777777" w:rsidR="00EA392B" w:rsidRDefault="00EA392B" w:rsidP="00990B41">
      <w:pPr>
        <w:pStyle w:val="Code"/>
      </w:pPr>
    </w:p>
    <w:p w14:paraId="217B1A89" w14:textId="77777777" w:rsidR="00990B41" w:rsidRDefault="00990B41" w:rsidP="00990B41">
      <w:pPr>
        <w:pStyle w:val="Code"/>
      </w:pPr>
      <w:r>
        <w:t xml:space="preserve">        {</w:t>
      </w:r>
    </w:p>
    <w:p w14:paraId="0AB5AE99" w14:textId="77777777" w:rsidR="00990B41" w:rsidRDefault="00990B41" w:rsidP="00990B41">
      <w:pPr>
        <w:pStyle w:val="Code"/>
      </w:pPr>
      <w:r>
        <w:t xml:space="preserve">            for (String </w:t>
      </w:r>
      <w:proofErr w:type="gramStart"/>
      <w:r>
        <w:t>word :</w:t>
      </w:r>
      <w:proofErr w:type="gramEnd"/>
      <w:r>
        <w:t xml:space="preserve"> words) {</w:t>
      </w:r>
    </w:p>
    <w:p w14:paraId="76F7D93A" w14:textId="77777777" w:rsidR="00990B41" w:rsidRDefault="00990B41" w:rsidP="00990B41">
      <w:pPr>
        <w:pStyle w:val="Code"/>
      </w:pPr>
      <w:r>
        <w:t xml:space="preserve">                </w:t>
      </w:r>
      <w:proofErr w:type="spellStart"/>
      <w:proofErr w:type="gramStart"/>
      <w:r>
        <w:t>writer.println</w:t>
      </w:r>
      <w:proofErr w:type="spellEnd"/>
      <w:proofErr w:type="gramEnd"/>
      <w:r>
        <w:t>(word);</w:t>
      </w:r>
    </w:p>
    <w:p w14:paraId="1D558860" w14:textId="77777777" w:rsidR="00990B41" w:rsidRDefault="00990B41" w:rsidP="00990B41">
      <w:pPr>
        <w:pStyle w:val="Code"/>
      </w:pPr>
      <w:r>
        <w:t xml:space="preserve">            }</w:t>
      </w:r>
    </w:p>
    <w:p w14:paraId="755D798D" w14:textId="77777777" w:rsidR="00990B41" w:rsidRDefault="00990B41" w:rsidP="00990B41">
      <w:pPr>
        <w:pStyle w:val="Code"/>
      </w:pPr>
      <w:r>
        <w:t xml:space="preserve">        }</w:t>
      </w:r>
    </w:p>
    <w:p w14:paraId="1E0D1CA5" w14:textId="77777777" w:rsidR="00990B41" w:rsidRDefault="00990B41" w:rsidP="00990B41">
      <w:pPr>
        <w:pStyle w:val="Code"/>
      </w:pPr>
      <w:r>
        <w:t xml:space="preserve">        catch (</w:t>
      </w:r>
      <w:proofErr w:type="spellStart"/>
      <w:r>
        <w:t>IOException</w:t>
      </w:r>
      <w:proofErr w:type="spellEnd"/>
      <w:r>
        <w:t xml:space="preserve"> e) {</w:t>
      </w:r>
    </w:p>
    <w:p w14:paraId="7810BAAF" w14:textId="77777777" w:rsidR="00990B41" w:rsidRDefault="00990B41" w:rsidP="00990B41">
      <w:pPr>
        <w:pStyle w:val="Code"/>
      </w:pPr>
      <w:r>
        <w:t xml:space="preserve">            </w:t>
      </w:r>
      <w:proofErr w:type="spellStart"/>
      <w:r>
        <w:t>System.out.println</w:t>
      </w:r>
      <w:proofErr w:type="spellEnd"/>
      <w:r>
        <w:t xml:space="preserve">("Error saving common words: " + </w:t>
      </w:r>
      <w:proofErr w:type="spellStart"/>
      <w:proofErr w:type="gramStart"/>
      <w:r>
        <w:t>e.getMessage</w:t>
      </w:r>
      <w:proofErr w:type="spellEnd"/>
      <w:proofErr w:type="gramEnd"/>
      <w:r>
        <w:t>());</w:t>
      </w:r>
    </w:p>
    <w:p w14:paraId="34D6B620" w14:textId="77777777" w:rsidR="00990B41" w:rsidRDefault="00990B41" w:rsidP="00990B41">
      <w:pPr>
        <w:pStyle w:val="Code"/>
      </w:pPr>
      <w:r>
        <w:t xml:space="preserve">        }</w:t>
      </w:r>
    </w:p>
    <w:p w14:paraId="2C15A87E" w14:textId="77777777" w:rsidR="00990B41" w:rsidRDefault="00990B41" w:rsidP="00990B41">
      <w:pPr>
        <w:pStyle w:val="Code"/>
      </w:pPr>
      <w:r>
        <w:t xml:space="preserve">    }</w:t>
      </w:r>
    </w:p>
    <w:p w14:paraId="55EDAC75" w14:textId="77777777" w:rsidR="00990B41" w:rsidRDefault="00990B41" w:rsidP="00990B41">
      <w:pPr>
        <w:pStyle w:val="Code"/>
      </w:pPr>
    </w:p>
    <w:p w14:paraId="19FDF7AC" w14:textId="77777777" w:rsidR="00990B41" w:rsidRDefault="00990B41" w:rsidP="00990B41">
      <w:pPr>
        <w:pStyle w:val="Code"/>
      </w:pPr>
      <w:r>
        <w:t xml:space="preserve">    /**</w:t>
      </w:r>
    </w:p>
    <w:p w14:paraId="3F133BEE" w14:textId="77777777" w:rsidR="00990B41" w:rsidRDefault="00990B41" w:rsidP="00990B41">
      <w:pPr>
        <w:pStyle w:val="Code"/>
      </w:pPr>
      <w:r>
        <w:t xml:space="preserve">     * Initializes the password log file writer.</w:t>
      </w:r>
    </w:p>
    <w:p w14:paraId="5FEEE703" w14:textId="77777777" w:rsidR="00990B41" w:rsidRDefault="00990B41" w:rsidP="00990B41">
      <w:pPr>
        <w:pStyle w:val="Code"/>
      </w:pPr>
      <w:r>
        <w:t xml:space="preserve">     * Opens the log file for appending password records.</w:t>
      </w:r>
    </w:p>
    <w:p w14:paraId="6B2137DA" w14:textId="77777777" w:rsidR="00990B41" w:rsidRDefault="00990B41" w:rsidP="00990B41">
      <w:pPr>
        <w:pStyle w:val="Code"/>
      </w:pPr>
      <w:r>
        <w:t xml:space="preserve">     */</w:t>
      </w:r>
    </w:p>
    <w:p w14:paraId="74689742" w14:textId="77777777" w:rsidR="00990B41" w:rsidRDefault="00990B41" w:rsidP="00990B41">
      <w:pPr>
        <w:pStyle w:val="Code"/>
      </w:pPr>
      <w:r>
        <w:t xml:space="preserve">    public void </w:t>
      </w:r>
      <w:proofErr w:type="spellStart"/>
      <w:proofErr w:type="gramStart"/>
      <w:r>
        <w:t>initPasswordLog</w:t>
      </w:r>
      <w:proofErr w:type="spellEnd"/>
      <w:r>
        <w:t>(</w:t>
      </w:r>
      <w:proofErr w:type="gramEnd"/>
      <w:r>
        <w:t>)</w:t>
      </w:r>
    </w:p>
    <w:p w14:paraId="6B7FC2EC" w14:textId="77777777" w:rsidR="00990B41" w:rsidRDefault="00990B41" w:rsidP="00990B41">
      <w:pPr>
        <w:pStyle w:val="Code"/>
      </w:pPr>
      <w:r>
        <w:t xml:space="preserve">    {</w:t>
      </w:r>
    </w:p>
    <w:p w14:paraId="1F65D2FE" w14:textId="77777777" w:rsidR="00990B41" w:rsidRDefault="00990B41" w:rsidP="00990B41">
      <w:pPr>
        <w:pStyle w:val="Code"/>
      </w:pPr>
      <w:r>
        <w:t xml:space="preserve">        try {</w:t>
      </w:r>
    </w:p>
    <w:p w14:paraId="205C2C79" w14:textId="77777777" w:rsidR="00990B41" w:rsidRDefault="00990B41" w:rsidP="00990B41">
      <w:pPr>
        <w:pStyle w:val="Code"/>
      </w:pPr>
      <w:r>
        <w:t xml:space="preserve">            </w:t>
      </w:r>
      <w:proofErr w:type="spellStart"/>
      <w:r>
        <w:t>logWriter</w:t>
      </w:r>
      <w:proofErr w:type="spellEnd"/>
      <w:r>
        <w:t xml:space="preserve"> = new </w:t>
      </w:r>
      <w:proofErr w:type="spellStart"/>
      <w:proofErr w:type="gramStart"/>
      <w:r>
        <w:t>PrintWriter</w:t>
      </w:r>
      <w:proofErr w:type="spellEnd"/>
      <w:r>
        <w:t>(</w:t>
      </w:r>
      <w:proofErr w:type="gramEnd"/>
      <w:r>
        <w:t xml:space="preserve">new </w:t>
      </w:r>
      <w:proofErr w:type="spellStart"/>
      <w:r>
        <w:t>FileWriter</w:t>
      </w:r>
      <w:proofErr w:type="spellEnd"/>
      <w:r>
        <w:t>(</w:t>
      </w:r>
      <w:proofErr w:type="spellStart"/>
      <w:r>
        <w:t>passwordLogFile</w:t>
      </w:r>
      <w:proofErr w:type="spellEnd"/>
      <w:r>
        <w:t>, true)); // append mode</w:t>
      </w:r>
    </w:p>
    <w:p w14:paraId="0B22DB67" w14:textId="77777777" w:rsidR="00990B41" w:rsidRDefault="00990B41" w:rsidP="00990B41">
      <w:pPr>
        <w:pStyle w:val="Code"/>
      </w:pPr>
      <w:r>
        <w:t xml:space="preserve">        }</w:t>
      </w:r>
    </w:p>
    <w:p w14:paraId="5347AFCB" w14:textId="77777777" w:rsidR="00990B41" w:rsidRDefault="00990B41" w:rsidP="00990B41">
      <w:pPr>
        <w:pStyle w:val="Code"/>
      </w:pPr>
      <w:r>
        <w:t xml:space="preserve">        catch (</w:t>
      </w:r>
      <w:proofErr w:type="spellStart"/>
      <w:r>
        <w:t>IOException</w:t>
      </w:r>
      <w:proofErr w:type="spellEnd"/>
      <w:r>
        <w:t xml:space="preserve"> e) {</w:t>
      </w:r>
    </w:p>
    <w:p w14:paraId="002FF37D" w14:textId="77777777" w:rsidR="00990B41" w:rsidRDefault="00990B41" w:rsidP="00990B41">
      <w:pPr>
        <w:pStyle w:val="Code"/>
      </w:pPr>
      <w:r>
        <w:t xml:space="preserve">            </w:t>
      </w:r>
      <w:proofErr w:type="spellStart"/>
      <w:r>
        <w:t>System.out.println</w:t>
      </w:r>
      <w:proofErr w:type="spellEnd"/>
      <w:r>
        <w:t xml:space="preserve">("Error initializing password log: " + </w:t>
      </w:r>
      <w:proofErr w:type="spellStart"/>
      <w:proofErr w:type="gramStart"/>
      <w:r>
        <w:t>e.getMessage</w:t>
      </w:r>
      <w:proofErr w:type="spellEnd"/>
      <w:proofErr w:type="gramEnd"/>
      <w:r>
        <w:t>());</w:t>
      </w:r>
    </w:p>
    <w:p w14:paraId="4A9CB5BC" w14:textId="77777777" w:rsidR="00990B41" w:rsidRDefault="00990B41" w:rsidP="00990B41">
      <w:pPr>
        <w:pStyle w:val="Code"/>
      </w:pPr>
      <w:r>
        <w:t xml:space="preserve">        }</w:t>
      </w:r>
    </w:p>
    <w:p w14:paraId="78F4D765" w14:textId="77777777" w:rsidR="00990B41" w:rsidRDefault="00990B41" w:rsidP="00990B41">
      <w:pPr>
        <w:pStyle w:val="Code"/>
      </w:pPr>
      <w:r>
        <w:t xml:space="preserve">    }</w:t>
      </w:r>
    </w:p>
    <w:p w14:paraId="63F82DB5" w14:textId="77777777" w:rsidR="00990B41" w:rsidRDefault="00990B41" w:rsidP="00990B41">
      <w:pPr>
        <w:pStyle w:val="Code"/>
      </w:pPr>
    </w:p>
    <w:p w14:paraId="42FE67DF" w14:textId="77777777" w:rsidR="00990B41" w:rsidRDefault="00990B41" w:rsidP="00990B41">
      <w:pPr>
        <w:pStyle w:val="Code"/>
      </w:pPr>
      <w:r>
        <w:t xml:space="preserve">    /**</w:t>
      </w:r>
    </w:p>
    <w:p w14:paraId="34E3BE2A" w14:textId="77777777" w:rsidR="00990B41" w:rsidRDefault="00990B41" w:rsidP="00990B41">
      <w:pPr>
        <w:pStyle w:val="Code"/>
      </w:pPr>
      <w:r>
        <w:t xml:space="preserve">     * Saves a generated password and its strength rating to the password log file.</w:t>
      </w:r>
    </w:p>
    <w:p w14:paraId="2003172B" w14:textId="77777777" w:rsidR="00990B41" w:rsidRDefault="00990B41" w:rsidP="00990B41">
      <w:pPr>
        <w:pStyle w:val="Code"/>
      </w:pPr>
      <w:r>
        <w:t xml:space="preserve">     * Format: [password] - [strength]</w:t>
      </w:r>
    </w:p>
    <w:p w14:paraId="319C9228" w14:textId="77777777" w:rsidR="00990B41" w:rsidRDefault="00990B41" w:rsidP="00990B41">
      <w:pPr>
        <w:pStyle w:val="Code"/>
      </w:pPr>
      <w:r>
        <w:t xml:space="preserve">     * Example: dragon123! - Strong</w:t>
      </w:r>
    </w:p>
    <w:p w14:paraId="5E9FD196" w14:textId="77777777" w:rsidR="00990B41" w:rsidRDefault="00990B41" w:rsidP="00990B41">
      <w:pPr>
        <w:pStyle w:val="Code"/>
      </w:pPr>
      <w:r>
        <w:t xml:space="preserve">     * @param password </w:t>
      </w:r>
      <w:proofErr w:type="gramStart"/>
      <w:r>
        <w:t>The</w:t>
      </w:r>
      <w:proofErr w:type="gramEnd"/>
      <w:r>
        <w:t xml:space="preserve"> password submitted by the user.</w:t>
      </w:r>
    </w:p>
    <w:p w14:paraId="34384527" w14:textId="77777777" w:rsidR="00990B41" w:rsidRDefault="00990B41" w:rsidP="00990B41">
      <w:pPr>
        <w:pStyle w:val="Code"/>
      </w:pPr>
      <w:r>
        <w:t xml:space="preserve">     * @param strength </w:t>
      </w:r>
      <w:proofErr w:type="gramStart"/>
      <w:r>
        <w:t>The</w:t>
      </w:r>
      <w:proofErr w:type="gramEnd"/>
      <w:r>
        <w:t xml:space="preserve"> evaluated strength rating (Weak/Moderate/Strong).</w:t>
      </w:r>
    </w:p>
    <w:p w14:paraId="6DC1C4F4" w14:textId="77777777" w:rsidR="00990B41" w:rsidRDefault="00990B41" w:rsidP="00990B41">
      <w:pPr>
        <w:pStyle w:val="Code"/>
      </w:pPr>
      <w:r>
        <w:t xml:space="preserve">     */</w:t>
      </w:r>
    </w:p>
    <w:p w14:paraId="3DADB209" w14:textId="77777777" w:rsidR="00990B41" w:rsidRDefault="00990B41" w:rsidP="00990B41">
      <w:pPr>
        <w:pStyle w:val="Code"/>
      </w:pPr>
      <w:r>
        <w:t xml:space="preserve">    public void </w:t>
      </w:r>
      <w:proofErr w:type="spellStart"/>
      <w:proofErr w:type="gramStart"/>
      <w:r>
        <w:t>savePassword</w:t>
      </w:r>
      <w:proofErr w:type="spellEnd"/>
      <w:r>
        <w:t>(</w:t>
      </w:r>
      <w:proofErr w:type="gramEnd"/>
      <w:r>
        <w:t>String password, String strength)</w:t>
      </w:r>
    </w:p>
    <w:p w14:paraId="4B93E49A" w14:textId="77777777" w:rsidR="00990B41" w:rsidRDefault="00990B41" w:rsidP="00990B41">
      <w:pPr>
        <w:pStyle w:val="Code"/>
      </w:pPr>
      <w:r>
        <w:t xml:space="preserve">    {</w:t>
      </w:r>
    </w:p>
    <w:p w14:paraId="03B5BFEA" w14:textId="77777777" w:rsidR="00990B41" w:rsidRDefault="00990B41" w:rsidP="00990B41">
      <w:pPr>
        <w:pStyle w:val="Code"/>
      </w:pPr>
      <w:r>
        <w:t xml:space="preserve">        if (</w:t>
      </w:r>
      <w:proofErr w:type="spellStart"/>
      <w:proofErr w:type="gramStart"/>
      <w:r>
        <w:t>logWriter</w:t>
      </w:r>
      <w:proofErr w:type="spellEnd"/>
      <w:r>
        <w:t xml:space="preserve"> !</w:t>
      </w:r>
      <w:proofErr w:type="gramEnd"/>
      <w:r>
        <w:t>= null)</w:t>
      </w:r>
    </w:p>
    <w:p w14:paraId="6E9030EC" w14:textId="77777777" w:rsidR="00990B41" w:rsidRDefault="00990B41" w:rsidP="00990B41">
      <w:pPr>
        <w:pStyle w:val="Code"/>
      </w:pPr>
      <w:r>
        <w:t xml:space="preserve">        {</w:t>
      </w:r>
    </w:p>
    <w:p w14:paraId="2CB1C16D" w14:textId="77777777" w:rsidR="00990B41" w:rsidRDefault="00990B41" w:rsidP="00990B41">
      <w:pPr>
        <w:pStyle w:val="Code"/>
      </w:pPr>
      <w:r>
        <w:t xml:space="preserve">            </w:t>
      </w:r>
      <w:proofErr w:type="spellStart"/>
      <w:r>
        <w:t>logWriter.println</w:t>
      </w:r>
      <w:proofErr w:type="spellEnd"/>
      <w:r>
        <w:t>(password + " - " + strength</w:t>
      </w:r>
      <w:proofErr w:type="gramStart"/>
      <w:r>
        <w:t>);</w:t>
      </w:r>
      <w:proofErr w:type="gramEnd"/>
    </w:p>
    <w:p w14:paraId="3A563775" w14:textId="77777777" w:rsidR="00990B41" w:rsidRDefault="00990B41" w:rsidP="00990B41">
      <w:pPr>
        <w:pStyle w:val="Code"/>
      </w:pPr>
      <w:r>
        <w:t xml:space="preserve">            </w:t>
      </w:r>
      <w:proofErr w:type="spellStart"/>
      <w:r>
        <w:t>logWriter.flush</w:t>
      </w:r>
      <w:proofErr w:type="spellEnd"/>
      <w:r>
        <w:t>(</w:t>
      </w:r>
      <w:proofErr w:type="gramStart"/>
      <w:r>
        <w:t>);</w:t>
      </w:r>
      <w:proofErr w:type="gramEnd"/>
    </w:p>
    <w:p w14:paraId="189A5A93" w14:textId="77777777" w:rsidR="00990B41" w:rsidRDefault="00990B41" w:rsidP="00990B41">
      <w:pPr>
        <w:pStyle w:val="Code"/>
      </w:pPr>
      <w:r>
        <w:t xml:space="preserve">        }</w:t>
      </w:r>
    </w:p>
    <w:p w14:paraId="74916F6C" w14:textId="77777777" w:rsidR="00990B41" w:rsidRDefault="00990B41" w:rsidP="00990B41">
      <w:pPr>
        <w:pStyle w:val="Code"/>
      </w:pPr>
      <w:r>
        <w:t xml:space="preserve">        else {</w:t>
      </w:r>
    </w:p>
    <w:p w14:paraId="0A6C8104" w14:textId="77777777" w:rsidR="00990B41" w:rsidRDefault="00990B41" w:rsidP="00990B41">
      <w:pPr>
        <w:pStyle w:val="Code"/>
      </w:pPr>
      <w:r>
        <w:t xml:space="preserve">            </w:t>
      </w:r>
      <w:proofErr w:type="spellStart"/>
      <w:r>
        <w:t>System.out.println</w:t>
      </w:r>
      <w:proofErr w:type="spellEnd"/>
      <w:r>
        <w:t>("Log writer not initialized."</w:t>
      </w:r>
      <w:proofErr w:type="gramStart"/>
      <w:r>
        <w:t>);</w:t>
      </w:r>
      <w:proofErr w:type="gramEnd"/>
    </w:p>
    <w:p w14:paraId="7F9E36D0" w14:textId="77777777" w:rsidR="00990B41" w:rsidRDefault="00990B41" w:rsidP="00990B41">
      <w:pPr>
        <w:pStyle w:val="Code"/>
      </w:pPr>
      <w:r>
        <w:t xml:space="preserve">        }</w:t>
      </w:r>
    </w:p>
    <w:p w14:paraId="73A9CAE3" w14:textId="77777777" w:rsidR="00990B41" w:rsidRDefault="00990B41" w:rsidP="00990B41">
      <w:pPr>
        <w:pStyle w:val="Code"/>
      </w:pPr>
      <w:r>
        <w:t xml:space="preserve">    }</w:t>
      </w:r>
    </w:p>
    <w:p w14:paraId="53D95416" w14:textId="77777777" w:rsidR="00990B41" w:rsidRDefault="00990B41" w:rsidP="00990B41">
      <w:pPr>
        <w:pStyle w:val="Code"/>
      </w:pPr>
    </w:p>
    <w:p w14:paraId="537B9FF1" w14:textId="77777777" w:rsidR="00990B41" w:rsidRDefault="00990B41" w:rsidP="00990B41">
      <w:pPr>
        <w:pStyle w:val="Code"/>
      </w:pPr>
      <w:r>
        <w:t xml:space="preserve">    //closes the password log writer</w:t>
      </w:r>
    </w:p>
    <w:p w14:paraId="48B3B31F" w14:textId="77777777" w:rsidR="00990B41" w:rsidRDefault="00990B41" w:rsidP="00990B41">
      <w:pPr>
        <w:pStyle w:val="Code"/>
      </w:pPr>
      <w:r>
        <w:t xml:space="preserve">     </w:t>
      </w:r>
    </w:p>
    <w:p w14:paraId="30EB8C8C" w14:textId="77777777" w:rsidR="00990B41" w:rsidRDefault="00990B41" w:rsidP="00990B41">
      <w:pPr>
        <w:pStyle w:val="Code"/>
      </w:pPr>
      <w:r>
        <w:t xml:space="preserve">    public void </w:t>
      </w:r>
      <w:proofErr w:type="spellStart"/>
      <w:proofErr w:type="gramStart"/>
      <w:r>
        <w:t>closeLog</w:t>
      </w:r>
      <w:proofErr w:type="spellEnd"/>
      <w:r>
        <w:t>(</w:t>
      </w:r>
      <w:proofErr w:type="gramEnd"/>
      <w:r>
        <w:t>)</w:t>
      </w:r>
    </w:p>
    <w:p w14:paraId="577B99FE" w14:textId="77777777" w:rsidR="00990B41" w:rsidRDefault="00990B41" w:rsidP="00990B41">
      <w:pPr>
        <w:pStyle w:val="Code"/>
      </w:pPr>
      <w:r>
        <w:t xml:space="preserve">    {</w:t>
      </w:r>
    </w:p>
    <w:p w14:paraId="3BCF9BE3" w14:textId="77777777" w:rsidR="00990B41" w:rsidRDefault="00990B41" w:rsidP="00990B41">
      <w:pPr>
        <w:pStyle w:val="Code"/>
      </w:pPr>
      <w:r>
        <w:t xml:space="preserve">        if (</w:t>
      </w:r>
      <w:proofErr w:type="spellStart"/>
      <w:proofErr w:type="gramStart"/>
      <w:r>
        <w:t>logWriter</w:t>
      </w:r>
      <w:proofErr w:type="spellEnd"/>
      <w:r>
        <w:t xml:space="preserve"> !</w:t>
      </w:r>
      <w:proofErr w:type="gramEnd"/>
      <w:r>
        <w:t>= null){</w:t>
      </w:r>
    </w:p>
    <w:p w14:paraId="269C1B8C" w14:textId="77777777" w:rsidR="00990B41" w:rsidRDefault="00990B41" w:rsidP="00990B41">
      <w:pPr>
        <w:pStyle w:val="Code"/>
      </w:pPr>
      <w:r>
        <w:t xml:space="preserve">            </w:t>
      </w:r>
      <w:proofErr w:type="spellStart"/>
      <w:r>
        <w:t>logWriter.close</w:t>
      </w:r>
      <w:proofErr w:type="spellEnd"/>
      <w:r>
        <w:t>(</w:t>
      </w:r>
      <w:proofErr w:type="gramStart"/>
      <w:r>
        <w:t>);</w:t>
      </w:r>
      <w:proofErr w:type="gramEnd"/>
    </w:p>
    <w:p w14:paraId="4DD999A8" w14:textId="77777777" w:rsidR="00990B41" w:rsidRDefault="00990B41" w:rsidP="00990B41">
      <w:pPr>
        <w:pStyle w:val="Code"/>
      </w:pPr>
      <w:r>
        <w:t xml:space="preserve">        }</w:t>
      </w:r>
    </w:p>
    <w:p w14:paraId="2FE8AD08" w14:textId="77777777" w:rsidR="00990B41" w:rsidRDefault="00990B41" w:rsidP="00990B41">
      <w:pPr>
        <w:pStyle w:val="Code"/>
      </w:pPr>
      <w:r>
        <w:t xml:space="preserve">    }</w:t>
      </w:r>
    </w:p>
    <w:p w14:paraId="0C42CE12" w14:textId="77777777" w:rsidR="00990B41" w:rsidRDefault="00990B41" w:rsidP="00990B41">
      <w:pPr>
        <w:pStyle w:val="Code"/>
      </w:pPr>
    </w:p>
    <w:p w14:paraId="79E84AEC" w14:textId="77777777" w:rsidR="00990B41" w:rsidRDefault="00990B41" w:rsidP="00990B41">
      <w:pPr>
        <w:pStyle w:val="Code"/>
      </w:pPr>
      <w:r>
        <w:t xml:space="preserve">    /**</w:t>
      </w:r>
    </w:p>
    <w:p w14:paraId="5F8F3D63" w14:textId="77777777" w:rsidR="00990B41" w:rsidRDefault="00990B41" w:rsidP="00990B41">
      <w:pPr>
        <w:pStyle w:val="Code"/>
      </w:pPr>
      <w:r>
        <w:t xml:space="preserve">     * Adds a new phrase to the phrase file if it's valid and not already present</w:t>
      </w:r>
    </w:p>
    <w:p w14:paraId="1532F056" w14:textId="77777777" w:rsidR="00990B41" w:rsidRDefault="00990B41" w:rsidP="00990B41">
      <w:pPr>
        <w:pStyle w:val="Code"/>
      </w:pPr>
      <w:r>
        <w:t xml:space="preserve">     * @param phrase </w:t>
      </w:r>
      <w:proofErr w:type="gramStart"/>
      <w:r>
        <w:t>The</w:t>
      </w:r>
      <w:proofErr w:type="gramEnd"/>
      <w:r>
        <w:t xml:space="preserve"> phrase to add</w:t>
      </w:r>
    </w:p>
    <w:p w14:paraId="5E3ABFE6" w14:textId="77777777" w:rsidR="00990B41" w:rsidRDefault="00990B41" w:rsidP="00990B41">
      <w:pPr>
        <w:pStyle w:val="Code"/>
      </w:pPr>
      <w:r>
        <w:t xml:space="preserve">     * @return True if the phrase was added successfully, false otherwise</w:t>
      </w:r>
    </w:p>
    <w:p w14:paraId="0EE0BE4A" w14:textId="77777777" w:rsidR="00990B41" w:rsidRDefault="00990B41" w:rsidP="00990B41">
      <w:pPr>
        <w:pStyle w:val="Code"/>
      </w:pPr>
      <w:r>
        <w:t xml:space="preserve">     */</w:t>
      </w:r>
    </w:p>
    <w:p w14:paraId="5EF0C74A" w14:textId="77777777" w:rsidR="00990B41" w:rsidRDefault="00990B41" w:rsidP="00990B41">
      <w:pPr>
        <w:pStyle w:val="Code"/>
      </w:pPr>
      <w:r>
        <w:lastRenderedPageBreak/>
        <w:t xml:space="preserve">    public </w:t>
      </w:r>
      <w:proofErr w:type="spellStart"/>
      <w:r>
        <w:t>boolean</w:t>
      </w:r>
      <w:proofErr w:type="spellEnd"/>
      <w:r>
        <w:t xml:space="preserve"> </w:t>
      </w:r>
      <w:proofErr w:type="spellStart"/>
      <w:proofErr w:type="gramStart"/>
      <w:r>
        <w:t>addPhrase</w:t>
      </w:r>
      <w:proofErr w:type="spellEnd"/>
      <w:r>
        <w:t>(</w:t>
      </w:r>
      <w:proofErr w:type="gramEnd"/>
      <w:r>
        <w:t>String phrase)</w:t>
      </w:r>
    </w:p>
    <w:p w14:paraId="561A5ABE" w14:textId="77777777" w:rsidR="00990B41" w:rsidRDefault="00990B41" w:rsidP="00990B41">
      <w:pPr>
        <w:pStyle w:val="Code"/>
      </w:pPr>
      <w:r>
        <w:t xml:space="preserve">    {</w:t>
      </w:r>
    </w:p>
    <w:p w14:paraId="4C180456" w14:textId="77777777" w:rsidR="00990B41" w:rsidRDefault="00990B41" w:rsidP="00990B41">
      <w:pPr>
        <w:pStyle w:val="Code"/>
      </w:pPr>
      <w:r>
        <w:t xml:space="preserve">        if (phrase == null || </w:t>
      </w:r>
      <w:proofErr w:type="spellStart"/>
      <w:proofErr w:type="gramStart"/>
      <w:r>
        <w:t>phrase.trim</w:t>
      </w:r>
      <w:proofErr w:type="spellEnd"/>
      <w:proofErr w:type="gramEnd"/>
      <w:r>
        <w:t>().</w:t>
      </w:r>
      <w:proofErr w:type="spellStart"/>
      <w:r>
        <w:t>isEmpty</w:t>
      </w:r>
      <w:proofErr w:type="spellEnd"/>
      <w:r>
        <w:t>()) {</w:t>
      </w:r>
    </w:p>
    <w:p w14:paraId="506B44DD" w14:textId="77777777" w:rsidR="00990B41" w:rsidRDefault="00990B41" w:rsidP="00990B41">
      <w:pPr>
        <w:pStyle w:val="Code"/>
      </w:pPr>
      <w:r>
        <w:t xml:space="preserve">            return </w:t>
      </w:r>
      <w:proofErr w:type="gramStart"/>
      <w:r>
        <w:t>false;</w:t>
      </w:r>
      <w:proofErr w:type="gramEnd"/>
    </w:p>
    <w:p w14:paraId="3E3DA229" w14:textId="77777777" w:rsidR="00990B41" w:rsidRDefault="00990B41" w:rsidP="00990B41">
      <w:pPr>
        <w:pStyle w:val="Code"/>
      </w:pPr>
      <w:r>
        <w:t xml:space="preserve">        }</w:t>
      </w:r>
    </w:p>
    <w:p w14:paraId="5D82CA7F" w14:textId="77777777" w:rsidR="00990B41" w:rsidRDefault="00990B41" w:rsidP="00990B41">
      <w:pPr>
        <w:pStyle w:val="Code"/>
      </w:pPr>
    </w:p>
    <w:p w14:paraId="7D9F4E8A" w14:textId="77777777" w:rsidR="00990B41" w:rsidRDefault="00990B41" w:rsidP="00990B41">
      <w:pPr>
        <w:pStyle w:val="Code"/>
      </w:pPr>
      <w:r>
        <w:t xml:space="preserve">        List&lt;String&gt; phrases = </w:t>
      </w:r>
      <w:proofErr w:type="spellStart"/>
      <w:proofErr w:type="gramStart"/>
      <w:r>
        <w:t>loadPhrases</w:t>
      </w:r>
      <w:proofErr w:type="spellEnd"/>
      <w:r>
        <w:t>(</w:t>
      </w:r>
      <w:proofErr w:type="gramEnd"/>
      <w:r>
        <w:t>);</w:t>
      </w:r>
    </w:p>
    <w:p w14:paraId="6394ED41" w14:textId="77777777" w:rsidR="00990B41" w:rsidRDefault="00990B41" w:rsidP="00990B41">
      <w:pPr>
        <w:pStyle w:val="Code"/>
      </w:pPr>
      <w:r>
        <w:t xml:space="preserve">        if (</w:t>
      </w:r>
      <w:proofErr w:type="spellStart"/>
      <w:proofErr w:type="gramStart"/>
      <w:r>
        <w:t>phrases.contains</w:t>
      </w:r>
      <w:proofErr w:type="spellEnd"/>
      <w:proofErr w:type="gramEnd"/>
      <w:r>
        <w:t>(</w:t>
      </w:r>
      <w:proofErr w:type="spellStart"/>
      <w:r>
        <w:t>phrase.trim</w:t>
      </w:r>
      <w:proofErr w:type="spellEnd"/>
      <w:r>
        <w:t>())) {</w:t>
      </w:r>
    </w:p>
    <w:p w14:paraId="635ED0D2" w14:textId="77777777" w:rsidR="00990B41" w:rsidRDefault="00990B41" w:rsidP="00990B41">
      <w:pPr>
        <w:pStyle w:val="Code"/>
      </w:pPr>
      <w:r>
        <w:t xml:space="preserve">            return false; //already exists</w:t>
      </w:r>
    </w:p>
    <w:p w14:paraId="477DEBF2" w14:textId="77777777" w:rsidR="00990B41" w:rsidRDefault="00990B41" w:rsidP="00990B41">
      <w:pPr>
        <w:pStyle w:val="Code"/>
      </w:pPr>
      <w:r>
        <w:t xml:space="preserve">        }</w:t>
      </w:r>
    </w:p>
    <w:p w14:paraId="44D16CB8" w14:textId="77777777" w:rsidR="00990B41" w:rsidRDefault="00990B41" w:rsidP="00990B41">
      <w:pPr>
        <w:pStyle w:val="Code"/>
      </w:pPr>
    </w:p>
    <w:p w14:paraId="3144A576" w14:textId="77777777" w:rsidR="00990B41" w:rsidRDefault="00990B41" w:rsidP="00990B41">
      <w:pPr>
        <w:pStyle w:val="Code"/>
      </w:pPr>
      <w:r>
        <w:t xml:space="preserve">        </w:t>
      </w:r>
      <w:proofErr w:type="spellStart"/>
      <w:r>
        <w:t>phrases.add</w:t>
      </w:r>
      <w:proofErr w:type="spellEnd"/>
      <w:r>
        <w:t>(</w:t>
      </w:r>
      <w:proofErr w:type="spellStart"/>
      <w:proofErr w:type="gramStart"/>
      <w:r>
        <w:t>phrase.trim</w:t>
      </w:r>
      <w:proofErr w:type="spellEnd"/>
      <w:proofErr w:type="gramEnd"/>
      <w:r>
        <w:t>());</w:t>
      </w:r>
    </w:p>
    <w:p w14:paraId="46C25591" w14:textId="14C848FE" w:rsidR="00EA392B" w:rsidRDefault="00990B41" w:rsidP="00EA392B">
      <w:pPr>
        <w:pStyle w:val="Code"/>
        <w:rPr>
          <w:shd w:val="clear" w:color="auto" w:fill="8B4513"/>
        </w:rPr>
      </w:pPr>
      <w:r>
        <w:t xml:space="preserve">        </w:t>
      </w:r>
      <w:proofErr w:type="spellStart"/>
      <w:proofErr w:type="gramStart"/>
      <w:r w:rsidRPr="00EA392B">
        <w:rPr>
          <w:shd w:val="clear" w:color="auto" w:fill="8B4513"/>
        </w:rPr>
        <w:t>savePhrases</w:t>
      </w:r>
      <w:proofErr w:type="spellEnd"/>
      <w:r w:rsidRPr="00EA392B">
        <w:rPr>
          <w:shd w:val="clear" w:color="auto" w:fill="8B4513"/>
        </w:rPr>
        <w:t>(</w:t>
      </w:r>
      <w:proofErr w:type="gramEnd"/>
      <w:r w:rsidRPr="00EA392B">
        <w:rPr>
          <w:shd w:val="clear" w:color="auto" w:fill="8B4513"/>
        </w:rPr>
        <w:t xml:space="preserve">phrases, </w:t>
      </w:r>
      <w:proofErr w:type="spellStart"/>
      <w:r w:rsidRPr="00EA392B">
        <w:rPr>
          <w:shd w:val="clear" w:color="auto" w:fill="8B4513"/>
        </w:rPr>
        <w:t>phrasesFile</w:t>
      </w:r>
      <w:proofErr w:type="spellEnd"/>
      <w:r w:rsidRPr="00EA392B">
        <w:rPr>
          <w:shd w:val="clear" w:color="auto" w:fill="8B4513"/>
        </w:rPr>
        <w:t>);</w:t>
      </w:r>
    </w:p>
    <w:p w14:paraId="50BA5DE8" w14:textId="6F007ADA" w:rsidR="001234AE" w:rsidRPr="001234AE" w:rsidRDefault="001234AE" w:rsidP="001234AE">
      <w:pPr>
        <w:pStyle w:val="Code"/>
        <w:ind w:firstLine="720"/>
        <w:rPr>
          <w:color w:val="8B4513"/>
        </w:rPr>
      </w:pPr>
      <w:r>
        <w:rPr>
          <w:color w:val="8B4513"/>
        </w:rPr>
        <w:t xml:space="preserve"> </w:t>
      </w:r>
      <w:r w:rsidRPr="001234AE">
        <w:rPr>
          <w:color w:val="8B4513"/>
        </w:rPr>
        <w:t>/*saves phases to phrases.txt*/</w:t>
      </w:r>
    </w:p>
    <w:p w14:paraId="6F2DF14E" w14:textId="05F986F0" w:rsidR="00EA392B" w:rsidRDefault="00EA392B" w:rsidP="00EA392B">
      <w:pPr>
        <w:pStyle w:val="Code"/>
        <w:rPr>
          <w:shd w:val="clear" w:color="auto" w:fill="8B4513"/>
        </w:rPr>
      </w:pPr>
    </w:p>
    <w:p w14:paraId="750367FA" w14:textId="127C547F" w:rsidR="00990B41" w:rsidRDefault="00990B41" w:rsidP="00990B41">
      <w:pPr>
        <w:pStyle w:val="Code"/>
      </w:pPr>
      <w:r>
        <w:t xml:space="preserve">        return </w:t>
      </w:r>
      <w:proofErr w:type="gramStart"/>
      <w:r>
        <w:t>true;</w:t>
      </w:r>
      <w:proofErr w:type="gramEnd"/>
    </w:p>
    <w:p w14:paraId="1EB8C64D" w14:textId="77777777" w:rsidR="00990B41" w:rsidRDefault="00990B41" w:rsidP="00990B41">
      <w:pPr>
        <w:pStyle w:val="Code"/>
      </w:pPr>
      <w:r>
        <w:t xml:space="preserve">    }</w:t>
      </w:r>
    </w:p>
    <w:p w14:paraId="0AA0055A" w14:textId="77777777" w:rsidR="00EA392B" w:rsidRDefault="00990B41" w:rsidP="00EA392B">
      <w:pPr>
        <w:pStyle w:val="Code"/>
      </w:pPr>
      <w:r>
        <w:t>}</w:t>
      </w:r>
    </w:p>
    <w:p w14:paraId="64FD22BA" w14:textId="37FA1028" w:rsidR="00F56368" w:rsidRDefault="00F56368" w:rsidP="001234AE">
      <w:pPr>
        <w:pStyle w:val="Heading3"/>
      </w:pPr>
      <w:r w:rsidRPr="00F56368">
        <w:t>PasswordValidatorTest.java</w:t>
      </w:r>
    </w:p>
    <w:p w14:paraId="52CF95FE" w14:textId="77777777" w:rsidR="001234AE" w:rsidRDefault="001234AE" w:rsidP="001234AE">
      <w:pPr>
        <w:pStyle w:val="Code"/>
      </w:pPr>
      <w:r>
        <w:t>/* Password Factory Project</w:t>
      </w:r>
    </w:p>
    <w:p w14:paraId="00BA25A4" w14:textId="77777777" w:rsidR="001234AE" w:rsidRDefault="001234AE" w:rsidP="001234AE">
      <w:pPr>
        <w:pStyle w:val="Code"/>
      </w:pPr>
      <w:r>
        <w:t xml:space="preserve"> CS236 - Advanced OOP (Java 2)</w:t>
      </w:r>
    </w:p>
    <w:p w14:paraId="0042BB6E" w14:textId="77777777" w:rsidR="001234AE" w:rsidRDefault="001234AE" w:rsidP="001234AE">
      <w:pPr>
        <w:pStyle w:val="Code"/>
      </w:pPr>
      <w:r>
        <w:t xml:space="preserve"> Class: PasswordValidatorTest.java</w:t>
      </w:r>
    </w:p>
    <w:p w14:paraId="1B1D1CF1" w14:textId="77777777" w:rsidR="001234AE" w:rsidRDefault="001234AE" w:rsidP="001234AE">
      <w:pPr>
        <w:pStyle w:val="Code"/>
      </w:pPr>
      <w:r>
        <w:t xml:space="preserve"> Author(s): Lizbeth Garcia-Lopez &amp; Jordan Bassett</w:t>
      </w:r>
    </w:p>
    <w:p w14:paraId="46EC0E72" w14:textId="77777777" w:rsidR="001234AE" w:rsidRDefault="001234AE" w:rsidP="001234AE">
      <w:pPr>
        <w:pStyle w:val="Code"/>
      </w:pPr>
      <w:r>
        <w:t xml:space="preserve"> Last Updated: March 16, 2025</w:t>
      </w:r>
    </w:p>
    <w:p w14:paraId="68F30507" w14:textId="77777777" w:rsidR="001234AE" w:rsidRDefault="001234AE" w:rsidP="001234AE">
      <w:pPr>
        <w:pStyle w:val="Code"/>
      </w:pPr>
      <w:r>
        <w:t xml:space="preserve"> </w:t>
      </w:r>
    </w:p>
    <w:p w14:paraId="4E14C0AC" w14:textId="77777777" w:rsidR="001234AE" w:rsidRDefault="001234AE" w:rsidP="001234AE">
      <w:pPr>
        <w:pStyle w:val="Code"/>
      </w:pPr>
      <w:r>
        <w:t xml:space="preserve"> Description:</w:t>
      </w:r>
    </w:p>
    <w:p w14:paraId="0D306C3E" w14:textId="77777777" w:rsidR="001234AE" w:rsidRDefault="001234AE" w:rsidP="001234AE">
      <w:pPr>
        <w:pStyle w:val="Code"/>
      </w:pPr>
      <w:r>
        <w:t xml:space="preserve">    Early test class for validating the </w:t>
      </w:r>
      <w:proofErr w:type="spellStart"/>
      <w:r>
        <w:t>PasswordValidator</w:t>
      </w:r>
      <w:proofErr w:type="spellEnd"/>
      <w:r>
        <w:t xml:space="preserve"> logic.</w:t>
      </w:r>
    </w:p>
    <w:p w14:paraId="15B52D44" w14:textId="77777777" w:rsidR="001234AE" w:rsidRDefault="001234AE" w:rsidP="001234AE">
      <w:pPr>
        <w:pStyle w:val="Code"/>
      </w:pPr>
      <w:r>
        <w:t xml:space="preserve">    Runs a set of predefined passwords through the validator and prints</w:t>
      </w:r>
    </w:p>
    <w:p w14:paraId="629639A8" w14:textId="77777777" w:rsidR="001234AE" w:rsidRDefault="001234AE" w:rsidP="001234AE">
      <w:pPr>
        <w:pStyle w:val="Code"/>
      </w:pPr>
      <w:r>
        <w:t xml:space="preserve">    their strength ratings and feedback to the console.</w:t>
      </w:r>
    </w:p>
    <w:p w14:paraId="382EC576" w14:textId="77777777" w:rsidR="001234AE" w:rsidRDefault="001234AE" w:rsidP="001234AE">
      <w:pPr>
        <w:pStyle w:val="Code"/>
      </w:pPr>
    </w:p>
    <w:p w14:paraId="755A1B20" w14:textId="77777777" w:rsidR="001234AE" w:rsidRDefault="001234AE" w:rsidP="001234AE">
      <w:pPr>
        <w:pStyle w:val="Code"/>
      </w:pPr>
      <w:r>
        <w:t xml:space="preserve"> Features:</w:t>
      </w:r>
    </w:p>
    <w:p w14:paraId="1CCFA3F9" w14:textId="77777777" w:rsidR="001234AE" w:rsidRDefault="001234AE" w:rsidP="001234AE">
      <w:pPr>
        <w:pStyle w:val="Code"/>
      </w:pPr>
      <w:r>
        <w:t xml:space="preserve">    - Tests </w:t>
      </w:r>
      <w:proofErr w:type="spellStart"/>
      <w:r>
        <w:t>PasswordValidator</w:t>
      </w:r>
      <w:proofErr w:type="spellEnd"/>
      <w:r>
        <w:t xml:space="preserve"> against a variety of sample passwords</w:t>
      </w:r>
    </w:p>
    <w:p w14:paraId="64D238FC" w14:textId="77777777" w:rsidR="001234AE" w:rsidRDefault="001234AE" w:rsidP="001234AE">
      <w:pPr>
        <w:pStyle w:val="Code"/>
      </w:pPr>
      <w:r>
        <w:t xml:space="preserve">    - Displays strength ratings and improvement feedback</w:t>
      </w:r>
    </w:p>
    <w:p w14:paraId="6FE0F7DB" w14:textId="77777777" w:rsidR="001234AE" w:rsidRDefault="001234AE" w:rsidP="001234AE">
      <w:pPr>
        <w:pStyle w:val="Code"/>
      </w:pPr>
      <w:r>
        <w:t xml:space="preserve">    - Demonstrates different difficulty settings</w:t>
      </w:r>
    </w:p>
    <w:p w14:paraId="2491845F" w14:textId="77777777" w:rsidR="001234AE" w:rsidRDefault="001234AE" w:rsidP="001234AE">
      <w:pPr>
        <w:pStyle w:val="Code"/>
      </w:pPr>
    </w:p>
    <w:p w14:paraId="7D8FF511" w14:textId="77777777" w:rsidR="001234AE" w:rsidRDefault="001234AE" w:rsidP="001234AE">
      <w:pPr>
        <w:pStyle w:val="Code"/>
      </w:pPr>
      <w:r>
        <w:t xml:space="preserve"> Dependencies:</w:t>
      </w:r>
    </w:p>
    <w:p w14:paraId="16B99519" w14:textId="77777777" w:rsidR="001234AE" w:rsidRDefault="001234AE" w:rsidP="001234AE">
      <w:pPr>
        <w:pStyle w:val="Code"/>
      </w:pPr>
      <w:r>
        <w:t xml:space="preserve">    - Uses: PasswordValidator.java, PasswordFileManager.java</w:t>
      </w:r>
    </w:p>
    <w:p w14:paraId="6899A6BD" w14:textId="77777777" w:rsidR="001234AE" w:rsidRDefault="001234AE" w:rsidP="001234AE">
      <w:pPr>
        <w:pStyle w:val="Code"/>
      </w:pPr>
      <w:r>
        <w:t xml:space="preserve"> */</w:t>
      </w:r>
    </w:p>
    <w:p w14:paraId="699E8583" w14:textId="77777777" w:rsidR="001234AE" w:rsidRDefault="001234AE" w:rsidP="001234AE">
      <w:pPr>
        <w:pStyle w:val="Code"/>
      </w:pPr>
    </w:p>
    <w:p w14:paraId="0174DF2A" w14:textId="77777777" w:rsidR="001234AE" w:rsidRDefault="001234AE" w:rsidP="001234AE">
      <w:pPr>
        <w:pStyle w:val="Code"/>
      </w:pPr>
      <w:r>
        <w:t xml:space="preserve">package </w:t>
      </w:r>
      <w:proofErr w:type="spellStart"/>
      <w:proofErr w:type="gramStart"/>
      <w:r>
        <w:t>passwordfactory</w:t>
      </w:r>
      <w:proofErr w:type="spellEnd"/>
      <w:r>
        <w:t>;</w:t>
      </w:r>
      <w:proofErr w:type="gramEnd"/>
    </w:p>
    <w:p w14:paraId="7BA2094C" w14:textId="77777777" w:rsidR="001234AE" w:rsidRDefault="001234AE" w:rsidP="001234AE">
      <w:pPr>
        <w:pStyle w:val="Code"/>
      </w:pPr>
    </w:p>
    <w:p w14:paraId="124BADE9" w14:textId="77777777" w:rsidR="001234AE" w:rsidRDefault="001234AE" w:rsidP="001234AE">
      <w:pPr>
        <w:pStyle w:val="Code"/>
      </w:pPr>
      <w:r>
        <w:t xml:space="preserve">//Early console-based test class for validating </w:t>
      </w:r>
      <w:proofErr w:type="spellStart"/>
      <w:r>
        <w:t>PasswordValidator</w:t>
      </w:r>
      <w:proofErr w:type="spellEnd"/>
      <w:r>
        <w:t>.</w:t>
      </w:r>
    </w:p>
    <w:p w14:paraId="7C5B880D" w14:textId="77777777" w:rsidR="001234AE" w:rsidRDefault="001234AE" w:rsidP="001234AE">
      <w:pPr>
        <w:pStyle w:val="Code"/>
      </w:pPr>
      <w:r>
        <w:t>//outputs strength evaluations and feedback for predefined passwords.</w:t>
      </w:r>
    </w:p>
    <w:p w14:paraId="5E7F54B4" w14:textId="77777777" w:rsidR="001234AE" w:rsidRDefault="001234AE" w:rsidP="001234AE">
      <w:pPr>
        <w:pStyle w:val="Code"/>
      </w:pPr>
      <w:r>
        <w:t xml:space="preserve"> public class </w:t>
      </w:r>
      <w:proofErr w:type="spellStart"/>
      <w:r>
        <w:t>PasswordValidatorTest</w:t>
      </w:r>
      <w:proofErr w:type="spellEnd"/>
    </w:p>
    <w:p w14:paraId="55E17281" w14:textId="77777777" w:rsidR="001234AE" w:rsidRDefault="001234AE" w:rsidP="001234AE">
      <w:pPr>
        <w:pStyle w:val="Code"/>
      </w:pPr>
      <w:r>
        <w:t>{</w:t>
      </w:r>
    </w:p>
    <w:p w14:paraId="44F29508" w14:textId="77777777" w:rsidR="001234AE" w:rsidRDefault="001234AE" w:rsidP="001234AE">
      <w:pPr>
        <w:pStyle w:val="Code"/>
      </w:pPr>
      <w:r>
        <w:t xml:space="preserve">    public static void </w:t>
      </w:r>
      <w:proofErr w:type="gramStart"/>
      <w:r>
        <w:t>main(</w:t>
      </w:r>
      <w:proofErr w:type="gramEnd"/>
      <w:r>
        <w:t xml:space="preserve">String[] </w:t>
      </w:r>
      <w:proofErr w:type="spellStart"/>
      <w:r>
        <w:t>args</w:t>
      </w:r>
      <w:proofErr w:type="spellEnd"/>
      <w:r>
        <w:t>)</w:t>
      </w:r>
    </w:p>
    <w:p w14:paraId="294C2967" w14:textId="77777777" w:rsidR="001234AE" w:rsidRDefault="001234AE" w:rsidP="001234AE">
      <w:pPr>
        <w:pStyle w:val="Code"/>
      </w:pPr>
      <w:r>
        <w:t xml:space="preserve">    {</w:t>
      </w:r>
    </w:p>
    <w:p w14:paraId="69DD118F" w14:textId="77777777" w:rsidR="001234AE" w:rsidRDefault="001234AE" w:rsidP="001234AE">
      <w:pPr>
        <w:pStyle w:val="Code"/>
      </w:pPr>
      <w:r>
        <w:t xml:space="preserve">        //Create file manager for test environment</w:t>
      </w:r>
    </w:p>
    <w:p w14:paraId="60F77D2E" w14:textId="77777777" w:rsidR="001234AE" w:rsidRDefault="001234AE" w:rsidP="00F86870">
      <w:pPr>
        <w:pStyle w:val="Code"/>
        <w:shd w:val="clear" w:color="auto" w:fill="006400"/>
      </w:pPr>
      <w:r>
        <w:t xml:space="preserve">        </w:t>
      </w:r>
      <w:proofErr w:type="spellStart"/>
      <w:r>
        <w:t>PasswordFileManager</w:t>
      </w:r>
      <w:proofErr w:type="spellEnd"/>
      <w:r>
        <w:t xml:space="preserve"> </w:t>
      </w:r>
      <w:proofErr w:type="spellStart"/>
      <w:r>
        <w:t>fileManager</w:t>
      </w:r>
      <w:proofErr w:type="spellEnd"/>
      <w:r>
        <w:t xml:space="preserve"> = new </w:t>
      </w:r>
      <w:proofErr w:type="spellStart"/>
      <w:proofErr w:type="gramStart"/>
      <w:r>
        <w:t>PasswordFileManager</w:t>
      </w:r>
      <w:proofErr w:type="spellEnd"/>
      <w:r>
        <w:t>(</w:t>
      </w:r>
      <w:proofErr w:type="gramEnd"/>
      <w:r>
        <w:t>"phrases.txt", "password_log.txt");</w:t>
      </w:r>
    </w:p>
    <w:p w14:paraId="0425EDEA" w14:textId="58ABF455" w:rsidR="00F86870" w:rsidRPr="00F86870" w:rsidRDefault="00F86870" w:rsidP="00F86870">
      <w:pPr>
        <w:pStyle w:val="Code"/>
        <w:rPr>
          <w:color w:val="196B24" w:themeColor="accent3"/>
        </w:rPr>
      </w:pPr>
      <w:r>
        <w:rPr>
          <w:color w:val="196B24" w:themeColor="accent3"/>
        </w:rPr>
        <w:t xml:space="preserve">/*This class ‘has-a’ relationship to </w:t>
      </w:r>
      <w:proofErr w:type="spellStart"/>
      <w:r>
        <w:rPr>
          <w:color w:val="196B24" w:themeColor="accent3"/>
        </w:rPr>
        <w:t>FileManager</w:t>
      </w:r>
      <w:proofErr w:type="spellEnd"/>
      <w:r>
        <w:rPr>
          <w:color w:val="196B24" w:themeColor="accent3"/>
        </w:rPr>
        <w:t xml:space="preserve"> to manage file operations*/</w:t>
      </w:r>
    </w:p>
    <w:p w14:paraId="118A2C93" w14:textId="6C4ED1BD" w:rsidR="001234AE" w:rsidRDefault="00017439" w:rsidP="001234AE">
      <w:pPr>
        <w:pStyle w:val="Code"/>
        <w:rPr>
          <w:color w:val="0070C0"/>
        </w:rPr>
      </w:pPr>
      <w:r w:rsidRPr="00017439">
        <w:rPr>
          <w:color w:val="0070C0"/>
        </w:rPr>
        <w:t xml:space="preserve">/*This </w:t>
      </w:r>
      <w:r w:rsidRPr="00017439">
        <w:rPr>
          <w:color w:val="0070C0"/>
        </w:rPr>
        <w:t xml:space="preserve">class instantiates </w:t>
      </w:r>
      <w:proofErr w:type="spellStart"/>
      <w:r w:rsidRPr="00017439">
        <w:rPr>
          <w:color w:val="0070C0"/>
        </w:rPr>
        <w:t>PasswordFileManager</w:t>
      </w:r>
      <w:proofErr w:type="spellEnd"/>
      <w:r w:rsidRPr="00017439">
        <w:rPr>
          <w:color w:val="0070C0"/>
        </w:rPr>
        <w:t xml:space="preserve"> for handling file operations</w:t>
      </w:r>
      <w:r>
        <w:rPr>
          <w:color w:val="0070C0"/>
        </w:rPr>
        <w:t>*/</w:t>
      </w:r>
    </w:p>
    <w:p w14:paraId="56726D7E" w14:textId="5F664B56" w:rsidR="00017439" w:rsidRPr="00017439" w:rsidRDefault="00017439" w:rsidP="001234AE">
      <w:pPr>
        <w:pStyle w:val="Code"/>
        <w:rPr>
          <w:color w:val="8B4513"/>
        </w:rPr>
      </w:pPr>
      <w:r w:rsidRPr="00017439">
        <w:rPr>
          <w:color w:val="8B4513"/>
        </w:rPr>
        <w:t>/*</w:t>
      </w:r>
      <w:r w:rsidRPr="00017439">
        <w:rPr>
          <w:color w:val="8B4513"/>
        </w:rPr>
        <w:t xml:space="preserve">This test class doesn’t directly save data to disk. It uses </w:t>
      </w:r>
      <w:proofErr w:type="spellStart"/>
      <w:r w:rsidRPr="00017439">
        <w:rPr>
          <w:color w:val="8B4513"/>
        </w:rPr>
        <w:t>PasswordFileManager</w:t>
      </w:r>
      <w:proofErr w:type="spellEnd"/>
      <w:r w:rsidRPr="00017439">
        <w:rPr>
          <w:color w:val="8B4513"/>
        </w:rPr>
        <w:t xml:space="preserve"> to interact with the file system for managing phrases and logs, but it doesn't save or load anything itself</w:t>
      </w:r>
      <w:r w:rsidRPr="00017439">
        <w:rPr>
          <w:color w:val="8B4513"/>
        </w:rPr>
        <w:t>*/</w:t>
      </w:r>
    </w:p>
    <w:p w14:paraId="7CDCB53A" w14:textId="77777777" w:rsidR="001234AE" w:rsidRDefault="001234AE" w:rsidP="001234AE">
      <w:pPr>
        <w:pStyle w:val="Code"/>
      </w:pPr>
      <w:r>
        <w:t xml:space="preserve">        //Create validator using file manager and set difficulty (easy/medium/hard)</w:t>
      </w:r>
    </w:p>
    <w:p w14:paraId="3A216A42" w14:textId="77777777" w:rsidR="001234AE" w:rsidRDefault="001234AE" w:rsidP="001234AE">
      <w:pPr>
        <w:pStyle w:val="Code"/>
      </w:pPr>
      <w:r>
        <w:t xml:space="preserve">        String difficulty = "medium"; // Change this to test other difficulties</w:t>
      </w:r>
    </w:p>
    <w:p w14:paraId="2EF626F1" w14:textId="77777777" w:rsidR="001234AE" w:rsidRDefault="001234AE" w:rsidP="00F86870">
      <w:pPr>
        <w:pStyle w:val="Code"/>
        <w:shd w:val="clear" w:color="auto" w:fill="006400"/>
      </w:pPr>
      <w:r>
        <w:t xml:space="preserve">        </w:t>
      </w:r>
      <w:proofErr w:type="spellStart"/>
      <w:r>
        <w:t>PasswordValidator</w:t>
      </w:r>
      <w:proofErr w:type="spellEnd"/>
      <w:r>
        <w:t xml:space="preserve"> validator = new </w:t>
      </w:r>
      <w:proofErr w:type="spellStart"/>
      <w:proofErr w:type="gramStart"/>
      <w:r>
        <w:t>PasswordValidator</w:t>
      </w:r>
      <w:proofErr w:type="spellEnd"/>
      <w:r>
        <w:t>(</w:t>
      </w:r>
      <w:proofErr w:type="spellStart"/>
      <w:proofErr w:type="gramEnd"/>
      <w:r>
        <w:t>fileManager</w:t>
      </w:r>
      <w:proofErr w:type="spellEnd"/>
      <w:r>
        <w:t>, difficulty);</w:t>
      </w:r>
    </w:p>
    <w:p w14:paraId="0617ABD6" w14:textId="204AF4B0" w:rsidR="00F86870" w:rsidRDefault="00F86870" w:rsidP="00F86870">
      <w:pPr>
        <w:pStyle w:val="Code"/>
        <w:rPr>
          <w:color w:val="196B24" w:themeColor="accent3"/>
        </w:rPr>
      </w:pPr>
      <w:r>
        <w:tab/>
      </w:r>
      <w:r>
        <w:rPr>
          <w:color w:val="196B24" w:themeColor="accent3"/>
        </w:rPr>
        <w:t>/*This class ‘</w:t>
      </w:r>
      <w:r>
        <w:rPr>
          <w:color w:val="196B24" w:themeColor="accent3"/>
        </w:rPr>
        <w:t>uses</w:t>
      </w:r>
      <w:r>
        <w:rPr>
          <w:color w:val="196B24" w:themeColor="accent3"/>
        </w:rPr>
        <w:t xml:space="preserve">’ </w:t>
      </w:r>
      <w:proofErr w:type="spellStart"/>
      <w:r>
        <w:rPr>
          <w:color w:val="196B24" w:themeColor="accent3"/>
        </w:rPr>
        <w:t>PasswordValidator</w:t>
      </w:r>
      <w:proofErr w:type="spellEnd"/>
      <w:r>
        <w:rPr>
          <w:color w:val="196B24" w:themeColor="accent3"/>
        </w:rPr>
        <w:t xml:space="preserve"> to validate passwords </w:t>
      </w:r>
      <w:r>
        <w:rPr>
          <w:color w:val="196B24" w:themeColor="accent3"/>
        </w:rPr>
        <w:t>*/</w:t>
      </w:r>
    </w:p>
    <w:p w14:paraId="093B4382" w14:textId="5591419F" w:rsidR="00017439" w:rsidRPr="00017439" w:rsidRDefault="00017439" w:rsidP="00017439">
      <w:pPr>
        <w:pStyle w:val="Code"/>
        <w:ind w:firstLine="720"/>
        <w:rPr>
          <w:color w:val="0070C0"/>
        </w:rPr>
      </w:pPr>
      <w:r w:rsidRPr="00017439">
        <w:rPr>
          <w:color w:val="0070C0"/>
        </w:rPr>
        <w:t xml:space="preserve">/*This class instantiates </w:t>
      </w:r>
      <w:proofErr w:type="spellStart"/>
      <w:r>
        <w:rPr>
          <w:color w:val="0070C0"/>
        </w:rPr>
        <w:t>PasswordValidator</w:t>
      </w:r>
      <w:proofErr w:type="spellEnd"/>
      <w:r w:rsidRPr="00017439">
        <w:rPr>
          <w:color w:val="0070C0"/>
        </w:rPr>
        <w:t xml:space="preserve"> for </w:t>
      </w:r>
      <w:r>
        <w:rPr>
          <w:color w:val="0070C0"/>
        </w:rPr>
        <w:t>validating passwords*/</w:t>
      </w:r>
    </w:p>
    <w:p w14:paraId="52D14A2F" w14:textId="77777777" w:rsidR="00017439" w:rsidRPr="00F86870" w:rsidRDefault="00017439" w:rsidP="00F86870">
      <w:pPr>
        <w:pStyle w:val="Code"/>
        <w:rPr>
          <w:color w:val="196B24" w:themeColor="accent3"/>
        </w:rPr>
      </w:pPr>
    </w:p>
    <w:p w14:paraId="464BA80B" w14:textId="5527DF0C" w:rsidR="00F86870" w:rsidRDefault="00F86870" w:rsidP="00F86870">
      <w:pPr>
        <w:pStyle w:val="Code"/>
      </w:pPr>
    </w:p>
    <w:p w14:paraId="30E7A146" w14:textId="77777777" w:rsidR="001234AE" w:rsidRDefault="001234AE" w:rsidP="001234AE">
      <w:pPr>
        <w:pStyle w:val="Code"/>
      </w:pPr>
      <w:r>
        <w:t xml:space="preserve">        // Array of test passwords to evaluate</w:t>
      </w:r>
    </w:p>
    <w:p w14:paraId="4122BF5D" w14:textId="77777777" w:rsidR="001234AE" w:rsidRDefault="001234AE" w:rsidP="001234AE">
      <w:pPr>
        <w:pStyle w:val="Code"/>
      </w:pPr>
      <w:r>
        <w:t xml:space="preserve">        </w:t>
      </w:r>
      <w:proofErr w:type="gramStart"/>
      <w:r>
        <w:t>String[</w:t>
      </w:r>
      <w:proofErr w:type="gramEnd"/>
      <w:r>
        <w:t xml:space="preserve">] </w:t>
      </w:r>
      <w:proofErr w:type="spellStart"/>
      <w:r>
        <w:t>testPasswords</w:t>
      </w:r>
      <w:proofErr w:type="spellEnd"/>
      <w:r>
        <w:t xml:space="preserve"> = {</w:t>
      </w:r>
    </w:p>
    <w:p w14:paraId="6D1430D1" w14:textId="77777777" w:rsidR="001234AE" w:rsidRDefault="001234AE" w:rsidP="001234AE">
      <w:pPr>
        <w:pStyle w:val="Code"/>
      </w:pPr>
      <w:r>
        <w:t xml:space="preserve">            "123456</w:t>
      </w:r>
      <w:proofErr w:type="gramStart"/>
      <w:r>
        <w:t xml:space="preserve">",   </w:t>
      </w:r>
      <w:proofErr w:type="gramEnd"/>
      <w:r>
        <w:t xml:space="preserve">         // Weak</w:t>
      </w:r>
    </w:p>
    <w:p w14:paraId="3AA1C08E" w14:textId="77777777" w:rsidR="001234AE" w:rsidRDefault="001234AE" w:rsidP="001234AE">
      <w:pPr>
        <w:pStyle w:val="Code"/>
      </w:pPr>
      <w:r>
        <w:t xml:space="preserve">            "Password123!</w:t>
      </w:r>
      <w:proofErr w:type="gramStart"/>
      <w:r>
        <w:t xml:space="preserve">",   </w:t>
      </w:r>
      <w:proofErr w:type="gramEnd"/>
      <w:r>
        <w:t xml:space="preserve">   // Moderate (common word)</w:t>
      </w:r>
    </w:p>
    <w:p w14:paraId="6A64E086" w14:textId="77777777" w:rsidR="001234AE" w:rsidRDefault="001234AE" w:rsidP="001234AE">
      <w:pPr>
        <w:pStyle w:val="Code"/>
      </w:pPr>
      <w:r>
        <w:t xml:space="preserve">            "HelloWorld!</w:t>
      </w:r>
      <w:proofErr w:type="gramStart"/>
      <w:r>
        <w:t xml:space="preserve">",   </w:t>
      </w:r>
      <w:proofErr w:type="gramEnd"/>
      <w:r>
        <w:t xml:space="preserve">    // Moderate</w:t>
      </w:r>
    </w:p>
    <w:p w14:paraId="3B0665D2" w14:textId="77777777" w:rsidR="001234AE" w:rsidRDefault="001234AE" w:rsidP="001234AE">
      <w:pPr>
        <w:pStyle w:val="Code"/>
      </w:pPr>
      <w:r>
        <w:t xml:space="preserve">            "Str0ngP@ss!</w:t>
      </w:r>
      <w:proofErr w:type="gramStart"/>
      <w:r>
        <w:t xml:space="preserve">",   </w:t>
      </w:r>
      <w:proofErr w:type="gramEnd"/>
      <w:r>
        <w:t xml:space="preserve">    // Strong</w:t>
      </w:r>
    </w:p>
    <w:p w14:paraId="7F7D0DC4" w14:textId="77777777" w:rsidR="001234AE" w:rsidRDefault="001234AE" w:rsidP="001234AE">
      <w:pPr>
        <w:pStyle w:val="Code"/>
      </w:pPr>
      <w:r>
        <w:t xml:space="preserve">            "SupermanLives!1</w:t>
      </w:r>
      <w:proofErr w:type="gramStart"/>
      <w:r>
        <w:t xml:space="preserve">",   </w:t>
      </w:r>
      <w:proofErr w:type="gramEnd"/>
      <w:r>
        <w:t>// Moderate (common word!)</w:t>
      </w:r>
    </w:p>
    <w:p w14:paraId="7B86084B" w14:textId="77777777" w:rsidR="001234AE" w:rsidRDefault="001234AE" w:rsidP="001234AE">
      <w:pPr>
        <w:pStyle w:val="Code"/>
      </w:pPr>
      <w:r>
        <w:lastRenderedPageBreak/>
        <w:t xml:space="preserve">            "qwerty1234"         // Weak (common word)</w:t>
      </w:r>
    </w:p>
    <w:p w14:paraId="5FF91B42" w14:textId="77777777" w:rsidR="001234AE" w:rsidRDefault="001234AE" w:rsidP="001234AE">
      <w:pPr>
        <w:pStyle w:val="Code"/>
      </w:pPr>
      <w:r>
        <w:t xml:space="preserve">        };</w:t>
      </w:r>
    </w:p>
    <w:p w14:paraId="7297901C" w14:textId="77777777" w:rsidR="001234AE" w:rsidRDefault="001234AE" w:rsidP="001234AE">
      <w:pPr>
        <w:pStyle w:val="Code"/>
      </w:pPr>
    </w:p>
    <w:p w14:paraId="3B8079E8" w14:textId="77777777" w:rsidR="001234AE" w:rsidRDefault="001234AE" w:rsidP="001234AE">
      <w:pPr>
        <w:pStyle w:val="Code"/>
      </w:pPr>
      <w:r>
        <w:t xml:space="preserve">        </w:t>
      </w:r>
      <w:proofErr w:type="spellStart"/>
      <w:r>
        <w:t>System.out.println</w:t>
      </w:r>
      <w:proofErr w:type="spellEnd"/>
      <w:r>
        <w:t>("Testing Passwords in '" + difficulty + "' Mode"</w:t>
      </w:r>
      <w:proofErr w:type="gramStart"/>
      <w:r>
        <w:t>);</w:t>
      </w:r>
      <w:proofErr w:type="gramEnd"/>
    </w:p>
    <w:p w14:paraId="4AD19D4F" w14:textId="77777777" w:rsidR="001234AE" w:rsidRDefault="001234AE" w:rsidP="001234AE">
      <w:pPr>
        <w:pStyle w:val="Code"/>
      </w:pPr>
      <w:r>
        <w:t xml:space="preserve">        System.out.println("=========================================="</w:t>
      </w:r>
      <w:proofErr w:type="gramStart"/>
      <w:r>
        <w:t>);</w:t>
      </w:r>
      <w:proofErr w:type="gramEnd"/>
    </w:p>
    <w:p w14:paraId="668CCC58" w14:textId="77777777" w:rsidR="001234AE" w:rsidRDefault="001234AE" w:rsidP="001234AE">
      <w:pPr>
        <w:pStyle w:val="Code"/>
      </w:pPr>
    </w:p>
    <w:p w14:paraId="42883458" w14:textId="77777777" w:rsidR="001234AE" w:rsidRDefault="001234AE" w:rsidP="001234AE">
      <w:pPr>
        <w:pStyle w:val="Code"/>
      </w:pPr>
      <w:r>
        <w:t xml:space="preserve">        //loop through each password and print evaluation results</w:t>
      </w:r>
    </w:p>
    <w:p w14:paraId="7E4CEEC7" w14:textId="77777777" w:rsidR="001234AE" w:rsidRDefault="001234AE" w:rsidP="001234AE">
      <w:pPr>
        <w:pStyle w:val="Code"/>
      </w:pPr>
      <w:r>
        <w:t xml:space="preserve">        for (String </w:t>
      </w:r>
      <w:proofErr w:type="gramStart"/>
      <w:r>
        <w:t>pw :</w:t>
      </w:r>
      <w:proofErr w:type="gramEnd"/>
      <w:r>
        <w:t xml:space="preserve"> </w:t>
      </w:r>
      <w:proofErr w:type="spellStart"/>
      <w:r>
        <w:t>testPasswords</w:t>
      </w:r>
      <w:proofErr w:type="spellEnd"/>
      <w:r>
        <w:t>)</w:t>
      </w:r>
    </w:p>
    <w:p w14:paraId="68714E30" w14:textId="77777777" w:rsidR="001234AE" w:rsidRDefault="001234AE" w:rsidP="001234AE">
      <w:pPr>
        <w:pStyle w:val="Code"/>
      </w:pPr>
      <w:r>
        <w:t xml:space="preserve">        {</w:t>
      </w:r>
    </w:p>
    <w:p w14:paraId="5DD1780E" w14:textId="77777777" w:rsidR="001234AE" w:rsidRDefault="001234AE" w:rsidP="001234AE">
      <w:pPr>
        <w:pStyle w:val="Code"/>
      </w:pPr>
      <w:r>
        <w:t xml:space="preserve">            </w:t>
      </w:r>
      <w:proofErr w:type="spellStart"/>
      <w:r>
        <w:t>System.out.println</w:t>
      </w:r>
      <w:proofErr w:type="spellEnd"/>
      <w:r>
        <w:t>("Testing: " + pw</w:t>
      </w:r>
      <w:proofErr w:type="gramStart"/>
      <w:r>
        <w:t>);</w:t>
      </w:r>
      <w:proofErr w:type="gramEnd"/>
    </w:p>
    <w:p w14:paraId="47F78B26" w14:textId="77777777" w:rsidR="001234AE" w:rsidRDefault="001234AE" w:rsidP="001234AE">
      <w:pPr>
        <w:pStyle w:val="Code"/>
      </w:pPr>
      <w:r>
        <w:t xml:space="preserve">            int score = </w:t>
      </w:r>
      <w:proofErr w:type="spellStart"/>
      <w:proofErr w:type="gramStart"/>
      <w:r>
        <w:t>validator.checkStrength</w:t>
      </w:r>
      <w:proofErr w:type="spellEnd"/>
      <w:proofErr w:type="gramEnd"/>
      <w:r>
        <w:t>(pw);</w:t>
      </w:r>
    </w:p>
    <w:p w14:paraId="7EA21761" w14:textId="77777777" w:rsidR="001234AE" w:rsidRDefault="001234AE" w:rsidP="001234AE">
      <w:pPr>
        <w:pStyle w:val="Code"/>
      </w:pPr>
      <w:r>
        <w:t xml:space="preserve">            String feedback = </w:t>
      </w:r>
      <w:proofErr w:type="spellStart"/>
      <w:proofErr w:type="gramStart"/>
      <w:r>
        <w:t>validator.giveFeedback</w:t>
      </w:r>
      <w:proofErr w:type="spellEnd"/>
      <w:proofErr w:type="gramEnd"/>
      <w:r>
        <w:t>(pw);</w:t>
      </w:r>
    </w:p>
    <w:p w14:paraId="2B67D7A1" w14:textId="77777777" w:rsidR="001234AE" w:rsidRDefault="001234AE" w:rsidP="001234AE">
      <w:pPr>
        <w:pStyle w:val="Code"/>
      </w:pPr>
      <w:r>
        <w:t xml:space="preserve">            String </w:t>
      </w:r>
      <w:proofErr w:type="spellStart"/>
      <w:proofErr w:type="gramStart"/>
      <w:r>
        <w:t>strengthLabel</w:t>
      </w:r>
      <w:proofErr w:type="spellEnd"/>
      <w:r>
        <w:t>;</w:t>
      </w:r>
      <w:proofErr w:type="gramEnd"/>
    </w:p>
    <w:p w14:paraId="49C80AD6" w14:textId="77777777" w:rsidR="001234AE" w:rsidRDefault="001234AE" w:rsidP="001234AE">
      <w:pPr>
        <w:pStyle w:val="Code"/>
      </w:pPr>
      <w:r>
        <w:t xml:space="preserve">            switch (score)</w:t>
      </w:r>
    </w:p>
    <w:p w14:paraId="1A549B4C" w14:textId="77777777" w:rsidR="001234AE" w:rsidRDefault="001234AE" w:rsidP="001234AE">
      <w:pPr>
        <w:pStyle w:val="Code"/>
      </w:pPr>
      <w:r>
        <w:t xml:space="preserve">            {</w:t>
      </w:r>
    </w:p>
    <w:p w14:paraId="3AD66722" w14:textId="77777777" w:rsidR="001234AE" w:rsidRDefault="001234AE" w:rsidP="001234AE">
      <w:pPr>
        <w:pStyle w:val="Code"/>
      </w:pPr>
      <w:r>
        <w:t xml:space="preserve">                case 2:</w:t>
      </w:r>
    </w:p>
    <w:p w14:paraId="4E3F69DA" w14:textId="77777777" w:rsidR="001234AE" w:rsidRDefault="001234AE" w:rsidP="001234AE">
      <w:pPr>
        <w:pStyle w:val="Code"/>
      </w:pPr>
      <w:r>
        <w:t xml:space="preserve">                    </w:t>
      </w:r>
      <w:proofErr w:type="spellStart"/>
      <w:r>
        <w:t>strengthLabel</w:t>
      </w:r>
      <w:proofErr w:type="spellEnd"/>
      <w:r>
        <w:t xml:space="preserve"> = "Strong</w:t>
      </w:r>
      <w:proofErr w:type="gramStart"/>
      <w:r>
        <w:t>";</w:t>
      </w:r>
      <w:proofErr w:type="gramEnd"/>
    </w:p>
    <w:p w14:paraId="71CCBC9D" w14:textId="77777777" w:rsidR="001234AE" w:rsidRDefault="001234AE" w:rsidP="001234AE">
      <w:pPr>
        <w:pStyle w:val="Code"/>
      </w:pPr>
      <w:r>
        <w:t xml:space="preserve">                    </w:t>
      </w:r>
      <w:proofErr w:type="gramStart"/>
      <w:r>
        <w:t>break;</w:t>
      </w:r>
      <w:proofErr w:type="gramEnd"/>
    </w:p>
    <w:p w14:paraId="566CCCDE" w14:textId="77777777" w:rsidR="001234AE" w:rsidRDefault="001234AE" w:rsidP="001234AE">
      <w:pPr>
        <w:pStyle w:val="Code"/>
      </w:pPr>
      <w:r>
        <w:t xml:space="preserve">                case 1:</w:t>
      </w:r>
    </w:p>
    <w:p w14:paraId="26FC47FA" w14:textId="77777777" w:rsidR="001234AE" w:rsidRDefault="001234AE" w:rsidP="001234AE">
      <w:pPr>
        <w:pStyle w:val="Code"/>
      </w:pPr>
      <w:r>
        <w:t xml:space="preserve">                    </w:t>
      </w:r>
      <w:proofErr w:type="spellStart"/>
      <w:r>
        <w:t>strengthLabel</w:t>
      </w:r>
      <w:proofErr w:type="spellEnd"/>
      <w:r>
        <w:t xml:space="preserve"> = "Moderate</w:t>
      </w:r>
      <w:proofErr w:type="gramStart"/>
      <w:r>
        <w:t>";</w:t>
      </w:r>
      <w:proofErr w:type="gramEnd"/>
    </w:p>
    <w:p w14:paraId="376207CE" w14:textId="77777777" w:rsidR="001234AE" w:rsidRDefault="001234AE" w:rsidP="001234AE">
      <w:pPr>
        <w:pStyle w:val="Code"/>
      </w:pPr>
      <w:r>
        <w:t xml:space="preserve">                    </w:t>
      </w:r>
      <w:proofErr w:type="gramStart"/>
      <w:r>
        <w:t>break;</w:t>
      </w:r>
      <w:proofErr w:type="gramEnd"/>
    </w:p>
    <w:p w14:paraId="46D23656" w14:textId="77777777" w:rsidR="001234AE" w:rsidRDefault="001234AE" w:rsidP="001234AE">
      <w:pPr>
        <w:pStyle w:val="Code"/>
      </w:pPr>
      <w:r>
        <w:t xml:space="preserve">                default:</w:t>
      </w:r>
    </w:p>
    <w:p w14:paraId="097B6C8B" w14:textId="77777777" w:rsidR="001234AE" w:rsidRDefault="001234AE" w:rsidP="001234AE">
      <w:pPr>
        <w:pStyle w:val="Code"/>
      </w:pPr>
      <w:r>
        <w:t xml:space="preserve">                    </w:t>
      </w:r>
      <w:proofErr w:type="spellStart"/>
      <w:r>
        <w:t>strengthLabel</w:t>
      </w:r>
      <w:proofErr w:type="spellEnd"/>
      <w:r>
        <w:t xml:space="preserve"> = "Weak</w:t>
      </w:r>
      <w:proofErr w:type="gramStart"/>
      <w:r>
        <w:t>";</w:t>
      </w:r>
      <w:proofErr w:type="gramEnd"/>
    </w:p>
    <w:p w14:paraId="5EFFC82B" w14:textId="77777777" w:rsidR="001234AE" w:rsidRDefault="001234AE" w:rsidP="001234AE">
      <w:pPr>
        <w:pStyle w:val="Code"/>
      </w:pPr>
      <w:r>
        <w:t xml:space="preserve">                    </w:t>
      </w:r>
      <w:proofErr w:type="gramStart"/>
      <w:r>
        <w:t>break;</w:t>
      </w:r>
      <w:proofErr w:type="gramEnd"/>
    </w:p>
    <w:p w14:paraId="15AEF1E4" w14:textId="77777777" w:rsidR="001234AE" w:rsidRDefault="001234AE" w:rsidP="001234AE">
      <w:pPr>
        <w:pStyle w:val="Code"/>
      </w:pPr>
      <w:r>
        <w:t xml:space="preserve">            }</w:t>
      </w:r>
    </w:p>
    <w:p w14:paraId="73826A41" w14:textId="77777777" w:rsidR="001234AE" w:rsidRDefault="001234AE" w:rsidP="001234AE">
      <w:pPr>
        <w:pStyle w:val="Code"/>
      </w:pPr>
    </w:p>
    <w:p w14:paraId="6D3322D1" w14:textId="77777777" w:rsidR="001234AE" w:rsidRDefault="001234AE" w:rsidP="001234AE">
      <w:pPr>
        <w:pStyle w:val="Code"/>
      </w:pPr>
      <w:r>
        <w:t xml:space="preserve">            </w:t>
      </w:r>
      <w:proofErr w:type="spellStart"/>
      <w:r>
        <w:t>System.out.println</w:t>
      </w:r>
      <w:proofErr w:type="spellEnd"/>
      <w:r>
        <w:t xml:space="preserve">("Strength: " + </w:t>
      </w:r>
      <w:proofErr w:type="spellStart"/>
      <w:r>
        <w:t>strengthLabel</w:t>
      </w:r>
      <w:proofErr w:type="spellEnd"/>
      <w:r>
        <w:t xml:space="preserve"> + " (Score: " + score + ")"</w:t>
      </w:r>
      <w:proofErr w:type="gramStart"/>
      <w:r>
        <w:t>);</w:t>
      </w:r>
      <w:proofErr w:type="gramEnd"/>
    </w:p>
    <w:p w14:paraId="5DCB98A5" w14:textId="77777777" w:rsidR="001234AE" w:rsidRDefault="001234AE" w:rsidP="001234AE">
      <w:pPr>
        <w:pStyle w:val="Code"/>
      </w:pPr>
      <w:r>
        <w:t xml:space="preserve">            </w:t>
      </w:r>
      <w:proofErr w:type="spellStart"/>
      <w:r>
        <w:t>System.out.println</w:t>
      </w:r>
      <w:proofErr w:type="spellEnd"/>
      <w:r>
        <w:t>("Feedback:\n" + feedback</w:t>
      </w:r>
      <w:proofErr w:type="gramStart"/>
      <w:r>
        <w:t>);</w:t>
      </w:r>
      <w:proofErr w:type="gramEnd"/>
    </w:p>
    <w:p w14:paraId="66ABE15C" w14:textId="77777777" w:rsidR="001234AE" w:rsidRDefault="001234AE" w:rsidP="001234AE">
      <w:pPr>
        <w:pStyle w:val="Code"/>
      </w:pPr>
      <w:r>
        <w:t xml:space="preserve">            </w:t>
      </w:r>
      <w:proofErr w:type="spellStart"/>
      <w:r>
        <w:t>System.out.println</w:t>
      </w:r>
      <w:proofErr w:type="spellEnd"/>
      <w:r>
        <w:t>("------------------------------------------"</w:t>
      </w:r>
      <w:proofErr w:type="gramStart"/>
      <w:r>
        <w:t>);</w:t>
      </w:r>
      <w:proofErr w:type="gramEnd"/>
    </w:p>
    <w:p w14:paraId="6AF16414" w14:textId="77777777" w:rsidR="001234AE" w:rsidRDefault="001234AE" w:rsidP="001234AE">
      <w:pPr>
        <w:pStyle w:val="Code"/>
      </w:pPr>
      <w:r>
        <w:t xml:space="preserve">        }</w:t>
      </w:r>
    </w:p>
    <w:p w14:paraId="4999556A" w14:textId="77777777" w:rsidR="001234AE" w:rsidRDefault="001234AE" w:rsidP="001234AE">
      <w:pPr>
        <w:pStyle w:val="Code"/>
      </w:pPr>
      <w:r>
        <w:t xml:space="preserve">    }</w:t>
      </w:r>
    </w:p>
    <w:p w14:paraId="363A6155" w14:textId="1A6EB0FB" w:rsidR="001234AE" w:rsidRDefault="001234AE" w:rsidP="001234AE">
      <w:pPr>
        <w:pStyle w:val="Code"/>
      </w:pPr>
      <w:r>
        <w:t>}</w:t>
      </w:r>
    </w:p>
    <w:p w14:paraId="2034A295" w14:textId="7AEB4D28" w:rsidR="00F316E9" w:rsidRDefault="00F316E9" w:rsidP="00F316E9">
      <w:pPr>
        <w:pStyle w:val="Heading3"/>
      </w:pPr>
      <w:r>
        <w:t>Hint</w:t>
      </w:r>
      <w:r w:rsidRPr="00F56368">
        <w:t xml:space="preserve">.java </w:t>
      </w:r>
    </w:p>
    <w:p w14:paraId="61BCABE9" w14:textId="77777777" w:rsidR="00F316E9" w:rsidRDefault="00F316E9" w:rsidP="00F316E9">
      <w:pPr>
        <w:pStyle w:val="Code"/>
      </w:pPr>
      <w:r>
        <w:t>/* Password Factory Project</w:t>
      </w:r>
    </w:p>
    <w:p w14:paraId="1E1C01E8" w14:textId="77777777" w:rsidR="00F316E9" w:rsidRDefault="00F316E9" w:rsidP="00F316E9">
      <w:pPr>
        <w:pStyle w:val="Code"/>
      </w:pPr>
      <w:r>
        <w:t xml:space="preserve"> CS236 - Advanced OOP (Java 2)</w:t>
      </w:r>
    </w:p>
    <w:p w14:paraId="3381E937" w14:textId="77777777" w:rsidR="00F316E9" w:rsidRDefault="00F316E9" w:rsidP="00F316E9">
      <w:pPr>
        <w:pStyle w:val="Code"/>
      </w:pPr>
      <w:r>
        <w:t xml:space="preserve"> Class: Hint.java</w:t>
      </w:r>
    </w:p>
    <w:p w14:paraId="19DCA4D8" w14:textId="77777777" w:rsidR="00F316E9" w:rsidRDefault="00F316E9" w:rsidP="00F316E9">
      <w:pPr>
        <w:pStyle w:val="Code"/>
      </w:pPr>
      <w:r>
        <w:t xml:space="preserve"> Author(s): Lizbeth Garcia-Lopez &amp; Jordan Bassett</w:t>
      </w:r>
    </w:p>
    <w:p w14:paraId="40ACBF58" w14:textId="77777777" w:rsidR="00F316E9" w:rsidRDefault="00F316E9" w:rsidP="00F316E9">
      <w:pPr>
        <w:pStyle w:val="Code"/>
      </w:pPr>
      <w:r>
        <w:t xml:space="preserve"> Last Updated: March 16, 2025</w:t>
      </w:r>
    </w:p>
    <w:p w14:paraId="3E357ABF" w14:textId="77777777" w:rsidR="00F316E9" w:rsidRDefault="00F316E9" w:rsidP="00F316E9">
      <w:pPr>
        <w:pStyle w:val="Code"/>
      </w:pPr>
      <w:r>
        <w:t xml:space="preserve"> </w:t>
      </w:r>
    </w:p>
    <w:p w14:paraId="24B2BAD2" w14:textId="77777777" w:rsidR="00F316E9" w:rsidRDefault="00F316E9" w:rsidP="00F316E9">
      <w:pPr>
        <w:pStyle w:val="Code"/>
      </w:pPr>
      <w:r>
        <w:t xml:space="preserve"> Description:</w:t>
      </w:r>
    </w:p>
    <w:p w14:paraId="77B5BE10" w14:textId="77777777" w:rsidR="00F316E9" w:rsidRDefault="00F316E9" w:rsidP="00F316E9">
      <w:pPr>
        <w:pStyle w:val="Code"/>
      </w:pPr>
      <w:r>
        <w:t xml:space="preserve">    A simple Plain Old Java Object (POJO) to hold hint data</w:t>
      </w:r>
    </w:p>
    <w:p w14:paraId="1249595C" w14:textId="77777777" w:rsidR="00F316E9" w:rsidRDefault="00F316E9" w:rsidP="00F316E9">
      <w:pPr>
        <w:pStyle w:val="Code"/>
      </w:pPr>
      <w:r>
        <w:t xml:space="preserve">    Hint represents a suggestion or piece of feedback about a password</w:t>
      </w:r>
    </w:p>
    <w:p w14:paraId="22F5E77B" w14:textId="77777777" w:rsidR="00F316E9" w:rsidRDefault="00F316E9" w:rsidP="00F316E9">
      <w:pPr>
        <w:pStyle w:val="Code"/>
      </w:pPr>
    </w:p>
    <w:p w14:paraId="4EBE10FB" w14:textId="77777777" w:rsidR="00F316E9" w:rsidRDefault="00F316E9" w:rsidP="00F316E9">
      <w:pPr>
        <w:pStyle w:val="Code"/>
      </w:pPr>
      <w:r>
        <w:t xml:space="preserve"> Features:</w:t>
      </w:r>
    </w:p>
    <w:p w14:paraId="6C9E48F8" w14:textId="77777777" w:rsidR="00F316E9" w:rsidRDefault="00F316E9" w:rsidP="00F316E9">
      <w:pPr>
        <w:pStyle w:val="Code"/>
      </w:pPr>
      <w:r>
        <w:t xml:space="preserve">    - Stores a feedback message and its category</w:t>
      </w:r>
    </w:p>
    <w:p w14:paraId="0F623F7E" w14:textId="77777777" w:rsidR="00F316E9" w:rsidRDefault="00F316E9" w:rsidP="00F316E9">
      <w:pPr>
        <w:pStyle w:val="Code"/>
      </w:pPr>
      <w:r>
        <w:t xml:space="preserve">    - Provides methods to access hint data and display it as a string.</w:t>
      </w:r>
    </w:p>
    <w:p w14:paraId="472A7FBE" w14:textId="77777777" w:rsidR="00F316E9" w:rsidRDefault="00F316E9" w:rsidP="00F316E9">
      <w:pPr>
        <w:pStyle w:val="Code"/>
      </w:pPr>
    </w:p>
    <w:p w14:paraId="447373FD" w14:textId="77777777" w:rsidR="00F316E9" w:rsidRDefault="00F316E9" w:rsidP="00F316E9">
      <w:pPr>
        <w:pStyle w:val="Code"/>
      </w:pPr>
      <w:r>
        <w:t xml:space="preserve"> Dependencies:</w:t>
      </w:r>
    </w:p>
    <w:p w14:paraId="1C359431" w14:textId="77777777" w:rsidR="00F316E9" w:rsidRDefault="00F316E9" w:rsidP="00F316E9">
      <w:pPr>
        <w:pStyle w:val="Code"/>
      </w:pPr>
      <w:r>
        <w:t xml:space="preserve">   - Used by HintManager.java to manage and display hints. */</w:t>
      </w:r>
    </w:p>
    <w:p w14:paraId="4E82E920" w14:textId="77777777" w:rsidR="00F316E9" w:rsidRDefault="00F316E9" w:rsidP="00F316E9">
      <w:pPr>
        <w:pStyle w:val="Code"/>
      </w:pPr>
      <w:r>
        <w:t xml:space="preserve">package </w:t>
      </w:r>
      <w:proofErr w:type="spellStart"/>
      <w:proofErr w:type="gramStart"/>
      <w:r>
        <w:t>passwordfactory</w:t>
      </w:r>
      <w:proofErr w:type="spellEnd"/>
      <w:r>
        <w:t>;</w:t>
      </w:r>
      <w:proofErr w:type="gramEnd"/>
    </w:p>
    <w:p w14:paraId="0F365BDA" w14:textId="77777777" w:rsidR="00F316E9" w:rsidRDefault="00F316E9" w:rsidP="00F316E9">
      <w:pPr>
        <w:pStyle w:val="Code"/>
      </w:pPr>
    </w:p>
    <w:p w14:paraId="336E6AE6" w14:textId="77777777" w:rsidR="00F316E9" w:rsidRDefault="00F316E9" w:rsidP="00F316E9">
      <w:pPr>
        <w:pStyle w:val="Code"/>
      </w:pPr>
      <w:r>
        <w:t>//simple POJO (Plain Old Java Object) to hold hint data.</w:t>
      </w:r>
    </w:p>
    <w:p w14:paraId="2E07D5F1" w14:textId="77777777" w:rsidR="00F316E9" w:rsidRPr="00F316E9" w:rsidRDefault="00F316E9" w:rsidP="00F316E9">
      <w:pPr>
        <w:pStyle w:val="Code"/>
        <w:shd w:val="clear" w:color="auto" w:fill="006400"/>
        <w:rPr>
          <w:color w:val="006400"/>
        </w:rPr>
      </w:pPr>
      <w:r w:rsidRPr="00F316E9">
        <w:rPr>
          <w:color w:val="006400"/>
        </w:rPr>
        <w:t>public class Hint</w:t>
      </w:r>
    </w:p>
    <w:p w14:paraId="6F02C88F" w14:textId="775E2C68" w:rsidR="00F316E9" w:rsidRPr="00F316E9" w:rsidRDefault="00F316E9" w:rsidP="00F316E9">
      <w:pPr>
        <w:pStyle w:val="Code"/>
        <w:rPr>
          <w:color w:val="006400"/>
        </w:rPr>
      </w:pPr>
      <w:r w:rsidRPr="00F316E9">
        <w:rPr>
          <w:color w:val="006400"/>
        </w:rPr>
        <w:t>/*</w:t>
      </w:r>
      <w:r w:rsidRPr="00F316E9">
        <w:rPr>
          <w:color w:val="006400"/>
        </w:rPr>
        <w:t>Hint class stores hint messages and their associated categories. It is</w:t>
      </w:r>
      <w:r w:rsidRPr="00F316E9">
        <w:rPr>
          <w:color w:val="006400"/>
        </w:rPr>
        <w:t xml:space="preserve"> ‘</w:t>
      </w:r>
      <w:r w:rsidRPr="00F316E9">
        <w:rPr>
          <w:color w:val="006400"/>
        </w:rPr>
        <w:t>used by</w:t>
      </w:r>
      <w:r w:rsidRPr="00F316E9">
        <w:rPr>
          <w:color w:val="006400"/>
        </w:rPr>
        <w:t>’</w:t>
      </w:r>
      <w:r w:rsidRPr="00F316E9">
        <w:rPr>
          <w:color w:val="006400"/>
        </w:rPr>
        <w:t xml:space="preserve"> the </w:t>
      </w:r>
      <w:proofErr w:type="spellStart"/>
      <w:r w:rsidRPr="00F316E9">
        <w:rPr>
          <w:color w:val="006400"/>
        </w:rPr>
        <w:t>HintManager</w:t>
      </w:r>
      <w:proofErr w:type="spellEnd"/>
      <w:r w:rsidRPr="00F316E9">
        <w:rPr>
          <w:color w:val="006400"/>
        </w:rPr>
        <w:t xml:space="preserve"> class to manage and provide hints for password strength</w:t>
      </w:r>
      <w:r w:rsidRPr="00F316E9">
        <w:rPr>
          <w:color w:val="006400"/>
        </w:rPr>
        <w:t>ening*/</w:t>
      </w:r>
    </w:p>
    <w:p w14:paraId="7DA756F6" w14:textId="77777777" w:rsidR="00F316E9" w:rsidRDefault="00F316E9" w:rsidP="00F316E9">
      <w:pPr>
        <w:pStyle w:val="Code"/>
      </w:pPr>
      <w:r>
        <w:t>{</w:t>
      </w:r>
    </w:p>
    <w:p w14:paraId="17C02876" w14:textId="77777777" w:rsidR="00F316E9" w:rsidRDefault="00F316E9" w:rsidP="00F316E9">
      <w:pPr>
        <w:pStyle w:val="Code"/>
      </w:pPr>
      <w:r>
        <w:t xml:space="preserve">    //Message that explains the hint or suggestion</w:t>
      </w:r>
    </w:p>
    <w:p w14:paraId="41DCEB8B" w14:textId="77777777" w:rsidR="00F316E9" w:rsidRDefault="00F316E9" w:rsidP="00F316E9">
      <w:pPr>
        <w:pStyle w:val="Code"/>
      </w:pPr>
      <w:r>
        <w:t xml:space="preserve">    private String </w:t>
      </w:r>
      <w:proofErr w:type="gramStart"/>
      <w:r>
        <w:t>message;</w:t>
      </w:r>
      <w:proofErr w:type="gramEnd"/>
    </w:p>
    <w:p w14:paraId="53450192" w14:textId="77777777" w:rsidR="00F316E9" w:rsidRDefault="00F316E9" w:rsidP="00F316E9">
      <w:pPr>
        <w:pStyle w:val="Code"/>
      </w:pPr>
    </w:p>
    <w:p w14:paraId="195A2239" w14:textId="77777777" w:rsidR="00F316E9" w:rsidRDefault="00F316E9" w:rsidP="00F316E9">
      <w:pPr>
        <w:pStyle w:val="Code"/>
      </w:pPr>
      <w:r>
        <w:t xml:space="preserve">    //category for the hint (e.g., "Length", "Complexity")</w:t>
      </w:r>
    </w:p>
    <w:p w14:paraId="31DF9290" w14:textId="77777777" w:rsidR="00F316E9" w:rsidRDefault="00F316E9" w:rsidP="00F316E9">
      <w:pPr>
        <w:pStyle w:val="Code"/>
      </w:pPr>
      <w:r>
        <w:t xml:space="preserve">    private String </w:t>
      </w:r>
      <w:proofErr w:type="gramStart"/>
      <w:r>
        <w:t>category;</w:t>
      </w:r>
      <w:proofErr w:type="gramEnd"/>
    </w:p>
    <w:p w14:paraId="69067E71" w14:textId="77777777" w:rsidR="00F316E9" w:rsidRDefault="00F316E9" w:rsidP="00F316E9">
      <w:pPr>
        <w:pStyle w:val="Code"/>
      </w:pPr>
    </w:p>
    <w:p w14:paraId="392DB6FA" w14:textId="77777777" w:rsidR="00F316E9" w:rsidRDefault="00F316E9" w:rsidP="00F316E9">
      <w:pPr>
        <w:pStyle w:val="Code"/>
      </w:pPr>
      <w:r>
        <w:t xml:space="preserve">    /**</w:t>
      </w:r>
    </w:p>
    <w:p w14:paraId="29D16D50" w14:textId="77777777" w:rsidR="00F316E9" w:rsidRDefault="00F316E9" w:rsidP="00F316E9">
      <w:pPr>
        <w:pStyle w:val="Code"/>
      </w:pPr>
      <w:r>
        <w:t xml:space="preserve">     * Constructor for Hint.</w:t>
      </w:r>
    </w:p>
    <w:p w14:paraId="625B5D64" w14:textId="77777777" w:rsidR="00F316E9" w:rsidRDefault="00F316E9" w:rsidP="00F316E9">
      <w:pPr>
        <w:pStyle w:val="Code"/>
      </w:pPr>
      <w:r>
        <w:t xml:space="preserve">     * @param message </w:t>
      </w:r>
      <w:proofErr w:type="gramStart"/>
      <w:r>
        <w:t>The</w:t>
      </w:r>
      <w:proofErr w:type="gramEnd"/>
      <w:r>
        <w:t xml:space="preserve"> feedback message.</w:t>
      </w:r>
    </w:p>
    <w:p w14:paraId="661AC288" w14:textId="77777777" w:rsidR="00F316E9" w:rsidRDefault="00F316E9" w:rsidP="00F316E9">
      <w:pPr>
        <w:pStyle w:val="Code"/>
      </w:pPr>
      <w:r>
        <w:t xml:space="preserve">     * @param category </w:t>
      </w:r>
      <w:proofErr w:type="gramStart"/>
      <w:r>
        <w:t>The</w:t>
      </w:r>
      <w:proofErr w:type="gramEnd"/>
      <w:r>
        <w:t xml:space="preserve"> category or type of hint.</w:t>
      </w:r>
    </w:p>
    <w:p w14:paraId="2BA5C941" w14:textId="77777777" w:rsidR="00F316E9" w:rsidRDefault="00F316E9" w:rsidP="00F316E9">
      <w:pPr>
        <w:pStyle w:val="Code"/>
      </w:pPr>
      <w:r>
        <w:t xml:space="preserve">     */</w:t>
      </w:r>
    </w:p>
    <w:p w14:paraId="12268108" w14:textId="77777777" w:rsidR="00F316E9" w:rsidRDefault="00F316E9" w:rsidP="00F316E9">
      <w:pPr>
        <w:pStyle w:val="Code"/>
      </w:pPr>
      <w:r>
        <w:t xml:space="preserve">    public </w:t>
      </w:r>
      <w:proofErr w:type="gramStart"/>
      <w:r>
        <w:t>Hint(</w:t>
      </w:r>
      <w:proofErr w:type="gramEnd"/>
      <w:r>
        <w:t>String message, String category)</w:t>
      </w:r>
    </w:p>
    <w:p w14:paraId="6A30CF25" w14:textId="77777777" w:rsidR="00F316E9" w:rsidRDefault="00F316E9" w:rsidP="00F316E9">
      <w:pPr>
        <w:pStyle w:val="Code"/>
      </w:pPr>
      <w:r>
        <w:lastRenderedPageBreak/>
        <w:t xml:space="preserve">    {</w:t>
      </w:r>
    </w:p>
    <w:p w14:paraId="6D87A3F7" w14:textId="77777777" w:rsidR="00F316E9" w:rsidRDefault="00F316E9" w:rsidP="00F316E9">
      <w:pPr>
        <w:pStyle w:val="Code"/>
      </w:pPr>
      <w:r>
        <w:t xml:space="preserve">        </w:t>
      </w:r>
      <w:proofErr w:type="spellStart"/>
      <w:proofErr w:type="gramStart"/>
      <w:r>
        <w:t>this.message</w:t>
      </w:r>
      <w:proofErr w:type="spellEnd"/>
      <w:proofErr w:type="gramEnd"/>
      <w:r>
        <w:t xml:space="preserve"> = message;</w:t>
      </w:r>
    </w:p>
    <w:p w14:paraId="07AA3FA8" w14:textId="77777777" w:rsidR="00F316E9" w:rsidRDefault="00F316E9" w:rsidP="00F316E9">
      <w:pPr>
        <w:pStyle w:val="Code"/>
      </w:pPr>
      <w:r>
        <w:t xml:space="preserve">        </w:t>
      </w:r>
      <w:proofErr w:type="spellStart"/>
      <w:proofErr w:type="gramStart"/>
      <w:r>
        <w:t>this.category</w:t>
      </w:r>
      <w:proofErr w:type="spellEnd"/>
      <w:proofErr w:type="gramEnd"/>
      <w:r>
        <w:t xml:space="preserve"> = category;</w:t>
      </w:r>
    </w:p>
    <w:p w14:paraId="2958CC80" w14:textId="77777777" w:rsidR="00F316E9" w:rsidRDefault="00F316E9" w:rsidP="00F316E9">
      <w:pPr>
        <w:pStyle w:val="Code"/>
      </w:pPr>
      <w:r>
        <w:t xml:space="preserve">    }</w:t>
      </w:r>
    </w:p>
    <w:p w14:paraId="4EAA1461" w14:textId="77777777" w:rsidR="00F316E9" w:rsidRDefault="00F316E9" w:rsidP="00F316E9">
      <w:pPr>
        <w:pStyle w:val="Code"/>
      </w:pPr>
    </w:p>
    <w:p w14:paraId="6DDCAAD2" w14:textId="77777777" w:rsidR="00F316E9" w:rsidRDefault="00F316E9" w:rsidP="00F316E9">
      <w:pPr>
        <w:pStyle w:val="Code"/>
      </w:pPr>
      <w:r>
        <w:t xml:space="preserve">    /**</w:t>
      </w:r>
    </w:p>
    <w:p w14:paraId="45923579" w14:textId="77777777" w:rsidR="00F316E9" w:rsidRDefault="00F316E9" w:rsidP="00F316E9">
      <w:pPr>
        <w:pStyle w:val="Code"/>
      </w:pPr>
      <w:r>
        <w:t xml:space="preserve">     * Gets the hint message.</w:t>
      </w:r>
    </w:p>
    <w:p w14:paraId="151A2E1D" w14:textId="77777777" w:rsidR="00F316E9" w:rsidRDefault="00F316E9" w:rsidP="00F316E9">
      <w:pPr>
        <w:pStyle w:val="Code"/>
      </w:pPr>
      <w:r>
        <w:t xml:space="preserve">     * @return </w:t>
      </w:r>
      <w:proofErr w:type="gramStart"/>
      <w:r>
        <w:t>The</w:t>
      </w:r>
      <w:proofErr w:type="gramEnd"/>
      <w:r>
        <w:t xml:space="preserve"> feedback message.</w:t>
      </w:r>
    </w:p>
    <w:p w14:paraId="2867C921" w14:textId="77777777" w:rsidR="00F316E9" w:rsidRDefault="00F316E9" w:rsidP="00F316E9">
      <w:pPr>
        <w:pStyle w:val="Code"/>
      </w:pPr>
      <w:r>
        <w:t xml:space="preserve">     */</w:t>
      </w:r>
    </w:p>
    <w:p w14:paraId="309BD27A" w14:textId="77777777" w:rsidR="00F316E9" w:rsidRDefault="00F316E9" w:rsidP="00F316E9">
      <w:pPr>
        <w:pStyle w:val="Code"/>
      </w:pPr>
      <w:r>
        <w:t xml:space="preserve">    public String </w:t>
      </w:r>
      <w:proofErr w:type="spellStart"/>
      <w:proofErr w:type="gramStart"/>
      <w:r>
        <w:t>getHint</w:t>
      </w:r>
      <w:proofErr w:type="spellEnd"/>
      <w:r>
        <w:t>(</w:t>
      </w:r>
      <w:proofErr w:type="gramEnd"/>
      <w:r>
        <w:t>) {</w:t>
      </w:r>
    </w:p>
    <w:p w14:paraId="64E663D7" w14:textId="77777777" w:rsidR="00F316E9" w:rsidRDefault="00F316E9" w:rsidP="00F316E9">
      <w:pPr>
        <w:pStyle w:val="Code"/>
      </w:pPr>
      <w:r>
        <w:t xml:space="preserve">        return </w:t>
      </w:r>
      <w:proofErr w:type="gramStart"/>
      <w:r>
        <w:t>message;</w:t>
      </w:r>
      <w:proofErr w:type="gramEnd"/>
    </w:p>
    <w:p w14:paraId="759120EB" w14:textId="77777777" w:rsidR="00F316E9" w:rsidRDefault="00F316E9" w:rsidP="00F316E9">
      <w:pPr>
        <w:pStyle w:val="Code"/>
      </w:pPr>
      <w:r>
        <w:t xml:space="preserve">    }</w:t>
      </w:r>
    </w:p>
    <w:p w14:paraId="5BA8D433" w14:textId="77777777" w:rsidR="00F316E9" w:rsidRDefault="00F316E9" w:rsidP="00F316E9">
      <w:pPr>
        <w:pStyle w:val="Code"/>
      </w:pPr>
    </w:p>
    <w:p w14:paraId="76E19A0A" w14:textId="77777777" w:rsidR="00F316E9" w:rsidRDefault="00F316E9" w:rsidP="00F316E9">
      <w:pPr>
        <w:pStyle w:val="Code"/>
      </w:pPr>
      <w:r>
        <w:t xml:space="preserve">    /**</w:t>
      </w:r>
    </w:p>
    <w:p w14:paraId="47DF78F4" w14:textId="77777777" w:rsidR="00F316E9" w:rsidRDefault="00F316E9" w:rsidP="00F316E9">
      <w:pPr>
        <w:pStyle w:val="Code"/>
      </w:pPr>
      <w:r>
        <w:t xml:space="preserve">     * Gets the hint category.</w:t>
      </w:r>
    </w:p>
    <w:p w14:paraId="63300447" w14:textId="77777777" w:rsidR="00F316E9" w:rsidRDefault="00F316E9" w:rsidP="00F316E9">
      <w:pPr>
        <w:pStyle w:val="Code"/>
      </w:pPr>
      <w:r>
        <w:t xml:space="preserve">     * @return </w:t>
      </w:r>
      <w:proofErr w:type="gramStart"/>
      <w:r>
        <w:t>The</w:t>
      </w:r>
      <w:proofErr w:type="gramEnd"/>
      <w:r>
        <w:t xml:space="preserve"> category of the hint.</w:t>
      </w:r>
    </w:p>
    <w:p w14:paraId="4420F740" w14:textId="77777777" w:rsidR="00F316E9" w:rsidRDefault="00F316E9" w:rsidP="00F316E9">
      <w:pPr>
        <w:pStyle w:val="Code"/>
      </w:pPr>
      <w:r>
        <w:t xml:space="preserve">     */</w:t>
      </w:r>
    </w:p>
    <w:p w14:paraId="3FBA3BD3" w14:textId="77777777" w:rsidR="00F316E9" w:rsidRDefault="00F316E9" w:rsidP="00F316E9">
      <w:pPr>
        <w:pStyle w:val="Code"/>
      </w:pPr>
      <w:r>
        <w:t xml:space="preserve">    public String </w:t>
      </w:r>
      <w:proofErr w:type="spellStart"/>
      <w:proofErr w:type="gramStart"/>
      <w:r>
        <w:t>getCategory</w:t>
      </w:r>
      <w:proofErr w:type="spellEnd"/>
      <w:r>
        <w:t>(</w:t>
      </w:r>
      <w:proofErr w:type="gramEnd"/>
      <w:r>
        <w:t>) {</w:t>
      </w:r>
    </w:p>
    <w:p w14:paraId="6695E4DE" w14:textId="77777777" w:rsidR="00F316E9" w:rsidRDefault="00F316E9" w:rsidP="00F316E9">
      <w:pPr>
        <w:pStyle w:val="Code"/>
      </w:pPr>
      <w:r>
        <w:t xml:space="preserve">        return </w:t>
      </w:r>
      <w:proofErr w:type="gramStart"/>
      <w:r>
        <w:t>category;</w:t>
      </w:r>
      <w:proofErr w:type="gramEnd"/>
    </w:p>
    <w:p w14:paraId="1F7A02F9" w14:textId="77777777" w:rsidR="00F316E9" w:rsidRDefault="00F316E9" w:rsidP="00F316E9">
      <w:pPr>
        <w:pStyle w:val="Code"/>
      </w:pPr>
      <w:r>
        <w:t xml:space="preserve">    }</w:t>
      </w:r>
    </w:p>
    <w:p w14:paraId="26D0DAA2" w14:textId="77777777" w:rsidR="00F316E9" w:rsidRDefault="00F316E9" w:rsidP="00F316E9">
      <w:pPr>
        <w:pStyle w:val="Code"/>
      </w:pPr>
    </w:p>
    <w:p w14:paraId="356039F7" w14:textId="77777777" w:rsidR="00F316E9" w:rsidRDefault="00F316E9" w:rsidP="00F316E9">
      <w:pPr>
        <w:pStyle w:val="Code"/>
      </w:pPr>
      <w:r>
        <w:t xml:space="preserve">    /**</w:t>
      </w:r>
    </w:p>
    <w:p w14:paraId="479C8CA6" w14:textId="77777777" w:rsidR="00F316E9" w:rsidRDefault="00F316E9" w:rsidP="00F316E9">
      <w:pPr>
        <w:pStyle w:val="Code"/>
      </w:pPr>
      <w:r>
        <w:t xml:space="preserve">     * Returns a string of the hint.</w:t>
      </w:r>
    </w:p>
    <w:p w14:paraId="5BCCA6ED" w14:textId="77777777" w:rsidR="00F316E9" w:rsidRDefault="00F316E9" w:rsidP="00F316E9">
      <w:pPr>
        <w:pStyle w:val="Code"/>
      </w:pPr>
      <w:r>
        <w:t xml:space="preserve">     * @return </w:t>
      </w:r>
      <w:proofErr w:type="gramStart"/>
      <w:r>
        <w:t>The</w:t>
      </w:r>
      <w:proofErr w:type="gramEnd"/>
      <w:r>
        <w:t xml:space="preserve"> category and message combined.</w:t>
      </w:r>
    </w:p>
    <w:p w14:paraId="552CBE25" w14:textId="77777777" w:rsidR="00F316E9" w:rsidRDefault="00F316E9" w:rsidP="00F316E9">
      <w:pPr>
        <w:pStyle w:val="Code"/>
      </w:pPr>
      <w:r>
        <w:t xml:space="preserve">     */</w:t>
      </w:r>
    </w:p>
    <w:p w14:paraId="3087686F" w14:textId="77777777" w:rsidR="00F316E9" w:rsidRDefault="00F316E9" w:rsidP="00F316E9">
      <w:pPr>
        <w:pStyle w:val="Code"/>
      </w:pPr>
      <w:r>
        <w:t xml:space="preserve">    @Override</w:t>
      </w:r>
    </w:p>
    <w:p w14:paraId="55BE3FBE" w14:textId="77777777" w:rsidR="00F316E9" w:rsidRDefault="00F316E9" w:rsidP="00F316E9">
      <w:pPr>
        <w:pStyle w:val="Code"/>
      </w:pPr>
      <w:r>
        <w:t xml:space="preserve">    public String </w:t>
      </w:r>
      <w:proofErr w:type="spellStart"/>
      <w:proofErr w:type="gramStart"/>
      <w:r>
        <w:t>toString</w:t>
      </w:r>
      <w:proofErr w:type="spellEnd"/>
      <w:r>
        <w:t>(</w:t>
      </w:r>
      <w:proofErr w:type="gramEnd"/>
      <w:r>
        <w:t>) {</w:t>
      </w:r>
    </w:p>
    <w:p w14:paraId="7EA0388E" w14:textId="77777777" w:rsidR="00F316E9" w:rsidRDefault="00F316E9" w:rsidP="00F316E9">
      <w:pPr>
        <w:pStyle w:val="Code"/>
      </w:pPr>
      <w:r>
        <w:t xml:space="preserve">        return "[" + category + "] " + </w:t>
      </w:r>
      <w:proofErr w:type="gramStart"/>
      <w:r>
        <w:t>message;</w:t>
      </w:r>
      <w:proofErr w:type="gramEnd"/>
    </w:p>
    <w:p w14:paraId="63A6AC4D" w14:textId="77777777" w:rsidR="00F316E9" w:rsidRDefault="00F316E9" w:rsidP="00F316E9">
      <w:pPr>
        <w:pStyle w:val="Code"/>
      </w:pPr>
      <w:r>
        <w:t xml:space="preserve">    }</w:t>
      </w:r>
    </w:p>
    <w:p w14:paraId="59649EE8" w14:textId="0C2CE49C" w:rsidR="00F316E9" w:rsidRDefault="00F316E9" w:rsidP="00F316E9">
      <w:pPr>
        <w:pStyle w:val="Code"/>
      </w:pPr>
      <w:r>
        <w:t>}</w:t>
      </w:r>
    </w:p>
    <w:p w14:paraId="04C1294D" w14:textId="04AA0AEA" w:rsidR="00F316E9" w:rsidRDefault="00F316E9" w:rsidP="00F316E9">
      <w:pPr>
        <w:pStyle w:val="Heading3"/>
      </w:pPr>
      <w:r>
        <w:t>HintManager.java</w:t>
      </w:r>
    </w:p>
    <w:p w14:paraId="47871573" w14:textId="77777777" w:rsidR="00F316E9" w:rsidRDefault="00F316E9" w:rsidP="00F316E9">
      <w:pPr>
        <w:pStyle w:val="Code"/>
      </w:pPr>
      <w:r>
        <w:t>/* Password Factory Project</w:t>
      </w:r>
    </w:p>
    <w:p w14:paraId="244EBC3D" w14:textId="77777777" w:rsidR="00F316E9" w:rsidRDefault="00F316E9" w:rsidP="00F316E9">
      <w:pPr>
        <w:pStyle w:val="Code"/>
      </w:pPr>
      <w:r>
        <w:t xml:space="preserve"> CS236 - Advanced OOP (Java 2)</w:t>
      </w:r>
    </w:p>
    <w:p w14:paraId="7B98335E" w14:textId="77777777" w:rsidR="00F316E9" w:rsidRDefault="00F316E9" w:rsidP="00F316E9">
      <w:pPr>
        <w:pStyle w:val="Code"/>
      </w:pPr>
      <w:r>
        <w:t xml:space="preserve"> Class: HintManager.java</w:t>
      </w:r>
    </w:p>
    <w:p w14:paraId="18F79ABB" w14:textId="77777777" w:rsidR="00F316E9" w:rsidRDefault="00F316E9" w:rsidP="00F316E9">
      <w:pPr>
        <w:pStyle w:val="Code"/>
      </w:pPr>
      <w:r>
        <w:t xml:space="preserve"> Author(s): Jordan Bassett &amp; Lizbeth Garcia-Lopez</w:t>
      </w:r>
    </w:p>
    <w:p w14:paraId="6DF7BBE4" w14:textId="77777777" w:rsidR="00F316E9" w:rsidRDefault="00F316E9" w:rsidP="00F316E9">
      <w:pPr>
        <w:pStyle w:val="Code"/>
      </w:pPr>
      <w:r>
        <w:t xml:space="preserve"> Last Updated: March 16, 2025</w:t>
      </w:r>
    </w:p>
    <w:p w14:paraId="53F0105D" w14:textId="77777777" w:rsidR="00F316E9" w:rsidRDefault="00F316E9" w:rsidP="00F316E9">
      <w:pPr>
        <w:pStyle w:val="Code"/>
      </w:pPr>
      <w:r>
        <w:t xml:space="preserve"> </w:t>
      </w:r>
    </w:p>
    <w:p w14:paraId="3BB0A769" w14:textId="77777777" w:rsidR="00F316E9" w:rsidRDefault="00F316E9" w:rsidP="00F316E9">
      <w:pPr>
        <w:pStyle w:val="Code"/>
      </w:pPr>
      <w:r>
        <w:t xml:space="preserve"> Description:</w:t>
      </w:r>
    </w:p>
    <w:p w14:paraId="03134901" w14:textId="77777777" w:rsidR="00F316E9" w:rsidRDefault="00F316E9" w:rsidP="00F316E9">
      <w:pPr>
        <w:pStyle w:val="Code"/>
      </w:pPr>
      <w:r>
        <w:t xml:space="preserve">    Manages both dynamic and generic hints that provide feedback during password creation</w:t>
      </w:r>
    </w:p>
    <w:p w14:paraId="15E46762" w14:textId="77777777" w:rsidR="00F316E9" w:rsidRDefault="00F316E9" w:rsidP="00F316E9">
      <w:pPr>
        <w:pStyle w:val="Code"/>
      </w:pPr>
      <w:r>
        <w:t xml:space="preserve">    Dynamic hints are reset every round, while generic hints are always available</w:t>
      </w:r>
    </w:p>
    <w:p w14:paraId="765EE109" w14:textId="77777777" w:rsidR="00F316E9" w:rsidRDefault="00F316E9" w:rsidP="00F316E9">
      <w:pPr>
        <w:pStyle w:val="Code"/>
      </w:pPr>
    </w:p>
    <w:p w14:paraId="30EBFD39" w14:textId="77777777" w:rsidR="00F316E9" w:rsidRDefault="00F316E9" w:rsidP="00F316E9">
      <w:pPr>
        <w:pStyle w:val="Code"/>
      </w:pPr>
      <w:r>
        <w:t xml:space="preserve"> Features:</w:t>
      </w:r>
    </w:p>
    <w:p w14:paraId="685E3D5C" w14:textId="77777777" w:rsidR="00F316E9" w:rsidRDefault="00F316E9" w:rsidP="00F316E9">
      <w:pPr>
        <w:pStyle w:val="Code"/>
      </w:pPr>
      <w:r>
        <w:t xml:space="preserve">   - Adds and retrieves dynamic hints during gameplay.</w:t>
      </w:r>
    </w:p>
    <w:p w14:paraId="0264E178" w14:textId="77777777" w:rsidR="00F316E9" w:rsidRDefault="00F316E9" w:rsidP="00F316E9">
      <w:pPr>
        <w:pStyle w:val="Code"/>
      </w:pPr>
      <w:r>
        <w:t xml:space="preserve">   - Provides a list of generic hints that offer basic password advice.</w:t>
      </w:r>
    </w:p>
    <w:p w14:paraId="732A7369" w14:textId="77777777" w:rsidR="00F316E9" w:rsidRDefault="00F316E9" w:rsidP="00F316E9">
      <w:pPr>
        <w:pStyle w:val="Code"/>
      </w:pPr>
      <w:r>
        <w:t xml:space="preserve">   - Clears dynamic hints between rounds.</w:t>
      </w:r>
    </w:p>
    <w:p w14:paraId="3E9A738A" w14:textId="77777777" w:rsidR="00F316E9" w:rsidRDefault="00F316E9" w:rsidP="00F316E9">
      <w:pPr>
        <w:pStyle w:val="Code"/>
      </w:pPr>
      <w:r>
        <w:t xml:space="preserve">   - Can return hints as formatted strings for display.</w:t>
      </w:r>
    </w:p>
    <w:p w14:paraId="464F515F" w14:textId="77777777" w:rsidR="00F316E9" w:rsidRDefault="00F316E9" w:rsidP="00F316E9">
      <w:pPr>
        <w:pStyle w:val="Code"/>
      </w:pPr>
    </w:p>
    <w:p w14:paraId="6BF173FD" w14:textId="77777777" w:rsidR="00F316E9" w:rsidRDefault="00F316E9" w:rsidP="00F316E9">
      <w:pPr>
        <w:pStyle w:val="Code"/>
      </w:pPr>
      <w:r>
        <w:t xml:space="preserve"> Dependencies:</w:t>
      </w:r>
    </w:p>
    <w:p w14:paraId="28FB9FE1" w14:textId="77777777" w:rsidR="00F316E9" w:rsidRDefault="00F316E9" w:rsidP="00F316E9">
      <w:pPr>
        <w:pStyle w:val="Code"/>
      </w:pPr>
      <w:r>
        <w:t xml:space="preserve">    - Uses: Hint.java</w:t>
      </w:r>
    </w:p>
    <w:p w14:paraId="58315507" w14:textId="77777777" w:rsidR="00F316E9" w:rsidRDefault="00F316E9" w:rsidP="00F316E9">
      <w:pPr>
        <w:pStyle w:val="Code"/>
      </w:pPr>
      <w:r>
        <w:t xml:space="preserve">    - Called by: PasswordValidator.java and other password evaluation components.  */</w:t>
      </w:r>
    </w:p>
    <w:p w14:paraId="7797C2A9" w14:textId="77777777" w:rsidR="00F316E9" w:rsidRDefault="00F316E9" w:rsidP="00F316E9">
      <w:pPr>
        <w:pStyle w:val="Code"/>
      </w:pPr>
      <w:r>
        <w:t xml:space="preserve">package </w:t>
      </w:r>
      <w:proofErr w:type="spellStart"/>
      <w:proofErr w:type="gramStart"/>
      <w:r>
        <w:t>passwordfactory</w:t>
      </w:r>
      <w:proofErr w:type="spellEnd"/>
      <w:r>
        <w:t>;</w:t>
      </w:r>
      <w:proofErr w:type="gramEnd"/>
    </w:p>
    <w:p w14:paraId="1413B46D" w14:textId="77777777" w:rsidR="00F316E9" w:rsidRDefault="00F316E9" w:rsidP="00F316E9">
      <w:pPr>
        <w:pStyle w:val="Code"/>
      </w:pPr>
      <w:r>
        <w:t xml:space="preserve">import </w:t>
      </w:r>
      <w:proofErr w:type="spellStart"/>
      <w:proofErr w:type="gramStart"/>
      <w:r>
        <w:t>java.util</w:t>
      </w:r>
      <w:proofErr w:type="gramEnd"/>
      <w:r>
        <w:t>.ArrayList</w:t>
      </w:r>
      <w:proofErr w:type="spellEnd"/>
      <w:r>
        <w:t>;</w:t>
      </w:r>
    </w:p>
    <w:p w14:paraId="52FD63C8" w14:textId="77777777" w:rsidR="00F316E9" w:rsidRDefault="00F316E9" w:rsidP="00F316E9">
      <w:pPr>
        <w:pStyle w:val="Code"/>
      </w:pPr>
      <w:r>
        <w:t xml:space="preserve">import </w:t>
      </w:r>
      <w:proofErr w:type="spellStart"/>
      <w:proofErr w:type="gramStart"/>
      <w:r>
        <w:t>java.util</w:t>
      </w:r>
      <w:proofErr w:type="gramEnd"/>
      <w:r>
        <w:t>.List</w:t>
      </w:r>
      <w:proofErr w:type="spellEnd"/>
      <w:r>
        <w:t>;</w:t>
      </w:r>
    </w:p>
    <w:p w14:paraId="5DE9D39C" w14:textId="77777777" w:rsidR="00F316E9" w:rsidRDefault="00F316E9" w:rsidP="00F316E9">
      <w:pPr>
        <w:pStyle w:val="Code"/>
      </w:pPr>
    </w:p>
    <w:p w14:paraId="6E67ED59" w14:textId="77777777" w:rsidR="00F316E9" w:rsidRDefault="00F316E9" w:rsidP="00F316E9">
      <w:pPr>
        <w:pStyle w:val="Code"/>
      </w:pPr>
      <w:r>
        <w:t>//</w:t>
      </w:r>
      <w:proofErr w:type="spellStart"/>
      <w:r>
        <w:t>ArrayLists</w:t>
      </w:r>
      <w:proofErr w:type="spellEnd"/>
      <w:r>
        <w:t>, as we add hints sequentially, and don’t need to search/remove specific ones often</w:t>
      </w:r>
    </w:p>
    <w:p w14:paraId="24095BD5" w14:textId="77777777" w:rsidR="00F316E9" w:rsidRDefault="00F316E9" w:rsidP="00F316E9">
      <w:pPr>
        <w:pStyle w:val="Code"/>
      </w:pPr>
      <w:r>
        <w:t xml:space="preserve">public class </w:t>
      </w:r>
      <w:proofErr w:type="spellStart"/>
      <w:r>
        <w:t>HintManager</w:t>
      </w:r>
      <w:proofErr w:type="spellEnd"/>
    </w:p>
    <w:p w14:paraId="1614AE75" w14:textId="77777777" w:rsidR="00F316E9" w:rsidRDefault="00F316E9" w:rsidP="00F316E9">
      <w:pPr>
        <w:pStyle w:val="Code"/>
      </w:pPr>
      <w:r>
        <w:t>{</w:t>
      </w:r>
    </w:p>
    <w:p w14:paraId="32757B32" w14:textId="77777777" w:rsidR="00F316E9" w:rsidRDefault="00F316E9" w:rsidP="00F316E9">
      <w:pPr>
        <w:pStyle w:val="Code"/>
        <w:shd w:val="clear" w:color="auto" w:fill="196B24" w:themeFill="accent3"/>
      </w:pPr>
      <w:r>
        <w:t xml:space="preserve">    private final List&lt;Hint&gt; </w:t>
      </w:r>
      <w:proofErr w:type="spellStart"/>
      <w:proofErr w:type="gramStart"/>
      <w:r>
        <w:t>dynamicHints</w:t>
      </w:r>
      <w:proofErr w:type="spellEnd"/>
      <w:r>
        <w:t>;</w:t>
      </w:r>
      <w:proofErr w:type="gramEnd"/>
    </w:p>
    <w:p w14:paraId="60040BF2" w14:textId="77777777" w:rsidR="00F316E9" w:rsidRDefault="00F316E9" w:rsidP="00F316E9">
      <w:pPr>
        <w:pStyle w:val="Code"/>
        <w:shd w:val="clear" w:color="auto" w:fill="196B24" w:themeFill="accent3"/>
      </w:pPr>
      <w:r>
        <w:t xml:space="preserve">    private final List&lt;Hint&gt; </w:t>
      </w:r>
      <w:proofErr w:type="spellStart"/>
      <w:proofErr w:type="gramStart"/>
      <w:r>
        <w:t>genericHints</w:t>
      </w:r>
      <w:proofErr w:type="spellEnd"/>
      <w:r>
        <w:t>;</w:t>
      </w:r>
      <w:proofErr w:type="gramEnd"/>
    </w:p>
    <w:p w14:paraId="164B3A81" w14:textId="22F66119" w:rsidR="00F316E9" w:rsidRPr="00F316E9" w:rsidRDefault="00F316E9" w:rsidP="00F316E9">
      <w:pPr>
        <w:pStyle w:val="Code"/>
        <w:rPr>
          <w:color w:val="196B24" w:themeColor="accent3"/>
        </w:rPr>
      </w:pPr>
      <w:r w:rsidRPr="00F316E9">
        <w:rPr>
          <w:color w:val="196B24" w:themeColor="accent3"/>
        </w:rPr>
        <w:t>/*</w:t>
      </w:r>
      <w:proofErr w:type="spellStart"/>
      <w:r w:rsidRPr="00F316E9">
        <w:rPr>
          <w:color w:val="196B24" w:themeColor="accent3"/>
        </w:rPr>
        <w:t>HintManager</w:t>
      </w:r>
      <w:proofErr w:type="spellEnd"/>
      <w:r w:rsidRPr="00F316E9">
        <w:rPr>
          <w:color w:val="196B24" w:themeColor="accent3"/>
        </w:rPr>
        <w:t xml:space="preserve"> </w:t>
      </w:r>
      <w:r w:rsidRPr="00F316E9">
        <w:rPr>
          <w:b/>
          <w:bCs/>
          <w:color w:val="196B24" w:themeColor="accent3"/>
        </w:rPr>
        <w:t>‘has-a’</w:t>
      </w:r>
      <w:r w:rsidRPr="00F316E9">
        <w:rPr>
          <w:color w:val="196B24" w:themeColor="accent3"/>
        </w:rPr>
        <w:t xml:space="preserve"> list of Hint objects to store both dynamic and generic hints for password strength feedback</w:t>
      </w:r>
      <w:r w:rsidRPr="00F316E9">
        <w:rPr>
          <w:color w:val="196B24" w:themeColor="accent3"/>
        </w:rPr>
        <w:t>*/</w:t>
      </w:r>
    </w:p>
    <w:p w14:paraId="5F101671" w14:textId="77777777" w:rsidR="00F316E9" w:rsidRDefault="00F316E9" w:rsidP="00F316E9">
      <w:pPr>
        <w:pStyle w:val="Code"/>
      </w:pPr>
      <w:r>
        <w:t xml:space="preserve">    // Constructor for </w:t>
      </w:r>
      <w:proofErr w:type="spellStart"/>
      <w:r>
        <w:t>HintManager</w:t>
      </w:r>
      <w:proofErr w:type="spellEnd"/>
      <w:r>
        <w:t>.</w:t>
      </w:r>
    </w:p>
    <w:p w14:paraId="0739D402" w14:textId="77777777" w:rsidR="00F316E9" w:rsidRDefault="00F316E9" w:rsidP="00F316E9">
      <w:pPr>
        <w:pStyle w:val="Code"/>
      </w:pPr>
      <w:r>
        <w:t xml:space="preserve">    public </w:t>
      </w:r>
      <w:proofErr w:type="spellStart"/>
      <w:proofErr w:type="gramStart"/>
      <w:r>
        <w:t>HintManager</w:t>
      </w:r>
      <w:proofErr w:type="spellEnd"/>
      <w:r>
        <w:t>(</w:t>
      </w:r>
      <w:proofErr w:type="gramEnd"/>
      <w:r>
        <w:t>)</w:t>
      </w:r>
    </w:p>
    <w:p w14:paraId="5086F3DE" w14:textId="77777777" w:rsidR="00F316E9" w:rsidRDefault="00F316E9" w:rsidP="00F316E9">
      <w:pPr>
        <w:pStyle w:val="Code"/>
      </w:pPr>
      <w:r>
        <w:t xml:space="preserve">    {</w:t>
      </w:r>
    </w:p>
    <w:p w14:paraId="64466CC1" w14:textId="77777777" w:rsidR="00F316E9" w:rsidRDefault="00F316E9" w:rsidP="00F316E9">
      <w:pPr>
        <w:pStyle w:val="Code"/>
      </w:pPr>
      <w:r>
        <w:t xml:space="preserve">        </w:t>
      </w:r>
      <w:proofErr w:type="spellStart"/>
      <w:r>
        <w:t>dynamicHints</w:t>
      </w:r>
      <w:proofErr w:type="spellEnd"/>
      <w:r>
        <w:t xml:space="preserve"> = new </w:t>
      </w:r>
      <w:proofErr w:type="spellStart"/>
      <w:r>
        <w:t>ArrayList</w:t>
      </w:r>
      <w:proofErr w:type="spellEnd"/>
      <w:r>
        <w:t>&lt;</w:t>
      </w:r>
      <w:proofErr w:type="gramStart"/>
      <w:r>
        <w:t>&gt;(</w:t>
      </w:r>
      <w:proofErr w:type="gramEnd"/>
      <w:r>
        <w:t>);</w:t>
      </w:r>
    </w:p>
    <w:p w14:paraId="7CC71189" w14:textId="77777777" w:rsidR="00F316E9" w:rsidRDefault="00F316E9" w:rsidP="00F316E9">
      <w:pPr>
        <w:pStyle w:val="Code"/>
      </w:pPr>
      <w:r>
        <w:t xml:space="preserve">        </w:t>
      </w:r>
      <w:proofErr w:type="spellStart"/>
      <w:r>
        <w:t>genericHints</w:t>
      </w:r>
      <w:proofErr w:type="spellEnd"/>
      <w:r>
        <w:t xml:space="preserve"> = new </w:t>
      </w:r>
      <w:proofErr w:type="spellStart"/>
      <w:r>
        <w:t>ArrayList</w:t>
      </w:r>
      <w:proofErr w:type="spellEnd"/>
      <w:r>
        <w:t>&lt;</w:t>
      </w:r>
      <w:proofErr w:type="gramStart"/>
      <w:r>
        <w:t>&gt;(</w:t>
      </w:r>
      <w:proofErr w:type="gramEnd"/>
      <w:r>
        <w:t>);</w:t>
      </w:r>
    </w:p>
    <w:p w14:paraId="7BF8A469" w14:textId="77777777" w:rsidR="00F316E9" w:rsidRDefault="00F316E9" w:rsidP="00F316E9">
      <w:pPr>
        <w:pStyle w:val="Code"/>
      </w:pPr>
    </w:p>
    <w:p w14:paraId="0CC842DD" w14:textId="77777777" w:rsidR="00F316E9" w:rsidRDefault="00F316E9" w:rsidP="00F316E9">
      <w:pPr>
        <w:pStyle w:val="Code"/>
      </w:pPr>
      <w:r>
        <w:t xml:space="preserve">        // Add generic hints at construction</w:t>
      </w:r>
    </w:p>
    <w:p w14:paraId="79B9CF5B" w14:textId="77777777" w:rsidR="00F316E9" w:rsidRDefault="00F316E9" w:rsidP="00F316E9">
      <w:pPr>
        <w:pStyle w:val="Code"/>
      </w:pPr>
      <w:r>
        <w:lastRenderedPageBreak/>
        <w:t xml:space="preserve">        </w:t>
      </w:r>
      <w:proofErr w:type="spellStart"/>
      <w:proofErr w:type="gramStart"/>
      <w:r>
        <w:t>genericHints.add</w:t>
      </w:r>
      <w:proofErr w:type="spellEnd"/>
      <w:r>
        <w:t>(</w:t>
      </w:r>
      <w:proofErr w:type="gramEnd"/>
      <w:r>
        <w:t>new Hint("Try making it longer.", "Length"));</w:t>
      </w:r>
    </w:p>
    <w:p w14:paraId="6854C34D" w14:textId="77777777" w:rsidR="00F316E9" w:rsidRDefault="00F316E9" w:rsidP="00F316E9">
      <w:pPr>
        <w:pStyle w:val="Code"/>
      </w:pPr>
      <w:r>
        <w:t xml:space="preserve">        </w:t>
      </w:r>
      <w:proofErr w:type="spellStart"/>
      <w:proofErr w:type="gramStart"/>
      <w:r>
        <w:t>genericHints.add</w:t>
      </w:r>
      <w:proofErr w:type="spellEnd"/>
      <w:r>
        <w:t>(</w:t>
      </w:r>
      <w:proofErr w:type="gramEnd"/>
      <w:r>
        <w:t>new Hint("Add an uppercase letter.", "Uppercase"));</w:t>
      </w:r>
    </w:p>
    <w:p w14:paraId="16D55AE2" w14:textId="77777777" w:rsidR="00F316E9" w:rsidRDefault="00F316E9" w:rsidP="00F316E9">
      <w:pPr>
        <w:pStyle w:val="Code"/>
      </w:pPr>
      <w:r>
        <w:t xml:space="preserve">        </w:t>
      </w:r>
      <w:proofErr w:type="spellStart"/>
      <w:proofErr w:type="gramStart"/>
      <w:r>
        <w:t>genericHints.add</w:t>
      </w:r>
      <w:proofErr w:type="spellEnd"/>
      <w:r>
        <w:t>(</w:t>
      </w:r>
      <w:proofErr w:type="gramEnd"/>
      <w:r>
        <w:t>new Hint("Add a lowercase letter.", "Lowercase"));</w:t>
      </w:r>
    </w:p>
    <w:p w14:paraId="120C57E3" w14:textId="77777777" w:rsidR="00F316E9" w:rsidRDefault="00F316E9" w:rsidP="00F316E9">
      <w:pPr>
        <w:pStyle w:val="Code"/>
      </w:pPr>
      <w:r>
        <w:t xml:space="preserve">        </w:t>
      </w:r>
      <w:proofErr w:type="spellStart"/>
      <w:proofErr w:type="gramStart"/>
      <w:r>
        <w:t>genericHints.add</w:t>
      </w:r>
      <w:proofErr w:type="spellEnd"/>
      <w:r>
        <w:t>(</w:t>
      </w:r>
      <w:proofErr w:type="gramEnd"/>
      <w:r>
        <w:t>new Hint("Add a number.", "Numbers"));</w:t>
      </w:r>
    </w:p>
    <w:p w14:paraId="7E945363" w14:textId="77777777" w:rsidR="00F316E9" w:rsidRDefault="00F316E9" w:rsidP="00F316E9">
      <w:pPr>
        <w:pStyle w:val="Code"/>
      </w:pPr>
      <w:r>
        <w:t xml:space="preserve">        </w:t>
      </w:r>
      <w:proofErr w:type="spellStart"/>
      <w:proofErr w:type="gramStart"/>
      <w:r>
        <w:t>genericHints.add</w:t>
      </w:r>
      <w:proofErr w:type="spellEnd"/>
      <w:r>
        <w:t>(</w:t>
      </w:r>
      <w:proofErr w:type="gramEnd"/>
      <w:r>
        <w:t>new Hint("Add a special character.", "Special Characters"));</w:t>
      </w:r>
    </w:p>
    <w:p w14:paraId="1B4FF873" w14:textId="77777777" w:rsidR="00F316E9" w:rsidRDefault="00F316E9" w:rsidP="00F316E9">
      <w:pPr>
        <w:pStyle w:val="Code"/>
      </w:pPr>
      <w:r>
        <w:t xml:space="preserve">    }</w:t>
      </w:r>
    </w:p>
    <w:p w14:paraId="65FB1470" w14:textId="77777777" w:rsidR="00F316E9" w:rsidRDefault="00F316E9" w:rsidP="00F316E9">
      <w:pPr>
        <w:pStyle w:val="Code"/>
      </w:pPr>
    </w:p>
    <w:p w14:paraId="6C4C0385" w14:textId="77777777" w:rsidR="00F316E9" w:rsidRDefault="00F316E9" w:rsidP="00F316E9">
      <w:pPr>
        <w:pStyle w:val="Code"/>
      </w:pPr>
      <w:r>
        <w:t xml:space="preserve">    /**</w:t>
      </w:r>
    </w:p>
    <w:p w14:paraId="3B3008AB" w14:textId="77777777" w:rsidR="00F316E9" w:rsidRDefault="00F316E9" w:rsidP="00F316E9">
      <w:pPr>
        <w:pStyle w:val="Code"/>
      </w:pPr>
      <w:r>
        <w:t xml:space="preserve">     * Adds a dynamic hint during game</w:t>
      </w:r>
    </w:p>
    <w:p w14:paraId="3CC94BA2" w14:textId="77777777" w:rsidR="00F316E9" w:rsidRDefault="00F316E9" w:rsidP="00F316E9">
      <w:pPr>
        <w:pStyle w:val="Code"/>
      </w:pPr>
      <w:r>
        <w:t xml:space="preserve">     * @param hint A hint generated based on the user's input.</w:t>
      </w:r>
    </w:p>
    <w:p w14:paraId="11675295" w14:textId="77777777" w:rsidR="00F316E9" w:rsidRDefault="00F316E9" w:rsidP="00F316E9">
      <w:pPr>
        <w:pStyle w:val="Code"/>
      </w:pPr>
      <w:r>
        <w:t xml:space="preserve">     */</w:t>
      </w:r>
    </w:p>
    <w:p w14:paraId="43D7D19B" w14:textId="77777777" w:rsidR="00F316E9" w:rsidRDefault="00F316E9" w:rsidP="00F316E9">
      <w:pPr>
        <w:pStyle w:val="Code"/>
      </w:pPr>
      <w:r>
        <w:t xml:space="preserve">    public void </w:t>
      </w:r>
      <w:proofErr w:type="spellStart"/>
      <w:proofErr w:type="gramStart"/>
      <w:r>
        <w:t>addDynamicHint</w:t>
      </w:r>
      <w:proofErr w:type="spellEnd"/>
      <w:r>
        <w:t>(</w:t>
      </w:r>
      <w:proofErr w:type="gramEnd"/>
      <w:r>
        <w:t>Hint hint) {</w:t>
      </w:r>
    </w:p>
    <w:p w14:paraId="4990F8FB" w14:textId="77777777" w:rsidR="00F316E9" w:rsidRDefault="00F316E9" w:rsidP="00F316E9">
      <w:pPr>
        <w:pStyle w:val="Code"/>
      </w:pPr>
      <w:r>
        <w:t xml:space="preserve">        </w:t>
      </w:r>
      <w:proofErr w:type="spellStart"/>
      <w:r>
        <w:t>dynamicHints.add</w:t>
      </w:r>
      <w:proofErr w:type="spellEnd"/>
      <w:r>
        <w:t>(hint</w:t>
      </w:r>
      <w:proofErr w:type="gramStart"/>
      <w:r>
        <w:t>);</w:t>
      </w:r>
      <w:proofErr w:type="gramEnd"/>
    </w:p>
    <w:p w14:paraId="59AC8E92" w14:textId="77777777" w:rsidR="00F316E9" w:rsidRDefault="00F316E9" w:rsidP="00F316E9">
      <w:pPr>
        <w:pStyle w:val="Code"/>
      </w:pPr>
      <w:r>
        <w:t xml:space="preserve">    }</w:t>
      </w:r>
    </w:p>
    <w:p w14:paraId="4BE66BA1" w14:textId="77777777" w:rsidR="00F316E9" w:rsidRDefault="00F316E9" w:rsidP="00F316E9">
      <w:pPr>
        <w:pStyle w:val="Code"/>
      </w:pPr>
    </w:p>
    <w:p w14:paraId="61BBCB3D" w14:textId="77777777" w:rsidR="00F316E9" w:rsidRDefault="00F316E9" w:rsidP="00F316E9">
      <w:pPr>
        <w:pStyle w:val="Code"/>
      </w:pPr>
      <w:r>
        <w:t xml:space="preserve">    /**</w:t>
      </w:r>
    </w:p>
    <w:p w14:paraId="7C70D57F" w14:textId="77777777" w:rsidR="00F316E9" w:rsidRDefault="00F316E9" w:rsidP="00F316E9">
      <w:pPr>
        <w:pStyle w:val="Code"/>
      </w:pPr>
      <w:r>
        <w:t xml:space="preserve">     * Returns the current list of dynamic hints</w:t>
      </w:r>
    </w:p>
    <w:p w14:paraId="0FBB7063" w14:textId="77777777" w:rsidR="00F316E9" w:rsidRDefault="00F316E9" w:rsidP="00F316E9">
      <w:pPr>
        <w:pStyle w:val="Code"/>
      </w:pPr>
      <w:r>
        <w:t xml:space="preserve">     * @return List of dynamic hints.</w:t>
      </w:r>
    </w:p>
    <w:p w14:paraId="24D33433" w14:textId="77777777" w:rsidR="00F316E9" w:rsidRDefault="00F316E9" w:rsidP="00F316E9">
      <w:pPr>
        <w:pStyle w:val="Code"/>
      </w:pPr>
      <w:r>
        <w:t xml:space="preserve">     */</w:t>
      </w:r>
    </w:p>
    <w:p w14:paraId="55863EC6" w14:textId="77777777" w:rsidR="00F316E9" w:rsidRDefault="00F316E9" w:rsidP="00F316E9">
      <w:pPr>
        <w:pStyle w:val="Code"/>
      </w:pPr>
      <w:r>
        <w:t xml:space="preserve">    public List&lt;Hint&gt; </w:t>
      </w:r>
      <w:proofErr w:type="spellStart"/>
      <w:proofErr w:type="gramStart"/>
      <w:r>
        <w:t>getDynamicHints</w:t>
      </w:r>
      <w:proofErr w:type="spellEnd"/>
      <w:r>
        <w:t>(</w:t>
      </w:r>
      <w:proofErr w:type="gramEnd"/>
      <w:r>
        <w:t>) {</w:t>
      </w:r>
    </w:p>
    <w:p w14:paraId="1A231F41" w14:textId="77777777" w:rsidR="00F316E9" w:rsidRDefault="00F316E9" w:rsidP="00F316E9">
      <w:pPr>
        <w:pStyle w:val="Code"/>
      </w:pPr>
      <w:r>
        <w:t xml:space="preserve">        return </w:t>
      </w:r>
      <w:proofErr w:type="spellStart"/>
      <w:proofErr w:type="gramStart"/>
      <w:r>
        <w:t>dynamicHints</w:t>
      </w:r>
      <w:proofErr w:type="spellEnd"/>
      <w:r>
        <w:t>;</w:t>
      </w:r>
      <w:proofErr w:type="gramEnd"/>
    </w:p>
    <w:p w14:paraId="5072B49D" w14:textId="77777777" w:rsidR="00F316E9" w:rsidRDefault="00F316E9" w:rsidP="00F316E9">
      <w:pPr>
        <w:pStyle w:val="Code"/>
      </w:pPr>
      <w:r>
        <w:t xml:space="preserve">    }</w:t>
      </w:r>
    </w:p>
    <w:p w14:paraId="5B87C71F" w14:textId="77777777" w:rsidR="00F316E9" w:rsidRDefault="00F316E9" w:rsidP="00F316E9">
      <w:pPr>
        <w:pStyle w:val="Code"/>
      </w:pPr>
    </w:p>
    <w:p w14:paraId="02EED32C" w14:textId="77777777" w:rsidR="00F316E9" w:rsidRDefault="00F316E9" w:rsidP="00F316E9">
      <w:pPr>
        <w:pStyle w:val="Code"/>
      </w:pPr>
      <w:r>
        <w:t xml:space="preserve">    /**</w:t>
      </w:r>
    </w:p>
    <w:p w14:paraId="1F27E979" w14:textId="77777777" w:rsidR="00F316E9" w:rsidRDefault="00F316E9" w:rsidP="00F316E9">
      <w:pPr>
        <w:pStyle w:val="Code"/>
      </w:pPr>
      <w:r>
        <w:t xml:space="preserve">     * Returns the list of generic hints</w:t>
      </w:r>
    </w:p>
    <w:p w14:paraId="59347A0F" w14:textId="77777777" w:rsidR="00F316E9" w:rsidRDefault="00F316E9" w:rsidP="00F316E9">
      <w:pPr>
        <w:pStyle w:val="Code"/>
      </w:pPr>
      <w:r>
        <w:t xml:space="preserve">     * @return List of generic hints</w:t>
      </w:r>
    </w:p>
    <w:p w14:paraId="4D3B7DA5" w14:textId="77777777" w:rsidR="00F316E9" w:rsidRDefault="00F316E9" w:rsidP="00F316E9">
      <w:pPr>
        <w:pStyle w:val="Code"/>
      </w:pPr>
      <w:r>
        <w:t xml:space="preserve">     */</w:t>
      </w:r>
    </w:p>
    <w:p w14:paraId="7E5007DE" w14:textId="77777777" w:rsidR="00F316E9" w:rsidRDefault="00F316E9" w:rsidP="00F316E9">
      <w:pPr>
        <w:pStyle w:val="Code"/>
      </w:pPr>
      <w:r>
        <w:t xml:space="preserve">    public List&lt;Hint&gt; </w:t>
      </w:r>
      <w:proofErr w:type="spellStart"/>
      <w:proofErr w:type="gramStart"/>
      <w:r>
        <w:t>getGenericHints</w:t>
      </w:r>
      <w:proofErr w:type="spellEnd"/>
      <w:r>
        <w:t>(</w:t>
      </w:r>
      <w:proofErr w:type="gramEnd"/>
      <w:r>
        <w:t>) {</w:t>
      </w:r>
    </w:p>
    <w:p w14:paraId="5F4AC330" w14:textId="77777777" w:rsidR="00F316E9" w:rsidRDefault="00F316E9" w:rsidP="00F316E9">
      <w:pPr>
        <w:pStyle w:val="Code"/>
      </w:pPr>
      <w:r>
        <w:t xml:space="preserve">        return </w:t>
      </w:r>
      <w:proofErr w:type="spellStart"/>
      <w:proofErr w:type="gramStart"/>
      <w:r>
        <w:t>genericHints</w:t>
      </w:r>
      <w:proofErr w:type="spellEnd"/>
      <w:r>
        <w:t>;</w:t>
      </w:r>
      <w:proofErr w:type="gramEnd"/>
    </w:p>
    <w:p w14:paraId="522EE5DF" w14:textId="77777777" w:rsidR="00F316E9" w:rsidRDefault="00F316E9" w:rsidP="00F316E9">
      <w:pPr>
        <w:pStyle w:val="Code"/>
      </w:pPr>
      <w:r>
        <w:t xml:space="preserve">    }</w:t>
      </w:r>
    </w:p>
    <w:p w14:paraId="6C358941" w14:textId="77777777" w:rsidR="00F316E9" w:rsidRDefault="00F316E9" w:rsidP="00F316E9">
      <w:pPr>
        <w:pStyle w:val="Code"/>
      </w:pPr>
    </w:p>
    <w:p w14:paraId="5CDF7C5F" w14:textId="77777777" w:rsidR="00F316E9" w:rsidRDefault="00F316E9" w:rsidP="00F316E9">
      <w:pPr>
        <w:pStyle w:val="Code"/>
      </w:pPr>
      <w:r>
        <w:t xml:space="preserve">    //clears all dynamic hints between rounds.</w:t>
      </w:r>
    </w:p>
    <w:p w14:paraId="04B328CC" w14:textId="77777777" w:rsidR="00F316E9" w:rsidRDefault="00F316E9" w:rsidP="00F316E9">
      <w:pPr>
        <w:pStyle w:val="Code"/>
      </w:pPr>
      <w:r>
        <w:t xml:space="preserve">    public void </w:t>
      </w:r>
      <w:proofErr w:type="spellStart"/>
      <w:proofErr w:type="gramStart"/>
      <w:r>
        <w:t>clearDynamicHints</w:t>
      </w:r>
      <w:proofErr w:type="spellEnd"/>
      <w:r>
        <w:t>(</w:t>
      </w:r>
      <w:proofErr w:type="gramEnd"/>
      <w:r>
        <w:t>) {</w:t>
      </w:r>
    </w:p>
    <w:p w14:paraId="6830DD3E" w14:textId="77777777" w:rsidR="00F316E9" w:rsidRDefault="00F316E9" w:rsidP="00F316E9">
      <w:pPr>
        <w:pStyle w:val="Code"/>
      </w:pPr>
      <w:r>
        <w:t xml:space="preserve">        </w:t>
      </w:r>
      <w:proofErr w:type="spellStart"/>
      <w:r>
        <w:t>dynamicHints.clear</w:t>
      </w:r>
      <w:proofErr w:type="spellEnd"/>
      <w:r>
        <w:t>(</w:t>
      </w:r>
      <w:proofErr w:type="gramStart"/>
      <w:r>
        <w:t>);</w:t>
      </w:r>
      <w:proofErr w:type="gramEnd"/>
    </w:p>
    <w:p w14:paraId="35A48A23" w14:textId="77777777" w:rsidR="00F316E9" w:rsidRDefault="00F316E9" w:rsidP="00F316E9">
      <w:pPr>
        <w:pStyle w:val="Code"/>
      </w:pPr>
      <w:r>
        <w:t xml:space="preserve">    }</w:t>
      </w:r>
    </w:p>
    <w:p w14:paraId="045428CD" w14:textId="77777777" w:rsidR="00F316E9" w:rsidRDefault="00F316E9" w:rsidP="00F316E9">
      <w:pPr>
        <w:pStyle w:val="Code"/>
      </w:pPr>
    </w:p>
    <w:p w14:paraId="2BADE9E9" w14:textId="77777777" w:rsidR="00F316E9" w:rsidRDefault="00F316E9" w:rsidP="00F316E9">
      <w:pPr>
        <w:pStyle w:val="Code"/>
      </w:pPr>
      <w:r>
        <w:t xml:space="preserve">    /**</w:t>
      </w:r>
    </w:p>
    <w:p w14:paraId="49F35447" w14:textId="77777777" w:rsidR="00F316E9" w:rsidRDefault="00F316E9" w:rsidP="00F316E9">
      <w:pPr>
        <w:pStyle w:val="Code"/>
      </w:pPr>
      <w:r>
        <w:t xml:space="preserve">     * Returns the current dynamic hints as formatted strings</w:t>
      </w:r>
    </w:p>
    <w:p w14:paraId="16F51052" w14:textId="77777777" w:rsidR="00F316E9" w:rsidRDefault="00F316E9" w:rsidP="00F316E9">
      <w:pPr>
        <w:pStyle w:val="Code"/>
      </w:pPr>
      <w:r>
        <w:t xml:space="preserve">     * @return List of dynamic hint messages.</w:t>
      </w:r>
    </w:p>
    <w:p w14:paraId="527FDC2D" w14:textId="77777777" w:rsidR="00F316E9" w:rsidRDefault="00F316E9" w:rsidP="00F316E9">
      <w:pPr>
        <w:pStyle w:val="Code"/>
      </w:pPr>
      <w:r>
        <w:t xml:space="preserve">     */</w:t>
      </w:r>
    </w:p>
    <w:p w14:paraId="0E2E81A4" w14:textId="77777777" w:rsidR="00F316E9" w:rsidRDefault="00F316E9" w:rsidP="00F316E9">
      <w:pPr>
        <w:pStyle w:val="Code"/>
      </w:pPr>
      <w:r>
        <w:t xml:space="preserve">    public List&lt;String&gt; </w:t>
      </w:r>
      <w:proofErr w:type="spellStart"/>
      <w:proofErr w:type="gramStart"/>
      <w:r>
        <w:t>getDynamicHintMessages</w:t>
      </w:r>
      <w:proofErr w:type="spellEnd"/>
      <w:r>
        <w:t>(</w:t>
      </w:r>
      <w:proofErr w:type="gramEnd"/>
      <w:r>
        <w:t>)</w:t>
      </w:r>
    </w:p>
    <w:p w14:paraId="29303B82" w14:textId="77777777" w:rsidR="00F316E9" w:rsidRDefault="00F316E9" w:rsidP="00F316E9">
      <w:pPr>
        <w:pStyle w:val="Code"/>
      </w:pPr>
      <w:r>
        <w:t xml:space="preserve">    {</w:t>
      </w:r>
    </w:p>
    <w:p w14:paraId="3A67B648" w14:textId="77777777" w:rsidR="00F316E9" w:rsidRDefault="00F316E9" w:rsidP="00F316E9">
      <w:pPr>
        <w:pStyle w:val="Code"/>
      </w:pPr>
      <w:r>
        <w:t xml:space="preserve">        List&lt;String&gt; messages = new </w:t>
      </w:r>
      <w:proofErr w:type="spellStart"/>
      <w:r>
        <w:t>ArrayList</w:t>
      </w:r>
      <w:proofErr w:type="spellEnd"/>
      <w:r>
        <w:t>&lt;</w:t>
      </w:r>
      <w:proofErr w:type="gramStart"/>
      <w:r>
        <w:t>&gt;(</w:t>
      </w:r>
      <w:proofErr w:type="gramEnd"/>
      <w:r>
        <w:t>);</w:t>
      </w:r>
    </w:p>
    <w:p w14:paraId="37C8A9A5" w14:textId="77777777" w:rsidR="00F316E9" w:rsidRDefault="00F316E9" w:rsidP="00F316E9">
      <w:pPr>
        <w:pStyle w:val="Code"/>
      </w:pPr>
    </w:p>
    <w:p w14:paraId="2820EF57" w14:textId="77777777" w:rsidR="00F316E9" w:rsidRDefault="00F316E9" w:rsidP="00F316E9">
      <w:pPr>
        <w:pStyle w:val="Code"/>
      </w:pPr>
      <w:r>
        <w:t xml:space="preserve">        for (Hint </w:t>
      </w:r>
      <w:proofErr w:type="spellStart"/>
      <w:proofErr w:type="gramStart"/>
      <w:r>
        <w:t>hint</w:t>
      </w:r>
      <w:proofErr w:type="spellEnd"/>
      <w:r>
        <w:t xml:space="preserve"> :</w:t>
      </w:r>
      <w:proofErr w:type="gramEnd"/>
      <w:r>
        <w:t xml:space="preserve"> </w:t>
      </w:r>
      <w:proofErr w:type="spellStart"/>
      <w:r>
        <w:t>dynamicHints</w:t>
      </w:r>
      <w:proofErr w:type="spellEnd"/>
      <w:r>
        <w:t>) {</w:t>
      </w:r>
    </w:p>
    <w:p w14:paraId="128AB2A0" w14:textId="77777777" w:rsidR="00F316E9" w:rsidRDefault="00F316E9" w:rsidP="00F316E9">
      <w:pPr>
        <w:pStyle w:val="Code"/>
      </w:pPr>
      <w:r>
        <w:t xml:space="preserve">            </w:t>
      </w:r>
      <w:proofErr w:type="spellStart"/>
      <w:r>
        <w:t>messages.add</w:t>
      </w:r>
      <w:proofErr w:type="spellEnd"/>
      <w:r>
        <w:t>(</w:t>
      </w:r>
      <w:proofErr w:type="spellStart"/>
      <w:proofErr w:type="gramStart"/>
      <w:r>
        <w:t>hint.toString</w:t>
      </w:r>
      <w:proofErr w:type="spellEnd"/>
      <w:proofErr w:type="gramEnd"/>
      <w:r>
        <w:t>());</w:t>
      </w:r>
    </w:p>
    <w:p w14:paraId="6DF36BAE" w14:textId="77777777" w:rsidR="00F316E9" w:rsidRDefault="00F316E9" w:rsidP="00F316E9">
      <w:pPr>
        <w:pStyle w:val="Code"/>
      </w:pPr>
      <w:r>
        <w:t xml:space="preserve">        }</w:t>
      </w:r>
    </w:p>
    <w:p w14:paraId="2E76DDF6" w14:textId="77777777" w:rsidR="00F316E9" w:rsidRDefault="00F316E9" w:rsidP="00F316E9">
      <w:pPr>
        <w:pStyle w:val="Code"/>
      </w:pPr>
      <w:r>
        <w:t xml:space="preserve">        return </w:t>
      </w:r>
      <w:proofErr w:type="gramStart"/>
      <w:r>
        <w:t>messages;</w:t>
      </w:r>
      <w:proofErr w:type="gramEnd"/>
    </w:p>
    <w:p w14:paraId="212DE1A3" w14:textId="77777777" w:rsidR="00F316E9" w:rsidRDefault="00F316E9" w:rsidP="00F316E9">
      <w:pPr>
        <w:pStyle w:val="Code"/>
      </w:pPr>
      <w:r>
        <w:t xml:space="preserve">    }</w:t>
      </w:r>
    </w:p>
    <w:p w14:paraId="7835F7B0" w14:textId="77777777" w:rsidR="00F316E9" w:rsidRDefault="00F316E9" w:rsidP="00F316E9">
      <w:pPr>
        <w:pStyle w:val="Code"/>
      </w:pPr>
    </w:p>
    <w:p w14:paraId="496C1419" w14:textId="77777777" w:rsidR="00F316E9" w:rsidRDefault="00F316E9" w:rsidP="00F316E9">
      <w:pPr>
        <w:pStyle w:val="Code"/>
      </w:pPr>
      <w:r>
        <w:t xml:space="preserve">    /**</w:t>
      </w:r>
    </w:p>
    <w:p w14:paraId="524BD1FB" w14:textId="77777777" w:rsidR="00F316E9" w:rsidRDefault="00F316E9" w:rsidP="00F316E9">
      <w:pPr>
        <w:pStyle w:val="Code"/>
      </w:pPr>
      <w:r>
        <w:t xml:space="preserve">     * Returns all generic hints as formatted strings</w:t>
      </w:r>
    </w:p>
    <w:p w14:paraId="41C36E4A" w14:textId="77777777" w:rsidR="00F316E9" w:rsidRDefault="00F316E9" w:rsidP="00F316E9">
      <w:pPr>
        <w:pStyle w:val="Code"/>
      </w:pPr>
      <w:r>
        <w:t xml:space="preserve">     * @return List of generic hint messages</w:t>
      </w:r>
    </w:p>
    <w:p w14:paraId="016ADA23" w14:textId="77777777" w:rsidR="00F316E9" w:rsidRDefault="00F316E9" w:rsidP="00F316E9">
      <w:pPr>
        <w:pStyle w:val="Code"/>
      </w:pPr>
      <w:r>
        <w:t xml:space="preserve">     */</w:t>
      </w:r>
    </w:p>
    <w:p w14:paraId="7B3F2E9A" w14:textId="77777777" w:rsidR="00F316E9" w:rsidRDefault="00F316E9" w:rsidP="00F316E9">
      <w:pPr>
        <w:pStyle w:val="Code"/>
      </w:pPr>
      <w:r>
        <w:t xml:space="preserve">    public List&lt;String&gt; </w:t>
      </w:r>
      <w:proofErr w:type="spellStart"/>
      <w:proofErr w:type="gramStart"/>
      <w:r>
        <w:t>getGenericHintMessages</w:t>
      </w:r>
      <w:proofErr w:type="spellEnd"/>
      <w:r>
        <w:t>(</w:t>
      </w:r>
      <w:proofErr w:type="gramEnd"/>
      <w:r>
        <w:t>)</w:t>
      </w:r>
    </w:p>
    <w:p w14:paraId="41EBCB7F" w14:textId="77777777" w:rsidR="00F316E9" w:rsidRDefault="00F316E9" w:rsidP="00F316E9">
      <w:pPr>
        <w:pStyle w:val="Code"/>
      </w:pPr>
      <w:r>
        <w:t xml:space="preserve">    {</w:t>
      </w:r>
    </w:p>
    <w:p w14:paraId="0DEAAEC4" w14:textId="77777777" w:rsidR="00F316E9" w:rsidRDefault="00F316E9" w:rsidP="00F316E9">
      <w:pPr>
        <w:pStyle w:val="Code"/>
      </w:pPr>
      <w:r>
        <w:t xml:space="preserve">        List&lt;String&gt; messages = new </w:t>
      </w:r>
      <w:proofErr w:type="spellStart"/>
      <w:r>
        <w:t>ArrayList</w:t>
      </w:r>
      <w:proofErr w:type="spellEnd"/>
      <w:r>
        <w:t>&lt;</w:t>
      </w:r>
      <w:proofErr w:type="gramStart"/>
      <w:r>
        <w:t>&gt;(</w:t>
      </w:r>
      <w:proofErr w:type="gramEnd"/>
      <w:r>
        <w:t>);</w:t>
      </w:r>
    </w:p>
    <w:p w14:paraId="7F3F50B1" w14:textId="77777777" w:rsidR="00F316E9" w:rsidRDefault="00F316E9" w:rsidP="00F316E9">
      <w:pPr>
        <w:pStyle w:val="Code"/>
      </w:pPr>
    </w:p>
    <w:p w14:paraId="3B079F0C" w14:textId="77777777" w:rsidR="00F316E9" w:rsidRDefault="00F316E9" w:rsidP="00F316E9">
      <w:pPr>
        <w:pStyle w:val="Code"/>
      </w:pPr>
      <w:r>
        <w:t xml:space="preserve">        for (Hint </w:t>
      </w:r>
      <w:proofErr w:type="spellStart"/>
      <w:proofErr w:type="gramStart"/>
      <w:r>
        <w:t>hint</w:t>
      </w:r>
      <w:proofErr w:type="spellEnd"/>
      <w:r>
        <w:t xml:space="preserve"> :</w:t>
      </w:r>
      <w:proofErr w:type="gramEnd"/>
      <w:r>
        <w:t xml:space="preserve"> </w:t>
      </w:r>
      <w:proofErr w:type="spellStart"/>
      <w:r>
        <w:t>genericHints</w:t>
      </w:r>
      <w:proofErr w:type="spellEnd"/>
      <w:r>
        <w:t>) {</w:t>
      </w:r>
    </w:p>
    <w:p w14:paraId="2E6D55DE" w14:textId="77777777" w:rsidR="00F316E9" w:rsidRDefault="00F316E9" w:rsidP="00F316E9">
      <w:pPr>
        <w:pStyle w:val="Code"/>
      </w:pPr>
      <w:r>
        <w:t xml:space="preserve">            </w:t>
      </w:r>
      <w:proofErr w:type="spellStart"/>
      <w:r>
        <w:t>messages.add</w:t>
      </w:r>
      <w:proofErr w:type="spellEnd"/>
      <w:r>
        <w:t>(</w:t>
      </w:r>
      <w:proofErr w:type="spellStart"/>
      <w:proofErr w:type="gramStart"/>
      <w:r>
        <w:t>hint.toString</w:t>
      </w:r>
      <w:proofErr w:type="spellEnd"/>
      <w:proofErr w:type="gramEnd"/>
      <w:r>
        <w:t>());</w:t>
      </w:r>
    </w:p>
    <w:p w14:paraId="3383FC91" w14:textId="77777777" w:rsidR="00F316E9" w:rsidRDefault="00F316E9" w:rsidP="00F316E9">
      <w:pPr>
        <w:pStyle w:val="Code"/>
      </w:pPr>
      <w:r>
        <w:t xml:space="preserve">        }</w:t>
      </w:r>
    </w:p>
    <w:p w14:paraId="697D1520" w14:textId="77777777" w:rsidR="00F316E9" w:rsidRDefault="00F316E9" w:rsidP="00F316E9">
      <w:pPr>
        <w:pStyle w:val="Code"/>
      </w:pPr>
      <w:r>
        <w:t xml:space="preserve">        return </w:t>
      </w:r>
      <w:proofErr w:type="gramStart"/>
      <w:r>
        <w:t>messages;</w:t>
      </w:r>
      <w:proofErr w:type="gramEnd"/>
    </w:p>
    <w:p w14:paraId="7EA04D47" w14:textId="77777777" w:rsidR="00F316E9" w:rsidRDefault="00F316E9" w:rsidP="00F316E9">
      <w:pPr>
        <w:pStyle w:val="Code"/>
      </w:pPr>
      <w:r>
        <w:t xml:space="preserve">    }</w:t>
      </w:r>
    </w:p>
    <w:p w14:paraId="00FD6179" w14:textId="66C1A922" w:rsidR="00F316E9" w:rsidRDefault="00F316E9" w:rsidP="00F316E9">
      <w:pPr>
        <w:pStyle w:val="Code"/>
      </w:pPr>
      <w:r>
        <w:t>}</w:t>
      </w:r>
    </w:p>
    <w:p w14:paraId="77B2D9B4" w14:textId="7CEF055D" w:rsidR="00F316E9" w:rsidRDefault="00F316E9" w:rsidP="00F316E9">
      <w:pPr>
        <w:pStyle w:val="Heading3"/>
      </w:pPr>
      <w:r>
        <w:t>PasswordFactoryConsole.java</w:t>
      </w:r>
    </w:p>
    <w:p w14:paraId="3636B327" w14:textId="77777777" w:rsidR="003F49DF" w:rsidRDefault="003F49DF" w:rsidP="003F49DF">
      <w:pPr>
        <w:pStyle w:val="Code"/>
      </w:pPr>
      <w:r>
        <w:t>/* Password Factory Project</w:t>
      </w:r>
    </w:p>
    <w:p w14:paraId="6B83BD20" w14:textId="77777777" w:rsidR="003F49DF" w:rsidRDefault="003F49DF" w:rsidP="003F49DF">
      <w:pPr>
        <w:pStyle w:val="Code"/>
      </w:pPr>
      <w:r>
        <w:t xml:space="preserve"> CS236 - Advanced OOP (Java 2)</w:t>
      </w:r>
    </w:p>
    <w:p w14:paraId="37FB6C49" w14:textId="77777777" w:rsidR="003F49DF" w:rsidRDefault="003F49DF" w:rsidP="003F49DF">
      <w:pPr>
        <w:pStyle w:val="Code"/>
      </w:pPr>
      <w:r>
        <w:t xml:space="preserve"> Class: PasswordFactoryConsole.java</w:t>
      </w:r>
    </w:p>
    <w:p w14:paraId="43760981" w14:textId="77777777" w:rsidR="003F49DF" w:rsidRDefault="003F49DF" w:rsidP="003F49DF">
      <w:pPr>
        <w:pStyle w:val="Code"/>
      </w:pPr>
      <w:r>
        <w:lastRenderedPageBreak/>
        <w:t xml:space="preserve"> Author(s): Jordan Bassett &amp; Lizbeth Garcia-Lopez</w:t>
      </w:r>
    </w:p>
    <w:p w14:paraId="225783AA" w14:textId="77777777" w:rsidR="003F49DF" w:rsidRDefault="003F49DF" w:rsidP="003F49DF">
      <w:pPr>
        <w:pStyle w:val="Code"/>
      </w:pPr>
      <w:r>
        <w:t xml:space="preserve"> Last Updated: March 16, 2025</w:t>
      </w:r>
    </w:p>
    <w:p w14:paraId="1262D685" w14:textId="77777777" w:rsidR="003F49DF" w:rsidRDefault="003F49DF" w:rsidP="003F49DF">
      <w:pPr>
        <w:pStyle w:val="Code"/>
      </w:pPr>
      <w:r>
        <w:t xml:space="preserve"> </w:t>
      </w:r>
    </w:p>
    <w:p w14:paraId="74CC63E9" w14:textId="77777777" w:rsidR="003F49DF" w:rsidRDefault="003F49DF" w:rsidP="003F49DF">
      <w:pPr>
        <w:pStyle w:val="Code"/>
      </w:pPr>
      <w:r>
        <w:t xml:space="preserve"> Description:</w:t>
      </w:r>
    </w:p>
    <w:p w14:paraId="6021D94E" w14:textId="77777777" w:rsidR="003F49DF" w:rsidRDefault="003F49DF" w:rsidP="003F49DF">
      <w:pPr>
        <w:pStyle w:val="Code"/>
      </w:pPr>
      <w:r>
        <w:t xml:space="preserve">    Early development console application for testing password generation and validation</w:t>
      </w:r>
    </w:p>
    <w:p w14:paraId="0D9A6253" w14:textId="77777777" w:rsidR="003F49DF" w:rsidRDefault="003F49DF" w:rsidP="003F49DF">
      <w:pPr>
        <w:pStyle w:val="Code"/>
      </w:pPr>
      <w:r>
        <w:t xml:space="preserve">    Allows users to select phrases, numbers, and special characters to assemble a password</w:t>
      </w:r>
    </w:p>
    <w:p w14:paraId="76BACD96" w14:textId="77777777" w:rsidR="003F49DF" w:rsidRDefault="003F49DF" w:rsidP="003F49DF">
      <w:pPr>
        <w:pStyle w:val="Code"/>
      </w:pPr>
      <w:r>
        <w:t xml:space="preserve">    Evaluates password strength using </w:t>
      </w:r>
      <w:proofErr w:type="spellStart"/>
      <w:r>
        <w:t>PasswordValidator</w:t>
      </w:r>
      <w:proofErr w:type="spellEnd"/>
      <w:r>
        <w:t xml:space="preserve"> and saves the result to a file</w:t>
      </w:r>
    </w:p>
    <w:p w14:paraId="776DDF9C" w14:textId="77777777" w:rsidR="003F49DF" w:rsidRDefault="003F49DF" w:rsidP="003F49DF">
      <w:pPr>
        <w:pStyle w:val="Code"/>
      </w:pPr>
      <w:r>
        <w:t xml:space="preserve">    Runs on its own</w:t>
      </w:r>
    </w:p>
    <w:p w14:paraId="4D286812" w14:textId="77777777" w:rsidR="003F49DF" w:rsidRDefault="003F49DF" w:rsidP="003F49DF">
      <w:pPr>
        <w:pStyle w:val="Code"/>
      </w:pPr>
    </w:p>
    <w:p w14:paraId="222D52E2" w14:textId="77777777" w:rsidR="003F49DF" w:rsidRDefault="003F49DF" w:rsidP="003F49DF">
      <w:pPr>
        <w:pStyle w:val="Code"/>
      </w:pPr>
      <w:r>
        <w:t xml:space="preserve"> Features:</w:t>
      </w:r>
    </w:p>
    <w:p w14:paraId="3FD1617F" w14:textId="77777777" w:rsidR="003F49DF" w:rsidRDefault="003F49DF" w:rsidP="003F49DF">
      <w:pPr>
        <w:pStyle w:val="Code"/>
      </w:pPr>
      <w:r>
        <w:t xml:space="preserve">    - Console-based user input for selecting components of a password.</w:t>
      </w:r>
    </w:p>
    <w:p w14:paraId="5E962438" w14:textId="77777777" w:rsidR="003F49DF" w:rsidRDefault="003F49DF" w:rsidP="003F49DF">
      <w:pPr>
        <w:pStyle w:val="Code"/>
      </w:pPr>
      <w:r>
        <w:t xml:space="preserve">    - Assembles a password from phrases, numbers, and symbols.</w:t>
      </w:r>
    </w:p>
    <w:p w14:paraId="40F86571" w14:textId="77777777" w:rsidR="003F49DF" w:rsidRDefault="003F49DF" w:rsidP="003F49DF">
      <w:pPr>
        <w:pStyle w:val="Code"/>
      </w:pPr>
      <w:r>
        <w:t xml:space="preserve">    - Validates the password using </w:t>
      </w:r>
      <w:proofErr w:type="spellStart"/>
      <w:r>
        <w:t>PasswordValidator</w:t>
      </w:r>
      <w:proofErr w:type="spellEnd"/>
      <w:r>
        <w:t>.</w:t>
      </w:r>
    </w:p>
    <w:p w14:paraId="14586583" w14:textId="77777777" w:rsidR="003F49DF" w:rsidRDefault="003F49DF" w:rsidP="003F49DF">
      <w:pPr>
        <w:pStyle w:val="Code"/>
      </w:pPr>
      <w:r>
        <w:t xml:space="preserve">    - Saves the password and its strength evaluation to a file (pwd_output.txt).</w:t>
      </w:r>
    </w:p>
    <w:p w14:paraId="1E3B14AE" w14:textId="77777777" w:rsidR="003F49DF" w:rsidRDefault="003F49DF" w:rsidP="003F49DF">
      <w:pPr>
        <w:pStyle w:val="Code"/>
      </w:pPr>
    </w:p>
    <w:p w14:paraId="5B9512A1" w14:textId="77777777" w:rsidR="003F49DF" w:rsidRDefault="003F49DF" w:rsidP="003F49DF">
      <w:pPr>
        <w:pStyle w:val="Code"/>
      </w:pPr>
      <w:r>
        <w:t xml:space="preserve"> Dependencies:</w:t>
      </w:r>
    </w:p>
    <w:p w14:paraId="00F885E8" w14:textId="77777777" w:rsidR="003F49DF" w:rsidRDefault="003F49DF" w:rsidP="003F49DF">
      <w:pPr>
        <w:pStyle w:val="Code"/>
      </w:pPr>
      <w:r>
        <w:t xml:space="preserve">    - Uses: PasswordValidator.java</w:t>
      </w:r>
    </w:p>
    <w:p w14:paraId="5935B978" w14:textId="77777777" w:rsidR="003F49DF" w:rsidRDefault="003F49DF" w:rsidP="003F49DF">
      <w:pPr>
        <w:pStyle w:val="Code"/>
      </w:pPr>
      <w:r>
        <w:t xml:space="preserve">    - Writes output to: pwd_output.txt */</w:t>
      </w:r>
    </w:p>
    <w:p w14:paraId="7D192687" w14:textId="77777777" w:rsidR="003F49DF" w:rsidRDefault="003F49DF" w:rsidP="003F49DF">
      <w:pPr>
        <w:pStyle w:val="Code"/>
      </w:pPr>
    </w:p>
    <w:p w14:paraId="48E810F6" w14:textId="77777777" w:rsidR="003F49DF" w:rsidRDefault="003F49DF" w:rsidP="003F49DF">
      <w:pPr>
        <w:pStyle w:val="Code"/>
      </w:pPr>
      <w:r>
        <w:t xml:space="preserve">package </w:t>
      </w:r>
      <w:proofErr w:type="spellStart"/>
      <w:proofErr w:type="gramStart"/>
      <w:r>
        <w:t>passwordfactory</w:t>
      </w:r>
      <w:proofErr w:type="spellEnd"/>
      <w:r>
        <w:t>;</w:t>
      </w:r>
      <w:proofErr w:type="gramEnd"/>
    </w:p>
    <w:p w14:paraId="09DF9A64" w14:textId="77777777" w:rsidR="003F49DF" w:rsidRDefault="003F49DF" w:rsidP="003F49DF">
      <w:pPr>
        <w:pStyle w:val="Code"/>
      </w:pPr>
      <w:r>
        <w:t xml:space="preserve">import </w:t>
      </w:r>
      <w:proofErr w:type="spellStart"/>
      <w:proofErr w:type="gramStart"/>
      <w:r>
        <w:t>java.io.FileWriter</w:t>
      </w:r>
      <w:proofErr w:type="spellEnd"/>
      <w:proofErr w:type="gramEnd"/>
      <w:r>
        <w:t>;</w:t>
      </w:r>
    </w:p>
    <w:p w14:paraId="6232ACD1" w14:textId="77777777" w:rsidR="003F49DF" w:rsidRDefault="003F49DF" w:rsidP="003F49DF">
      <w:pPr>
        <w:pStyle w:val="Code"/>
      </w:pPr>
      <w:r>
        <w:t xml:space="preserve">import </w:t>
      </w:r>
      <w:proofErr w:type="spellStart"/>
      <w:proofErr w:type="gramStart"/>
      <w:r>
        <w:t>java.io.IOException</w:t>
      </w:r>
      <w:proofErr w:type="spellEnd"/>
      <w:proofErr w:type="gramEnd"/>
      <w:r>
        <w:t>;</w:t>
      </w:r>
    </w:p>
    <w:p w14:paraId="4D1CBA7F" w14:textId="77777777" w:rsidR="003F49DF" w:rsidRDefault="003F49DF" w:rsidP="003F49DF">
      <w:pPr>
        <w:pStyle w:val="Code"/>
      </w:pPr>
      <w:r>
        <w:t xml:space="preserve">import </w:t>
      </w:r>
      <w:proofErr w:type="spellStart"/>
      <w:proofErr w:type="gramStart"/>
      <w:r>
        <w:t>java.io.PrintWriter</w:t>
      </w:r>
      <w:proofErr w:type="spellEnd"/>
      <w:proofErr w:type="gramEnd"/>
      <w:r>
        <w:t>;</w:t>
      </w:r>
    </w:p>
    <w:p w14:paraId="622B7B8B" w14:textId="77777777" w:rsidR="003F49DF" w:rsidRDefault="003F49DF" w:rsidP="003F49DF">
      <w:pPr>
        <w:pStyle w:val="Code"/>
      </w:pPr>
      <w:r>
        <w:t xml:space="preserve">import </w:t>
      </w:r>
      <w:proofErr w:type="spellStart"/>
      <w:proofErr w:type="gramStart"/>
      <w:r>
        <w:t>java.util</w:t>
      </w:r>
      <w:proofErr w:type="gramEnd"/>
      <w:r>
        <w:t>.Scanner</w:t>
      </w:r>
      <w:proofErr w:type="spellEnd"/>
      <w:r>
        <w:t>;</w:t>
      </w:r>
    </w:p>
    <w:p w14:paraId="392F626E" w14:textId="77777777" w:rsidR="003F49DF" w:rsidRDefault="003F49DF" w:rsidP="003F49DF">
      <w:pPr>
        <w:pStyle w:val="Code"/>
      </w:pPr>
    </w:p>
    <w:p w14:paraId="69DFF51E" w14:textId="77777777" w:rsidR="003F49DF" w:rsidRDefault="003F49DF" w:rsidP="003F49DF">
      <w:pPr>
        <w:pStyle w:val="Code"/>
      </w:pPr>
      <w:r>
        <w:t xml:space="preserve">public class </w:t>
      </w:r>
      <w:proofErr w:type="spellStart"/>
      <w:r>
        <w:t>PasswordFactoryConsole</w:t>
      </w:r>
      <w:proofErr w:type="spellEnd"/>
    </w:p>
    <w:p w14:paraId="4FCB73F6" w14:textId="77777777" w:rsidR="003F49DF" w:rsidRDefault="003F49DF" w:rsidP="003F49DF">
      <w:pPr>
        <w:pStyle w:val="Code"/>
      </w:pPr>
      <w:r>
        <w:t>{</w:t>
      </w:r>
    </w:p>
    <w:p w14:paraId="4B2C8C11" w14:textId="77777777" w:rsidR="003F49DF" w:rsidRDefault="003F49DF" w:rsidP="003F49DF">
      <w:pPr>
        <w:pStyle w:val="Code"/>
      </w:pPr>
      <w:r>
        <w:t xml:space="preserve">    //Sample phrase options for the console version</w:t>
      </w:r>
    </w:p>
    <w:p w14:paraId="07065101" w14:textId="77777777" w:rsidR="003F49DF" w:rsidRDefault="003F49DF" w:rsidP="003F49DF">
      <w:pPr>
        <w:pStyle w:val="Code"/>
      </w:pPr>
      <w:r>
        <w:t xml:space="preserve">    private static final </w:t>
      </w:r>
      <w:proofErr w:type="gramStart"/>
      <w:r>
        <w:t>String[</w:t>
      </w:r>
      <w:proofErr w:type="gramEnd"/>
      <w:r>
        <w:t>] PHRASES = {"sunshine", "rainbow", "monkey", "dragon", "coffee"};</w:t>
      </w:r>
    </w:p>
    <w:p w14:paraId="185E4B43" w14:textId="77777777" w:rsidR="003F49DF" w:rsidRDefault="003F49DF" w:rsidP="003F49DF">
      <w:pPr>
        <w:pStyle w:val="Code"/>
      </w:pPr>
      <w:r>
        <w:t xml:space="preserve">    </w:t>
      </w:r>
    </w:p>
    <w:p w14:paraId="747A1025" w14:textId="77777777" w:rsidR="003F49DF" w:rsidRDefault="003F49DF" w:rsidP="003F49DF">
      <w:pPr>
        <w:pStyle w:val="Code"/>
      </w:pPr>
      <w:r>
        <w:t xml:space="preserve">    //Special characters that can be added to the password</w:t>
      </w:r>
    </w:p>
    <w:p w14:paraId="09CA4E3C" w14:textId="77777777" w:rsidR="003F49DF" w:rsidRDefault="003F49DF" w:rsidP="003F49DF">
      <w:pPr>
        <w:pStyle w:val="Code"/>
      </w:pPr>
      <w:r>
        <w:t xml:space="preserve">    private static final </w:t>
      </w:r>
      <w:proofErr w:type="gramStart"/>
      <w:r>
        <w:t>String[</w:t>
      </w:r>
      <w:proofErr w:type="gramEnd"/>
      <w:r>
        <w:t>] SPECIAL_CHARS = {"!", "@", "#", "$", "%", "&amp;", "*"};</w:t>
      </w:r>
    </w:p>
    <w:p w14:paraId="312811C4" w14:textId="77777777" w:rsidR="003F49DF" w:rsidRDefault="003F49DF" w:rsidP="003F49DF">
      <w:pPr>
        <w:pStyle w:val="Code"/>
      </w:pPr>
    </w:p>
    <w:p w14:paraId="693E47FE" w14:textId="77777777" w:rsidR="003F49DF" w:rsidRDefault="003F49DF" w:rsidP="003F49DF">
      <w:pPr>
        <w:pStyle w:val="Code"/>
      </w:pPr>
      <w:r>
        <w:t xml:space="preserve">    /**</w:t>
      </w:r>
    </w:p>
    <w:p w14:paraId="155CD988" w14:textId="77777777" w:rsidR="003F49DF" w:rsidRDefault="003F49DF" w:rsidP="003F49DF">
      <w:pPr>
        <w:pStyle w:val="Code"/>
      </w:pPr>
      <w:r>
        <w:t xml:space="preserve">     * Main method for running the console application</w:t>
      </w:r>
    </w:p>
    <w:p w14:paraId="2611EC5B" w14:textId="77777777" w:rsidR="003F49DF" w:rsidRDefault="003F49DF" w:rsidP="003F49DF">
      <w:pPr>
        <w:pStyle w:val="Code"/>
      </w:pPr>
      <w:r>
        <w:t xml:space="preserve">     * Guides the user through creating a password and validates it</w:t>
      </w:r>
    </w:p>
    <w:p w14:paraId="18A53082" w14:textId="77777777" w:rsidR="003F49DF" w:rsidRDefault="003F49DF" w:rsidP="003F49DF">
      <w:pPr>
        <w:pStyle w:val="Code"/>
      </w:pPr>
      <w:r>
        <w:t xml:space="preserve">     * @param </w:t>
      </w:r>
      <w:proofErr w:type="spellStart"/>
      <w:r>
        <w:t>args</w:t>
      </w:r>
      <w:proofErr w:type="spellEnd"/>
      <w:r>
        <w:t xml:space="preserve"> Command-line arguments (not used)</w:t>
      </w:r>
    </w:p>
    <w:p w14:paraId="1442AFB7" w14:textId="77777777" w:rsidR="003F49DF" w:rsidRDefault="003F49DF" w:rsidP="003F49DF">
      <w:pPr>
        <w:pStyle w:val="Code"/>
      </w:pPr>
      <w:r>
        <w:t xml:space="preserve">     */</w:t>
      </w:r>
    </w:p>
    <w:p w14:paraId="5D5BB3B4" w14:textId="77777777" w:rsidR="003F49DF" w:rsidRDefault="003F49DF" w:rsidP="003F49DF">
      <w:pPr>
        <w:pStyle w:val="Code"/>
      </w:pPr>
      <w:r>
        <w:t xml:space="preserve">    public static void </w:t>
      </w:r>
      <w:proofErr w:type="gramStart"/>
      <w:r>
        <w:t>main(</w:t>
      </w:r>
      <w:proofErr w:type="gramEnd"/>
      <w:r>
        <w:t xml:space="preserve">String[] </w:t>
      </w:r>
      <w:proofErr w:type="spellStart"/>
      <w:r>
        <w:t>args</w:t>
      </w:r>
      <w:proofErr w:type="spellEnd"/>
      <w:r>
        <w:t>)</w:t>
      </w:r>
    </w:p>
    <w:p w14:paraId="2209F162" w14:textId="77777777" w:rsidR="003F49DF" w:rsidRDefault="003F49DF" w:rsidP="003F49DF">
      <w:pPr>
        <w:pStyle w:val="Code"/>
      </w:pPr>
      <w:r>
        <w:t xml:space="preserve">    {</w:t>
      </w:r>
    </w:p>
    <w:p w14:paraId="727E1324" w14:textId="77777777" w:rsidR="003F49DF" w:rsidRDefault="003F49DF" w:rsidP="003F49DF">
      <w:pPr>
        <w:pStyle w:val="Code"/>
      </w:pPr>
      <w:r>
        <w:t xml:space="preserve">        Scanner </w:t>
      </w:r>
      <w:proofErr w:type="spellStart"/>
      <w:r>
        <w:t>scanner</w:t>
      </w:r>
      <w:proofErr w:type="spellEnd"/>
      <w:r>
        <w:t xml:space="preserve"> = new </w:t>
      </w:r>
      <w:proofErr w:type="gramStart"/>
      <w:r>
        <w:t>Scanner(</w:t>
      </w:r>
      <w:proofErr w:type="gramEnd"/>
      <w:r>
        <w:t>System.in);</w:t>
      </w:r>
    </w:p>
    <w:p w14:paraId="69B14469" w14:textId="77777777" w:rsidR="003F49DF" w:rsidRDefault="003F49DF" w:rsidP="003F49DF">
      <w:pPr>
        <w:pStyle w:val="Code"/>
      </w:pPr>
      <w:r>
        <w:t xml:space="preserve">        StringBuilder </w:t>
      </w:r>
      <w:proofErr w:type="spellStart"/>
      <w:r>
        <w:t>passwordBuilder</w:t>
      </w:r>
      <w:proofErr w:type="spellEnd"/>
      <w:r>
        <w:t xml:space="preserve"> = new </w:t>
      </w:r>
      <w:proofErr w:type="gramStart"/>
      <w:r>
        <w:t>StringBuilder(</w:t>
      </w:r>
      <w:proofErr w:type="gramEnd"/>
      <w:r>
        <w:t>);</w:t>
      </w:r>
    </w:p>
    <w:p w14:paraId="509A658E" w14:textId="77777777" w:rsidR="003F49DF" w:rsidRDefault="003F49DF" w:rsidP="003F49DF">
      <w:pPr>
        <w:pStyle w:val="Code"/>
      </w:pPr>
    </w:p>
    <w:p w14:paraId="4E36EAA0" w14:textId="77777777" w:rsidR="003F49DF" w:rsidRDefault="003F49DF" w:rsidP="003F49DF">
      <w:pPr>
        <w:pStyle w:val="Code"/>
      </w:pPr>
      <w:r>
        <w:t xml:space="preserve">        </w:t>
      </w:r>
      <w:proofErr w:type="spellStart"/>
      <w:r>
        <w:t>System.out.println</w:t>
      </w:r>
      <w:proofErr w:type="spellEnd"/>
      <w:r>
        <w:t>("Welcome to Password Factory Console Edition!"</w:t>
      </w:r>
      <w:proofErr w:type="gramStart"/>
      <w:r>
        <w:t>);</w:t>
      </w:r>
      <w:proofErr w:type="gramEnd"/>
    </w:p>
    <w:p w14:paraId="2BD3E780" w14:textId="77777777" w:rsidR="003F49DF" w:rsidRDefault="003F49DF" w:rsidP="003F49DF">
      <w:pPr>
        <w:pStyle w:val="Code"/>
      </w:pPr>
      <w:r>
        <w:t xml:space="preserve">        </w:t>
      </w:r>
    </w:p>
    <w:p w14:paraId="7B64D823" w14:textId="77777777" w:rsidR="003F49DF" w:rsidRDefault="003F49DF" w:rsidP="003F49DF">
      <w:pPr>
        <w:pStyle w:val="Code"/>
      </w:pPr>
      <w:r>
        <w:t xml:space="preserve">        //Phrase selection</w:t>
      </w:r>
    </w:p>
    <w:p w14:paraId="66C4B138" w14:textId="77777777" w:rsidR="003F49DF" w:rsidRDefault="003F49DF" w:rsidP="003F49DF">
      <w:pPr>
        <w:pStyle w:val="Code"/>
      </w:pPr>
      <w:r>
        <w:t xml:space="preserve">        </w:t>
      </w:r>
      <w:proofErr w:type="spellStart"/>
      <w:r>
        <w:t>System.out.println</w:t>
      </w:r>
      <w:proofErr w:type="spellEnd"/>
      <w:r>
        <w:t>("Choose a phrase:"</w:t>
      </w:r>
      <w:proofErr w:type="gramStart"/>
      <w:r>
        <w:t>);</w:t>
      </w:r>
      <w:proofErr w:type="gramEnd"/>
    </w:p>
    <w:p w14:paraId="22CFB0F3" w14:textId="77777777" w:rsidR="003F49DF" w:rsidRDefault="003F49DF" w:rsidP="003F49DF">
      <w:pPr>
        <w:pStyle w:val="Code"/>
      </w:pPr>
      <w:r>
        <w:t xml:space="preserve">        for (int </w:t>
      </w:r>
      <w:proofErr w:type="spellStart"/>
      <w:r>
        <w:t>i</w:t>
      </w:r>
      <w:proofErr w:type="spellEnd"/>
      <w:r>
        <w:t xml:space="preserve"> = 0; </w:t>
      </w:r>
      <w:proofErr w:type="spellStart"/>
      <w:r>
        <w:t>i</w:t>
      </w:r>
      <w:proofErr w:type="spellEnd"/>
      <w:r>
        <w:t xml:space="preserve"> &lt; </w:t>
      </w:r>
      <w:proofErr w:type="spellStart"/>
      <w:r>
        <w:t>PHRASES.length</w:t>
      </w:r>
      <w:proofErr w:type="spellEnd"/>
      <w:r>
        <w:t xml:space="preserve">; </w:t>
      </w:r>
      <w:proofErr w:type="spellStart"/>
      <w:r>
        <w:t>i</w:t>
      </w:r>
      <w:proofErr w:type="spellEnd"/>
      <w:r>
        <w:t>++)</w:t>
      </w:r>
    </w:p>
    <w:p w14:paraId="14C41A92" w14:textId="77777777" w:rsidR="003F49DF" w:rsidRDefault="003F49DF" w:rsidP="003F49DF">
      <w:pPr>
        <w:pStyle w:val="Code"/>
      </w:pPr>
      <w:r>
        <w:t xml:space="preserve">        {</w:t>
      </w:r>
    </w:p>
    <w:p w14:paraId="423C00AC" w14:textId="77777777" w:rsidR="003F49DF" w:rsidRDefault="003F49DF" w:rsidP="003F49DF">
      <w:pPr>
        <w:pStyle w:val="Code"/>
      </w:pPr>
      <w:r>
        <w:t xml:space="preserve">            </w:t>
      </w:r>
      <w:proofErr w:type="spellStart"/>
      <w:r>
        <w:t>System.out.println</w:t>
      </w:r>
      <w:proofErr w:type="spellEnd"/>
      <w:r>
        <w:t>((</w:t>
      </w:r>
      <w:proofErr w:type="spellStart"/>
      <w:r>
        <w:t>i</w:t>
      </w:r>
      <w:proofErr w:type="spellEnd"/>
      <w:r>
        <w:t xml:space="preserve"> + 1) + ". " + PHRASES[</w:t>
      </w:r>
      <w:proofErr w:type="spellStart"/>
      <w:r>
        <w:t>i</w:t>
      </w:r>
      <w:proofErr w:type="spellEnd"/>
      <w:r>
        <w:t>]</w:t>
      </w:r>
      <w:proofErr w:type="gramStart"/>
      <w:r>
        <w:t>);</w:t>
      </w:r>
      <w:proofErr w:type="gramEnd"/>
    </w:p>
    <w:p w14:paraId="12F291B7" w14:textId="77777777" w:rsidR="003F49DF" w:rsidRDefault="003F49DF" w:rsidP="003F49DF">
      <w:pPr>
        <w:pStyle w:val="Code"/>
      </w:pPr>
      <w:r>
        <w:t xml:space="preserve">        }</w:t>
      </w:r>
    </w:p>
    <w:p w14:paraId="7ECCDB0A" w14:textId="77777777" w:rsidR="003F49DF" w:rsidRDefault="003F49DF" w:rsidP="003F49DF">
      <w:pPr>
        <w:pStyle w:val="Code"/>
      </w:pPr>
    </w:p>
    <w:p w14:paraId="13FC0C5E" w14:textId="77777777" w:rsidR="003F49DF" w:rsidRDefault="003F49DF" w:rsidP="003F49DF">
      <w:pPr>
        <w:pStyle w:val="Code"/>
      </w:pPr>
      <w:r>
        <w:t xml:space="preserve">        int </w:t>
      </w:r>
      <w:proofErr w:type="spellStart"/>
      <w:r>
        <w:t>phraseChoice</w:t>
      </w:r>
      <w:proofErr w:type="spellEnd"/>
      <w:r>
        <w:t xml:space="preserve"> = </w:t>
      </w:r>
      <w:proofErr w:type="spellStart"/>
      <w:proofErr w:type="gramStart"/>
      <w:r>
        <w:t>scanner.nextInt</w:t>
      </w:r>
      <w:proofErr w:type="spellEnd"/>
      <w:proofErr w:type="gramEnd"/>
      <w:r>
        <w:t>();</w:t>
      </w:r>
    </w:p>
    <w:p w14:paraId="47731DD5" w14:textId="77777777" w:rsidR="003F49DF" w:rsidRDefault="003F49DF" w:rsidP="003F49DF">
      <w:pPr>
        <w:pStyle w:val="Code"/>
      </w:pPr>
      <w:r>
        <w:t xml:space="preserve">        </w:t>
      </w:r>
      <w:proofErr w:type="spellStart"/>
      <w:proofErr w:type="gramStart"/>
      <w:r>
        <w:t>scanner.nextLine</w:t>
      </w:r>
      <w:proofErr w:type="spellEnd"/>
      <w:proofErr w:type="gramEnd"/>
      <w:r>
        <w:t>(); // consume newline</w:t>
      </w:r>
    </w:p>
    <w:p w14:paraId="264C4A40" w14:textId="77777777" w:rsidR="003F49DF" w:rsidRDefault="003F49DF" w:rsidP="003F49DF">
      <w:pPr>
        <w:pStyle w:val="Code"/>
      </w:pPr>
    </w:p>
    <w:p w14:paraId="57C932DE" w14:textId="77777777" w:rsidR="003F49DF" w:rsidRDefault="003F49DF" w:rsidP="003F49DF">
      <w:pPr>
        <w:pStyle w:val="Code"/>
      </w:pPr>
      <w:r>
        <w:t xml:space="preserve">        if (</w:t>
      </w:r>
      <w:proofErr w:type="spellStart"/>
      <w:r>
        <w:t>phraseChoice</w:t>
      </w:r>
      <w:proofErr w:type="spellEnd"/>
      <w:r>
        <w:t xml:space="preserve"> &gt;= 1 &amp;&amp; </w:t>
      </w:r>
      <w:proofErr w:type="spellStart"/>
      <w:r>
        <w:t>phraseChoice</w:t>
      </w:r>
      <w:proofErr w:type="spellEnd"/>
      <w:r>
        <w:t xml:space="preserve"> &lt;= </w:t>
      </w:r>
      <w:proofErr w:type="spellStart"/>
      <w:r>
        <w:t>PHRASES.length</w:t>
      </w:r>
      <w:proofErr w:type="spellEnd"/>
      <w:r>
        <w:t>)</w:t>
      </w:r>
    </w:p>
    <w:p w14:paraId="5CB162A3" w14:textId="77777777" w:rsidR="003F49DF" w:rsidRDefault="003F49DF" w:rsidP="003F49DF">
      <w:pPr>
        <w:pStyle w:val="Code"/>
      </w:pPr>
      <w:r>
        <w:t xml:space="preserve">        {</w:t>
      </w:r>
    </w:p>
    <w:p w14:paraId="1C21E7F3" w14:textId="77777777" w:rsidR="003F49DF" w:rsidRDefault="003F49DF" w:rsidP="003F49DF">
      <w:pPr>
        <w:pStyle w:val="Code"/>
      </w:pPr>
      <w:r>
        <w:t xml:space="preserve">            </w:t>
      </w:r>
      <w:proofErr w:type="spellStart"/>
      <w:r>
        <w:t>passwordBuilder.append</w:t>
      </w:r>
      <w:proofErr w:type="spellEnd"/>
      <w:r>
        <w:t>(</w:t>
      </w:r>
      <w:proofErr w:type="gramStart"/>
      <w:r>
        <w:t>PHRASES[</w:t>
      </w:r>
      <w:proofErr w:type="spellStart"/>
      <w:proofErr w:type="gramEnd"/>
      <w:r>
        <w:t>phraseChoice</w:t>
      </w:r>
      <w:proofErr w:type="spellEnd"/>
      <w:r>
        <w:t xml:space="preserve"> - 1]);</w:t>
      </w:r>
    </w:p>
    <w:p w14:paraId="5BCC1BDC" w14:textId="77777777" w:rsidR="003F49DF" w:rsidRDefault="003F49DF" w:rsidP="003F49DF">
      <w:pPr>
        <w:pStyle w:val="Code"/>
      </w:pPr>
      <w:r>
        <w:t xml:space="preserve">        }</w:t>
      </w:r>
    </w:p>
    <w:p w14:paraId="4055A4CF" w14:textId="77777777" w:rsidR="003F49DF" w:rsidRDefault="003F49DF" w:rsidP="003F49DF">
      <w:pPr>
        <w:pStyle w:val="Code"/>
      </w:pPr>
      <w:r>
        <w:t xml:space="preserve">        else</w:t>
      </w:r>
    </w:p>
    <w:p w14:paraId="30A06388" w14:textId="77777777" w:rsidR="003F49DF" w:rsidRDefault="003F49DF" w:rsidP="003F49DF">
      <w:pPr>
        <w:pStyle w:val="Code"/>
      </w:pPr>
      <w:r>
        <w:t xml:space="preserve">        {</w:t>
      </w:r>
    </w:p>
    <w:p w14:paraId="14171314" w14:textId="77777777" w:rsidR="003F49DF" w:rsidRDefault="003F49DF" w:rsidP="003F49DF">
      <w:pPr>
        <w:pStyle w:val="Code"/>
      </w:pPr>
      <w:r>
        <w:t xml:space="preserve">            </w:t>
      </w:r>
      <w:proofErr w:type="spellStart"/>
      <w:r>
        <w:t>System.out.println</w:t>
      </w:r>
      <w:proofErr w:type="spellEnd"/>
      <w:r>
        <w:t>("Invalid choice. Exiting..."</w:t>
      </w:r>
      <w:proofErr w:type="gramStart"/>
      <w:r>
        <w:t>);</w:t>
      </w:r>
      <w:proofErr w:type="gramEnd"/>
    </w:p>
    <w:p w14:paraId="5443A25B" w14:textId="77777777" w:rsidR="003F49DF" w:rsidRDefault="003F49DF" w:rsidP="003F49DF">
      <w:pPr>
        <w:pStyle w:val="Code"/>
      </w:pPr>
      <w:r>
        <w:t xml:space="preserve">            </w:t>
      </w:r>
      <w:proofErr w:type="gramStart"/>
      <w:r>
        <w:t>return;</w:t>
      </w:r>
      <w:proofErr w:type="gramEnd"/>
    </w:p>
    <w:p w14:paraId="41B870D3" w14:textId="77777777" w:rsidR="003F49DF" w:rsidRDefault="003F49DF" w:rsidP="003F49DF">
      <w:pPr>
        <w:pStyle w:val="Code"/>
      </w:pPr>
      <w:r>
        <w:t xml:space="preserve">        }</w:t>
      </w:r>
    </w:p>
    <w:p w14:paraId="5BCD1A7A" w14:textId="77777777" w:rsidR="003F49DF" w:rsidRDefault="003F49DF" w:rsidP="003F49DF">
      <w:pPr>
        <w:pStyle w:val="Code"/>
      </w:pPr>
    </w:p>
    <w:p w14:paraId="667DB3A1" w14:textId="77777777" w:rsidR="003F49DF" w:rsidRDefault="003F49DF" w:rsidP="003F49DF">
      <w:pPr>
        <w:pStyle w:val="Code"/>
      </w:pPr>
      <w:r>
        <w:t xml:space="preserve">        // Number input</w:t>
      </w:r>
    </w:p>
    <w:p w14:paraId="7F61043F" w14:textId="77777777" w:rsidR="003F49DF" w:rsidRDefault="003F49DF" w:rsidP="003F49DF">
      <w:pPr>
        <w:pStyle w:val="Code"/>
      </w:pPr>
      <w:r>
        <w:t xml:space="preserve">        </w:t>
      </w:r>
      <w:proofErr w:type="spellStart"/>
      <w:r>
        <w:t>System.out.println</w:t>
      </w:r>
      <w:proofErr w:type="spellEnd"/>
      <w:r>
        <w:t>("Enter a number to add:"</w:t>
      </w:r>
      <w:proofErr w:type="gramStart"/>
      <w:r>
        <w:t>);</w:t>
      </w:r>
      <w:proofErr w:type="gramEnd"/>
    </w:p>
    <w:p w14:paraId="47ECE025" w14:textId="77777777" w:rsidR="003F49DF" w:rsidRDefault="003F49DF" w:rsidP="003F49DF">
      <w:pPr>
        <w:pStyle w:val="Code"/>
      </w:pPr>
      <w:r>
        <w:t xml:space="preserve">        String number = </w:t>
      </w:r>
      <w:proofErr w:type="spellStart"/>
      <w:proofErr w:type="gramStart"/>
      <w:r>
        <w:t>scanner.nextLine</w:t>
      </w:r>
      <w:proofErr w:type="spellEnd"/>
      <w:proofErr w:type="gramEnd"/>
      <w:r>
        <w:t>();</w:t>
      </w:r>
    </w:p>
    <w:p w14:paraId="655FBDA3" w14:textId="77777777" w:rsidR="003F49DF" w:rsidRDefault="003F49DF" w:rsidP="003F49DF">
      <w:pPr>
        <w:pStyle w:val="Code"/>
      </w:pPr>
      <w:r>
        <w:t xml:space="preserve">        </w:t>
      </w:r>
      <w:proofErr w:type="spellStart"/>
      <w:r>
        <w:t>passwordBuilder.append</w:t>
      </w:r>
      <w:proofErr w:type="spellEnd"/>
      <w:r>
        <w:t>(number</w:t>
      </w:r>
      <w:proofErr w:type="gramStart"/>
      <w:r>
        <w:t>);</w:t>
      </w:r>
      <w:proofErr w:type="gramEnd"/>
    </w:p>
    <w:p w14:paraId="24FAFA05" w14:textId="77777777" w:rsidR="003F49DF" w:rsidRDefault="003F49DF" w:rsidP="003F49DF">
      <w:pPr>
        <w:pStyle w:val="Code"/>
      </w:pPr>
    </w:p>
    <w:p w14:paraId="4B56698F" w14:textId="77777777" w:rsidR="003F49DF" w:rsidRDefault="003F49DF" w:rsidP="003F49DF">
      <w:pPr>
        <w:pStyle w:val="Code"/>
      </w:pPr>
      <w:r>
        <w:lastRenderedPageBreak/>
        <w:t xml:space="preserve">        //special character selection</w:t>
      </w:r>
    </w:p>
    <w:p w14:paraId="4D1C6153" w14:textId="77777777" w:rsidR="003F49DF" w:rsidRDefault="003F49DF" w:rsidP="003F49DF">
      <w:pPr>
        <w:pStyle w:val="Code"/>
      </w:pPr>
      <w:r>
        <w:t xml:space="preserve">        </w:t>
      </w:r>
      <w:proofErr w:type="spellStart"/>
      <w:r>
        <w:t>System.out.println</w:t>
      </w:r>
      <w:proofErr w:type="spellEnd"/>
      <w:r>
        <w:t>("Choose a special character:"</w:t>
      </w:r>
      <w:proofErr w:type="gramStart"/>
      <w:r>
        <w:t>);</w:t>
      </w:r>
      <w:proofErr w:type="gramEnd"/>
    </w:p>
    <w:p w14:paraId="54CE86D7" w14:textId="77777777" w:rsidR="003F49DF" w:rsidRDefault="003F49DF" w:rsidP="003F49DF">
      <w:pPr>
        <w:pStyle w:val="Code"/>
      </w:pPr>
      <w:r>
        <w:t xml:space="preserve">        for (int </w:t>
      </w:r>
      <w:proofErr w:type="spellStart"/>
      <w:r>
        <w:t>i</w:t>
      </w:r>
      <w:proofErr w:type="spellEnd"/>
      <w:r>
        <w:t xml:space="preserve"> = 0; </w:t>
      </w:r>
      <w:proofErr w:type="spellStart"/>
      <w:r>
        <w:t>i</w:t>
      </w:r>
      <w:proofErr w:type="spellEnd"/>
      <w:r>
        <w:t xml:space="preserve"> &lt; </w:t>
      </w:r>
      <w:proofErr w:type="spellStart"/>
      <w:r>
        <w:t>SPECIAL_CHARS.length</w:t>
      </w:r>
      <w:proofErr w:type="spellEnd"/>
      <w:r>
        <w:t xml:space="preserve">; </w:t>
      </w:r>
      <w:proofErr w:type="spellStart"/>
      <w:r>
        <w:t>i</w:t>
      </w:r>
      <w:proofErr w:type="spellEnd"/>
      <w:r>
        <w:t>++)</w:t>
      </w:r>
    </w:p>
    <w:p w14:paraId="1217D035" w14:textId="77777777" w:rsidR="003F49DF" w:rsidRDefault="003F49DF" w:rsidP="003F49DF">
      <w:pPr>
        <w:pStyle w:val="Code"/>
      </w:pPr>
      <w:r>
        <w:t xml:space="preserve">        {</w:t>
      </w:r>
    </w:p>
    <w:p w14:paraId="369B3C86" w14:textId="77777777" w:rsidR="003F49DF" w:rsidRDefault="003F49DF" w:rsidP="003F49DF">
      <w:pPr>
        <w:pStyle w:val="Code"/>
      </w:pPr>
      <w:r>
        <w:t xml:space="preserve">            </w:t>
      </w:r>
      <w:proofErr w:type="spellStart"/>
      <w:r>
        <w:t>System.out.println</w:t>
      </w:r>
      <w:proofErr w:type="spellEnd"/>
      <w:r>
        <w:t>((</w:t>
      </w:r>
      <w:proofErr w:type="spellStart"/>
      <w:r>
        <w:t>i</w:t>
      </w:r>
      <w:proofErr w:type="spellEnd"/>
      <w:r>
        <w:t xml:space="preserve"> + 1) + ". " + SPECIAL_CHARS[</w:t>
      </w:r>
      <w:proofErr w:type="spellStart"/>
      <w:r>
        <w:t>i</w:t>
      </w:r>
      <w:proofErr w:type="spellEnd"/>
      <w:r>
        <w:t>]</w:t>
      </w:r>
      <w:proofErr w:type="gramStart"/>
      <w:r>
        <w:t>);</w:t>
      </w:r>
      <w:proofErr w:type="gramEnd"/>
    </w:p>
    <w:p w14:paraId="7C6DAE27" w14:textId="77777777" w:rsidR="003F49DF" w:rsidRDefault="003F49DF" w:rsidP="003F49DF">
      <w:pPr>
        <w:pStyle w:val="Code"/>
      </w:pPr>
      <w:r>
        <w:t xml:space="preserve">        }</w:t>
      </w:r>
    </w:p>
    <w:p w14:paraId="16BF0754" w14:textId="77777777" w:rsidR="003F49DF" w:rsidRDefault="003F49DF" w:rsidP="003F49DF">
      <w:pPr>
        <w:pStyle w:val="Code"/>
      </w:pPr>
    </w:p>
    <w:p w14:paraId="3988F06A" w14:textId="77777777" w:rsidR="003F49DF" w:rsidRDefault="003F49DF" w:rsidP="003F49DF">
      <w:pPr>
        <w:pStyle w:val="Code"/>
      </w:pPr>
      <w:r>
        <w:t xml:space="preserve">        int </w:t>
      </w:r>
      <w:proofErr w:type="spellStart"/>
      <w:r>
        <w:t>charChoice</w:t>
      </w:r>
      <w:proofErr w:type="spellEnd"/>
      <w:r>
        <w:t xml:space="preserve"> = </w:t>
      </w:r>
      <w:proofErr w:type="spellStart"/>
      <w:proofErr w:type="gramStart"/>
      <w:r>
        <w:t>scanner.nextInt</w:t>
      </w:r>
      <w:proofErr w:type="spellEnd"/>
      <w:proofErr w:type="gramEnd"/>
      <w:r>
        <w:t>();</w:t>
      </w:r>
    </w:p>
    <w:p w14:paraId="557BF69C" w14:textId="77777777" w:rsidR="003F49DF" w:rsidRDefault="003F49DF" w:rsidP="003F49DF">
      <w:pPr>
        <w:pStyle w:val="Code"/>
      </w:pPr>
    </w:p>
    <w:p w14:paraId="0FB0B24A" w14:textId="77777777" w:rsidR="003F49DF" w:rsidRDefault="003F49DF" w:rsidP="003F49DF">
      <w:pPr>
        <w:pStyle w:val="Code"/>
      </w:pPr>
      <w:r>
        <w:t xml:space="preserve">        if (</w:t>
      </w:r>
      <w:proofErr w:type="spellStart"/>
      <w:r>
        <w:t>charChoice</w:t>
      </w:r>
      <w:proofErr w:type="spellEnd"/>
      <w:r>
        <w:t xml:space="preserve"> &gt;= 1 &amp;&amp; </w:t>
      </w:r>
      <w:proofErr w:type="spellStart"/>
      <w:r>
        <w:t>charChoice</w:t>
      </w:r>
      <w:proofErr w:type="spellEnd"/>
      <w:r>
        <w:t xml:space="preserve"> &lt;= </w:t>
      </w:r>
      <w:proofErr w:type="spellStart"/>
      <w:r>
        <w:t>SPECIAL_CHARS.length</w:t>
      </w:r>
      <w:proofErr w:type="spellEnd"/>
      <w:r>
        <w:t>)</w:t>
      </w:r>
    </w:p>
    <w:p w14:paraId="08B47EC7" w14:textId="77777777" w:rsidR="003F49DF" w:rsidRDefault="003F49DF" w:rsidP="003F49DF">
      <w:pPr>
        <w:pStyle w:val="Code"/>
      </w:pPr>
      <w:r>
        <w:t xml:space="preserve">        {</w:t>
      </w:r>
    </w:p>
    <w:p w14:paraId="0F704D1F" w14:textId="77777777" w:rsidR="003F49DF" w:rsidRDefault="003F49DF" w:rsidP="003F49DF">
      <w:pPr>
        <w:pStyle w:val="Code"/>
      </w:pPr>
      <w:r>
        <w:t xml:space="preserve">            </w:t>
      </w:r>
      <w:proofErr w:type="spellStart"/>
      <w:r>
        <w:t>passwordBuilder.append</w:t>
      </w:r>
      <w:proofErr w:type="spellEnd"/>
      <w:r>
        <w:t>(SPECIAL_</w:t>
      </w:r>
      <w:proofErr w:type="gramStart"/>
      <w:r>
        <w:t>CHARS[</w:t>
      </w:r>
      <w:proofErr w:type="spellStart"/>
      <w:proofErr w:type="gramEnd"/>
      <w:r>
        <w:t>charChoice</w:t>
      </w:r>
      <w:proofErr w:type="spellEnd"/>
      <w:r>
        <w:t xml:space="preserve"> - 1]);</w:t>
      </w:r>
    </w:p>
    <w:p w14:paraId="624B53E9" w14:textId="77777777" w:rsidR="003F49DF" w:rsidRDefault="003F49DF" w:rsidP="003F49DF">
      <w:pPr>
        <w:pStyle w:val="Code"/>
      </w:pPr>
      <w:r>
        <w:t xml:space="preserve">        }</w:t>
      </w:r>
    </w:p>
    <w:p w14:paraId="7EDEED94" w14:textId="77777777" w:rsidR="003F49DF" w:rsidRDefault="003F49DF" w:rsidP="003F49DF">
      <w:pPr>
        <w:pStyle w:val="Code"/>
      </w:pPr>
      <w:r>
        <w:t xml:space="preserve">        else</w:t>
      </w:r>
    </w:p>
    <w:p w14:paraId="494D4219" w14:textId="77777777" w:rsidR="003F49DF" w:rsidRDefault="003F49DF" w:rsidP="003F49DF">
      <w:pPr>
        <w:pStyle w:val="Code"/>
      </w:pPr>
      <w:r>
        <w:t xml:space="preserve">        {</w:t>
      </w:r>
    </w:p>
    <w:p w14:paraId="33ED9253" w14:textId="77777777" w:rsidR="003F49DF" w:rsidRDefault="003F49DF" w:rsidP="003F49DF">
      <w:pPr>
        <w:pStyle w:val="Code"/>
      </w:pPr>
      <w:r>
        <w:t xml:space="preserve">            </w:t>
      </w:r>
      <w:proofErr w:type="spellStart"/>
      <w:r>
        <w:t>System.out.println</w:t>
      </w:r>
      <w:proofErr w:type="spellEnd"/>
      <w:r>
        <w:t>("Invalid choice. Exiting..."</w:t>
      </w:r>
      <w:proofErr w:type="gramStart"/>
      <w:r>
        <w:t>);</w:t>
      </w:r>
      <w:proofErr w:type="gramEnd"/>
    </w:p>
    <w:p w14:paraId="3C133A71" w14:textId="77777777" w:rsidR="003F49DF" w:rsidRDefault="003F49DF" w:rsidP="003F49DF">
      <w:pPr>
        <w:pStyle w:val="Code"/>
      </w:pPr>
      <w:r>
        <w:t xml:space="preserve">            </w:t>
      </w:r>
      <w:proofErr w:type="gramStart"/>
      <w:r>
        <w:t>return;</w:t>
      </w:r>
      <w:proofErr w:type="gramEnd"/>
    </w:p>
    <w:p w14:paraId="48B5D50C" w14:textId="77777777" w:rsidR="003F49DF" w:rsidRDefault="003F49DF" w:rsidP="003F49DF">
      <w:pPr>
        <w:pStyle w:val="Code"/>
      </w:pPr>
      <w:r>
        <w:t xml:space="preserve">        }</w:t>
      </w:r>
    </w:p>
    <w:p w14:paraId="02BAF897" w14:textId="77777777" w:rsidR="003F49DF" w:rsidRDefault="003F49DF" w:rsidP="003F49DF">
      <w:pPr>
        <w:pStyle w:val="Code"/>
      </w:pPr>
    </w:p>
    <w:p w14:paraId="59DF7A6B" w14:textId="77777777" w:rsidR="003F49DF" w:rsidRDefault="003F49DF" w:rsidP="003F49DF">
      <w:pPr>
        <w:pStyle w:val="Code"/>
      </w:pPr>
      <w:r>
        <w:t xml:space="preserve">        String </w:t>
      </w:r>
      <w:proofErr w:type="spellStart"/>
      <w:r>
        <w:t>finalPassword</w:t>
      </w:r>
      <w:proofErr w:type="spellEnd"/>
      <w:r>
        <w:t xml:space="preserve"> = </w:t>
      </w:r>
      <w:proofErr w:type="spellStart"/>
      <w:r>
        <w:t>passwordBuilder.toString</w:t>
      </w:r>
      <w:proofErr w:type="spellEnd"/>
      <w:r>
        <w:t>(</w:t>
      </w:r>
      <w:proofErr w:type="gramStart"/>
      <w:r>
        <w:t>);</w:t>
      </w:r>
      <w:proofErr w:type="gramEnd"/>
    </w:p>
    <w:p w14:paraId="6D68323D" w14:textId="77777777" w:rsidR="003F49DF" w:rsidRDefault="003F49DF" w:rsidP="003F49DF">
      <w:pPr>
        <w:pStyle w:val="Code"/>
      </w:pPr>
    </w:p>
    <w:p w14:paraId="515C370F" w14:textId="77777777" w:rsidR="003F49DF" w:rsidRDefault="003F49DF" w:rsidP="003F49DF">
      <w:pPr>
        <w:pStyle w:val="Code"/>
      </w:pPr>
      <w:r>
        <w:t xml:space="preserve">        //Validate the password</w:t>
      </w:r>
    </w:p>
    <w:p w14:paraId="59B91FAD" w14:textId="77777777" w:rsidR="003F49DF" w:rsidRDefault="003F49DF" w:rsidP="003F49DF">
      <w:pPr>
        <w:pStyle w:val="Code"/>
        <w:shd w:val="clear" w:color="auto" w:fill="0070C0"/>
      </w:pPr>
      <w:r>
        <w:t xml:space="preserve">        </w:t>
      </w:r>
      <w:proofErr w:type="spellStart"/>
      <w:r>
        <w:t>PasswordFileManager</w:t>
      </w:r>
      <w:proofErr w:type="spellEnd"/>
      <w:r>
        <w:t xml:space="preserve"> </w:t>
      </w:r>
      <w:proofErr w:type="spellStart"/>
      <w:r>
        <w:t>fileManager</w:t>
      </w:r>
      <w:proofErr w:type="spellEnd"/>
      <w:r>
        <w:t xml:space="preserve"> = new </w:t>
      </w:r>
      <w:proofErr w:type="spellStart"/>
      <w:proofErr w:type="gramStart"/>
      <w:r>
        <w:t>PasswordFileManager</w:t>
      </w:r>
      <w:proofErr w:type="spellEnd"/>
      <w:r>
        <w:t>(</w:t>
      </w:r>
      <w:proofErr w:type="gramEnd"/>
      <w:r>
        <w:t>"phrases.txt", "password_log.txt");</w:t>
      </w:r>
    </w:p>
    <w:p w14:paraId="2E0118E6" w14:textId="77777777" w:rsidR="003F49DF" w:rsidRPr="003F49DF" w:rsidRDefault="003F49DF" w:rsidP="003F49DF">
      <w:pPr>
        <w:pStyle w:val="Code"/>
        <w:shd w:val="clear" w:color="auto" w:fill="0070C0"/>
      </w:pPr>
      <w:r w:rsidRPr="003F49DF">
        <w:t xml:space="preserve">        </w:t>
      </w:r>
      <w:proofErr w:type="spellStart"/>
      <w:r w:rsidRPr="003F49DF">
        <w:t>PasswordValidator</w:t>
      </w:r>
      <w:proofErr w:type="spellEnd"/>
      <w:r w:rsidRPr="003F49DF">
        <w:t xml:space="preserve"> validator = new </w:t>
      </w:r>
      <w:proofErr w:type="spellStart"/>
      <w:proofErr w:type="gramStart"/>
      <w:r w:rsidRPr="003F49DF">
        <w:t>PasswordValidator</w:t>
      </w:r>
      <w:proofErr w:type="spellEnd"/>
      <w:r w:rsidRPr="003F49DF">
        <w:t>(</w:t>
      </w:r>
      <w:proofErr w:type="spellStart"/>
      <w:proofErr w:type="gramEnd"/>
      <w:r w:rsidRPr="003F49DF">
        <w:t>fileManager</w:t>
      </w:r>
      <w:proofErr w:type="spellEnd"/>
      <w:r w:rsidRPr="003F49DF">
        <w:t>, "easy");</w:t>
      </w:r>
    </w:p>
    <w:p w14:paraId="7B24FC5A" w14:textId="060B57FF" w:rsidR="003F49DF" w:rsidRPr="003F49DF" w:rsidRDefault="003F49DF" w:rsidP="003F49DF">
      <w:pPr>
        <w:pStyle w:val="Code"/>
        <w:ind w:left="720"/>
        <w:rPr>
          <w:color w:val="0070C0"/>
        </w:rPr>
      </w:pPr>
      <w:r w:rsidRPr="003F49DF">
        <w:rPr>
          <w:color w:val="0070C0"/>
        </w:rPr>
        <w:t>/*this</w:t>
      </w:r>
      <w:r w:rsidRPr="003F49DF">
        <w:rPr>
          <w:color w:val="0070C0"/>
        </w:rPr>
        <w:t xml:space="preserve"> instantiates </w:t>
      </w:r>
      <w:proofErr w:type="spellStart"/>
      <w:r w:rsidRPr="003F49DF">
        <w:rPr>
          <w:color w:val="0070C0"/>
        </w:rPr>
        <w:t>PasswordFileManager</w:t>
      </w:r>
      <w:proofErr w:type="spellEnd"/>
      <w:r w:rsidRPr="003F49DF">
        <w:rPr>
          <w:color w:val="0070C0"/>
        </w:rPr>
        <w:t xml:space="preserve"> to manage file operations and </w:t>
      </w:r>
      <w:proofErr w:type="spellStart"/>
      <w:r w:rsidRPr="003F49DF">
        <w:rPr>
          <w:color w:val="0070C0"/>
        </w:rPr>
        <w:t>PasswordValidator</w:t>
      </w:r>
      <w:proofErr w:type="spellEnd"/>
      <w:r w:rsidRPr="003F49DF">
        <w:rPr>
          <w:color w:val="0070C0"/>
        </w:rPr>
        <w:t xml:space="preserve"> to validate the strength of generated passwords</w:t>
      </w:r>
      <w:r w:rsidRPr="003F49DF">
        <w:rPr>
          <w:color w:val="0070C0"/>
        </w:rPr>
        <w:t>*/</w:t>
      </w:r>
    </w:p>
    <w:p w14:paraId="54F20FDD" w14:textId="77777777" w:rsidR="003F49DF" w:rsidRDefault="003F49DF" w:rsidP="003F49DF">
      <w:pPr>
        <w:pStyle w:val="Code"/>
      </w:pPr>
      <w:r>
        <w:t xml:space="preserve">        int strength = </w:t>
      </w:r>
      <w:proofErr w:type="spellStart"/>
      <w:proofErr w:type="gramStart"/>
      <w:r>
        <w:t>validator.checkStrength</w:t>
      </w:r>
      <w:proofErr w:type="spellEnd"/>
      <w:proofErr w:type="gramEnd"/>
      <w:r>
        <w:t>(</w:t>
      </w:r>
      <w:proofErr w:type="spellStart"/>
      <w:r>
        <w:t>finalPassword</w:t>
      </w:r>
      <w:proofErr w:type="spellEnd"/>
      <w:r>
        <w:t>);</w:t>
      </w:r>
    </w:p>
    <w:p w14:paraId="65578533" w14:textId="77777777" w:rsidR="003F49DF" w:rsidRDefault="003F49DF" w:rsidP="003F49DF">
      <w:pPr>
        <w:pStyle w:val="Code"/>
      </w:pPr>
      <w:r>
        <w:t xml:space="preserve">        String </w:t>
      </w:r>
      <w:proofErr w:type="spellStart"/>
      <w:r>
        <w:t>strengthLabel</w:t>
      </w:r>
      <w:proofErr w:type="spellEnd"/>
      <w:r>
        <w:t xml:space="preserve"> = (strength == 2</w:t>
      </w:r>
      <w:proofErr w:type="gramStart"/>
      <w:r>
        <w:t>) ?</w:t>
      </w:r>
      <w:proofErr w:type="gramEnd"/>
      <w:r>
        <w:t xml:space="preserve"> "Strong</w:t>
      </w:r>
      <w:proofErr w:type="gramStart"/>
      <w:r>
        <w:t>" :</w:t>
      </w:r>
      <w:proofErr w:type="gramEnd"/>
      <w:r>
        <w:t xml:space="preserve"> (strength == 1) ? "Moderate</w:t>
      </w:r>
      <w:proofErr w:type="gramStart"/>
      <w:r>
        <w:t>" :</w:t>
      </w:r>
      <w:proofErr w:type="gramEnd"/>
      <w:r>
        <w:t xml:space="preserve"> "Weak";</w:t>
      </w:r>
    </w:p>
    <w:p w14:paraId="699DCF4A" w14:textId="77777777" w:rsidR="003F49DF" w:rsidRDefault="003F49DF" w:rsidP="003F49DF">
      <w:pPr>
        <w:pStyle w:val="Code"/>
      </w:pPr>
    </w:p>
    <w:p w14:paraId="66263AF3" w14:textId="77777777" w:rsidR="003F49DF" w:rsidRDefault="003F49DF" w:rsidP="003F49DF">
      <w:pPr>
        <w:pStyle w:val="Code"/>
      </w:pPr>
      <w:r>
        <w:t xml:space="preserve">        // Display result</w:t>
      </w:r>
    </w:p>
    <w:p w14:paraId="63B059C9" w14:textId="77777777" w:rsidR="003F49DF" w:rsidRDefault="003F49DF" w:rsidP="003F49DF">
      <w:pPr>
        <w:pStyle w:val="Code"/>
      </w:pPr>
      <w:r>
        <w:t xml:space="preserve">        </w:t>
      </w:r>
      <w:proofErr w:type="spellStart"/>
      <w:r>
        <w:t>System.out.println</w:t>
      </w:r>
      <w:proofErr w:type="spellEnd"/>
      <w:r>
        <w:t xml:space="preserve">("Generated Password: " + </w:t>
      </w:r>
      <w:proofErr w:type="spellStart"/>
      <w:r>
        <w:t>finalPassword</w:t>
      </w:r>
      <w:proofErr w:type="spellEnd"/>
      <w:proofErr w:type="gramStart"/>
      <w:r>
        <w:t>);</w:t>
      </w:r>
      <w:proofErr w:type="gramEnd"/>
    </w:p>
    <w:p w14:paraId="7F71683B" w14:textId="77777777" w:rsidR="003F49DF" w:rsidRDefault="003F49DF" w:rsidP="003F49DF">
      <w:pPr>
        <w:pStyle w:val="Code"/>
      </w:pPr>
      <w:r>
        <w:t xml:space="preserve">        </w:t>
      </w:r>
      <w:proofErr w:type="spellStart"/>
      <w:r>
        <w:t>System.out.println</w:t>
      </w:r>
      <w:proofErr w:type="spellEnd"/>
      <w:r>
        <w:t xml:space="preserve">("Password Strength: " + </w:t>
      </w:r>
      <w:proofErr w:type="spellStart"/>
      <w:r>
        <w:t>strengthLabel</w:t>
      </w:r>
      <w:proofErr w:type="spellEnd"/>
      <w:proofErr w:type="gramStart"/>
      <w:r>
        <w:t>);</w:t>
      </w:r>
      <w:proofErr w:type="gramEnd"/>
    </w:p>
    <w:p w14:paraId="3CB89512" w14:textId="77777777" w:rsidR="003F49DF" w:rsidRDefault="003F49DF" w:rsidP="003F49DF">
      <w:pPr>
        <w:pStyle w:val="Code"/>
      </w:pPr>
    </w:p>
    <w:p w14:paraId="103BB446" w14:textId="77777777" w:rsidR="003F49DF" w:rsidRDefault="003F49DF" w:rsidP="003F49DF">
      <w:pPr>
        <w:pStyle w:val="Code"/>
      </w:pPr>
      <w:r>
        <w:t xml:space="preserve">        // Save the password and strength to a file</w:t>
      </w:r>
    </w:p>
    <w:p w14:paraId="5D7FA803" w14:textId="77777777" w:rsidR="003F49DF" w:rsidRDefault="003F49DF" w:rsidP="003F49DF">
      <w:pPr>
        <w:pStyle w:val="Code"/>
        <w:shd w:val="clear" w:color="auto" w:fill="8B4513"/>
      </w:pPr>
      <w:r>
        <w:t xml:space="preserve">        try (</w:t>
      </w:r>
      <w:proofErr w:type="spellStart"/>
      <w:r>
        <w:t>PrintWriter</w:t>
      </w:r>
      <w:proofErr w:type="spellEnd"/>
      <w:r>
        <w:t xml:space="preserve"> writer = new </w:t>
      </w:r>
      <w:proofErr w:type="spellStart"/>
      <w:proofErr w:type="gramStart"/>
      <w:r>
        <w:t>PrintWriter</w:t>
      </w:r>
      <w:proofErr w:type="spellEnd"/>
      <w:r>
        <w:t>(</w:t>
      </w:r>
      <w:proofErr w:type="gramEnd"/>
      <w:r>
        <w:t xml:space="preserve">new </w:t>
      </w:r>
      <w:proofErr w:type="spellStart"/>
      <w:r>
        <w:t>FileWriter</w:t>
      </w:r>
      <w:proofErr w:type="spellEnd"/>
      <w:r>
        <w:t>("pwd_output.txt", true)))</w:t>
      </w:r>
    </w:p>
    <w:p w14:paraId="758AC095" w14:textId="30B78EFC" w:rsidR="003F49DF" w:rsidRPr="003F49DF" w:rsidRDefault="003F49DF" w:rsidP="003F49DF">
      <w:pPr>
        <w:pStyle w:val="Code"/>
        <w:ind w:left="720"/>
        <w:rPr>
          <w:color w:val="8B4513"/>
        </w:rPr>
      </w:pPr>
      <w:r w:rsidRPr="003F49DF">
        <w:rPr>
          <w:color w:val="8B4513"/>
        </w:rPr>
        <w:t xml:space="preserve"> </w:t>
      </w:r>
      <w:r w:rsidRPr="003F49DF">
        <w:rPr>
          <w:color w:val="8B4513"/>
        </w:rPr>
        <w:t>/*</w:t>
      </w:r>
      <w:r w:rsidRPr="003F49DF">
        <w:rPr>
          <w:color w:val="8B4513"/>
        </w:rPr>
        <w:t xml:space="preserve">writes the password and its strength to </w:t>
      </w:r>
      <w:proofErr w:type="spellStart"/>
      <w:r w:rsidRPr="003F49DF">
        <w:rPr>
          <w:color w:val="8B4513"/>
        </w:rPr>
        <w:t>pwd_output</w:t>
      </w:r>
      <w:proofErr w:type="spellEnd"/>
      <w:r w:rsidRPr="003F49DF">
        <w:rPr>
          <w:color w:val="8B4513"/>
        </w:rPr>
        <w:t xml:space="preserve"> */</w:t>
      </w:r>
    </w:p>
    <w:p w14:paraId="055D58FB" w14:textId="2BFE7652" w:rsidR="003F49DF" w:rsidRDefault="003F49DF" w:rsidP="003F49DF">
      <w:pPr>
        <w:pStyle w:val="Code"/>
        <w:ind w:firstLine="720"/>
      </w:pPr>
      <w:r>
        <w:t xml:space="preserve">  </w:t>
      </w:r>
      <w:r>
        <w:t>{</w:t>
      </w:r>
    </w:p>
    <w:p w14:paraId="692B3926" w14:textId="77777777" w:rsidR="003F49DF" w:rsidRDefault="003F49DF" w:rsidP="003F49DF">
      <w:pPr>
        <w:pStyle w:val="Code"/>
      </w:pPr>
      <w:r>
        <w:t xml:space="preserve">            </w:t>
      </w:r>
      <w:proofErr w:type="spellStart"/>
      <w:proofErr w:type="gramStart"/>
      <w:r>
        <w:t>writer.println</w:t>
      </w:r>
      <w:proofErr w:type="spellEnd"/>
      <w:proofErr w:type="gramEnd"/>
      <w:r>
        <w:t>(</w:t>
      </w:r>
      <w:proofErr w:type="spellStart"/>
      <w:r>
        <w:t>finalPassword</w:t>
      </w:r>
      <w:proofErr w:type="spellEnd"/>
      <w:r>
        <w:t xml:space="preserve"> + " - " + </w:t>
      </w:r>
      <w:proofErr w:type="spellStart"/>
      <w:r>
        <w:t>strengthLabel</w:t>
      </w:r>
      <w:proofErr w:type="spellEnd"/>
      <w:r>
        <w:t>);</w:t>
      </w:r>
    </w:p>
    <w:p w14:paraId="3A3C47D6" w14:textId="77777777" w:rsidR="003F49DF" w:rsidRDefault="003F49DF" w:rsidP="003F49DF">
      <w:pPr>
        <w:pStyle w:val="Code"/>
      </w:pPr>
      <w:r>
        <w:t xml:space="preserve">            </w:t>
      </w:r>
      <w:proofErr w:type="spellStart"/>
      <w:r>
        <w:t>System.out.println</w:t>
      </w:r>
      <w:proofErr w:type="spellEnd"/>
      <w:r>
        <w:t>("Password saved to pwd_output.txt"</w:t>
      </w:r>
      <w:proofErr w:type="gramStart"/>
      <w:r>
        <w:t>);</w:t>
      </w:r>
      <w:proofErr w:type="gramEnd"/>
    </w:p>
    <w:p w14:paraId="359CBF33" w14:textId="77777777" w:rsidR="003F49DF" w:rsidRDefault="003F49DF" w:rsidP="003F49DF">
      <w:pPr>
        <w:pStyle w:val="Code"/>
      </w:pPr>
      <w:r>
        <w:t xml:space="preserve">        }</w:t>
      </w:r>
    </w:p>
    <w:p w14:paraId="595FD4ED" w14:textId="77777777" w:rsidR="003F49DF" w:rsidRDefault="003F49DF" w:rsidP="003F49DF">
      <w:pPr>
        <w:pStyle w:val="Code"/>
      </w:pPr>
      <w:r>
        <w:t xml:space="preserve">        catch (</w:t>
      </w:r>
      <w:proofErr w:type="spellStart"/>
      <w:r>
        <w:t>IOException</w:t>
      </w:r>
      <w:proofErr w:type="spellEnd"/>
      <w:r>
        <w:t xml:space="preserve"> e)</w:t>
      </w:r>
    </w:p>
    <w:p w14:paraId="4C787A4A" w14:textId="77777777" w:rsidR="003F49DF" w:rsidRDefault="003F49DF" w:rsidP="003F49DF">
      <w:pPr>
        <w:pStyle w:val="Code"/>
      </w:pPr>
      <w:r>
        <w:t xml:space="preserve">        {</w:t>
      </w:r>
    </w:p>
    <w:p w14:paraId="44F83BD4" w14:textId="77777777" w:rsidR="003F49DF" w:rsidRDefault="003F49DF" w:rsidP="003F49DF">
      <w:pPr>
        <w:pStyle w:val="Code"/>
      </w:pPr>
      <w:r>
        <w:t xml:space="preserve">            </w:t>
      </w:r>
      <w:proofErr w:type="spellStart"/>
      <w:r>
        <w:t>System.out.println</w:t>
      </w:r>
      <w:proofErr w:type="spellEnd"/>
      <w:r>
        <w:t xml:space="preserve">("Error saving password to file: " + </w:t>
      </w:r>
      <w:proofErr w:type="spellStart"/>
      <w:proofErr w:type="gramStart"/>
      <w:r>
        <w:t>e.getMessage</w:t>
      </w:r>
      <w:proofErr w:type="spellEnd"/>
      <w:proofErr w:type="gramEnd"/>
      <w:r>
        <w:t>());</w:t>
      </w:r>
    </w:p>
    <w:p w14:paraId="021C10C8" w14:textId="77777777" w:rsidR="003F49DF" w:rsidRDefault="003F49DF" w:rsidP="003F49DF">
      <w:pPr>
        <w:pStyle w:val="Code"/>
      </w:pPr>
      <w:r>
        <w:t xml:space="preserve">        }</w:t>
      </w:r>
    </w:p>
    <w:p w14:paraId="09BC7731" w14:textId="77777777" w:rsidR="003F49DF" w:rsidRDefault="003F49DF" w:rsidP="003F49DF">
      <w:pPr>
        <w:pStyle w:val="Code"/>
      </w:pPr>
    </w:p>
    <w:p w14:paraId="1E353E90" w14:textId="77777777" w:rsidR="003F49DF" w:rsidRDefault="003F49DF" w:rsidP="003F49DF">
      <w:pPr>
        <w:pStyle w:val="Code"/>
      </w:pPr>
      <w:r>
        <w:t xml:space="preserve">        </w:t>
      </w:r>
      <w:proofErr w:type="spellStart"/>
      <w:proofErr w:type="gramStart"/>
      <w:r>
        <w:t>scanner.close</w:t>
      </w:r>
      <w:proofErr w:type="spellEnd"/>
      <w:proofErr w:type="gramEnd"/>
      <w:r>
        <w:t>();</w:t>
      </w:r>
    </w:p>
    <w:p w14:paraId="7BADE7C7" w14:textId="77777777" w:rsidR="003F49DF" w:rsidRDefault="003F49DF" w:rsidP="003F49DF">
      <w:pPr>
        <w:pStyle w:val="Code"/>
      </w:pPr>
      <w:r>
        <w:t xml:space="preserve">    }</w:t>
      </w:r>
    </w:p>
    <w:p w14:paraId="2720DE3A" w14:textId="59A1A734" w:rsidR="00F316E9" w:rsidRPr="00F316E9" w:rsidRDefault="003F49DF" w:rsidP="003F49DF">
      <w:pPr>
        <w:pStyle w:val="Code"/>
      </w:pPr>
      <w:r>
        <w:t>}</w:t>
      </w:r>
    </w:p>
    <w:p w14:paraId="4F0924F3" w14:textId="19A5EF40" w:rsidR="00F56368" w:rsidRPr="00F56368" w:rsidRDefault="00F56368" w:rsidP="006D3EC6">
      <w:pPr>
        <w:pStyle w:val="Heading2"/>
      </w:pPr>
      <w:r w:rsidRPr="00F56368">
        <w:t>Classes Containing GUI Components</w:t>
      </w:r>
    </w:p>
    <w:p w14:paraId="0AEB97CD" w14:textId="26A98756" w:rsidR="00F56368" w:rsidRDefault="00F56368" w:rsidP="00F56368">
      <w:pPr>
        <w:pStyle w:val="Heading3"/>
      </w:pPr>
      <w:r w:rsidRPr="00F56368">
        <w:t xml:space="preserve"> App.java </w:t>
      </w:r>
    </w:p>
    <w:p w14:paraId="6C078C89" w14:textId="77777777" w:rsidR="009639DD" w:rsidRDefault="009639DD" w:rsidP="009639DD">
      <w:pPr>
        <w:pStyle w:val="Code"/>
      </w:pPr>
      <w:r>
        <w:t>/* Password Factory Project</w:t>
      </w:r>
    </w:p>
    <w:p w14:paraId="78A74E8A" w14:textId="77777777" w:rsidR="009639DD" w:rsidRDefault="009639DD" w:rsidP="009639DD">
      <w:pPr>
        <w:pStyle w:val="Code"/>
      </w:pPr>
      <w:r>
        <w:t xml:space="preserve"> CS236 - Advanced OOP (Java 2)</w:t>
      </w:r>
    </w:p>
    <w:p w14:paraId="457CFE31" w14:textId="77777777" w:rsidR="009639DD" w:rsidRDefault="009639DD" w:rsidP="009639DD">
      <w:pPr>
        <w:pStyle w:val="Code"/>
      </w:pPr>
      <w:r>
        <w:t xml:space="preserve"> Class: App.java</w:t>
      </w:r>
    </w:p>
    <w:p w14:paraId="67307397" w14:textId="77777777" w:rsidR="009639DD" w:rsidRDefault="009639DD" w:rsidP="009639DD">
      <w:pPr>
        <w:pStyle w:val="Code"/>
      </w:pPr>
      <w:r>
        <w:t xml:space="preserve"> Author(s): Jordan Bassett &amp; Lizbeth Garcia-Lopez</w:t>
      </w:r>
    </w:p>
    <w:p w14:paraId="48CF673C" w14:textId="77777777" w:rsidR="009639DD" w:rsidRDefault="009639DD" w:rsidP="009639DD">
      <w:pPr>
        <w:pStyle w:val="Code"/>
      </w:pPr>
      <w:r>
        <w:t xml:space="preserve"> Last Updated: March 16, 2025</w:t>
      </w:r>
    </w:p>
    <w:p w14:paraId="57B83A8B" w14:textId="77777777" w:rsidR="009639DD" w:rsidRDefault="009639DD" w:rsidP="009639DD">
      <w:pPr>
        <w:pStyle w:val="Code"/>
      </w:pPr>
      <w:r>
        <w:t xml:space="preserve"> </w:t>
      </w:r>
    </w:p>
    <w:p w14:paraId="51AAC6DA" w14:textId="77777777" w:rsidR="009639DD" w:rsidRDefault="009639DD" w:rsidP="009639DD">
      <w:pPr>
        <w:pStyle w:val="Code"/>
      </w:pPr>
      <w:r>
        <w:t xml:space="preserve"> Description:</w:t>
      </w:r>
    </w:p>
    <w:p w14:paraId="1F9B89AA" w14:textId="77777777" w:rsidR="009639DD" w:rsidRDefault="009639DD" w:rsidP="009639DD">
      <w:pPr>
        <w:pStyle w:val="Code"/>
      </w:pPr>
      <w:r>
        <w:t xml:space="preserve">    This is the main entry point for the Password Factory game. It launches the JavaFX application,</w:t>
      </w:r>
    </w:p>
    <w:p w14:paraId="2CFD0AE3" w14:textId="77777777" w:rsidR="009639DD" w:rsidRDefault="009639DD" w:rsidP="009639DD">
      <w:pPr>
        <w:pStyle w:val="Code"/>
      </w:pPr>
      <w:r>
        <w:t xml:space="preserve">    initializes the main menu, and handles navigation to the Password Game, Password Lab, and About Screen.</w:t>
      </w:r>
    </w:p>
    <w:p w14:paraId="02976EED" w14:textId="77777777" w:rsidR="009639DD" w:rsidRDefault="009639DD" w:rsidP="009639DD">
      <w:pPr>
        <w:pStyle w:val="Code"/>
      </w:pPr>
    </w:p>
    <w:p w14:paraId="06872004" w14:textId="77777777" w:rsidR="009639DD" w:rsidRDefault="009639DD" w:rsidP="009639DD">
      <w:pPr>
        <w:pStyle w:val="Code"/>
      </w:pPr>
      <w:r>
        <w:t xml:space="preserve"> Features:</w:t>
      </w:r>
    </w:p>
    <w:p w14:paraId="08E3E97D" w14:textId="77777777" w:rsidR="009639DD" w:rsidRDefault="009639DD" w:rsidP="009639DD">
      <w:pPr>
        <w:pStyle w:val="Code"/>
      </w:pPr>
      <w:r>
        <w:t xml:space="preserve">  - Displays the main menu with buttons for Play Game, Password Lab, and Exit</w:t>
      </w:r>
    </w:p>
    <w:p w14:paraId="2A811514" w14:textId="77777777" w:rsidR="009639DD" w:rsidRDefault="009639DD" w:rsidP="009639DD">
      <w:pPr>
        <w:pStyle w:val="Code"/>
      </w:pPr>
      <w:r>
        <w:t xml:space="preserve">  - Opens the </w:t>
      </w:r>
      <w:proofErr w:type="spellStart"/>
      <w:r>
        <w:t>GameSetupScreen</w:t>
      </w:r>
      <w:proofErr w:type="spellEnd"/>
      <w:r>
        <w:t xml:space="preserve"> for selecting difficulty</w:t>
      </w:r>
    </w:p>
    <w:p w14:paraId="35125F16" w14:textId="77777777" w:rsidR="009639DD" w:rsidRDefault="009639DD" w:rsidP="009639DD">
      <w:pPr>
        <w:pStyle w:val="Code"/>
      </w:pPr>
      <w:r>
        <w:t xml:space="preserve">  - Opens </w:t>
      </w:r>
      <w:proofErr w:type="spellStart"/>
      <w:r>
        <w:t>PasswordLab</w:t>
      </w:r>
      <w:proofErr w:type="spellEnd"/>
      <w:r>
        <w:t xml:space="preserve"> for password testing and file editing</w:t>
      </w:r>
    </w:p>
    <w:p w14:paraId="1CD69221" w14:textId="77777777" w:rsidR="009639DD" w:rsidRDefault="009639DD" w:rsidP="009639DD">
      <w:pPr>
        <w:pStyle w:val="Code"/>
      </w:pPr>
      <w:r>
        <w:t xml:space="preserve">  - Opens </w:t>
      </w:r>
      <w:proofErr w:type="spellStart"/>
      <w:r>
        <w:t>AboutScreen</w:t>
      </w:r>
      <w:proofErr w:type="spellEnd"/>
      <w:r>
        <w:t xml:space="preserve"> to show system information</w:t>
      </w:r>
    </w:p>
    <w:p w14:paraId="6EB0CC3C" w14:textId="77777777" w:rsidR="009639DD" w:rsidRDefault="009639DD" w:rsidP="009639DD">
      <w:pPr>
        <w:pStyle w:val="Code"/>
      </w:pPr>
      <w:r>
        <w:lastRenderedPageBreak/>
        <w:t xml:space="preserve"> </w:t>
      </w:r>
    </w:p>
    <w:p w14:paraId="0F98083F" w14:textId="77777777" w:rsidR="009639DD" w:rsidRDefault="009639DD" w:rsidP="009639DD">
      <w:pPr>
        <w:pStyle w:val="Code"/>
      </w:pPr>
      <w:r>
        <w:t xml:space="preserve"> Dependencies:</w:t>
      </w:r>
    </w:p>
    <w:p w14:paraId="56810279" w14:textId="77777777" w:rsidR="009639DD" w:rsidRDefault="009639DD" w:rsidP="009639DD">
      <w:pPr>
        <w:pStyle w:val="Code"/>
      </w:pPr>
      <w:r>
        <w:t xml:space="preserve">    - Calls: GameSetupScreen.java, PasswordLab.java, AboutScreen.java</w:t>
      </w:r>
    </w:p>
    <w:p w14:paraId="2E48AE88" w14:textId="77777777" w:rsidR="009639DD" w:rsidRDefault="009639DD" w:rsidP="009639DD">
      <w:pPr>
        <w:pStyle w:val="Code"/>
      </w:pPr>
      <w:r>
        <w:t xml:space="preserve">    - Launches the Password Factory application with JavaFX Application </w:t>
      </w:r>
      <w:proofErr w:type="gramStart"/>
      <w:r>
        <w:t>class  *</w:t>
      </w:r>
      <w:proofErr w:type="gramEnd"/>
      <w:r>
        <w:t>/</w:t>
      </w:r>
    </w:p>
    <w:p w14:paraId="355C5154" w14:textId="77777777" w:rsidR="009639DD" w:rsidRDefault="009639DD" w:rsidP="009639DD">
      <w:pPr>
        <w:pStyle w:val="Code"/>
      </w:pPr>
      <w:r>
        <w:t xml:space="preserve">package </w:t>
      </w:r>
      <w:proofErr w:type="spellStart"/>
      <w:proofErr w:type="gramStart"/>
      <w:r>
        <w:t>passwordfactory</w:t>
      </w:r>
      <w:proofErr w:type="spellEnd"/>
      <w:r>
        <w:t>;</w:t>
      </w:r>
      <w:proofErr w:type="gramEnd"/>
    </w:p>
    <w:p w14:paraId="31A8C6A7" w14:textId="77777777" w:rsidR="009639DD" w:rsidRDefault="009639DD" w:rsidP="009639DD">
      <w:pPr>
        <w:pStyle w:val="Code"/>
      </w:pPr>
      <w:r>
        <w:t xml:space="preserve">import </w:t>
      </w:r>
      <w:proofErr w:type="spellStart"/>
      <w:r>
        <w:t>javafx.</w:t>
      </w:r>
      <w:proofErr w:type="gramStart"/>
      <w:r>
        <w:t>application.Application</w:t>
      </w:r>
      <w:proofErr w:type="spellEnd"/>
      <w:proofErr w:type="gramEnd"/>
      <w:r>
        <w:t>;</w:t>
      </w:r>
    </w:p>
    <w:p w14:paraId="32D9C4EB" w14:textId="77777777" w:rsidR="009639DD" w:rsidRDefault="009639DD" w:rsidP="009639DD">
      <w:pPr>
        <w:pStyle w:val="Code"/>
      </w:pPr>
      <w:r>
        <w:t xml:space="preserve">import </w:t>
      </w:r>
      <w:proofErr w:type="spellStart"/>
      <w:proofErr w:type="gramStart"/>
      <w:r>
        <w:t>javafx.scene</w:t>
      </w:r>
      <w:proofErr w:type="gramEnd"/>
      <w:r>
        <w:t>.Scene</w:t>
      </w:r>
      <w:proofErr w:type="spellEnd"/>
      <w:r>
        <w:t>;</w:t>
      </w:r>
    </w:p>
    <w:p w14:paraId="67643373" w14:textId="77777777" w:rsidR="009639DD" w:rsidRDefault="009639DD" w:rsidP="009639DD">
      <w:pPr>
        <w:pStyle w:val="Code"/>
      </w:pPr>
      <w:r>
        <w:t xml:space="preserve">import </w:t>
      </w:r>
      <w:proofErr w:type="spellStart"/>
      <w:proofErr w:type="gramStart"/>
      <w:r>
        <w:t>javafx.scene</w:t>
      </w:r>
      <w:proofErr w:type="gramEnd"/>
      <w:r>
        <w:t>.control.Button</w:t>
      </w:r>
      <w:proofErr w:type="spellEnd"/>
      <w:r>
        <w:t>;</w:t>
      </w:r>
    </w:p>
    <w:p w14:paraId="0A16B8F1" w14:textId="77777777" w:rsidR="009639DD" w:rsidRDefault="009639DD" w:rsidP="009639DD">
      <w:pPr>
        <w:pStyle w:val="Code"/>
      </w:pPr>
      <w:r>
        <w:t xml:space="preserve">import </w:t>
      </w:r>
      <w:proofErr w:type="spellStart"/>
      <w:proofErr w:type="gramStart"/>
      <w:r>
        <w:t>javafx.scene</w:t>
      </w:r>
      <w:proofErr w:type="gramEnd"/>
      <w:r>
        <w:t>.control.Label</w:t>
      </w:r>
      <w:proofErr w:type="spellEnd"/>
      <w:r>
        <w:t>;</w:t>
      </w:r>
    </w:p>
    <w:p w14:paraId="24C1BA30" w14:textId="77777777" w:rsidR="009639DD" w:rsidRDefault="009639DD" w:rsidP="009639DD">
      <w:pPr>
        <w:pStyle w:val="Code"/>
      </w:pPr>
      <w:r>
        <w:t xml:space="preserve">import </w:t>
      </w:r>
      <w:proofErr w:type="spellStart"/>
      <w:proofErr w:type="gramStart"/>
      <w:r>
        <w:t>javafx.scene</w:t>
      </w:r>
      <w:proofErr w:type="gramEnd"/>
      <w:r>
        <w:t>.layout</w:t>
      </w:r>
      <w:proofErr w:type="spellEnd"/>
      <w:r>
        <w:t>.*;</w:t>
      </w:r>
    </w:p>
    <w:p w14:paraId="3710859A" w14:textId="77777777" w:rsidR="009639DD" w:rsidRDefault="009639DD" w:rsidP="009639DD">
      <w:pPr>
        <w:pStyle w:val="Code"/>
      </w:pPr>
      <w:r>
        <w:t xml:space="preserve">import </w:t>
      </w:r>
      <w:proofErr w:type="spellStart"/>
      <w:proofErr w:type="gramStart"/>
      <w:r>
        <w:t>javafx.stage</w:t>
      </w:r>
      <w:proofErr w:type="gramEnd"/>
      <w:r>
        <w:t>.Stage</w:t>
      </w:r>
      <w:proofErr w:type="spellEnd"/>
      <w:r>
        <w:t>;</w:t>
      </w:r>
    </w:p>
    <w:p w14:paraId="0FE22756" w14:textId="77777777" w:rsidR="009639DD" w:rsidRDefault="009639DD" w:rsidP="009639DD">
      <w:pPr>
        <w:pStyle w:val="Code"/>
      </w:pPr>
    </w:p>
    <w:p w14:paraId="720BBF2B" w14:textId="77777777" w:rsidR="009639DD" w:rsidRDefault="009639DD" w:rsidP="009639DD">
      <w:pPr>
        <w:pStyle w:val="Code"/>
      </w:pPr>
      <w:r>
        <w:t>//Initializes and displays the main menu GUI.</w:t>
      </w:r>
    </w:p>
    <w:p w14:paraId="47B1C5EA" w14:textId="77777777" w:rsidR="009639DD" w:rsidRDefault="009639DD" w:rsidP="009639DD">
      <w:pPr>
        <w:pStyle w:val="Code"/>
      </w:pPr>
      <w:r>
        <w:t>public class App extends Application</w:t>
      </w:r>
    </w:p>
    <w:p w14:paraId="0A026E10" w14:textId="77777777" w:rsidR="009639DD" w:rsidRDefault="009639DD" w:rsidP="009639DD">
      <w:pPr>
        <w:pStyle w:val="Code"/>
      </w:pPr>
      <w:r>
        <w:t>{</w:t>
      </w:r>
    </w:p>
    <w:p w14:paraId="1A451D4D" w14:textId="77777777" w:rsidR="009639DD" w:rsidRDefault="009639DD" w:rsidP="009639DD">
      <w:pPr>
        <w:pStyle w:val="Code"/>
      </w:pPr>
      <w:r>
        <w:t xml:space="preserve">     //@param </w:t>
      </w:r>
      <w:proofErr w:type="spellStart"/>
      <w:r>
        <w:t>primaryStage</w:t>
      </w:r>
      <w:proofErr w:type="spellEnd"/>
      <w:r>
        <w:t xml:space="preserve"> </w:t>
      </w:r>
      <w:proofErr w:type="gramStart"/>
      <w:r>
        <w:t>The</w:t>
      </w:r>
      <w:proofErr w:type="gramEnd"/>
      <w:r>
        <w:t xml:space="preserve"> primary stage (window) for the program.</w:t>
      </w:r>
    </w:p>
    <w:p w14:paraId="6881E35E" w14:textId="77777777" w:rsidR="009639DD" w:rsidRDefault="009639DD" w:rsidP="009639DD">
      <w:pPr>
        <w:pStyle w:val="Code"/>
      </w:pPr>
      <w:r>
        <w:t xml:space="preserve">     //@param </w:t>
      </w:r>
      <w:proofErr w:type="spellStart"/>
      <w:r>
        <w:t>primaryStage</w:t>
      </w:r>
      <w:proofErr w:type="spellEnd"/>
    </w:p>
    <w:p w14:paraId="59FC8987" w14:textId="77777777" w:rsidR="009639DD" w:rsidRDefault="009639DD" w:rsidP="009639DD">
      <w:pPr>
        <w:pStyle w:val="Code"/>
      </w:pPr>
      <w:r>
        <w:t xml:space="preserve">    @Override</w:t>
      </w:r>
    </w:p>
    <w:p w14:paraId="4834EDF6" w14:textId="77777777" w:rsidR="009639DD" w:rsidRDefault="009639DD" w:rsidP="009639DD">
      <w:pPr>
        <w:pStyle w:val="Code"/>
      </w:pPr>
      <w:r>
        <w:t xml:space="preserve">    public void </w:t>
      </w:r>
      <w:proofErr w:type="gramStart"/>
      <w:r>
        <w:t>start(</w:t>
      </w:r>
      <w:proofErr w:type="gramEnd"/>
      <w:r>
        <w:t xml:space="preserve">Stage </w:t>
      </w:r>
      <w:proofErr w:type="spellStart"/>
      <w:r>
        <w:t>primaryStage</w:t>
      </w:r>
      <w:proofErr w:type="spellEnd"/>
      <w:r>
        <w:t>)</w:t>
      </w:r>
    </w:p>
    <w:p w14:paraId="3199E21E" w14:textId="77777777" w:rsidR="009639DD" w:rsidRDefault="009639DD" w:rsidP="009639DD">
      <w:pPr>
        <w:pStyle w:val="Code"/>
      </w:pPr>
      <w:r>
        <w:t xml:space="preserve">    {</w:t>
      </w:r>
    </w:p>
    <w:p w14:paraId="77845404" w14:textId="77777777" w:rsidR="009639DD" w:rsidRDefault="009639DD" w:rsidP="009639DD">
      <w:pPr>
        <w:pStyle w:val="Code"/>
      </w:pPr>
      <w:r>
        <w:t xml:space="preserve">        //Title for main menu</w:t>
      </w:r>
    </w:p>
    <w:p w14:paraId="2A98035B" w14:textId="77777777" w:rsidR="009639DD" w:rsidRDefault="009639DD" w:rsidP="009639DD">
      <w:pPr>
        <w:pStyle w:val="Code"/>
      </w:pPr>
      <w:r>
        <w:t xml:space="preserve">        Label </w:t>
      </w:r>
      <w:proofErr w:type="spellStart"/>
      <w:r>
        <w:t>titleLabel</w:t>
      </w:r>
      <w:proofErr w:type="spellEnd"/>
      <w:r>
        <w:t xml:space="preserve"> = new </w:t>
      </w:r>
      <w:proofErr w:type="gramStart"/>
      <w:r>
        <w:t>Label(</w:t>
      </w:r>
      <w:proofErr w:type="gramEnd"/>
      <w:r>
        <w:t>"Password Factory");</w:t>
      </w:r>
    </w:p>
    <w:p w14:paraId="24C59519" w14:textId="77777777" w:rsidR="009639DD" w:rsidRDefault="009639DD" w:rsidP="009639DD">
      <w:pPr>
        <w:pStyle w:val="Code"/>
      </w:pPr>
    </w:p>
    <w:p w14:paraId="4AF5AE28" w14:textId="77777777" w:rsidR="009639DD" w:rsidRDefault="009639DD" w:rsidP="009639DD">
      <w:pPr>
        <w:pStyle w:val="Code"/>
      </w:pPr>
      <w:r>
        <w:t xml:space="preserve">        //Main menu buttons</w:t>
      </w:r>
    </w:p>
    <w:p w14:paraId="4E2718B6" w14:textId="77777777" w:rsidR="009639DD" w:rsidRDefault="009639DD" w:rsidP="009639DD">
      <w:pPr>
        <w:pStyle w:val="Code"/>
        <w:shd w:val="clear" w:color="auto" w:fill="FF0000"/>
      </w:pPr>
      <w:r>
        <w:t xml:space="preserve">        Button </w:t>
      </w:r>
      <w:proofErr w:type="spellStart"/>
      <w:r>
        <w:t>playGameButton</w:t>
      </w:r>
      <w:proofErr w:type="spellEnd"/>
      <w:r>
        <w:t xml:space="preserve"> = new </w:t>
      </w:r>
      <w:proofErr w:type="gramStart"/>
      <w:r>
        <w:t>Button(</w:t>
      </w:r>
      <w:proofErr w:type="gramEnd"/>
      <w:r>
        <w:t>"Play Game");</w:t>
      </w:r>
    </w:p>
    <w:p w14:paraId="4CEBD256" w14:textId="77777777" w:rsidR="009639DD" w:rsidRDefault="009639DD" w:rsidP="009639DD">
      <w:pPr>
        <w:pStyle w:val="Code"/>
        <w:shd w:val="clear" w:color="auto" w:fill="FF0000"/>
      </w:pPr>
      <w:r>
        <w:t xml:space="preserve">        Button </w:t>
      </w:r>
      <w:proofErr w:type="spellStart"/>
      <w:r>
        <w:t>passwordLabButton</w:t>
      </w:r>
      <w:proofErr w:type="spellEnd"/>
      <w:r>
        <w:t xml:space="preserve"> = new </w:t>
      </w:r>
      <w:proofErr w:type="gramStart"/>
      <w:r>
        <w:t>Button(</w:t>
      </w:r>
      <w:proofErr w:type="gramEnd"/>
      <w:r>
        <w:t>"Password Lab");</w:t>
      </w:r>
    </w:p>
    <w:p w14:paraId="0DF10D61" w14:textId="77777777" w:rsidR="009639DD" w:rsidRDefault="009639DD" w:rsidP="009639DD">
      <w:pPr>
        <w:pStyle w:val="Code"/>
        <w:shd w:val="clear" w:color="auto" w:fill="FF0000"/>
      </w:pPr>
      <w:r>
        <w:t xml:space="preserve">        Button </w:t>
      </w:r>
      <w:proofErr w:type="spellStart"/>
      <w:r>
        <w:t>exitButton</w:t>
      </w:r>
      <w:proofErr w:type="spellEnd"/>
      <w:r>
        <w:t xml:space="preserve"> = new Button("Exit"</w:t>
      </w:r>
      <w:proofErr w:type="gramStart"/>
      <w:r>
        <w:t>);</w:t>
      </w:r>
      <w:proofErr w:type="gramEnd"/>
    </w:p>
    <w:p w14:paraId="739AF76F" w14:textId="7D2F545D" w:rsidR="009639DD" w:rsidRPr="009639DD" w:rsidRDefault="009639DD" w:rsidP="009639DD">
      <w:pPr>
        <w:pStyle w:val="Code"/>
        <w:ind w:firstLine="720"/>
        <w:rPr>
          <w:color w:val="FF0000"/>
        </w:rPr>
      </w:pPr>
      <w:r w:rsidRPr="009639DD">
        <w:rPr>
          <w:color w:val="FF0000"/>
        </w:rPr>
        <w:t>/*b</w:t>
      </w:r>
      <w:r w:rsidRPr="009639DD">
        <w:rPr>
          <w:color w:val="FF0000"/>
        </w:rPr>
        <w:t>uttons for playing the game, opening the password lab, and displaying the about screen</w:t>
      </w:r>
    </w:p>
    <w:p w14:paraId="1B135C2E" w14:textId="77777777" w:rsidR="009639DD" w:rsidRDefault="009639DD" w:rsidP="009639DD">
      <w:pPr>
        <w:pStyle w:val="Code"/>
      </w:pPr>
      <w:r>
        <w:t xml:space="preserve">        //play Game Button Action</w:t>
      </w:r>
    </w:p>
    <w:p w14:paraId="50C4181E" w14:textId="77777777" w:rsidR="009639DD" w:rsidRDefault="009639DD" w:rsidP="009639DD">
      <w:pPr>
        <w:pStyle w:val="Code"/>
        <w:shd w:val="clear" w:color="auto" w:fill="FF0000"/>
      </w:pPr>
      <w:r>
        <w:t xml:space="preserve">        </w:t>
      </w:r>
      <w:proofErr w:type="spellStart"/>
      <w:r>
        <w:t>playGameButton.setOnAction</w:t>
      </w:r>
      <w:proofErr w:type="spellEnd"/>
      <w:r>
        <w:t xml:space="preserve">(e -&gt; </w:t>
      </w:r>
    </w:p>
    <w:p w14:paraId="1B6B9DB8" w14:textId="289061F6" w:rsidR="009639DD" w:rsidRPr="009639DD" w:rsidRDefault="009639DD" w:rsidP="009639DD">
      <w:pPr>
        <w:pStyle w:val="Code"/>
        <w:ind w:firstLine="720"/>
        <w:rPr>
          <w:color w:val="FF0000"/>
        </w:rPr>
      </w:pPr>
      <w:r w:rsidRPr="009639DD">
        <w:rPr>
          <w:color w:val="FF0000"/>
        </w:rPr>
        <w:t>/* Switch to game screen *</w:t>
      </w:r>
      <w:r>
        <w:rPr>
          <w:color w:val="FF0000"/>
        </w:rPr>
        <w:t>/</w:t>
      </w:r>
    </w:p>
    <w:p w14:paraId="0DDE14B6" w14:textId="77777777" w:rsidR="009639DD" w:rsidRDefault="009639DD" w:rsidP="009639DD">
      <w:pPr>
        <w:pStyle w:val="Code"/>
      </w:pPr>
      <w:r>
        <w:t xml:space="preserve">        {</w:t>
      </w:r>
    </w:p>
    <w:p w14:paraId="1BCD4D7B" w14:textId="77777777" w:rsidR="009639DD" w:rsidRDefault="009639DD" w:rsidP="009639DD">
      <w:pPr>
        <w:pStyle w:val="Code"/>
      </w:pPr>
      <w:r>
        <w:t xml:space="preserve">            </w:t>
      </w:r>
      <w:proofErr w:type="spellStart"/>
      <w:r>
        <w:t>System.out.println</w:t>
      </w:r>
      <w:proofErr w:type="spellEnd"/>
      <w:r>
        <w:t>("Play Game button clicked"); //Debugging output</w:t>
      </w:r>
    </w:p>
    <w:p w14:paraId="2E22267A" w14:textId="77777777" w:rsidR="009639DD" w:rsidRDefault="009639DD" w:rsidP="009639DD">
      <w:pPr>
        <w:pStyle w:val="Code"/>
      </w:pPr>
      <w:r>
        <w:t xml:space="preserve">            </w:t>
      </w:r>
      <w:proofErr w:type="spellStart"/>
      <w:r>
        <w:t>GameSetupScreen</w:t>
      </w:r>
      <w:proofErr w:type="spellEnd"/>
      <w:r>
        <w:t xml:space="preserve"> </w:t>
      </w:r>
      <w:proofErr w:type="spellStart"/>
      <w:r>
        <w:t>setupScreen</w:t>
      </w:r>
      <w:proofErr w:type="spellEnd"/>
      <w:r>
        <w:t xml:space="preserve"> = new </w:t>
      </w:r>
      <w:proofErr w:type="spellStart"/>
      <w:r>
        <w:t>GameSetupScreen</w:t>
      </w:r>
      <w:proofErr w:type="spellEnd"/>
      <w:r>
        <w:t>(</w:t>
      </w:r>
      <w:proofErr w:type="spellStart"/>
      <w:r>
        <w:t>primaryStage</w:t>
      </w:r>
      <w:proofErr w:type="spellEnd"/>
      <w:proofErr w:type="gramStart"/>
      <w:r>
        <w:t>);</w:t>
      </w:r>
      <w:proofErr w:type="gramEnd"/>
    </w:p>
    <w:p w14:paraId="6F2AD209" w14:textId="77777777" w:rsidR="009639DD" w:rsidRDefault="009639DD" w:rsidP="009639DD">
      <w:pPr>
        <w:pStyle w:val="Code"/>
      </w:pPr>
      <w:r>
        <w:t xml:space="preserve">            </w:t>
      </w:r>
      <w:proofErr w:type="spellStart"/>
      <w:r>
        <w:t>setupScreen.show</w:t>
      </w:r>
      <w:proofErr w:type="spellEnd"/>
      <w:r>
        <w:t>(</w:t>
      </w:r>
      <w:proofErr w:type="gramStart"/>
      <w:r>
        <w:t>);</w:t>
      </w:r>
      <w:proofErr w:type="gramEnd"/>
    </w:p>
    <w:p w14:paraId="58C89A8E" w14:textId="77777777" w:rsidR="009639DD" w:rsidRDefault="009639DD" w:rsidP="009639DD">
      <w:pPr>
        <w:pStyle w:val="Code"/>
      </w:pPr>
      <w:r>
        <w:t xml:space="preserve">        });</w:t>
      </w:r>
    </w:p>
    <w:p w14:paraId="22DE1A05" w14:textId="77777777" w:rsidR="009639DD" w:rsidRDefault="009639DD" w:rsidP="009639DD">
      <w:pPr>
        <w:pStyle w:val="Code"/>
      </w:pPr>
    </w:p>
    <w:p w14:paraId="3D9902E4" w14:textId="77777777" w:rsidR="009639DD" w:rsidRDefault="009639DD" w:rsidP="009639DD">
      <w:pPr>
        <w:pStyle w:val="Code"/>
      </w:pPr>
      <w:r>
        <w:t xml:space="preserve">        //Password Lab Button Action</w:t>
      </w:r>
    </w:p>
    <w:p w14:paraId="3210ACD6" w14:textId="77777777" w:rsidR="009639DD" w:rsidRDefault="009639DD" w:rsidP="009639DD">
      <w:pPr>
        <w:pStyle w:val="Code"/>
        <w:shd w:val="clear" w:color="auto" w:fill="FF0000"/>
      </w:pPr>
      <w:r>
        <w:t xml:space="preserve">        </w:t>
      </w:r>
      <w:proofErr w:type="spellStart"/>
      <w:r>
        <w:t>passwordLabButton.setOnAction</w:t>
      </w:r>
      <w:proofErr w:type="spellEnd"/>
      <w:r>
        <w:t xml:space="preserve">(e -&gt; </w:t>
      </w:r>
    </w:p>
    <w:p w14:paraId="68ED37D2" w14:textId="498FE6BC" w:rsidR="009639DD" w:rsidRPr="009639DD" w:rsidRDefault="009639DD" w:rsidP="009639DD">
      <w:pPr>
        <w:pStyle w:val="Code"/>
        <w:ind w:left="720" w:firstLine="720"/>
        <w:rPr>
          <w:color w:val="FF0000"/>
        </w:rPr>
      </w:pPr>
      <w:r w:rsidRPr="009639DD">
        <w:rPr>
          <w:color w:val="FF0000"/>
        </w:rPr>
        <w:t>/* Switch to game screen *</w:t>
      </w:r>
    </w:p>
    <w:p w14:paraId="44C35693" w14:textId="77777777" w:rsidR="009639DD" w:rsidRDefault="009639DD" w:rsidP="009639DD">
      <w:pPr>
        <w:pStyle w:val="Code"/>
      </w:pPr>
      <w:r>
        <w:t xml:space="preserve">        {</w:t>
      </w:r>
    </w:p>
    <w:p w14:paraId="14DD0E29" w14:textId="77777777" w:rsidR="009639DD" w:rsidRDefault="009639DD" w:rsidP="009639DD">
      <w:pPr>
        <w:pStyle w:val="Code"/>
      </w:pPr>
      <w:r>
        <w:t xml:space="preserve">            </w:t>
      </w:r>
      <w:proofErr w:type="spellStart"/>
      <w:r>
        <w:t>System.out.println</w:t>
      </w:r>
      <w:proofErr w:type="spellEnd"/>
      <w:r>
        <w:t>("Password Lab button clicked"); //Debugging output</w:t>
      </w:r>
    </w:p>
    <w:p w14:paraId="7F74FCAE" w14:textId="77777777" w:rsidR="009639DD" w:rsidRDefault="009639DD" w:rsidP="009639DD">
      <w:pPr>
        <w:pStyle w:val="Code"/>
      </w:pPr>
    </w:p>
    <w:p w14:paraId="460E8B7B" w14:textId="77777777" w:rsidR="009639DD" w:rsidRDefault="009639DD" w:rsidP="009639DD">
      <w:pPr>
        <w:pStyle w:val="Code"/>
      </w:pPr>
      <w:r>
        <w:t xml:space="preserve">            // Launch Password Lab</w:t>
      </w:r>
    </w:p>
    <w:p w14:paraId="3709D9A8" w14:textId="77777777" w:rsidR="009639DD" w:rsidRDefault="009639DD" w:rsidP="00F41ED5">
      <w:pPr>
        <w:pStyle w:val="Code"/>
        <w:shd w:val="clear" w:color="auto" w:fill="0070C0"/>
      </w:pPr>
      <w:r>
        <w:t xml:space="preserve">            </w:t>
      </w:r>
      <w:proofErr w:type="spellStart"/>
      <w:r>
        <w:t>PasswordLab</w:t>
      </w:r>
      <w:proofErr w:type="spellEnd"/>
      <w:r>
        <w:t xml:space="preserve"> </w:t>
      </w:r>
      <w:proofErr w:type="spellStart"/>
      <w:r>
        <w:t>passwordLab</w:t>
      </w:r>
      <w:proofErr w:type="spellEnd"/>
      <w:r>
        <w:t xml:space="preserve"> = new </w:t>
      </w:r>
      <w:proofErr w:type="spellStart"/>
      <w:proofErr w:type="gramStart"/>
      <w:r>
        <w:t>PasswordLab</w:t>
      </w:r>
      <w:proofErr w:type="spellEnd"/>
      <w:r>
        <w:t>(</w:t>
      </w:r>
      <w:proofErr w:type="gramEnd"/>
      <w:r>
        <w:t>);</w:t>
      </w:r>
    </w:p>
    <w:p w14:paraId="04BDD27A" w14:textId="04EF46F8" w:rsidR="00F41ED5" w:rsidRPr="00F41ED5" w:rsidRDefault="00F41ED5" w:rsidP="00F41ED5">
      <w:pPr>
        <w:pStyle w:val="Code"/>
        <w:rPr>
          <w:color w:val="002060"/>
        </w:rPr>
      </w:pPr>
      <w:r w:rsidRPr="00F41ED5">
        <w:rPr>
          <w:color w:val="002060"/>
        </w:rPr>
        <w:t>/*I</w:t>
      </w:r>
      <w:r w:rsidRPr="00F41ED5">
        <w:rPr>
          <w:color w:val="002060"/>
        </w:rPr>
        <w:t xml:space="preserve">nstantiates a </w:t>
      </w:r>
      <w:proofErr w:type="spellStart"/>
      <w:r w:rsidRPr="00F41ED5">
        <w:rPr>
          <w:color w:val="002060"/>
        </w:rPr>
        <w:t>PasswordLab</w:t>
      </w:r>
      <w:proofErr w:type="spellEnd"/>
      <w:r w:rsidRPr="00F41ED5">
        <w:rPr>
          <w:color w:val="002060"/>
        </w:rPr>
        <w:t xml:space="preserve"> object to manage the password lab interface</w:t>
      </w:r>
      <w:r w:rsidRPr="00F41ED5">
        <w:rPr>
          <w:color w:val="002060"/>
        </w:rPr>
        <w:t>*/</w:t>
      </w:r>
    </w:p>
    <w:p w14:paraId="0FEFD20F" w14:textId="77777777" w:rsidR="009639DD" w:rsidRDefault="009639DD" w:rsidP="009639DD">
      <w:pPr>
        <w:pStyle w:val="Code"/>
      </w:pPr>
      <w:r>
        <w:t xml:space="preserve">            </w:t>
      </w:r>
      <w:proofErr w:type="spellStart"/>
      <w:r>
        <w:t>passwordLab.showLab</w:t>
      </w:r>
      <w:proofErr w:type="spellEnd"/>
      <w:r>
        <w:t>(</w:t>
      </w:r>
      <w:proofErr w:type="gramStart"/>
      <w:r>
        <w:t>);</w:t>
      </w:r>
      <w:proofErr w:type="gramEnd"/>
    </w:p>
    <w:p w14:paraId="7E5A3C9F" w14:textId="77777777" w:rsidR="009639DD" w:rsidRDefault="009639DD" w:rsidP="009639DD">
      <w:pPr>
        <w:pStyle w:val="Code"/>
      </w:pPr>
    </w:p>
    <w:p w14:paraId="66D4A249" w14:textId="77777777" w:rsidR="009639DD" w:rsidRDefault="009639DD" w:rsidP="009639DD">
      <w:pPr>
        <w:pStyle w:val="Code"/>
      </w:pPr>
      <w:r>
        <w:t xml:space="preserve">            // Close the main menu</w:t>
      </w:r>
    </w:p>
    <w:p w14:paraId="0662B48C" w14:textId="77777777" w:rsidR="009639DD" w:rsidRDefault="009639DD" w:rsidP="009639DD">
      <w:pPr>
        <w:pStyle w:val="Code"/>
      </w:pPr>
      <w:r>
        <w:t xml:space="preserve">            </w:t>
      </w:r>
      <w:proofErr w:type="spellStart"/>
      <w:r>
        <w:t>primaryStage.close</w:t>
      </w:r>
      <w:proofErr w:type="spellEnd"/>
      <w:r>
        <w:t>(</w:t>
      </w:r>
      <w:proofErr w:type="gramStart"/>
      <w:r>
        <w:t>);</w:t>
      </w:r>
      <w:proofErr w:type="gramEnd"/>
    </w:p>
    <w:p w14:paraId="13B5132A" w14:textId="77777777" w:rsidR="009639DD" w:rsidRDefault="009639DD" w:rsidP="009639DD">
      <w:pPr>
        <w:pStyle w:val="Code"/>
      </w:pPr>
      <w:r>
        <w:t xml:space="preserve">        });</w:t>
      </w:r>
    </w:p>
    <w:p w14:paraId="24ACDD7E" w14:textId="77777777" w:rsidR="009639DD" w:rsidRDefault="009639DD" w:rsidP="009639DD">
      <w:pPr>
        <w:pStyle w:val="Code"/>
      </w:pPr>
    </w:p>
    <w:p w14:paraId="16B9FD33" w14:textId="77777777" w:rsidR="009639DD" w:rsidRDefault="009639DD" w:rsidP="009639DD">
      <w:pPr>
        <w:pStyle w:val="Code"/>
      </w:pPr>
      <w:r>
        <w:t xml:space="preserve">        //Exit Button Action</w:t>
      </w:r>
    </w:p>
    <w:p w14:paraId="78333982" w14:textId="77777777" w:rsidR="009639DD" w:rsidRDefault="009639DD" w:rsidP="009639DD">
      <w:pPr>
        <w:pStyle w:val="Code"/>
      </w:pPr>
      <w:r>
        <w:t xml:space="preserve">        </w:t>
      </w:r>
      <w:proofErr w:type="spellStart"/>
      <w:r>
        <w:t>exitButton.setOnAction</w:t>
      </w:r>
      <w:proofErr w:type="spellEnd"/>
      <w:r>
        <w:t xml:space="preserve">(e -&gt; </w:t>
      </w:r>
    </w:p>
    <w:p w14:paraId="603221F7" w14:textId="77777777" w:rsidR="009639DD" w:rsidRDefault="009639DD" w:rsidP="009639DD">
      <w:pPr>
        <w:pStyle w:val="Code"/>
      </w:pPr>
      <w:r>
        <w:t xml:space="preserve">        {</w:t>
      </w:r>
    </w:p>
    <w:p w14:paraId="7E4DF6BD" w14:textId="77777777" w:rsidR="009639DD" w:rsidRDefault="009639DD" w:rsidP="009639DD">
      <w:pPr>
        <w:pStyle w:val="Code"/>
      </w:pPr>
      <w:r>
        <w:t xml:space="preserve">            </w:t>
      </w:r>
      <w:proofErr w:type="spellStart"/>
      <w:r>
        <w:t>System.out.println</w:t>
      </w:r>
      <w:proofErr w:type="spellEnd"/>
      <w:r>
        <w:t>("Exiting application..."); //debugging output</w:t>
      </w:r>
    </w:p>
    <w:p w14:paraId="0FFFB416" w14:textId="77777777" w:rsidR="009639DD" w:rsidRDefault="009639DD" w:rsidP="009639DD">
      <w:pPr>
        <w:pStyle w:val="Code"/>
      </w:pPr>
      <w:r>
        <w:t xml:space="preserve">            </w:t>
      </w:r>
      <w:proofErr w:type="spellStart"/>
      <w:r>
        <w:t>primaryStage.close</w:t>
      </w:r>
      <w:proofErr w:type="spellEnd"/>
      <w:r>
        <w:t>(</w:t>
      </w:r>
      <w:proofErr w:type="gramStart"/>
      <w:r>
        <w:t>);</w:t>
      </w:r>
      <w:proofErr w:type="gramEnd"/>
    </w:p>
    <w:p w14:paraId="5FAC7A8B" w14:textId="77777777" w:rsidR="009639DD" w:rsidRDefault="009639DD" w:rsidP="009639DD">
      <w:pPr>
        <w:pStyle w:val="Code"/>
      </w:pPr>
      <w:r>
        <w:t xml:space="preserve">        });</w:t>
      </w:r>
    </w:p>
    <w:p w14:paraId="76E61C6E" w14:textId="77777777" w:rsidR="009639DD" w:rsidRDefault="009639DD" w:rsidP="009639DD">
      <w:pPr>
        <w:pStyle w:val="Code"/>
      </w:pPr>
    </w:p>
    <w:p w14:paraId="74DDA46A" w14:textId="77777777" w:rsidR="009639DD" w:rsidRDefault="009639DD" w:rsidP="009639DD">
      <w:pPr>
        <w:pStyle w:val="Code"/>
      </w:pPr>
      <w:r>
        <w:t xml:space="preserve">        //</w:t>
      </w:r>
      <w:proofErr w:type="spellStart"/>
      <w:r>
        <w:t>VBox</w:t>
      </w:r>
      <w:proofErr w:type="spellEnd"/>
      <w:r>
        <w:t xml:space="preserve"> for main menu buttons (Centered vertically)</w:t>
      </w:r>
    </w:p>
    <w:p w14:paraId="75F96B78" w14:textId="77777777" w:rsidR="009639DD" w:rsidRDefault="009639DD" w:rsidP="009639DD">
      <w:pPr>
        <w:pStyle w:val="Code"/>
      </w:pPr>
      <w:r>
        <w:t xml:space="preserve">        </w:t>
      </w:r>
      <w:proofErr w:type="spellStart"/>
      <w:r>
        <w:t>VBox</w:t>
      </w:r>
      <w:proofErr w:type="spellEnd"/>
      <w:r>
        <w:t xml:space="preserve"> </w:t>
      </w:r>
      <w:proofErr w:type="spellStart"/>
      <w:r>
        <w:t>mainButtons</w:t>
      </w:r>
      <w:proofErr w:type="spellEnd"/>
      <w:r>
        <w:t xml:space="preserve"> = new </w:t>
      </w:r>
      <w:proofErr w:type="spellStart"/>
      <w:proofErr w:type="gramStart"/>
      <w:r>
        <w:t>VBox</w:t>
      </w:r>
      <w:proofErr w:type="spellEnd"/>
      <w:r>
        <w:t>(</w:t>
      </w:r>
      <w:proofErr w:type="gramEnd"/>
      <w:r>
        <w:t xml:space="preserve">15, </w:t>
      </w:r>
      <w:proofErr w:type="spellStart"/>
      <w:r>
        <w:t>titleLabel</w:t>
      </w:r>
      <w:proofErr w:type="spellEnd"/>
      <w:r>
        <w:t xml:space="preserve">, </w:t>
      </w:r>
      <w:proofErr w:type="spellStart"/>
      <w:r>
        <w:t>playGameButton</w:t>
      </w:r>
      <w:proofErr w:type="spellEnd"/>
      <w:r>
        <w:t xml:space="preserve">, </w:t>
      </w:r>
      <w:proofErr w:type="spellStart"/>
      <w:r>
        <w:t>passwordLabButton</w:t>
      </w:r>
      <w:proofErr w:type="spellEnd"/>
      <w:r>
        <w:t xml:space="preserve">, </w:t>
      </w:r>
      <w:proofErr w:type="spellStart"/>
      <w:r>
        <w:t>exitButton</w:t>
      </w:r>
      <w:proofErr w:type="spellEnd"/>
      <w:r>
        <w:t>);</w:t>
      </w:r>
    </w:p>
    <w:p w14:paraId="7C9CC942" w14:textId="77777777" w:rsidR="009639DD" w:rsidRDefault="009639DD" w:rsidP="009639DD">
      <w:pPr>
        <w:pStyle w:val="Code"/>
      </w:pPr>
      <w:r>
        <w:t xml:space="preserve">        </w:t>
      </w:r>
      <w:proofErr w:type="spellStart"/>
      <w:r>
        <w:t>mainButtons.setStyle</w:t>
      </w:r>
      <w:proofErr w:type="spellEnd"/>
      <w:r>
        <w:t>("-</w:t>
      </w:r>
      <w:proofErr w:type="spellStart"/>
      <w:r>
        <w:t>fx</w:t>
      </w:r>
      <w:proofErr w:type="spellEnd"/>
      <w:r>
        <w:t>-padding: 20px; -</w:t>
      </w:r>
      <w:proofErr w:type="spellStart"/>
      <w:r>
        <w:t>fx</w:t>
      </w:r>
      <w:proofErr w:type="spellEnd"/>
      <w:r>
        <w:t>-alignment: center;"</w:t>
      </w:r>
      <w:proofErr w:type="gramStart"/>
      <w:r>
        <w:t>);</w:t>
      </w:r>
      <w:proofErr w:type="gramEnd"/>
    </w:p>
    <w:p w14:paraId="25E1F41F" w14:textId="77777777" w:rsidR="009639DD" w:rsidRDefault="009639DD" w:rsidP="009639DD">
      <w:pPr>
        <w:pStyle w:val="Code"/>
      </w:pPr>
    </w:p>
    <w:p w14:paraId="685F0893" w14:textId="77777777" w:rsidR="009639DD" w:rsidRDefault="009639DD" w:rsidP="009639DD">
      <w:pPr>
        <w:pStyle w:val="Code"/>
      </w:pPr>
      <w:r>
        <w:t xml:space="preserve">        //Small "About" button in the bottom-right corner</w:t>
      </w:r>
    </w:p>
    <w:p w14:paraId="20D8DBE7" w14:textId="77777777" w:rsidR="009639DD" w:rsidRDefault="009639DD" w:rsidP="009639DD">
      <w:pPr>
        <w:pStyle w:val="Code"/>
      </w:pPr>
      <w:r>
        <w:t xml:space="preserve">        Button </w:t>
      </w:r>
      <w:proofErr w:type="spellStart"/>
      <w:r>
        <w:t>aboutButton</w:t>
      </w:r>
      <w:proofErr w:type="spellEnd"/>
      <w:r>
        <w:t xml:space="preserve"> = new </w:t>
      </w:r>
      <w:proofErr w:type="gramStart"/>
      <w:r>
        <w:t>Button(</w:t>
      </w:r>
      <w:proofErr w:type="gramEnd"/>
      <w:r>
        <w:t>"?");</w:t>
      </w:r>
    </w:p>
    <w:p w14:paraId="3A78E0FE" w14:textId="77777777" w:rsidR="009639DD" w:rsidRDefault="009639DD" w:rsidP="009639DD">
      <w:pPr>
        <w:pStyle w:val="Code"/>
      </w:pPr>
      <w:r>
        <w:t xml:space="preserve">        </w:t>
      </w:r>
      <w:proofErr w:type="spellStart"/>
      <w:r>
        <w:t>aboutButton.setStyle</w:t>
      </w:r>
      <w:proofErr w:type="spellEnd"/>
      <w:r>
        <w:t>("-</w:t>
      </w:r>
      <w:proofErr w:type="spellStart"/>
      <w:r>
        <w:t>fx</w:t>
      </w:r>
      <w:proofErr w:type="spellEnd"/>
      <w:r>
        <w:t>-font-size: 10px; -</w:t>
      </w:r>
      <w:proofErr w:type="spellStart"/>
      <w:r>
        <w:t>fx</w:t>
      </w:r>
      <w:proofErr w:type="spellEnd"/>
      <w:r>
        <w:t>-padding: 5px; -</w:t>
      </w:r>
      <w:proofErr w:type="spellStart"/>
      <w:r>
        <w:t>fx</w:t>
      </w:r>
      <w:proofErr w:type="spellEnd"/>
      <w:r>
        <w:t>-background-radius: 50%;"</w:t>
      </w:r>
      <w:proofErr w:type="gramStart"/>
      <w:r>
        <w:t>);</w:t>
      </w:r>
      <w:proofErr w:type="gramEnd"/>
    </w:p>
    <w:p w14:paraId="4A5C5354" w14:textId="77777777" w:rsidR="009639DD" w:rsidRDefault="009639DD" w:rsidP="009639DD">
      <w:pPr>
        <w:pStyle w:val="Code"/>
      </w:pPr>
    </w:p>
    <w:p w14:paraId="52F59C4D" w14:textId="77777777" w:rsidR="009639DD" w:rsidRDefault="009639DD" w:rsidP="009639DD">
      <w:pPr>
        <w:pStyle w:val="Code"/>
      </w:pPr>
      <w:r>
        <w:t xml:space="preserve">        //About Button Action</w:t>
      </w:r>
    </w:p>
    <w:p w14:paraId="337A0732" w14:textId="77777777" w:rsidR="009639DD" w:rsidRDefault="009639DD" w:rsidP="009639DD">
      <w:pPr>
        <w:pStyle w:val="Code"/>
      </w:pPr>
      <w:r>
        <w:t xml:space="preserve">        </w:t>
      </w:r>
      <w:proofErr w:type="spellStart"/>
      <w:r>
        <w:t>aboutButton.setOnAction</w:t>
      </w:r>
      <w:proofErr w:type="spellEnd"/>
      <w:r>
        <w:t xml:space="preserve">(e -&gt; new </w:t>
      </w:r>
      <w:proofErr w:type="spellStart"/>
      <w:r>
        <w:t>AboutScreen</w:t>
      </w:r>
      <w:proofErr w:type="spellEnd"/>
      <w:r>
        <w:t>(</w:t>
      </w:r>
      <w:proofErr w:type="gramStart"/>
      <w:r>
        <w:t>).show</w:t>
      </w:r>
      <w:proofErr w:type="gramEnd"/>
      <w:r>
        <w:t>());</w:t>
      </w:r>
    </w:p>
    <w:p w14:paraId="6B72DF1B" w14:textId="77777777" w:rsidR="009639DD" w:rsidRDefault="009639DD" w:rsidP="009639DD">
      <w:pPr>
        <w:pStyle w:val="Code"/>
      </w:pPr>
    </w:p>
    <w:p w14:paraId="30E5F5C3" w14:textId="77777777" w:rsidR="009639DD" w:rsidRDefault="009639DD" w:rsidP="009639DD">
      <w:pPr>
        <w:pStyle w:val="Code"/>
      </w:pPr>
      <w:r>
        <w:lastRenderedPageBreak/>
        <w:t xml:space="preserve">        //container to align the about button to the bottom-right</w:t>
      </w:r>
    </w:p>
    <w:p w14:paraId="01120380" w14:textId="77777777" w:rsidR="009639DD" w:rsidRDefault="009639DD" w:rsidP="009639DD">
      <w:pPr>
        <w:pStyle w:val="Code"/>
      </w:pPr>
      <w:r>
        <w:t xml:space="preserve">        </w:t>
      </w:r>
      <w:proofErr w:type="spellStart"/>
      <w:r>
        <w:t>HBox</w:t>
      </w:r>
      <w:proofErr w:type="spellEnd"/>
      <w:r>
        <w:t xml:space="preserve"> </w:t>
      </w:r>
      <w:proofErr w:type="spellStart"/>
      <w:r>
        <w:t>aboutContainer</w:t>
      </w:r>
      <w:proofErr w:type="spellEnd"/>
      <w:r>
        <w:t xml:space="preserve"> = new </w:t>
      </w:r>
      <w:proofErr w:type="spellStart"/>
      <w:r>
        <w:t>HBox</w:t>
      </w:r>
      <w:proofErr w:type="spellEnd"/>
      <w:r>
        <w:t>(</w:t>
      </w:r>
      <w:proofErr w:type="spellStart"/>
      <w:r>
        <w:t>aboutButton</w:t>
      </w:r>
      <w:proofErr w:type="spellEnd"/>
      <w:proofErr w:type="gramStart"/>
      <w:r>
        <w:t>);</w:t>
      </w:r>
      <w:proofErr w:type="gramEnd"/>
    </w:p>
    <w:p w14:paraId="2B1CE7D2" w14:textId="77777777" w:rsidR="009639DD" w:rsidRDefault="009639DD" w:rsidP="009639DD">
      <w:pPr>
        <w:pStyle w:val="Code"/>
      </w:pPr>
      <w:r>
        <w:t xml:space="preserve">        </w:t>
      </w:r>
      <w:proofErr w:type="spellStart"/>
      <w:r>
        <w:t>aboutContainer.setStyle</w:t>
      </w:r>
      <w:proofErr w:type="spellEnd"/>
      <w:r>
        <w:t>("-</w:t>
      </w:r>
      <w:proofErr w:type="spellStart"/>
      <w:r>
        <w:t>fx</w:t>
      </w:r>
      <w:proofErr w:type="spellEnd"/>
      <w:r>
        <w:t>-alignment: bottom-right; -</w:t>
      </w:r>
      <w:proofErr w:type="spellStart"/>
      <w:r>
        <w:t>fx</w:t>
      </w:r>
      <w:proofErr w:type="spellEnd"/>
      <w:r>
        <w:t>-padding: 10px;"</w:t>
      </w:r>
      <w:proofErr w:type="gramStart"/>
      <w:r>
        <w:t>);</w:t>
      </w:r>
      <w:proofErr w:type="gramEnd"/>
    </w:p>
    <w:p w14:paraId="0EF61E1D" w14:textId="77777777" w:rsidR="009639DD" w:rsidRDefault="009639DD" w:rsidP="009639DD">
      <w:pPr>
        <w:pStyle w:val="Code"/>
      </w:pPr>
    </w:p>
    <w:p w14:paraId="12EDEDB5" w14:textId="77777777" w:rsidR="009639DD" w:rsidRDefault="009639DD" w:rsidP="009639DD">
      <w:pPr>
        <w:pStyle w:val="Code"/>
      </w:pPr>
      <w:r>
        <w:t xml:space="preserve">        //</w:t>
      </w:r>
      <w:proofErr w:type="spellStart"/>
      <w:r>
        <w:t>BorderPane</w:t>
      </w:r>
      <w:proofErr w:type="spellEnd"/>
      <w:r>
        <w:t xml:space="preserve"> layout for the main menu</w:t>
      </w:r>
    </w:p>
    <w:p w14:paraId="4CC4E633" w14:textId="77777777" w:rsidR="009639DD" w:rsidRDefault="009639DD" w:rsidP="009639DD">
      <w:pPr>
        <w:pStyle w:val="Code"/>
      </w:pPr>
      <w:r>
        <w:t xml:space="preserve">        </w:t>
      </w:r>
      <w:proofErr w:type="spellStart"/>
      <w:r>
        <w:t>BorderPane</w:t>
      </w:r>
      <w:proofErr w:type="spellEnd"/>
      <w:r>
        <w:t xml:space="preserve"> root = new </w:t>
      </w:r>
      <w:proofErr w:type="spellStart"/>
      <w:proofErr w:type="gramStart"/>
      <w:r>
        <w:t>BorderPane</w:t>
      </w:r>
      <w:proofErr w:type="spellEnd"/>
      <w:r>
        <w:t>(</w:t>
      </w:r>
      <w:proofErr w:type="gramEnd"/>
      <w:r>
        <w:t>);</w:t>
      </w:r>
    </w:p>
    <w:p w14:paraId="38BFFF84" w14:textId="77777777" w:rsidR="009639DD" w:rsidRDefault="009639DD" w:rsidP="009639DD">
      <w:pPr>
        <w:pStyle w:val="Code"/>
      </w:pPr>
      <w:r>
        <w:t xml:space="preserve">        </w:t>
      </w:r>
      <w:proofErr w:type="spellStart"/>
      <w:proofErr w:type="gramStart"/>
      <w:r>
        <w:t>root.setCenter</w:t>
      </w:r>
      <w:proofErr w:type="spellEnd"/>
      <w:proofErr w:type="gramEnd"/>
      <w:r>
        <w:t>(</w:t>
      </w:r>
      <w:proofErr w:type="spellStart"/>
      <w:r>
        <w:t>mainButtons</w:t>
      </w:r>
      <w:proofErr w:type="spellEnd"/>
      <w:r>
        <w:t>); // Main buttons in center</w:t>
      </w:r>
    </w:p>
    <w:p w14:paraId="38BA49F7" w14:textId="77777777" w:rsidR="009639DD" w:rsidRDefault="009639DD" w:rsidP="009639DD">
      <w:pPr>
        <w:pStyle w:val="Code"/>
      </w:pPr>
      <w:r>
        <w:t xml:space="preserve">        </w:t>
      </w:r>
      <w:proofErr w:type="spellStart"/>
      <w:proofErr w:type="gramStart"/>
      <w:r>
        <w:t>root.setBottom</w:t>
      </w:r>
      <w:proofErr w:type="spellEnd"/>
      <w:proofErr w:type="gramEnd"/>
      <w:r>
        <w:t>(</w:t>
      </w:r>
      <w:proofErr w:type="spellStart"/>
      <w:r>
        <w:t>aboutContainer</w:t>
      </w:r>
      <w:proofErr w:type="spellEnd"/>
      <w:r>
        <w:t>); // About button in bottom-right</w:t>
      </w:r>
    </w:p>
    <w:p w14:paraId="5DB4487E" w14:textId="77777777" w:rsidR="009639DD" w:rsidRDefault="009639DD" w:rsidP="009639DD">
      <w:pPr>
        <w:pStyle w:val="Code"/>
      </w:pPr>
    </w:p>
    <w:p w14:paraId="684DF9B7" w14:textId="77777777" w:rsidR="009639DD" w:rsidRDefault="009639DD" w:rsidP="009639DD">
      <w:pPr>
        <w:pStyle w:val="Code"/>
      </w:pPr>
      <w:r>
        <w:t xml:space="preserve">        //Scene and stage setup</w:t>
      </w:r>
    </w:p>
    <w:p w14:paraId="1271C98F" w14:textId="77777777" w:rsidR="009639DD" w:rsidRDefault="009639DD" w:rsidP="009639DD">
      <w:pPr>
        <w:pStyle w:val="Code"/>
      </w:pPr>
      <w:r>
        <w:t xml:space="preserve">        Scene </w:t>
      </w:r>
      <w:proofErr w:type="spellStart"/>
      <w:r>
        <w:t>scene</w:t>
      </w:r>
      <w:proofErr w:type="spellEnd"/>
      <w:r>
        <w:t xml:space="preserve"> = new </w:t>
      </w:r>
      <w:proofErr w:type="gramStart"/>
      <w:r>
        <w:t>Scene(</w:t>
      </w:r>
      <w:proofErr w:type="gramEnd"/>
      <w:r>
        <w:t>root, 400, 300);</w:t>
      </w:r>
    </w:p>
    <w:p w14:paraId="324E31E4" w14:textId="77777777" w:rsidR="009639DD" w:rsidRDefault="009639DD" w:rsidP="009639DD">
      <w:pPr>
        <w:pStyle w:val="Code"/>
      </w:pPr>
      <w:r>
        <w:t xml:space="preserve">        </w:t>
      </w:r>
      <w:proofErr w:type="spellStart"/>
      <w:r>
        <w:t>primaryStage.setTitle</w:t>
      </w:r>
      <w:proofErr w:type="spellEnd"/>
      <w:r>
        <w:t>("Password Factory"</w:t>
      </w:r>
      <w:proofErr w:type="gramStart"/>
      <w:r>
        <w:t>);</w:t>
      </w:r>
      <w:proofErr w:type="gramEnd"/>
    </w:p>
    <w:p w14:paraId="7CDCC17B" w14:textId="77777777" w:rsidR="009639DD" w:rsidRDefault="009639DD" w:rsidP="009639DD">
      <w:pPr>
        <w:pStyle w:val="Code"/>
      </w:pPr>
      <w:r>
        <w:t xml:space="preserve">        </w:t>
      </w:r>
      <w:proofErr w:type="spellStart"/>
      <w:r>
        <w:t>primaryStage.setScene</w:t>
      </w:r>
      <w:proofErr w:type="spellEnd"/>
      <w:r>
        <w:t>(scene</w:t>
      </w:r>
      <w:proofErr w:type="gramStart"/>
      <w:r>
        <w:t>);</w:t>
      </w:r>
      <w:proofErr w:type="gramEnd"/>
    </w:p>
    <w:p w14:paraId="3BF77ABA" w14:textId="77777777" w:rsidR="009639DD" w:rsidRDefault="009639DD" w:rsidP="009639DD">
      <w:pPr>
        <w:pStyle w:val="Code"/>
      </w:pPr>
      <w:r>
        <w:t xml:space="preserve">        </w:t>
      </w:r>
      <w:proofErr w:type="spellStart"/>
      <w:r>
        <w:t>primaryStage.show</w:t>
      </w:r>
      <w:proofErr w:type="spellEnd"/>
      <w:r>
        <w:t>(</w:t>
      </w:r>
      <w:proofErr w:type="gramStart"/>
      <w:r>
        <w:t>);</w:t>
      </w:r>
      <w:proofErr w:type="gramEnd"/>
    </w:p>
    <w:p w14:paraId="202C12E8" w14:textId="77777777" w:rsidR="009639DD" w:rsidRDefault="009639DD" w:rsidP="009639DD">
      <w:pPr>
        <w:pStyle w:val="Code"/>
      </w:pPr>
      <w:r>
        <w:t xml:space="preserve">    }</w:t>
      </w:r>
    </w:p>
    <w:p w14:paraId="55DDFFE2" w14:textId="77777777" w:rsidR="009639DD" w:rsidRDefault="009639DD" w:rsidP="009639DD">
      <w:pPr>
        <w:pStyle w:val="Code"/>
      </w:pPr>
    </w:p>
    <w:p w14:paraId="40AE6462" w14:textId="77777777" w:rsidR="009639DD" w:rsidRDefault="009639DD" w:rsidP="009639DD">
      <w:pPr>
        <w:pStyle w:val="Code"/>
      </w:pPr>
      <w:r>
        <w:t xml:space="preserve">     //Main method to launch the JavaFX application.</w:t>
      </w:r>
    </w:p>
    <w:p w14:paraId="7D4DD0ED" w14:textId="77777777" w:rsidR="009639DD" w:rsidRDefault="009639DD" w:rsidP="009639DD">
      <w:pPr>
        <w:pStyle w:val="Code"/>
      </w:pPr>
      <w:r>
        <w:t xml:space="preserve">     //@param </w:t>
      </w:r>
      <w:proofErr w:type="spellStart"/>
      <w:r>
        <w:t>args</w:t>
      </w:r>
      <w:proofErr w:type="spellEnd"/>
      <w:r>
        <w:t xml:space="preserve"> Command-line arguments (not used).</w:t>
      </w:r>
    </w:p>
    <w:p w14:paraId="2D54FF52" w14:textId="77777777" w:rsidR="009639DD" w:rsidRDefault="009639DD" w:rsidP="009639DD">
      <w:pPr>
        <w:pStyle w:val="Code"/>
      </w:pPr>
      <w:r>
        <w:t xml:space="preserve">    public static void </w:t>
      </w:r>
      <w:proofErr w:type="gramStart"/>
      <w:r>
        <w:t>main(</w:t>
      </w:r>
      <w:proofErr w:type="gramEnd"/>
      <w:r>
        <w:t xml:space="preserve">String[] </w:t>
      </w:r>
      <w:proofErr w:type="spellStart"/>
      <w:r>
        <w:t>args</w:t>
      </w:r>
      <w:proofErr w:type="spellEnd"/>
      <w:r>
        <w:t>) {</w:t>
      </w:r>
    </w:p>
    <w:p w14:paraId="30D3C3EF" w14:textId="77777777" w:rsidR="009639DD" w:rsidRDefault="009639DD" w:rsidP="009639DD">
      <w:pPr>
        <w:pStyle w:val="Code"/>
      </w:pPr>
      <w:r>
        <w:t xml:space="preserve">        launch(</w:t>
      </w:r>
      <w:proofErr w:type="spellStart"/>
      <w:r>
        <w:t>args</w:t>
      </w:r>
      <w:proofErr w:type="spellEnd"/>
      <w:r>
        <w:t>); //starts the JavaFX app</w:t>
      </w:r>
    </w:p>
    <w:p w14:paraId="471064D1" w14:textId="77777777" w:rsidR="009639DD" w:rsidRDefault="009639DD" w:rsidP="009639DD">
      <w:pPr>
        <w:pStyle w:val="Code"/>
      </w:pPr>
      <w:r>
        <w:t xml:space="preserve">    }</w:t>
      </w:r>
    </w:p>
    <w:p w14:paraId="0EA73A43" w14:textId="5AF87A38" w:rsidR="009639DD" w:rsidRPr="009639DD" w:rsidRDefault="009639DD" w:rsidP="009639DD">
      <w:pPr>
        <w:pStyle w:val="Code"/>
      </w:pPr>
      <w:r>
        <w:t>}</w:t>
      </w:r>
    </w:p>
    <w:p w14:paraId="73B06C2A" w14:textId="5F33AAC4" w:rsidR="00F56368" w:rsidRDefault="00F56368" w:rsidP="00F56368">
      <w:pPr>
        <w:pStyle w:val="Heading3"/>
      </w:pPr>
      <w:r w:rsidRPr="00F56368">
        <w:t xml:space="preserve">GameSetupScreen.java </w:t>
      </w:r>
    </w:p>
    <w:p w14:paraId="245B50A8" w14:textId="77777777" w:rsidR="00F41ED5" w:rsidRDefault="00F41ED5" w:rsidP="00F41ED5">
      <w:pPr>
        <w:pStyle w:val="Code"/>
      </w:pPr>
      <w:r>
        <w:t>/</w:t>
      </w:r>
      <w:proofErr w:type="gramStart"/>
      <w:r>
        <w:t>*  Lizbeth</w:t>
      </w:r>
      <w:proofErr w:type="gramEnd"/>
      <w:r>
        <w:t xml:space="preserve"> Garcia-Lopez &amp; Jordan Bassett    </w:t>
      </w:r>
    </w:p>
    <w:p w14:paraId="5E31F2C1" w14:textId="77777777" w:rsidR="00F41ED5" w:rsidRDefault="00F41ED5" w:rsidP="00F41ED5">
      <w:pPr>
        <w:pStyle w:val="Code"/>
      </w:pPr>
      <w:r>
        <w:t xml:space="preserve">    Password Factory</w:t>
      </w:r>
    </w:p>
    <w:p w14:paraId="3D3AB905" w14:textId="77777777" w:rsidR="00F41ED5" w:rsidRDefault="00F41ED5" w:rsidP="00F41ED5">
      <w:pPr>
        <w:pStyle w:val="Code"/>
      </w:pPr>
      <w:r>
        <w:t xml:space="preserve">    CS236 - Advanced OOP (Java 2)</w:t>
      </w:r>
    </w:p>
    <w:p w14:paraId="10D8C5AB" w14:textId="77777777" w:rsidR="00F41ED5" w:rsidRDefault="00F41ED5" w:rsidP="00F41ED5">
      <w:pPr>
        <w:pStyle w:val="Code"/>
      </w:pPr>
      <w:r>
        <w:t xml:space="preserve">    Final Project: Strong Password Creation Game for Kids</w:t>
      </w:r>
    </w:p>
    <w:p w14:paraId="6723E438" w14:textId="77777777" w:rsidR="00F41ED5" w:rsidRDefault="00F41ED5" w:rsidP="00F41ED5">
      <w:pPr>
        <w:pStyle w:val="Code"/>
      </w:pPr>
      <w:r>
        <w:t xml:space="preserve">    Updated March 16</w:t>
      </w:r>
      <w:proofErr w:type="gramStart"/>
      <w:r>
        <w:t xml:space="preserve"> 2025</w:t>
      </w:r>
      <w:proofErr w:type="gramEnd"/>
    </w:p>
    <w:p w14:paraId="66F733E6" w14:textId="77777777" w:rsidR="00F41ED5" w:rsidRDefault="00F41ED5" w:rsidP="00F41ED5">
      <w:pPr>
        <w:pStyle w:val="Code"/>
      </w:pPr>
    </w:p>
    <w:p w14:paraId="348EEC8D" w14:textId="77777777" w:rsidR="00F41ED5" w:rsidRDefault="00F41ED5" w:rsidP="00F41ED5">
      <w:pPr>
        <w:pStyle w:val="Code"/>
      </w:pPr>
      <w:r>
        <w:t xml:space="preserve">    Desc: This class creates the game setup screen where players select a difficulty level </w:t>
      </w:r>
    </w:p>
    <w:p w14:paraId="6A15A993" w14:textId="77777777" w:rsidR="00F41ED5" w:rsidRDefault="00F41ED5" w:rsidP="00F41ED5">
      <w:pPr>
        <w:pStyle w:val="Code"/>
      </w:pPr>
      <w:r>
        <w:t xml:space="preserve">    before starting the password challenge. It provides instructions and handles transitions </w:t>
      </w:r>
    </w:p>
    <w:p w14:paraId="5C1749C3" w14:textId="77777777" w:rsidR="00F41ED5" w:rsidRDefault="00F41ED5" w:rsidP="00F41ED5">
      <w:pPr>
        <w:pStyle w:val="Code"/>
      </w:pPr>
      <w:r>
        <w:t xml:space="preserve">    between the main menu and the actual game screen.</w:t>
      </w:r>
    </w:p>
    <w:p w14:paraId="0475A41F" w14:textId="77777777" w:rsidR="00F41ED5" w:rsidRDefault="00F41ED5" w:rsidP="00F41ED5">
      <w:pPr>
        <w:pStyle w:val="Code"/>
      </w:pPr>
    </w:p>
    <w:p w14:paraId="3025EA6A" w14:textId="77777777" w:rsidR="00F41ED5" w:rsidRDefault="00F41ED5" w:rsidP="00F41ED5">
      <w:pPr>
        <w:pStyle w:val="Code"/>
      </w:pPr>
      <w:r>
        <w:t xml:space="preserve">    Features:</w:t>
      </w:r>
    </w:p>
    <w:p w14:paraId="399EC458" w14:textId="77777777" w:rsidR="00F41ED5" w:rsidRDefault="00F41ED5" w:rsidP="00F41ED5">
      <w:pPr>
        <w:pStyle w:val="Code"/>
      </w:pPr>
      <w:r>
        <w:t xml:space="preserve">    - Displays game instructions.</w:t>
      </w:r>
    </w:p>
    <w:p w14:paraId="1ADF23A9" w14:textId="77777777" w:rsidR="00F41ED5" w:rsidRDefault="00F41ED5" w:rsidP="00F41ED5">
      <w:pPr>
        <w:pStyle w:val="Code"/>
      </w:pPr>
      <w:r>
        <w:t xml:space="preserve">    - Allows players to choose a difficulty level (Easy, Medium, Hard)</w:t>
      </w:r>
    </w:p>
    <w:p w14:paraId="7D67CD01" w14:textId="77777777" w:rsidR="00F41ED5" w:rsidRDefault="00F41ED5" w:rsidP="00F41ED5">
      <w:pPr>
        <w:pStyle w:val="Code"/>
      </w:pPr>
      <w:r>
        <w:t xml:space="preserve">    - Starts the game when the player clicks "Start Game"</w:t>
      </w:r>
    </w:p>
    <w:p w14:paraId="12308B90" w14:textId="77777777" w:rsidR="00F41ED5" w:rsidRDefault="00F41ED5" w:rsidP="00F41ED5">
      <w:pPr>
        <w:pStyle w:val="Code"/>
      </w:pPr>
      <w:r>
        <w:t xml:space="preserve">    - Provides a "Back to Main Menu" button to return to App.java</w:t>
      </w:r>
    </w:p>
    <w:p w14:paraId="6B66D1E0" w14:textId="77777777" w:rsidR="00F41ED5" w:rsidRDefault="00F41ED5" w:rsidP="00F41ED5">
      <w:pPr>
        <w:pStyle w:val="Code"/>
      </w:pPr>
    </w:p>
    <w:p w14:paraId="628E71EA" w14:textId="77777777" w:rsidR="00F41ED5" w:rsidRDefault="00F41ED5" w:rsidP="00F41ED5">
      <w:pPr>
        <w:pStyle w:val="Code"/>
      </w:pPr>
      <w:r>
        <w:t xml:space="preserve">    Navigation:</w:t>
      </w:r>
    </w:p>
    <w:p w14:paraId="0DB4FB72" w14:textId="77777777" w:rsidR="00F41ED5" w:rsidRDefault="00F41ED5" w:rsidP="00F41ED5">
      <w:pPr>
        <w:pStyle w:val="Code"/>
      </w:pPr>
      <w:r>
        <w:t xml:space="preserve">    - Called from: App.java (when "Play Game" is clicked)</w:t>
      </w:r>
    </w:p>
    <w:p w14:paraId="731F0B4B" w14:textId="77777777" w:rsidR="00F41ED5" w:rsidRDefault="00F41ED5" w:rsidP="00F41ED5">
      <w:pPr>
        <w:pStyle w:val="Code"/>
      </w:pPr>
      <w:r>
        <w:t xml:space="preserve">    - Calls: PasswordGame.java (when "Start Game" is clicked) */</w:t>
      </w:r>
    </w:p>
    <w:p w14:paraId="09013602" w14:textId="77777777" w:rsidR="00F41ED5" w:rsidRDefault="00F41ED5" w:rsidP="00F41ED5">
      <w:pPr>
        <w:pStyle w:val="Code"/>
      </w:pPr>
      <w:r>
        <w:t xml:space="preserve">package </w:t>
      </w:r>
      <w:proofErr w:type="spellStart"/>
      <w:proofErr w:type="gramStart"/>
      <w:r>
        <w:t>passwordfactory</w:t>
      </w:r>
      <w:proofErr w:type="spellEnd"/>
      <w:r>
        <w:t>;</w:t>
      </w:r>
      <w:proofErr w:type="gramEnd"/>
    </w:p>
    <w:p w14:paraId="0E81A4A6" w14:textId="77777777" w:rsidR="00F41ED5" w:rsidRDefault="00F41ED5" w:rsidP="00F41ED5">
      <w:pPr>
        <w:pStyle w:val="Code"/>
      </w:pPr>
      <w:r>
        <w:t xml:space="preserve">import </w:t>
      </w:r>
      <w:proofErr w:type="spellStart"/>
      <w:proofErr w:type="gramStart"/>
      <w:r>
        <w:t>javafx.scene</w:t>
      </w:r>
      <w:proofErr w:type="gramEnd"/>
      <w:r>
        <w:t>.Scene</w:t>
      </w:r>
      <w:proofErr w:type="spellEnd"/>
      <w:r>
        <w:t>;</w:t>
      </w:r>
    </w:p>
    <w:p w14:paraId="1E963771" w14:textId="77777777" w:rsidR="00F41ED5" w:rsidRDefault="00F41ED5" w:rsidP="00F41ED5">
      <w:pPr>
        <w:pStyle w:val="Code"/>
      </w:pPr>
      <w:r>
        <w:t xml:space="preserve">import </w:t>
      </w:r>
      <w:proofErr w:type="spellStart"/>
      <w:proofErr w:type="gramStart"/>
      <w:r>
        <w:t>javafx.scene</w:t>
      </w:r>
      <w:proofErr w:type="gramEnd"/>
      <w:r>
        <w:t>.control</w:t>
      </w:r>
      <w:proofErr w:type="spellEnd"/>
      <w:r>
        <w:t>.*;</w:t>
      </w:r>
    </w:p>
    <w:p w14:paraId="03D9BA4E" w14:textId="77777777" w:rsidR="00F41ED5" w:rsidRDefault="00F41ED5" w:rsidP="00F41ED5">
      <w:pPr>
        <w:pStyle w:val="Code"/>
      </w:pPr>
      <w:r>
        <w:t xml:space="preserve">import </w:t>
      </w:r>
      <w:proofErr w:type="spellStart"/>
      <w:proofErr w:type="gramStart"/>
      <w:r>
        <w:t>javafx.scene</w:t>
      </w:r>
      <w:proofErr w:type="gramEnd"/>
      <w:r>
        <w:t>.layout.VBox</w:t>
      </w:r>
      <w:proofErr w:type="spellEnd"/>
      <w:r>
        <w:t>;</w:t>
      </w:r>
    </w:p>
    <w:p w14:paraId="52CCE40E" w14:textId="77777777" w:rsidR="00F41ED5" w:rsidRDefault="00F41ED5" w:rsidP="00F41ED5">
      <w:pPr>
        <w:pStyle w:val="Code"/>
      </w:pPr>
      <w:r>
        <w:t xml:space="preserve">import </w:t>
      </w:r>
      <w:proofErr w:type="spellStart"/>
      <w:proofErr w:type="gramStart"/>
      <w:r>
        <w:t>javafx.scene</w:t>
      </w:r>
      <w:proofErr w:type="gramEnd"/>
      <w:r>
        <w:t>.text.Text</w:t>
      </w:r>
      <w:proofErr w:type="spellEnd"/>
      <w:r>
        <w:t>;</w:t>
      </w:r>
    </w:p>
    <w:p w14:paraId="1955BCE3" w14:textId="77777777" w:rsidR="00F41ED5" w:rsidRDefault="00F41ED5" w:rsidP="00F41ED5">
      <w:pPr>
        <w:pStyle w:val="Code"/>
      </w:pPr>
      <w:r>
        <w:t xml:space="preserve">import </w:t>
      </w:r>
      <w:proofErr w:type="spellStart"/>
      <w:proofErr w:type="gramStart"/>
      <w:r>
        <w:t>javafx.scene</w:t>
      </w:r>
      <w:proofErr w:type="gramEnd"/>
      <w:r>
        <w:t>.text.TextFlow</w:t>
      </w:r>
      <w:proofErr w:type="spellEnd"/>
      <w:r>
        <w:t>;</w:t>
      </w:r>
    </w:p>
    <w:p w14:paraId="093C151A" w14:textId="77777777" w:rsidR="00F41ED5" w:rsidRDefault="00F41ED5" w:rsidP="00F41ED5">
      <w:pPr>
        <w:pStyle w:val="Code"/>
      </w:pPr>
      <w:r>
        <w:t xml:space="preserve">import </w:t>
      </w:r>
      <w:proofErr w:type="spellStart"/>
      <w:proofErr w:type="gramStart"/>
      <w:r>
        <w:t>javafx.stage</w:t>
      </w:r>
      <w:proofErr w:type="gramEnd"/>
      <w:r>
        <w:t>.Modality</w:t>
      </w:r>
      <w:proofErr w:type="spellEnd"/>
      <w:r>
        <w:t>;</w:t>
      </w:r>
    </w:p>
    <w:p w14:paraId="6102489B" w14:textId="77777777" w:rsidR="00F41ED5" w:rsidRDefault="00F41ED5" w:rsidP="00F41ED5">
      <w:pPr>
        <w:pStyle w:val="Code"/>
      </w:pPr>
      <w:r>
        <w:t xml:space="preserve">import </w:t>
      </w:r>
      <w:proofErr w:type="spellStart"/>
      <w:proofErr w:type="gramStart"/>
      <w:r>
        <w:t>javafx.stage</w:t>
      </w:r>
      <w:proofErr w:type="gramEnd"/>
      <w:r>
        <w:t>.Stage</w:t>
      </w:r>
      <w:proofErr w:type="spellEnd"/>
      <w:r>
        <w:t>;</w:t>
      </w:r>
    </w:p>
    <w:p w14:paraId="2FA84B0F" w14:textId="77777777" w:rsidR="00F41ED5" w:rsidRDefault="00F41ED5" w:rsidP="00F41ED5">
      <w:pPr>
        <w:pStyle w:val="Code"/>
      </w:pPr>
    </w:p>
    <w:p w14:paraId="665455BD" w14:textId="77777777" w:rsidR="00F41ED5" w:rsidRDefault="00F41ED5" w:rsidP="00F41ED5">
      <w:pPr>
        <w:pStyle w:val="Code"/>
      </w:pPr>
      <w:r>
        <w:t xml:space="preserve">public class </w:t>
      </w:r>
      <w:proofErr w:type="spellStart"/>
      <w:r>
        <w:t>GameSetupScreen</w:t>
      </w:r>
      <w:proofErr w:type="spellEnd"/>
    </w:p>
    <w:p w14:paraId="4C6A24F4" w14:textId="77777777" w:rsidR="00F41ED5" w:rsidRDefault="00F41ED5" w:rsidP="00F41ED5">
      <w:pPr>
        <w:pStyle w:val="Code"/>
      </w:pPr>
      <w:r>
        <w:t>{</w:t>
      </w:r>
    </w:p>
    <w:p w14:paraId="1F1870B2" w14:textId="77777777" w:rsidR="00F41ED5" w:rsidRDefault="00F41ED5" w:rsidP="00F41ED5">
      <w:pPr>
        <w:pStyle w:val="Code"/>
      </w:pPr>
      <w:r>
        <w:t xml:space="preserve">    private final Stage </w:t>
      </w:r>
      <w:proofErr w:type="spellStart"/>
      <w:proofErr w:type="gramStart"/>
      <w:r>
        <w:t>mainMenuStage</w:t>
      </w:r>
      <w:proofErr w:type="spellEnd"/>
      <w:r>
        <w:t>;  /</w:t>
      </w:r>
      <w:proofErr w:type="gramEnd"/>
      <w:r>
        <w:t>/ stores reference to the main menu stage to close it</w:t>
      </w:r>
    </w:p>
    <w:p w14:paraId="07A81E28" w14:textId="77777777" w:rsidR="00F41ED5" w:rsidRDefault="00F41ED5" w:rsidP="00F41ED5">
      <w:pPr>
        <w:pStyle w:val="Code"/>
      </w:pPr>
    </w:p>
    <w:p w14:paraId="57998E91" w14:textId="77777777" w:rsidR="00F41ED5" w:rsidRDefault="00F41ED5" w:rsidP="00F41ED5">
      <w:pPr>
        <w:pStyle w:val="Code"/>
      </w:pPr>
      <w:r>
        <w:t xml:space="preserve">    /**</w:t>
      </w:r>
    </w:p>
    <w:p w14:paraId="38FF26B2" w14:textId="77777777" w:rsidR="00F41ED5" w:rsidRDefault="00F41ED5" w:rsidP="00F41ED5">
      <w:pPr>
        <w:pStyle w:val="Code"/>
      </w:pPr>
      <w:r>
        <w:t xml:space="preserve">     * Constructor for </w:t>
      </w:r>
      <w:proofErr w:type="spellStart"/>
      <w:r>
        <w:t>GameSetupScreen</w:t>
      </w:r>
      <w:proofErr w:type="spellEnd"/>
    </w:p>
    <w:p w14:paraId="2F7C4239" w14:textId="77777777" w:rsidR="00F41ED5" w:rsidRDefault="00F41ED5" w:rsidP="00F41ED5">
      <w:pPr>
        <w:pStyle w:val="Code"/>
      </w:pPr>
      <w:r>
        <w:t xml:space="preserve">     * @param </w:t>
      </w:r>
      <w:proofErr w:type="spellStart"/>
      <w:r>
        <w:t>mainMenuStage</w:t>
      </w:r>
      <w:proofErr w:type="spellEnd"/>
      <w:r>
        <w:t xml:space="preserve"> Reference to the main menu stage so it can be closed when this screen opens</w:t>
      </w:r>
    </w:p>
    <w:p w14:paraId="4D054A17" w14:textId="77777777" w:rsidR="00F41ED5" w:rsidRDefault="00F41ED5" w:rsidP="00F41ED5">
      <w:pPr>
        <w:pStyle w:val="Code"/>
      </w:pPr>
      <w:r>
        <w:t xml:space="preserve">     */</w:t>
      </w:r>
    </w:p>
    <w:p w14:paraId="5EF835D6" w14:textId="77777777" w:rsidR="00F41ED5" w:rsidRDefault="00F41ED5" w:rsidP="00F41ED5">
      <w:pPr>
        <w:pStyle w:val="Code"/>
      </w:pPr>
      <w:r>
        <w:t xml:space="preserve">    public </w:t>
      </w:r>
      <w:proofErr w:type="spellStart"/>
      <w:proofErr w:type="gramStart"/>
      <w:r>
        <w:t>GameSetupScreen</w:t>
      </w:r>
      <w:proofErr w:type="spellEnd"/>
      <w:r>
        <w:t>(</w:t>
      </w:r>
      <w:proofErr w:type="gramEnd"/>
      <w:r>
        <w:t xml:space="preserve">Stage </w:t>
      </w:r>
      <w:proofErr w:type="spellStart"/>
      <w:r>
        <w:t>mainMenuStage</w:t>
      </w:r>
      <w:proofErr w:type="spellEnd"/>
      <w:r>
        <w:t>) {</w:t>
      </w:r>
    </w:p>
    <w:p w14:paraId="733638A4" w14:textId="77777777" w:rsidR="00F41ED5" w:rsidRDefault="00F41ED5" w:rsidP="00F41ED5">
      <w:pPr>
        <w:pStyle w:val="Code"/>
      </w:pPr>
      <w:r>
        <w:t xml:space="preserve">        </w:t>
      </w:r>
      <w:proofErr w:type="spellStart"/>
      <w:proofErr w:type="gramStart"/>
      <w:r>
        <w:t>this.mainMenuStage</w:t>
      </w:r>
      <w:proofErr w:type="spellEnd"/>
      <w:proofErr w:type="gramEnd"/>
      <w:r>
        <w:t xml:space="preserve"> = </w:t>
      </w:r>
      <w:proofErr w:type="spellStart"/>
      <w:r>
        <w:t>mainMenuStage</w:t>
      </w:r>
      <w:proofErr w:type="spellEnd"/>
      <w:r>
        <w:t>;</w:t>
      </w:r>
    </w:p>
    <w:p w14:paraId="0227ECFC" w14:textId="77777777" w:rsidR="00F41ED5" w:rsidRDefault="00F41ED5" w:rsidP="00F41ED5">
      <w:pPr>
        <w:pStyle w:val="Code"/>
      </w:pPr>
      <w:r>
        <w:t xml:space="preserve">    }</w:t>
      </w:r>
    </w:p>
    <w:p w14:paraId="50BB2755" w14:textId="77777777" w:rsidR="00F41ED5" w:rsidRDefault="00F41ED5" w:rsidP="00F41ED5">
      <w:pPr>
        <w:pStyle w:val="Code"/>
      </w:pPr>
    </w:p>
    <w:p w14:paraId="36E0D308" w14:textId="77777777" w:rsidR="00F41ED5" w:rsidRDefault="00F41ED5" w:rsidP="00F41ED5">
      <w:pPr>
        <w:pStyle w:val="Code"/>
      </w:pPr>
      <w:r>
        <w:t xml:space="preserve">    //Displays the setup screen where players select their difficulty level</w:t>
      </w:r>
    </w:p>
    <w:p w14:paraId="6A0C9AA4" w14:textId="77777777" w:rsidR="00F41ED5" w:rsidRDefault="00F41ED5" w:rsidP="00F41ED5">
      <w:pPr>
        <w:pStyle w:val="Code"/>
      </w:pPr>
      <w:r>
        <w:t xml:space="preserve">    public void </w:t>
      </w:r>
      <w:proofErr w:type="gramStart"/>
      <w:r>
        <w:t>show(</w:t>
      </w:r>
      <w:proofErr w:type="gramEnd"/>
      <w:r>
        <w:t>)</w:t>
      </w:r>
    </w:p>
    <w:p w14:paraId="00958363" w14:textId="77777777" w:rsidR="00F41ED5" w:rsidRDefault="00F41ED5" w:rsidP="00F41ED5">
      <w:pPr>
        <w:pStyle w:val="Code"/>
      </w:pPr>
      <w:r>
        <w:t xml:space="preserve">    {</w:t>
      </w:r>
    </w:p>
    <w:p w14:paraId="02DE1F78" w14:textId="77777777" w:rsidR="00F41ED5" w:rsidRDefault="00F41ED5" w:rsidP="00F41ED5">
      <w:pPr>
        <w:pStyle w:val="Code"/>
      </w:pPr>
      <w:r>
        <w:t xml:space="preserve">        // Close the main menu when opening this setup screen</w:t>
      </w:r>
    </w:p>
    <w:p w14:paraId="1E6A0268" w14:textId="77777777" w:rsidR="00F41ED5" w:rsidRDefault="00F41ED5" w:rsidP="00F41ED5">
      <w:pPr>
        <w:pStyle w:val="Code"/>
      </w:pPr>
      <w:r>
        <w:lastRenderedPageBreak/>
        <w:t xml:space="preserve">        if (</w:t>
      </w:r>
      <w:proofErr w:type="spellStart"/>
      <w:proofErr w:type="gramStart"/>
      <w:r>
        <w:t>mainMenuStage</w:t>
      </w:r>
      <w:proofErr w:type="spellEnd"/>
      <w:r>
        <w:t xml:space="preserve"> !</w:t>
      </w:r>
      <w:proofErr w:type="gramEnd"/>
      <w:r>
        <w:t>= null) {</w:t>
      </w:r>
    </w:p>
    <w:p w14:paraId="63EB1D84" w14:textId="77777777" w:rsidR="00F41ED5" w:rsidRDefault="00F41ED5" w:rsidP="00F41ED5">
      <w:pPr>
        <w:pStyle w:val="Code"/>
      </w:pPr>
      <w:r>
        <w:t xml:space="preserve">            </w:t>
      </w:r>
      <w:proofErr w:type="spellStart"/>
      <w:r>
        <w:t>mainMenuStage.close</w:t>
      </w:r>
      <w:proofErr w:type="spellEnd"/>
      <w:r>
        <w:t>(</w:t>
      </w:r>
      <w:proofErr w:type="gramStart"/>
      <w:r>
        <w:t>);</w:t>
      </w:r>
      <w:proofErr w:type="gramEnd"/>
    </w:p>
    <w:p w14:paraId="4DD83851" w14:textId="77777777" w:rsidR="00F41ED5" w:rsidRDefault="00F41ED5" w:rsidP="00F41ED5">
      <w:pPr>
        <w:pStyle w:val="Code"/>
      </w:pPr>
      <w:r>
        <w:t xml:space="preserve">    }</w:t>
      </w:r>
    </w:p>
    <w:p w14:paraId="7AF55809" w14:textId="77777777" w:rsidR="00F41ED5" w:rsidRDefault="00F41ED5" w:rsidP="00F41ED5">
      <w:pPr>
        <w:pStyle w:val="Code"/>
      </w:pPr>
    </w:p>
    <w:p w14:paraId="313F3E97" w14:textId="77777777" w:rsidR="00F41ED5" w:rsidRDefault="00F41ED5" w:rsidP="00F41ED5">
      <w:pPr>
        <w:pStyle w:val="Code"/>
      </w:pPr>
      <w:r>
        <w:t xml:space="preserve">    // Create a new window/stage for the setup screen</w:t>
      </w:r>
    </w:p>
    <w:p w14:paraId="6251014B" w14:textId="77777777" w:rsidR="00F41ED5" w:rsidRDefault="00F41ED5" w:rsidP="00F41ED5">
      <w:pPr>
        <w:pStyle w:val="Code"/>
      </w:pPr>
      <w:r>
        <w:t xml:space="preserve">    Stage </w:t>
      </w:r>
      <w:proofErr w:type="spellStart"/>
      <w:r>
        <w:t>setupStage</w:t>
      </w:r>
      <w:proofErr w:type="spellEnd"/>
      <w:r>
        <w:t xml:space="preserve"> = new </w:t>
      </w:r>
      <w:proofErr w:type="gramStart"/>
      <w:r>
        <w:t>Stage(</w:t>
      </w:r>
      <w:proofErr w:type="gramEnd"/>
      <w:r>
        <w:t>);</w:t>
      </w:r>
    </w:p>
    <w:p w14:paraId="58AB7D4D" w14:textId="77777777" w:rsidR="00F41ED5" w:rsidRDefault="00F41ED5" w:rsidP="00F41ED5">
      <w:pPr>
        <w:pStyle w:val="Code"/>
      </w:pPr>
    </w:p>
    <w:p w14:paraId="45F2D1C2" w14:textId="77777777" w:rsidR="00F41ED5" w:rsidRDefault="00F41ED5" w:rsidP="00F41ED5">
      <w:pPr>
        <w:pStyle w:val="Code"/>
      </w:pPr>
      <w:r>
        <w:t xml:space="preserve">    //Prevent user from interacting with the main menu while the setup screen is open</w:t>
      </w:r>
    </w:p>
    <w:p w14:paraId="0F65D0B4" w14:textId="77777777" w:rsidR="00F41ED5" w:rsidRDefault="00F41ED5" w:rsidP="00F41ED5">
      <w:pPr>
        <w:pStyle w:val="Code"/>
      </w:pPr>
      <w:r>
        <w:t xml:space="preserve">    </w:t>
      </w:r>
      <w:proofErr w:type="spellStart"/>
      <w:r>
        <w:t>setupStage.initModality</w:t>
      </w:r>
      <w:proofErr w:type="spellEnd"/>
      <w:r>
        <w:t>(</w:t>
      </w:r>
      <w:proofErr w:type="spellStart"/>
      <w:r>
        <w:t>Modality.APPLICATION_MODAL</w:t>
      </w:r>
      <w:proofErr w:type="spellEnd"/>
      <w:proofErr w:type="gramStart"/>
      <w:r>
        <w:t>);</w:t>
      </w:r>
      <w:proofErr w:type="gramEnd"/>
    </w:p>
    <w:p w14:paraId="500438F8" w14:textId="77777777" w:rsidR="00F41ED5" w:rsidRDefault="00F41ED5" w:rsidP="00F41ED5">
      <w:pPr>
        <w:pStyle w:val="Code"/>
      </w:pPr>
      <w:r>
        <w:t xml:space="preserve">    </w:t>
      </w:r>
      <w:proofErr w:type="spellStart"/>
      <w:r>
        <w:t>setupStage.setTitle</w:t>
      </w:r>
      <w:proofErr w:type="spellEnd"/>
      <w:r>
        <w:t>("Game Setup"</w:t>
      </w:r>
      <w:proofErr w:type="gramStart"/>
      <w:r>
        <w:t>);</w:t>
      </w:r>
      <w:proofErr w:type="gramEnd"/>
    </w:p>
    <w:p w14:paraId="4D0A690B" w14:textId="77777777" w:rsidR="00F41ED5" w:rsidRDefault="00F41ED5" w:rsidP="00F41ED5">
      <w:pPr>
        <w:pStyle w:val="Code"/>
      </w:pPr>
    </w:p>
    <w:p w14:paraId="236CBADE" w14:textId="77777777" w:rsidR="00F41ED5" w:rsidRDefault="00F41ED5" w:rsidP="00F41ED5">
      <w:pPr>
        <w:pStyle w:val="Code"/>
      </w:pPr>
      <w:r>
        <w:t xml:space="preserve">    // Debugging output</w:t>
      </w:r>
    </w:p>
    <w:p w14:paraId="1D499165" w14:textId="77777777" w:rsidR="00F41ED5" w:rsidRDefault="00F41ED5" w:rsidP="00F41ED5">
      <w:pPr>
        <w:pStyle w:val="Code"/>
      </w:pPr>
      <w:r>
        <w:t xml:space="preserve">    //</w:t>
      </w:r>
      <w:proofErr w:type="spellStart"/>
      <w:r>
        <w:t>System.out.println</w:t>
      </w:r>
      <w:proofErr w:type="spellEnd"/>
      <w:r>
        <w:t>("Setup screen should be visible now"</w:t>
      </w:r>
      <w:proofErr w:type="gramStart"/>
      <w:r>
        <w:t>);</w:t>
      </w:r>
      <w:proofErr w:type="gramEnd"/>
    </w:p>
    <w:p w14:paraId="2A5B92C1" w14:textId="77777777" w:rsidR="00F41ED5" w:rsidRDefault="00F41ED5" w:rsidP="00F41ED5">
      <w:pPr>
        <w:pStyle w:val="Code"/>
      </w:pPr>
    </w:p>
    <w:p w14:paraId="1619BF65" w14:textId="77777777" w:rsidR="00F41ED5" w:rsidRDefault="00F41ED5" w:rsidP="00F41ED5">
      <w:pPr>
        <w:pStyle w:val="Code"/>
      </w:pPr>
      <w:r>
        <w:t xml:space="preserve">    </w:t>
      </w:r>
    </w:p>
    <w:p w14:paraId="74D051E4" w14:textId="77777777" w:rsidR="00F41ED5" w:rsidRDefault="00F41ED5" w:rsidP="00F41ED5">
      <w:pPr>
        <w:pStyle w:val="Code"/>
      </w:pPr>
      <w:r>
        <w:t xml:space="preserve">    // Instructions using </w:t>
      </w:r>
      <w:proofErr w:type="spellStart"/>
      <w:r>
        <w:t>TextFlow</w:t>
      </w:r>
      <w:proofErr w:type="spellEnd"/>
    </w:p>
    <w:p w14:paraId="76E28D9D" w14:textId="77777777" w:rsidR="00F41ED5" w:rsidRDefault="00F41ED5" w:rsidP="00F41ED5">
      <w:pPr>
        <w:pStyle w:val="Code"/>
      </w:pPr>
      <w:r>
        <w:t xml:space="preserve">    </w:t>
      </w:r>
      <w:proofErr w:type="spellStart"/>
      <w:r>
        <w:t>TextFlow</w:t>
      </w:r>
      <w:proofErr w:type="spellEnd"/>
      <w:r>
        <w:t xml:space="preserve"> </w:t>
      </w:r>
      <w:proofErr w:type="spellStart"/>
      <w:r>
        <w:t>instructionsFlow</w:t>
      </w:r>
      <w:proofErr w:type="spellEnd"/>
      <w:r>
        <w:t xml:space="preserve"> = new </w:t>
      </w:r>
      <w:proofErr w:type="spellStart"/>
      <w:proofErr w:type="gramStart"/>
      <w:r>
        <w:t>TextFlow</w:t>
      </w:r>
      <w:proofErr w:type="spellEnd"/>
      <w:r>
        <w:t>(</w:t>
      </w:r>
      <w:proofErr w:type="gramEnd"/>
      <w:r>
        <w:t>);</w:t>
      </w:r>
    </w:p>
    <w:p w14:paraId="6C5FAE8D" w14:textId="77777777" w:rsidR="00F41ED5" w:rsidRDefault="00F41ED5" w:rsidP="00F41ED5">
      <w:pPr>
        <w:pStyle w:val="Code"/>
      </w:pPr>
    </w:p>
    <w:p w14:paraId="2DB8546E" w14:textId="77777777" w:rsidR="00F41ED5" w:rsidRDefault="00F41ED5" w:rsidP="00F41ED5">
      <w:pPr>
        <w:pStyle w:val="Code"/>
      </w:pPr>
      <w:r>
        <w:t xml:space="preserve">    Text header = new </w:t>
      </w:r>
      <w:proofErr w:type="gramStart"/>
      <w:r>
        <w:t>Text(</w:t>
      </w:r>
      <w:proofErr w:type="gramEnd"/>
      <w:r>
        <w:t>"Welcome to Password Factory!\n\n");</w:t>
      </w:r>
    </w:p>
    <w:p w14:paraId="138BC785" w14:textId="77777777" w:rsidR="00F41ED5" w:rsidRDefault="00F41ED5" w:rsidP="00F41ED5">
      <w:pPr>
        <w:pStyle w:val="Code"/>
      </w:pPr>
      <w:r>
        <w:t xml:space="preserve">    </w:t>
      </w:r>
      <w:proofErr w:type="spellStart"/>
      <w:proofErr w:type="gramStart"/>
      <w:r>
        <w:t>header.setStyle</w:t>
      </w:r>
      <w:proofErr w:type="spellEnd"/>
      <w:proofErr w:type="gramEnd"/>
      <w:r>
        <w:t>("-</w:t>
      </w:r>
      <w:proofErr w:type="spellStart"/>
      <w:r>
        <w:t>fx</w:t>
      </w:r>
      <w:proofErr w:type="spellEnd"/>
      <w:r>
        <w:t>-font-weight: bold; -</w:t>
      </w:r>
      <w:proofErr w:type="spellStart"/>
      <w:r>
        <w:t>fx</w:t>
      </w:r>
      <w:proofErr w:type="spellEnd"/>
      <w:r>
        <w:t>-font-size: 16;");</w:t>
      </w:r>
    </w:p>
    <w:p w14:paraId="7471FEB2" w14:textId="77777777" w:rsidR="00F41ED5" w:rsidRDefault="00F41ED5" w:rsidP="00F41ED5">
      <w:pPr>
        <w:pStyle w:val="Code"/>
      </w:pPr>
    </w:p>
    <w:p w14:paraId="5444FA82" w14:textId="77777777" w:rsidR="00F41ED5" w:rsidRDefault="00F41ED5" w:rsidP="00F41ED5">
      <w:pPr>
        <w:pStyle w:val="Code"/>
      </w:pPr>
      <w:r>
        <w:t xml:space="preserve">        Text line1 = new </w:t>
      </w:r>
      <w:proofErr w:type="gramStart"/>
      <w:r>
        <w:t>Text(</w:t>
      </w:r>
      <w:proofErr w:type="gramEnd"/>
      <w:r>
        <w:t>"• Enter passwords as fast as you can before time runs out.\n");</w:t>
      </w:r>
    </w:p>
    <w:p w14:paraId="754B3333" w14:textId="77777777" w:rsidR="00F41ED5" w:rsidRDefault="00F41ED5" w:rsidP="00F41ED5">
      <w:pPr>
        <w:pStyle w:val="Code"/>
      </w:pPr>
      <w:r>
        <w:t xml:space="preserve">        Text line2 = new </w:t>
      </w:r>
      <w:proofErr w:type="gramStart"/>
      <w:r>
        <w:t>Text(</w:t>
      </w:r>
      <w:proofErr w:type="gramEnd"/>
      <w:r>
        <w:t>"• Watch for hints to improve your password strength.\n");</w:t>
      </w:r>
    </w:p>
    <w:p w14:paraId="60F833E5" w14:textId="77777777" w:rsidR="00F41ED5" w:rsidRDefault="00F41ED5" w:rsidP="00F41ED5">
      <w:pPr>
        <w:pStyle w:val="Code"/>
      </w:pPr>
      <w:r>
        <w:t xml:space="preserve">        Text line3 = new </w:t>
      </w:r>
      <w:proofErr w:type="gramStart"/>
      <w:r>
        <w:t>Text(</w:t>
      </w:r>
      <w:proofErr w:type="gramEnd"/>
      <w:r>
        <w:t xml:space="preserve">"• Earn points for stronger passwords. Weak ones won't </w:t>
      </w:r>
      <w:proofErr w:type="gramStart"/>
      <w:r>
        <w:t>score!\</w:t>
      </w:r>
      <w:proofErr w:type="gramEnd"/>
      <w:r>
        <w:t>n");</w:t>
      </w:r>
    </w:p>
    <w:p w14:paraId="2CEBC883" w14:textId="77777777" w:rsidR="00F41ED5" w:rsidRDefault="00F41ED5" w:rsidP="00F41ED5">
      <w:pPr>
        <w:pStyle w:val="Code"/>
      </w:pPr>
      <w:r>
        <w:t xml:space="preserve">        Text line4 = new </w:t>
      </w:r>
      <w:proofErr w:type="gramStart"/>
      <w:r>
        <w:t>Text(</w:t>
      </w:r>
      <w:proofErr w:type="gramEnd"/>
      <w:r>
        <w:t>"• Avoid common words or risk losing points!\n\n");</w:t>
      </w:r>
    </w:p>
    <w:p w14:paraId="6C7807C7" w14:textId="77777777" w:rsidR="00F41ED5" w:rsidRDefault="00F41ED5" w:rsidP="00F41ED5">
      <w:pPr>
        <w:pStyle w:val="Code"/>
      </w:pPr>
    </w:p>
    <w:p w14:paraId="53CF545A" w14:textId="77777777" w:rsidR="00F41ED5" w:rsidRDefault="00F41ED5" w:rsidP="00F41ED5">
      <w:pPr>
        <w:pStyle w:val="Code"/>
      </w:pPr>
      <w:r>
        <w:t xml:space="preserve">        Text </w:t>
      </w:r>
      <w:proofErr w:type="spellStart"/>
      <w:r>
        <w:t>difficultyHeader</w:t>
      </w:r>
      <w:proofErr w:type="spellEnd"/>
      <w:r>
        <w:t xml:space="preserve"> = new </w:t>
      </w:r>
      <w:proofErr w:type="gramStart"/>
      <w:r>
        <w:t>Text(</w:t>
      </w:r>
      <w:proofErr w:type="gramEnd"/>
      <w:r>
        <w:t>"Difficulty Levels:\n");</w:t>
      </w:r>
    </w:p>
    <w:p w14:paraId="53E3F2A9" w14:textId="77777777" w:rsidR="00F41ED5" w:rsidRDefault="00F41ED5" w:rsidP="00F41ED5">
      <w:pPr>
        <w:pStyle w:val="Code"/>
      </w:pPr>
      <w:r>
        <w:t xml:space="preserve">        </w:t>
      </w:r>
      <w:proofErr w:type="spellStart"/>
      <w:r>
        <w:t>difficultyHeader.setStyle</w:t>
      </w:r>
      <w:proofErr w:type="spellEnd"/>
      <w:r>
        <w:t>("-</w:t>
      </w:r>
      <w:proofErr w:type="spellStart"/>
      <w:r>
        <w:t>fx</w:t>
      </w:r>
      <w:proofErr w:type="spellEnd"/>
      <w:r>
        <w:t>-font-weight: bold;"</w:t>
      </w:r>
      <w:proofErr w:type="gramStart"/>
      <w:r>
        <w:t>);</w:t>
      </w:r>
      <w:proofErr w:type="gramEnd"/>
    </w:p>
    <w:p w14:paraId="6AE121CC" w14:textId="77777777" w:rsidR="00F41ED5" w:rsidRDefault="00F41ED5" w:rsidP="00F41ED5">
      <w:pPr>
        <w:pStyle w:val="Code"/>
      </w:pPr>
    </w:p>
    <w:p w14:paraId="59DA783C" w14:textId="77777777" w:rsidR="00F41ED5" w:rsidRDefault="00F41ED5" w:rsidP="00F41ED5">
      <w:pPr>
        <w:pStyle w:val="Code"/>
      </w:pPr>
      <w:r>
        <w:t xml:space="preserve">        Text </w:t>
      </w:r>
      <w:proofErr w:type="spellStart"/>
      <w:r>
        <w:t>easyDesc</w:t>
      </w:r>
      <w:proofErr w:type="spellEnd"/>
      <w:r>
        <w:t xml:space="preserve"> = new </w:t>
      </w:r>
      <w:proofErr w:type="gramStart"/>
      <w:r>
        <w:t>Text(</w:t>
      </w:r>
      <w:proofErr w:type="gramEnd"/>
      <w:r>
        <w:t>"Easy: More time. Basic password rules.\n"</w:t>
      </w:r>
      <w:proofErr w:type="gramStart"/>
      <w:r>
        <w:t>);</w:t>
      </w:r>
      <w:proofErr w:type="gramEnd"/>
    </w:p>
    <w:p w14:paraId="2D4369A5" w14:textId="77777777" w:rsidR="00F41ED5" w:rsidRDefault="00F41ED5" w:rsidP="00F41ED5">
      <w:pPr>
        <w:pStyle w:val="Code"/>
      </w:pPr>
      <w:r>
        <w:t xml:space="preserve">        Text </w:t>
      </w:r>
      <w:proofErr w:type="spellStart"/>
      <w:r>
        <w:t>mediumDesc</w:t>
      </w:r>
      <w:proofErr w:type="spellEnd"/>
      <w:r>
        <w:t xml:space="preserve"> = new </w:t>
      </w:r>
      <w:proofErr w:type="gramStart"/>
      <w:r>
        <w:t>Text(</w:t>
      </w:r>
      <w:proofErr w:type="gramEnd"/>
      <w:r>
        <w:t>"Medium: Less time. Common words are penalized harder.\n"</w:t>
      </w:r>
      <w:proofErr w:type="gramStart"/>
      <w:r>
        <w:t>);</w:t>
      </w:r>
      <w:proofErr w:type="gramEnd"/>
    </w:p>
    <w:p w14:paraId="0E389C3C" w14:textId="77777777" w:rsidR="00F41ED5" w:rsidRDefault="00F41ED5" w:rsidP="00F41ED5">
      <w:pPr>
        <w:pStyle w:val="Code"/>
      </w:pPr>
      <w:r>
        <w:t xml:space="preserve">        Text </w:t>
      </w:r>
      <w:proofErr w:type="spellStart"/>
      <w:r>
        <w:t>hardDesc</w:t>
      </w:r>
      <w:proofErr w:type="spellEnd"/>
      <w:r>
        <w:t xml:space="preserve"> = new </w:t>
      </w:r>
      <w:proofErr w:type="gramStart"/>
      <w:r>
        <w:t>Text(</w:t>
      </w:r>
      <w:proofErr w:type="gramEnd"/>
      <w:r>
        <w:t xml:space="preserve">"Hard: Tight time. Only complex passwords </w:t>
      </w:r>
      <w:proofErr w:type="gramStart"/>
      <w:r>
        <w:t>score!\</w:t>
      </w:r>
      <w:proofErr w:type="gramEnd"/>
      <w:r>
        <w:t>n");</w:t>
      </w:r>
    </w:p>
    <w:p w14:paraId="2CCE739A" w14:textId="77777777" w:rsidR="00F41ED5" w:rsidRDefault="00F41ED5" w:rsidP="00F41ED5">
      <w:pPr>
        <w:pStyle w:val="Code"/>
      </w:pPr>
    </w:p>
    <w:p w14:paraId="0735B191" w14:textId="77777777" w:rsidR="00F41ED5" w:rsidRDefault="00F41ED5" w:rsidP="00F41ED5">
      <w:pPr>
        <w:pStyle w:val="Code"/>
      </w:pPr>
      <w:r>
        <w:t xml:space="preserve">        </w:t>
      </w:r>
      <w:proofErr w:type="spellStart"/>
      <w:r>
        <w:t>instructionsFlow.getChildren</w:t>
      </w:r>
      <w:proofErr w:type="spellEnd"/>
      <w:r>
        <w:t>(</w:t>
      </w:r>
      <w:proofErr w:type="gramStart"/>
      <w:r>
        <w:t>).</w:t>
      </w:r>
      <w:proofErr w:type="spellStart"/>
      <w:r>
        <w:t>addAll</w:t>
      </w:r>
      <w:proofErr w:type="spellEnd"/>
      <w:proofErr w:type="gramEnd"/>
      <w:r>
        <w:t>(</w:t>
      </w:r>
    </w:p>
    <w:p w14:paraId="31E9BA41" w14:textId="77777777" w:rsidR="00F41ED5" w:rsidRDefault="00F41ED5" w:rsidP="00F41ED5">
      <w:pPr>
        <w:pStyle w:val="Code"/>
      </w:pPr>
      <w:r>
        <w:t xml:space="preserve">            header, line1, line2, line3, line4,</w:t>
      </w:r>
    </w:p>
    <w:p w14:paraId="6E9B1A64" w14:textId="77777777" w:rsidR="00F41ED5" w:rsidRDefault="00F41ED5" w:rsidP="00F41ED5">
      <w:pPr>
        <w:pStyle w:val="Code"/>
      </w:pPr>
      <w:r>
        <w:t xml:space="preserve">            </w:t>
      </w:r>
      <w:proofErr w:type="spellStart"/>
      <w:r>
        <w:t>difficultyHeader</w:t>
      </w:r>
      <w:proofErr w:type="spellEnd"/>
      <w:r>
        <w:t xml:space="preserve">, </w:t>
      </w:r>
      <w:proofErr w:type="spellStart"/>
      <w:r>
        <w:t>easyDesc</w:t>
      </w:r>
      <w:proofErr w:type="spellEnd"/>
      <w:r>
        <w:t xml:space="preserve">, </w:t>
      </w:r>
      <w:proofErr w:type="spellStart"/>
      <w:r>
        <w:t>mediumDesc</w:t>
      </w:r>
      <w:proofErr w:type="spellEnd"/>
      <w:r>
        <w:t xml:space="preserve">, </w:t>
      </w:r>
      <w:proofErr w:type="spellStart"/>
      <w:r>
        <w:t>hardDesc</w:t>
      </w:r>
      <w:proofErr w:type="spellEnd"/>
    </w:p>
    <w:p w14:paraId="4F5052CE" w14:textId="77777777" w:rsidR="00F41ED5" w:rsidRDefault="00F41ED5" w:rsidP="00F41ED5">
      <w:pPr>
        <w:pStyle w:val="Code"/>
      </w:pPr>
      <w:r>
        <w:t xml:space="preserve">        );</w:t>
      </w:r>
    </w:p>
    <w:p w14:paraId="57859901" w14:textId="77777777" w:rsidR="00F41ED5" w:rsidRDefault="00F41ED5" w:rsidP="00F41ED5">
      <w:pPr>
        <w:pStyle w:val="Code"/>
      </w:pPr>
    </w:p>
    <w:p w14:paraId="3B4B91FB" w14:textId="77777777" w:rsidR="00F41ED5" w:rsidRDefault="00F41ED5" w:rsidP="00F41ED5">
      <w:pPr>
        <w:pStyle w:val="Code"/>
      </w:pPr>
      <w:r>
        <w:t xml:space="preserve">    //Difficulty selection using radio buttons</w:t>
      </w:r>
    </w:p>
    <w:p w14:paraId="5D2C231F" w14:textId="77777777" w:rsidR="00F41ED5" w:rsidRDefault="00F41ED5" w:rsidP="00F41ED5">
      <w:pPr>
        <w:pStyle w:val="Code"/>
      </w:pPr>
      <w:r>
        <w:t xml:space="preserve">     </w:t>
      </w:r>
    </w:p>
    <w:p w14:paraId="014C4D68" w14:textId="77777777" w:rsidR="00F41ED5" w:rsidRDefault="00F41ED5" w:rsidP="00F41ED5">
      <w:pPr>
        <w:pStyle w:val="Code"/>
        <w:shd w:val="clear" w:color="auto" w:fill="FF0000"/>
      </w:pPr>
      <w:r>
        <w:t xml:space="preserve">        </w:t>
      </w:r>
      <w:proofErr w:type="spellStart"/>
      <w:r>
        <w:t>ToggleGroup</w:t>
      </w:r>
      <w:proofErr w:type="spellEnd"/>
      <w:r>
        <w:t xml:space="preserve"> </w:t>
      </w:r>
      <w:proofErr w:type="spellStart"/>
      <w:r>
        <w:t>difficultyGroup</w:t>
      </w:r>
      <w:proofErr w:type="spellEnd"/>
      <w:r>
        <w:t xml:space="preserve"> = new </w:t>
      </w:r>
      <w:proofErr w:type="spellStart"/>
      <w:proofErr w:type="gramStart"/>
      <w:r>
        <w:t>ToggleGroup</w:t>
      </w:r>
      <w:proofErr w:type="spellEnd"/>
      <w:r>
        <w:t>(</w:t>
      </w:r>
      <w:proofErr w:type="gramEnd"/>
      <w:r>
        <w:t>);</w:t>
      </w:r>
    </w:p>
    <w:p w14:paraId="67424CE5" w14:textId="77777777" w:rsidR="00F41ED5" w:rsidRDefault="00F41ED5" w:rsidP="00F41ED5">
      <w:pPr>
        <w:pStyle w:val="Code"/>
        <w:shd w:val="clear" w:color="auto" w:fill="FF0000"/>
      </w:pPr>
      <w:r>
        <w:t xml:space="preserve">        </w:t>
      </w:r>
      <w:proofErr w:type="spellStart"/>
      <w:r>
        <w:t>RadioButton</w:t>
      </w:r>
      <w:proofErr w:type="spellEnd"/>
      <w:r>
        <w:t xml:space="preserve"> </w:t>
      </w:r>
      <w:proofErr w:type="spellStart"/>
      <w:r>
        <w:t>easyButton</w:t>
      </w:r>
      <w:proofErr w:type="spellEnd"/>
      <w:r>
        <w:t xml:space="preserve"> = new </w:t>
      </w:r>
      <w:proofErr w:type="spellStart"/>
      <w:r>
        <w:t>RadioButton</w:t>
      </w:r>
      <w:proofErr w:type="spellEnd"/>
      <w:r>
        <w:t>("Easy"</w:t>
      </w:r>
      <w:proofErr w:type="gramStart"/>
      <w:r>
        <w:t>);</w:t>
      </w:r>
      <w:proofErr w:type="gramEnd"/>
    </w:p>
    <w:p w14:paraId="758CDD48" w14:textId="77777777" w:rsidR="00F41ED5" w:rsidRDefault="00F41ED5" w:rsidP="00F41ED5">
      <w:pPr>
        <w:pStyle w:val="Code"/>
        <w:shd w:val="clear" w:color="auto" w:fill="FF0000"/>
      </w:pPr>
      <w:r>
        <w:t xml:space="preserve">        </w:t>
      </w:r>
      <w:proofErr w:type="spellStart"/>
      <w:r>
        <w:t>RadioButton</w:t>
      </w:r>
      <w:proofErr w:type="spellEnd"/>
      <w:r>
        <w:t xml:space="preserve"> </w:t>
      </w:r>
      <w:proofErr w:type="spellStart"/>
      <w:r>
        <w:t>mediumButton</w:t>
      </w:r>
      <w:proofErr w:type="spellEnd"/>
      <w:r>
        <w:t xml:space="preserve"> = new </w:t>
      </w:r>
      <w:proofErr w:type="spellStart"/>
      <w:r>
        <w:t>RadioButton</w:t>
      </w:r>
      <w:proofErr w:type="spellEnd"/>
      <w:r>
        <w:t>("Medium"</w:t>
      </w:r>
      <w:proofErr w:type="gramStart"/>
      <w:r>
        <w:t>);</w:t>
      </w:r>
      <w:proofErr w:type="gramEnd"/>
    </w:p>
    <w:p w14:paraId="381214A2" w14:textId="77777777" w:rsidR="00F41ED5" w:rsidRDefault="00F41ED5" w:rsidP="00F41ED5">
      <w:pPr>
        <w:pStyle w:val="Code"/>
        <w:shd w:val="clear" w:color="auto" w:fill="FF0000"/>
      </w:pPr>
      <w:r>
        <w:t xml:space="preserve">        </w:t>
      </w:r>
      <w:proofErr w:type="spellStart"/>
      <w:r>
        <w:t>RadioButton</w:t>
      </w:r>
      <w:proofErr w:type="spellEnd"/>
      <w:r>
        <w:t xml:space="preserve"> </w:t>
      </w:r>
      <w:proofErr w:type="spellStart"/>
      <w:r>
        <w:t>hardButton</w:t>
      </w:r>
      <w:proofErr w:type="spellEnd"/>
      <w:r>
        <w:t xml:space="preserve"> = new </w:t>
      </w:r>
      <w:proofErr w:type="spellStart"/>
      <w:r>
        <w:t>RadioButton</w:t>
      </w:r>
      <w:proofErr w:type="spellEnd"/>
      <w:r>
        <w:t>("Hard"</w:t>
      </w:r>
      <w:proofErr w:type="gramStart"/>
      <w:r>
        <w:t>);</w:t>
      </w:r>
      <w:proofErr w:type="gramEnd"/>
    </w:p>
    <w:p w14:paraId="28AE5FE6" w14:textId="6B2C8DE9" w:rsidR="00F41ED5" w:rsidRPr="00F41ED5" w:rsidRDefault="00F41ED5" w:rsidP="00F41ED5">
      <w:pPr>
        <w:pStyle w:val="Code"/>
        <w:ind w:firstLine="720"/>
        <w:rPr>
          <w:color w:val="FF0000"/>
        </w:rPr>
      </w:pPr>
      <w:r w:rsidRPr="00F41ED5">
        <w:rPr>
          <w:color w:val="FF0000"/>
        </w:rPr>
        <w:t>/*</w:t>
      </w:r>
      <w:r w:rsidRPr="00F41ED5">
        <w:rPr>
          <w:rFonts w:ascii="Times New Roman" w:hAnsi="Times New Roman" w:cs="Times New Roman"/>
          <w:color w:val="FF0000"/>
          <w:sz w:val="24"/>
        </w:rPr>
        <w:t xml:space="preserve"> </w:t>
      </w:r>
      <w:r w:rsidRPr="00F41ED5">
        <w:rPr>
          <w:color w:val="FF0000"/>
        </w:rPr>
        <w:t xml:space="preserve">Radio buttons for choosing the difficulty level (Easy, Medium, </w:t>
      </w:r>
      <w:proofErr w:type="gramStart"/>
      <w:r w:rsidRPr="00F41ED5">
        <w:rPr>
          <w:color w:val="FF0000"/>
        </w:rPr>
        <w:t>Hard)</w:t>
      </w:r>
      <w:r w:rsidRPr="00F41ED5">
        <w:rPr>
          <w:color w:val="FF0000"/>
        </w:rPr>
        <w:t>*</w:t>
      </w:r>
      <w:proofErr w:type="gramEnd"/>
      <w:r w:rsidRPr="00F41ED5">
        <w:rPr>
          <w:color w:val="FF0000"/>
        </w:rPr>
        <w:t>/</w:t>
      </w:r>
    </w:p>
    <w:p w14:paraId="44A1B440" w14:textId="77777777" w:rsidR="00F41ED5" w:rsidRDefault="00F41ED5" w:rsidP="00F41ED5">
      <w:pPr>
        <w:pStyle w:val="Code"/>
      </w:pPr>
      <w:r>
        <w:t xml:space="preserve">        </w:t>
      </w:r>
      <w:proofErr w:type="spellStart"/>
      <w:r>
        <w:t>easyButton.setToggleGroup</w:t>
      </w:r>
      <w:proofErr w:type="spellEnd"/>
      <w:r>
        <w:t>(</w:t>
      </w:r>
      <w:proofErr w:type="spellStart"/>
      <w:r>
        <w:t>difficultyGroup</w:t>
      </w:r>
      <w:proofErr w:type="spellEnd"/>
      <w:proofErr w:type="gramStart"/>
      <w:r>
        <w:t>);</w:t>
      </w:r>
      <w:proofErr w:type="gramEnd"/>
    </w:p>
    <w:p w14:paraId="0A8CCFD9" w14:textId="77777777" w:rsidR="00F41ED5" w:rsidRDefault="00F41ED5" w:rsidP="00F41ED5">
      <w:pPr>
        <w:pStyle w:val="Code"/>
      </w:pPr>
      <w:r>
        <w:t xml:space="preserve">        </w:t>
      </w:r>
      <w:proofErr w:type="spellStart"/>
      <w:r>
        <w:t>mediumButton.setToggleGroup</w:t>
      </w:r>
      <w:proofErr w:type="spellEnd"/>
      <w:r>
        <w:t>(</w:t>
      </w:r>
      <w:proofErr w:type="spellStart"/>
      <w:r>
        <w:t>difficultyGroup</w:t>
      </w:r>
      <w:proofErr w:type="spellEnd"/>
      <w:proofErr w:type="gramStart"/>
      <w:r>
        <w:t>);</w:t>
      </w:r>
      <w:proofErr w:type="gramEnd"/>
    </w:p>
    <w:p w14:paraId="570E6E14" w14:textId="77777777" w:rsidR="00F41ED5" w:rsidRDefault="00F41ED5" w:rsidP="00F41ED5">
      <w:pPr>
        <w:pStyle w:val="Code"/>
      </w:pPr>
      <w:r>
        <w:t xml:space="preserve">        </w:t>
      </w:r>
      <w:proofErr w:type="spellStart"/>
      <w:r>
        <w:t>hardButton.setToggleGroup</w:t>
      </w:r>
      <w:proofErr w:type="spellEnd"/>
      <w:r>
        <w:t>(</w:t>
      </w:r>
      <w:proofErr w:type="spellStart"/>
      <w:r>
        <w:t>difficultyGroup</w:t>
      </w:r>
      <w:proofErr w:type="spellEnd"/>
      <w:proofErr w:type="gramStart"/>
      <w:r>
        <w:t>);</w:t>
      </w:r>
      <w:proofErr w:type="gramEnd"/>
    </w:p>
    <w:p w14:paraId="5FA1E296" w14:textId="77777777" w:rsidR="00F41ED5" w:rsidRDefault="00F41ED5" w:rsidP="00F41ED5">
      <w:pPr>
        <w:pStyle w:val="Code"/>
      </w:pPr>
    </w:p>
    <w:p w14:paraId="607E6EDB" w14:textId="77777777" w:rsidR="00F41ED5" w:rsidRDefault="00F41ED5" w:rsidP="00F41ED5">
      <w:pPr>
        <w:pStyle w:val="Code"/>
      </w:pPr>
      <w:r>
        <w:t xml:space="preserve">        </w:t>
      </w:r>
      <w:proofErr w:type="spellStart"/>
      <w:r>
        <w:t>easyButton.setSelected</w:t>
      </w:r>
      <w:proofErr w:type="spellEnd"/>
      <w:r>
        <w:t>(true); // Default selection is Easy</w:t>
      </w:r>
    </w:p>
    <w:p w14:paraId="6D6FA3A5" w14:textId="77777777" w:rsidR="00F41ED5" w:rsidRDefault="00F41ED5" w:rsidP="00F41ED5">
      <w:pPr>
        <w:pStyle w:val="Code"/>
      </w:pPr>
    </w:p>
    <w:p w14:paraId="6EE5D3D8" w14:textId="77777777" w:rsidR="00F41ED5" w:rsidRDefault="00F41ED5" w:rsidP="00F41ED5">
      <w:pPr>
        <w:pStyle w:val="Code"/>
      </w:pPr>
      <w:r>
        <w:t xml:space="preserve">        //Start Game button</w:t>
      </w:r>
    </w:p>
    <w:p w14:paraId="01FCFCAF" w14:textId="77777777" w:rsidR="00F41ED5" w:rsidRDefault="00F41ED5" w:rsidP="00F41ED5">
      <w:pPr>
        <w:pStyle w:val="Code"/>
        <w:shd w:val="clear" w:color="auto" w:fill="FF0000"/>
      </w:pPr>
      <w:r>
        <w:t xml:space="preserve">        Button </w:t>
      </w:r>
      <w:proofErr w:type="spellStart"/>
      <w:r>
        <w:t>startButton</w:t>
      </w:r>
      <w:proofErr w:type="spellEnd"/>
      <w:r>
        <w:t xml:space="preserve"> = new </w:t>
      </w:r>
      <w:proofErr w:type="gramStart"/>
      <w:r>
        <w:t>Button(</w:t>
      </w:r>
      <w:proofErr w:type="gramEnd"/>
      <w:r>
        <w:t>"Start Game");</w:t>
      </w:r>
    </w:p>
    <w:p w14:paraId="617678C0" w14:textId="77777777" w:rsidR="00F41ED5" w:rsidRDefault="00F41ED5" w:rsidP="00F41ED5">
      <w:pPr>
        <w:pStyle w:val="Code"/>
        <w:shd w:val="clear" w:color="auto" w:fill="FF0000"/>
      </w:pPr>
      <w:r>
        <w:t xml:space="preserve">        </w:t>
      </w:r>
      <w:proofErr w:type="spellStart"/>
      <w:r>
        <w:t>startButton.setOnAction</w:t>
      </w:r>
      <w:proofErr w:type="spellEnd"/>
      <w:r>
        <w:t>(e -&gt; {</w:t>
      </w:r>
    </w:p>
    <w:p w14:paraId="2E989EE9" w14:textId="1DB3C582" w:rsidR="00F41ED5" w:rsidRPr="00F41ED5" w:rsidRDefault="00F41ED5" w:rsidP="00F41ED5">
      <w:pPr>
        <w:pStyle w:val="Code"/>
        <w:ind w:firstLine="720"/>
        <w:rPr>
          <w:color w:val="FF0000"/>
        </w:rPr>
      </w:pPr>
      <w:r w:rsidRPr="00F41ED5">
        <w:rPr>
          <w:color w:val="FF0000"/>
        </w:rPr>
        <w:t>/*Starts the game*/</w:t>
      </w:r>
      <w:r w:rsidRPr="00F41ED5">
        <w:rPr>
          <w:color w:val="FF0000"/>
        </w:rPr>
        <w:t xml:space="preserve">        </w:t>
      </w:r>
    </w:p>
    <w:p w14:paraId="190339EB" w14:textId="67A135C4" w:rsidR="00F41ED5" w:rsidRDefault="00F41ED5" w:rsidP="00F41ED5">
      <w:pPr>
        <w:pStyle w:val="Code"/>
        <w:ind w:firstLine="720"/>
      </w:pPr>
      <w:r>
        <w:t>//find the selected difficulty</w:t>
      </w:r>
    </w:p>
    <w:p w14:paraId="2BD1A086" w14:textId="77777777" w:rsidR="00F41ED5" w:rsidRDefault="00F41ED5" w:rsidP="00F41ED5">
      <w:pPr>
        <w:pStyle w:val="Code"/>
      </w:pPr>
      <w:r>
        <w:t xml:space="preserve">        String </w:t>
      </w:r>
      <w:proofErr w:type="spellStart"/>
      <w:r>
        <w:t>selectedDifficulty</w:t>
      </w:r>
      <w:proofErr w:type="spellEnd"/>
      <w:r>
        <w:t xml:space="preserve"> = ((</w:t>
      </w:r>
      <w:proofErr w:type="spellStart"/>
      <w:r>
        <w:t>RadioButton</w:t>
      </w:r>
      <w:proofErr w:type="spellEnd"/>
      <w:r>
        <w:t xml:space="preserve">) </w:t>
      </w:r>
      <w:proofErr w:type="spellStart"/>
      <w:r>
        <w:t>difficultyGroup.getSelectedToggle</w:t>
      </w:r>
      <w:proofErr w:type="spellEnd"/>
      <w:r>
        <w:t>()</w:t>
      </w:r>
      <w:proofErr w:type="gramStart"/>
      <w:r>
        <w:t>).</w:t>
      </w:r>
      <w:proofErr w:type="spellStart"/>
      <w:r>
        <w:t>getText</w:t>
      </w:r>
      <w:proofErr w:type="spellEnd"/>
      <w:proofErr w:type="gramEnd"/>
      <w:r>
        <w:t>();</w:t>
      </w:r>
    </w:p>
    <w:p w14:paraId="2407F858" w14:textId="77777777" w:rsidR="00F41ED5" w:rsidRDefault="00F41ED5" w:rsidP="00F41ED5">
      <w:pPr>
        <w:pStyle w:val="Code"/>
      </w:pPr>
    </w:p>
    <w:p w14:paraId="60CEFC44" w14:textId="77777777" w:rsidR="00F41ED5" w:rsidRDefault="00F41ED5" w:rsidP="00F41ED5">
      <w:pPr>
        <w:pStyle w:val="Code"/>
      </w:pPr>
      <w:r>
        <w:t xml:space="preserve">        //close the setup window</w:t>
      </w:r>
    </w:p>
    <w:p w14:paraId="7FB0B4A9" w14:textId="77777777" w:rsidR="00F41ED5" w:rsidRDefault="00F41ED5" w:rsidP="00F41ED5">
      <w:pPr>
        <w:pStyle w:val="Code"/>
      </w:pPr>
      <w:r>
        <w:t xml:space="preserve">        </w:t>
      </w:r>
      <w:proofErr w:type="spellStart"/>
      <w:r>
        <w:t>setupStage.close</w:t>
      </w:r>
      <w:proofErr w:type="spellEnd"/>
      <w:r>
        <w:t>(</w:t>
      </w:r>
      <w:proofErr w:type="gramStart"/>
      <w:r>
        <w:t>);</w:t>
      </w:r>
      <w:proofErr w:type="gramEnd"/>
    </w:p>
    <w:p w14:paraId="390FB02E" w14:textId="77777777" w:rsidR="00F41ED5" w:rsidRDefault="00F41ED5" w:rsidP="00F41ED5">
      <w:pPr>
        <w:pStyle w:val="Code"/>
      </w:pPr>
    </w:p>
    <w:p w14:paraId="29E6A70F" w14:textId="77777777" w:rsidR="00F41ED5" w:rsidRDefault="00F41ED5" w:rsidP="00F41ED5">
      <w:pPr>
        <w:pStyle w:val="Code"/>
      </w:pPr>
      <w:r>
        <w:t xml:space="preserve">        //open the </w:t>
      </w:r>
      <w:proofErr w:type="spellStart"/>
      <w:r>
        <w:t>PasswordGame</w:t>
      </w:r>
      <w:proofErr w:type="spellEnd"/>
      <w:r>
        <w:t xml:space="preserve"> screen and send it selected difficulty</w:t>
      </w:r>
    </w:p>
    <w:p w14:paraId="10A3B5D5" w14:textId="77777777" w:rsidR="00F41ED5" w:rsidRDefault="00F41ED5" w:rsidP="00F41ED5">
      <w:pPr>
        <w:pStyle w:val="Code"/>
      </w:pPr>
      <w:r>
        <w:t xml:space="preserve">            new </w:t>
      </w:r>
      <w:proofErr w:type="spellStart"/>
      <w:r>
        <w:t>PasswordGame</w:t>
      </w:r>
      <w:proofErr w:type="spellEnd"/>
      <w:r>
        <w:t>(</w:t>
      </w:r>
      <w:proofErr w:type="spellStart"/>
      <w:r>
        <w:t>selectedDifficulty</w:t>
      </w:r>
      <w:proofErr w:type="spellEnd"/>
      <w:proofErr w:type="gramStart"/>
      <w:r>
        <w:t>).show</w:t>
      </w:r>
      <w:proofErr w:type="gramEnd"/>
      <w:r>
        <w:t>();</w:t>
      </w:r>
    </w:p>
    <w:p w14:paraId="73835583" w14:textId="77777777" w:rsidR="00F41ED5" w:rsidRDefault="00F41ED5" w:rsidP="00F41ED5">
      <w:pPr>
        <w:pStyle w:val="Code"/>
      </w:pPr>
      <w:r>
        <w:t xml:space="preserve">        });</w:t>
      </w:r>
    </w:p>
    <w:p w14:paraId="10747815" w14:textId="77777777" w:rsidR="00F41ED5" w:rsidRDefault="00F41ED5" w:rsidP="00F41ED5">
      <w:pPr>
        <w:pStyle w:val="Code"/>
      </w:pPr>
    </w:p>
    <w:p w14:paraId="5F2F69E9" w14:textId="77777777" w:rsidR="00F41ED5" w:rsidRDefault="00F41ED5" w:rsidP="00F41ED5">
      <w:pPr>
        <w:pStyle w:val="Code"/>
      </w:pPr>
      <w:r>
        <w:t xml:space="preserve">        //Back to Main Menu button</w:t>
      </w:r>
    </w:p>
    <w:p w14:paraId="38FEF6E5" w14:textId="77777777" w:rsidR="00F41ED5" w:rsidRDefault="00F41ED5" w:rsidP="00F41ED5">
      <w:pPr>
        <w:pStyle w:val="Code"/>
        <w:shd w:val="clear" w:color="auto" w:fill="FF0000"/>
      </w:pPr>
      <w:r>
        <w:t xml:space="preserve">        Button </w:t>
      </w:r>
      <w:proofErr w:type="spellStart"/>
      <w:r>
        <w:t>backButton</w:t>
      </w:r>
      <w:proofErr w:type="spellEnd"/>
      <w:r>
        <w:t xml:space="preserve"> = new </w:t>
      </w:r>
      <w:proofErr w:type="gramStart"/>
      <w:r>
        <w:t>Button(</w:t>
      </w:r>
      <w:proofErr w:type="gramEnd"/>
      <w:r>
        <w:t>"Back to Main Menu");</w:t>
      </w:r>
    </w:p>
    <w:p w14:paraId="28529492" w14:textId="77777777" w:rsidR="00F41ED5" w:rsidRDefault="00F41ED5" w:rsidP="00F41ED5">
      <w:pPr>
        <w:pStyle w:val="Code"/>
        <w:shd w:val="clear" w:color="auto" w:fill="FF0000"/>
      </w:pPr>
      <w:r>
        <w:t xml:space="preserve">        </w:t>
      </w:r>
      <w:proofErr w:type="spellStart"/>
      <w:r>
        <w:t>backButton.setOnAction</w:t>
      </w:r>
      <w:proofErr w:type="spellEnd"/>
      <w:r>
        <w:t>(e -&gt;</w:t>
      </w:r>
    </w:p>
    <w:p w14:paraId="5283390F" w14:textId="77777777" w:rsidR="00F41ED5" w:rsidRPr="00F41ED5" w:rsidRDefault="00F41ED5" w:rsidP="00F41ED5">
      <w:pPr>
        <w:pStyle w:val="Code"/>
        <w:rPr>
          <w:color w:val="FF0000"/>
        </w:rPr>
      </w:pPr>
      <w:r w:rsidRPr="00F41ED5">
        <w:rPr>
          <w:color w:val="FF0000"/>
        </w:rPr>
        <w:t xml:space="preserve">        //Back to Main Menu button</w:t>
      </w:r>
    </w:p>
    <w:p w14:paraId="031A75AA" w14:textId="78D8E03C" w:rsidR="00F41ED5" w:rsidRDefault="00F41ED5" w:rsidP="00F41ED5">
      <w:pPr>
        <w:pStyle w:val="Code"/>
      </w:pPr>
      <w:r>
        <w:t xml:space="preserve">        {</w:t>
      </w:r>
    </w:p>
    <w:p w14:paraId="2920BF52" w14:textId="77777777" w:rsidR="00F41ED5" w:rsidRDefault="00F41ED5" w:rsidP="00F41ED5">
      <w:pPr>
        <w:pStyle w:val="Code"/>
      </w:pPr>
      <w:r>
        <w:lastRenderedPageBreak/>
        <w:t xml:space="preserve">            </w:t>
      </w:r>
      <w:proofErr w:type="spellStart"/>
      <w:r>
        <w:t>setupStage.close</w:t>
      </w:r>
      <w:proofErr w:type="spellEnd"/>
      <w:r>
        <w:t>(</w:t>
      </w:r>
      <w:proofErr w:type="gramStart"/>
      <w:r>
        <w:t>);</w:t>
      </w:r>
      <w:proofErr w:type="gramEnd"/>
    </w:p>
    <w:p w14:paraId="685867FC" w14:textId="77777777" w:rsidR="00F41ED5" w:rsidRDefault="00F41ED5" w:rsidP="00F41ED5">
      <w:pPr>
        <w:pStyle w:val="Code"/>
      </w:pPr>
      <w:r>
        <w:t xml:space="preserve">            Stage </w:t>
      </w:r>
      <w:proofErr w:type="spellStart"/>
      <w:r>
        <w:t>mainStage</w:t>
      </w:r>
      <w:proofErr w:type="spellEnd"/>
      <w:r>
        <w:t xml:space="preserve"> = new </w:t>
      </w:r>
      <w:proofErr w:type="gramStart"/>
      <w:r>
        <w:t>Stage(</w:t>
      </w:r>
      <w:proofErr w:type="gramEnd"/>
      <w:r>
        <w:t>);</w:t>
      </w:r>
    </w:p>
    <w:p w14:paraId="229A0C0F" w14:textId="77777777" w:rsidR="00F41ED5" w:rsidRDefault="00F41ED5" w:rsidP="00F41ED5">
      <w:pPr>
        <w:pStyle w:val="Code"/>
      </w:pPr>
      <w:r>
        <w:t xml:space="preserve">            new App(</w:t>
      </w:r>
      <w:proofErr w:type="gramStart"/>
      <w:r>
        <w:t>).start</w:t>
      </w:r>
      <w:proofErr w:type="gramEnd"/>
      <w:r>
        <w:t>(</w:t>
      </w:r>
      <w:proofErr w:type="spellStart"/>
      <w:r>
        <w:t>mainStage</w:t>
      </w:r>
      <w:proofErr w:type="spellEnd"/>
      <w:r>
        <w:t>);</w:t>
      </w:r>
    </w:p>
    <w:p w14:paraId="0ACD694E" w14:textId="77777777" w:rsidR="00F41ED5" w:rsidRDefault="00F41ED5" w:rsidP="00F41ED5">
      <w:pPr>
        <w:pStyle w:val="Code"/>
      </w:pPr>
      <w:r>
        <w:t xml:space="preserve">        });</w:t>
      </w:r>
    </w:p>
    <w:p w14:paraId="054D7E40" w14:textId="77777777" w:rsidR="00F41ED5" w:rsidRDefault="00F41ED5" w:rsidP="00F41ED5">
      <w:pPr>
        <w:pStyle w:val="Code"/>
      </w:pPr>
    </w:p>
    <w:p w14:paraId="08F11779" w14:textId="77777777" w:rsidR="00F41ED5" w:rsidRDefault="00F41ED5" w:rsidP="00F41ED5">
      <w:pPr>
        <w:pStyle w:val="Code"/>
      </w:pPr>
      <w:r>
        <w:t xml:space="preserve">        //Layout: </w:t>
      </w:r>
      <w:proofErr w:type="spellStart"/>
      <w:r>
        <w:t>VBox</w:t>
      </w:r>
      <w:proofErr w:type="spellEnd"/>
      <w:r>
        <w:t xml:space="preserve"> with spacing and padding</w:t>
      </w:r>
    </w:p>
    <w:p w14:paraId="241E359B" w14:textId="77777777" w:rsidR="00F41ED5" w:rsidRDefault="00F41ED5" w:rsidP="00F41ED5">
      <w:pPr>
        <w:pStyle w:val="Code"/>
      </w:pPr>
      <w:r>
        <w:t xml:space="preserve">        </w:t>
      </w:r>
      <w:proofErr w:type="spellStart"/>
      <w:r>
        <w:t>VBox</w:t>
      </w:r>
      <w:proofErr w:type="spellEnd"/>
      <w:r>
        <w:t xml:space="preserve"> layout = new </w:t>
      </w:r>
      <w:proofErr w:type="spellStart"/>
      <w:proofErr w:type="gramStart"/>
      <w:r>
        <w:t>VBox</w:t>
      </w:r>
      <w:proofErr w:type="spellEnd"/>
      <w:r>
        <w:t>(</w:t>
      </w:r>
      <w:proofErr w:type="gramEnd"/>
      <w:r>
        <w:t>10,</w:t>
      </w:r>
    </w:p>
    <w:p w14:paraId="35FB3B13" w14:textId="77777777" w:rsidR="00F41ED5" w:rsidRDefault="00F41ED5" w:rsidP="00F41ED5">
      <w:pPr>
        <w:pStyle w:val="Code"/>
      </w:pPr>
      <w:r>
        <w:t xml:space="preserve">            </w:t>
      </w:r>
      <w:proofErr w:type="spellStart"/>
      <w:r>
        <w:t>instructionsFlow</w:t>
      </w:r>
      <w:proofErr w:type="spellEnd"/>
      <w:r>
        <w:t>,</w:t>
      </w:r>
    </w:p>
    <w:p w14:paraId="0216117C" w14:textId="77777777" w:rsidR="00F41ED5" w:rsidRDefault="00F41ED5" w:rsidP="00F41ED5">
      <w:pPr>
        <w:pStyle w:val="Code"/>
      </w:pPr>
      <w:r>
        <w:t xml:space="preserve">            </w:t>
      </w:r>
      <w:proofErr w:type="spellStart"/>
      <w:r>
        <w:t>easyButton</w:t>
      </w:r>
      <w:proofErr w:type="spellEnd"/>
      <w:r>
        <w:t>,</w:t>
      </w:r>
    </w:p>
    <w:p w14:paraId="23A983C3" w14:textId="77777777" w:rsidR="00F41ED5" w:rsidRDefault="00F41ED5" w:rsidP="00F41ED5">
      <w:pPr>
        <w:pStyle w:val="Code"/>
      </w:pPr>
      <w:r>
        <w:t xml:space="preserve">            </w:t>
      </w:r>
      <w:proofErr w:type="spellStart"/>
      <w:r>
        <w:t>mediumButton</w:t>
      </w:r>
      <w:proofErr w:type="spellEnd"/>
      <w:r>
        <w:t>,</w:t>
      </w:r>
    </w:p>
    <w:p w14:paraId="39308EC8" w14:textId="77777777" w:rsidR="00F41ED5" w:rsidRDefault="00F41ED5" w:rsidP="00F41ED5">
      <w:pPr>
        <w:pStyle w:val="Code"/>
      </w:pPr>
      <w:r>
        <w:t xml:space="preserve">            </w:t>
      </w:r>
      <w:proofErr w:type="spellStart"/>
      <w:r>
        <w:t>hardButton</w:t>
      </w:r>
      <w:proofErr w:type="spellEnd"/>
      <w:r>
        <w:t>,</w:t>
      </w:r>
    </w:p>
    <w:p w14:paraId="16E26F51" w14:textId="77777777" w:rsidR="00F41ED5" w:rsidRDefault="00F41ED5" w:rsidP="00F41ED5">
      <w:pPr>
        <w:pStyle w:val="Code"/>
      </w:pPr>
      <w:r>
        <w:t xml:space="preserve">            </w:t>
      </w:r>
      <w:proofErr w:type="spellStart"/>
      <w:r>
        <w:t>startButton</w:t>
      </w:r>
      <w:proofErr w:type="spellEnd"/>
      <w:r>
        <w:t>,</w:t>
      </w:r>
    </w:p>
    <w:p w14:paraId="07D5360B" w14:textId="77777777" w:rsidR="00F41ED5" w:rsidRDefault="00F41ED5" w:rsidP="00F41ED5">
      <w:pPr>
        <w:pStyle w:val="Code"/>
      </w:pPr>
      <w:r>
        <w:t xml:space="preserve">            </w:t>
      </w:r>
      <w:proofErr w:type="spellStart"/>
      <w:r>
        <w:t>backButton</w:t>
      </w:r>
      <w:proofErr w:type="spellEnd"/>
    </w:p>
    <w:p w14:paraId="1986FFA4" w14:textId="77777777" w:rsidR="00F41ED5" w:rsidRDefault="00F41ED5" w:rsidP="00F41ED5">
      <w:pPr>
        <w:pStyle w:val="Code"/>
      </w:pPr>
      <w:r>
        <w:t xml:space="preserve">        );</w:t>
      </w:r>
    </w:p>
    <w:p w14:paraId="6B0A0088" w14:textId="77777777" w:rsidR="00F41ED5" w:rsidRDefault="00F41ED5" w:rsidP="00F41ED5">
      <w:pPr>
        <w:pStyle w:val="Code"/>
      </w:pPr>
      <w:r>
        <w:t xml:space="preserve">        </w:t>
      </w:r>
      <w:proofErr w:type="spellStart"/>
      <w:proofErr w:type="gramStart"/>
      <w:r>
        <w:t>layout.setStyle</w:t>
      </w:r>
      <w:proofErr w:type="spellEnd"/>
      <w:proofErr w:type="gramEnd"/>
      <w:r>
        <w:t>("-</w:t>
      </w:r>
      <w:proofErr w:type="spellStart"/>
      <w:r>
        <w:t>fx</w:t>
      </w:r>
      <w:proofErr w:type="spellEnd"/>
      <w:r>
        <w:t>-padding: 20px; -</w:t>
      </w:r>
      <w:proofErr w:type="spellStart"/>
      <w:r>
        <w:t>fx</w:t>
      </w:r>
      <w:proofErr w:type="spellEnd"/>
      <w:r>
        <w:t>-alignment: center;");</w:t>
      </w:r>
    </w:p>
    <w:p w14:paraId="79C345F5" w14:textId="77777777" w:rsidR="00F41ED5" w:rsidRDefault="00F41ED5" w:rsidP="00F41ED5">
      <w:pPr>
        <w:pStyle w:val="Code"/>
      </w:pPr>
    </w:p>
    <w:p w14:paraId="535FBF37" w14:textId="77777777" w:rsidR="00F41ED5" w:rsidRDefault="00F41ED5" w:rsidP="00F41ED5">
      <w:pPr>
        <w:pStyle w:val="Code"/>
      </w:pPr>
      <w:r>
        <w:t xml:space="preserve">        //assign the scene to the stage and show the setup screen</w:t>
      </w:r>
    </w:p>
    <w:p w14:paraId="1B377A86" w14:textId="77777777" w:rsidR="00F41ED5" w:rsidRDefault="00F41ED5" w:rsidP="00F41ED5">
      <w:pPr>
        <w:pStyle w:val="Code"/>
      </w:pPr>
      <w:r>
        <w:t xml:space="preserve">        </w:t>
      </w:r>
      <w:proofErr w:type="spellStart"/>
      <w:r>
        <w:t>setupStage.setScene</w:t>
      </w:r>
      <w:proofErr w:type="spellEnd"/>
      <w:r>
        <w:t xml:space="preserve">(new </w:t>
      </w:r>
      <w:proofErr w:type="gramStart"/>
      <w:r>
        <w:t>Scene(</w:t>
      </w:r>
      <w:proofErr w:type="gramEnd"/>
      <w:r>
        <w:t>layout, 500, 500));</w:t>
      </w:r>
    </w:p>
    <w:p w14:paraId="3A641C7B" w14:textId="77777777" w:rsidR="00F41ED5" w:rsidRDefault="00F41ED5" w:rsidP="00F41ED5">
      <w:pPr>
        <w:pStyle w:val="Code"/>
      </w:pPr>
      <w:r>
        <w:t xml:space="preserve">        </w:t>
      </w:r>
      <w:proofErr w:type="spellStart"/>
      <w:r>
        <w:t>setupStage.show</w:t>
      </w:r>
      <w:proofErr w:type="spellEnd"/>
      <w:r>
        <w:t>(</w:t>
      </w:r>
      <w:proofErr w:type="gramStart"/>
      <w:r>
        <w:t>);</w:t>
      </w:r>
      <w:proofErr w:type="gramEnd"/>
    </w:p>
    <w:p w14:paraId="2DA55E32" w14:textId="77777777" w:rsidR="00F41ED5" w:rsidRDefault="00F41ED5" w:rsidP="00F41ED5">
      <w:pPr>
        <w:pStyle w:val="Code"/>
      </w:pPr>
      <w:r>
        <w:t xml:space="preserve">    }</w:t>
      </w:r>
    </w:p>
    <w:p w14:paraId="75E52FB8" w14:textId="3C1B70E4" w:rsidR="00F41ED5" w:rsidRPr="00F41ED5" w:rsidRDefault="00F41ED5" w:rsidP="00F41ED5">
      <w:pPr>
        <w:pStyle w:val="Code"/>
      </w:pPr>
      <w:r>
        <w:t>}</w:t>
      </w:r>
    </w:p>
    <w:p w14:paraId="006E54C0" w14:textId="50F7EDD2" w:rsidR="00F56368" w:rsidRDefault="00F56368" w:rsidP="006D3EC6">
      <w:pPr>
        <w:pStyle w:val="Heading3"/>
      </w:pPr>
      <w:r w:rsidRPr="00F56368">
        <w:t>AboutScreen.java</w:t>
      </w:r>
    </w:p>
    <w:p w14:paraId="560543BC" w14:textId="77777777" w:rsidR="00F41ED5" w:rsidRDefault="00F41ED5" w:rsidP="00F41ED5">
      <w:pPr>
        <w:pStyle w:val="Code"/>
      </w:pPr>
      <w:r>
        <w:t>/* Password Factory Project</w:t>
      </w:r>
    </w:p>
    <w:p w14:paraId="23045A5E" w14:textId="77777777" w:rsidR="00F41ED5" w:rsidRDefault="00F41ED5" w:rsidP="00F41ED5">
      <w:pPr>
        <w:pStyle w:val="Code"/>
      </w:pPr>
      <w:r>
        <w:t xml:space="preserve"> CS236 - Advanced OOP (Java 2)</w:t>
      </w:r>
    </w:p>
    <w:p w14:paraId="790B7E2B" w14:textId="77777777" w:rsidR="00F41ED5" w:rsidRDefault="00F41ED5" w:rsidP="00F41ED5">
      <w:pPr>
        <w:pStyle w:val="Code"/>
      </w:pPr>
      <w:r>
        <w:t xml:space="preserve"> Class: AboutScreen.java</w:t>
      </w:r>
    </w:p>
    <w:p w14:paraId="48F43666" w14:textId="77777777" w:rsidR="00F41ED5" w:rsidRDefault="00F41ED5" w:rsidP="00F41ED5">
      <w:pPr>
        <w:pStyle w:val="Code"/>
      </w:pPr>
      <w:r>
        <w:t xml:space="preserve"> Author(s): Lizbeth Garcia-Lopez &amp; Jordan Bassett</w:t>
      </w:r>
    </w:p>
    <w:p w14:paraId="5BD7CDC8" w14:textId="77777777" w:rsidR="00F41ED5" w:rsidRDefault="00F41ED5" w:rsidP="00F41ED5">
      <w:pPr>
        <w:pStyle w:val="Code"/>
      </w:pPr>
      <w:r>
        <w:t xml:space="preserve"> Last Updated: March 16, 2025</w:t>
      </w:r>
    </w:p>
    <w:p w14:paraId="00FE4CA0" w14:textId="77777777" w:rsidR="00F41ED5" w:rsidRDefault="00F41ED5" w:rsidP="00F41ED5">
      <w:pPr>
        <w:pStyle w:val="Code"/>
      </w:pPr>
      <w:r>
        <w:t xml:space="preserve"> </w:t>
      </w:r>
    </w:p>
    <w:p w14:paraId="36CE36DF" w14:textId="77777777" w:rsidR="00F41ED5" w:rsidRDefault="00F41ED5" w:rsidP="00F41ED5">
      <w:pPr>
        <w:pStyle w:val="Code"/>
      </w:pPr>
      <w:r>
        <w:t xml:space="preserve"> Description:</w:t>
      </w:r>
    </w:p>
    <w:p w14:paraId="201BCAF4" w14:textId="77777777" w:rsidR="00F41ED5" w:rsidRDefault="00F41ED5" w:rsidP="00F41ED5">
      <w:pPr>
        <w:pStyle w:val="Code"/>
      </w:pPr>
      <w:r>
        <w:t xml:space="preserve">    This class creates a simple "About" screen that provides information about the game</w:t>
      </w:r>
    </w:p>
    <w:p w14:paraId="6545AB96" w14:textId="77777777" w:rsidR="00F41ED5" w:rsidRDefault="00F41ED5" w:rsidP="00F41ED5">
      <w:pPr>
        <w:pStyle w:val="Code"/>
      </w:pPr>
      <w:r>
        <w:t xml:space="preserve">    and displays system details, such as Java and JavaFX versions.</w:t>
      </w:r>
    </w:p>
    <w:p w14:paraId="3CD47521" w14:textId="77777777" w:rsidR="00F41ED5" w:rsidRDefault="00F41ED5" w:rsidP="00F41ED5">
      <w:pPr>
        <w:pStyle w:val="Code"/>
      </w:pPr>
      <w:r>
        <w:t xml:space="preserve"> </w:t>
      </w:r>
    </w:p>
    <w:p w14:paraId="3D9E5273" w14:textId="77777777" w:rsidR="00F41ED5" w:rsidRDefault="00F41ED5" w:rsidP="00F41ED5">
      <w:pPr>
        <w:pStyle w:val="Code"/>
      </w:pPr>
      <w:r>
        <w:t>Features:</w:t>
      </w:r>
    </w:p>
    <w:p w14:paraId="7DCDC8FC" w14:textId="77777777" w:rsidR="00F41ED5" w:rsidRDefault="00F41ED5" w:rsidP="00F41ED5">
      <w:pPr>
        <w:pStyle w:val="Code"/>
      </w:pPr>
      <w:r>
        <w:t>- Displays game title, version, and credits.</w:t>
      </w:r>
    </w:p>
    <w:p w14:paraId="5AA46920" w14:textId="77777777" w:rsidR="00F41ED5" w:rsidRDefault="00F41ED5" w:rsidP="00F41ED5">
      <w:pPr>
        <w:pStyle w:val="Code"/>
      </w:pPr>
      <w:r>
        <w:t>- Uses SystemInfo.java to retrieve Java and JavaFX version details.</w:t>
      </w:r>
    </w:p>
    <w:p w14:paraId="7061DAF2" w14:textId="77777777" w:rsidR="00F41ED5" w:rsidRDefault="00F41ED5" w:rsidP="00F41ED5">
      <w:pPr>
        <w:pStyle w:val="Code"/>
      </w:pPr>
      <w:r>
        <w:t>- Provides a "Close" button to dismiss the window.</w:t>
      </w:r>
    </w:p>
    <w:p w14:paraId="75196C73" w14:textId="77777777" w:rsidR="00F41ED5" w:rsidRDefault="00F41ED5" w:rsidP="00F41ED5">
      <w:pPr>
        <w:pStyle w:val="Code"/>
      </w:pPr>
      <w:r>
        <w:t xml:space="preserve"> </w:t>
      </w:r>
    </w:p>
    <w:p w14:paraId="6B625F67" w14:textId="77777777" w:rsidR="00F41ED5" w:rsidRDefault="00F41ED5" w:rsidP="00F41ED5">
      <w:pPr>
        <w:pStyle w:val="Code"/>
      </w:pPr>
      <w:r>
        <w:t>Dependencies:</w:t>
      </w:r>
    </w:p>
    <w:p w14:paraId="37F2D45A" w14:textId="77777777" w:rsidR="00F41ED5" w:rsidRDefault="00F41ED5" w:rsidP="00F41ED5">
      <w:pPr>
        <w:pStyle w:val="Code"/>
      </w:pPr>
      <w:r>
        <w:t>- Called from: App.java (when the "About" button is clicked).</w:t>
      </w:r>
    </w:p>
    <w:p w14:paraId="79C943C1" w14:textId="77777777" w:rsidR="00F41ED5" w:rsidRDefault="00F41ED5" w:rsidP="00F41ED5">
      <w:pPr>
        <w:pStyle w:val="Code"/>
      </w:pPr>
      <w:r>
        <w:t xml:space="preserve">- Uses: SystemInfo.java (provided by </w:t>
      </w:r>
      <w:proofErr w:type="spellStart"/>
      <w:r>
        <w:t>Netbeans</w:t>
      </w:r>
      <w:proofErr w:type="spellEnd"/>
      <w:r>
        <w:t>) */</w:t>
      </w:r>
    </w:p>
    <w:p w14:paraId="393932C2" w14:textId="77777777" w:rsidR="00F41ED5" w:rsidRDefault="00F41ED5" w:rsidP="00F41ED5">
      <w:pPr>
        <w:pStyle w:val="Code"/>
      </w:pPr>
      <w:r>
        <w:t xml:space="preserve">package </w:t>
      </w:r>
      <w:proofErr w:type="spellStart"/>
      <w:proofErr w:type="gramStart"/>
      <w:r>
        <w:t>passwordfactory</w:t>
      </w:r>
      <w:proofErr w:type="spellEnd"/>
      <w:r>
        <w:t>;</w:t>
      </w:r>
      <w:proofErr w:type="gramEnd"/>
    </w:p>
    <w:p w14:paraId="625D08D4" w14:textId="77777777" w:rsidR="00F41ED5" w:rsidRDefault="00F41ED5" w:rsidP="00F41ED5">
      <w:pPr>
        <w:pStyle w:val="Code"/>
      </w:pPr>
      <w:r>
        <w:t xml:space="preserve">import </w:t>
      </w:r>
      <w:proofErr w:type="spellStart"/>
      <w:proofErr w:type="gramStart"/>
      <w:r>
        <w:t>javafx.scene</w:t>
      </w:r>
      <w:proofErr w:type="gramEnd"/>
      <w:r>
        <w:t>.Scene</w:t>
      </w:r>
      <w:proofErr w:type="spellEnd"/>
      <w:r>
        <w:t>;</w:t>
      </w:r>
    </w:p>
    <w:p w14:paraId="26288A61" w14:textId="77777777" w:rsidR="00F41ED5" w:rsidRDefault="00F41ED5" w:rsidP="00F41ED5">
      <w:pPr>
        <w:pStyle w:val="Code"/>
      </w:pPr>
      <w:r>
        <w:t xml:space="preserve">import </w:t>
      </w:r>
      <w:proofErr w:type="spellStart"/>
      <w:proofErr w:type="gramStart"/>
      <w:r>
        <w:t>javafx.scene</w:t>
      </w:r>
      <w:proofErr w:type="gramEnd"/>
      <w:r>
        <w:t>.control.Button</w:t>
      </w:r>
      <w:proofErr w:type="spellEnd"/>
      <w:r>
        <w:t>;</w:t>
      </w:r>
    </w:p>
    <w:p w14:paraId="7C516B26" w14:textId="77777777" w:rsidR="00F41ED5" w:rsidRDefault="00F41ED5" w:rsidP="00F41ED5">
      <w:pPr>
        <w:pStyle w:val="Code"/>
      </w:pPr>
      <w:r>
        <w:t xml:space="preserve">import </w:t>
      </w:r>
      <w:proofErr w:type="spellStart"/>
      <w:proofErr w:type="gramStart"/>
      <w:r>
        <w:t>javafx.scene</w:t>
      </w:r>
      <w:proofErr w:type="gramEnd"/>
      <w:r>
        <w:t>.control.Label</w:t>
      </w:r>
      <w:proofErr w:type="spellEnd"/>
      <w:r>
        <w:t>;</w:t>
      </w:r>
    </w:p>
    <w:p w14:paraId="5A888EAF" w14:textId="77777777" w:rsidR="00F41ED5" w:rsidRDefault="00F41ED5" w:rsidP="00F41ED5">
      <w:pPr>
        <w:pStyle w:val="Code"/>
      </w:pPr>
      <w:r>
        <w:t xml:space="preserve">import </w:t>
      </w:r>
      <w:proofErr w:type="spellStart"/>
      <w:proofErr w:type="gramStart"/>
      <w:r>
        <w:t>javafx.scene</w:t>
      </w:r>
      <w:proofErr w:type="gramEnd"/>
      <w:r>
        <w:t>.layout.VBox</w:t>
      </w:r>
      <w:proofErr w:type="spellEnd"/>
      <w:r>
        <w:t>;</w:t>
      </w:r>
    </w:p>
    <w:p w14:paraId="43D6AF68" w14:textId="77777777" w:rsidR="00F41ED5" w:rsidRDefault="00F41ED5" w:rsidP="00F41ED5">
      <w:pPr>
        <w:pStyle w:val="Code"/>
      </w:pPr>
      <w:r>
        <w:t xml:space="preserve">import </w:t>
      </w:r>
      <w:proofErr w:type="spellStart"/>
      <w:proofErr w:type="gramStart"/>
      <w:r>
        <w:t>javafx.stage</w:t>
      </w:r>
      <w:proofErr w:type="gramEnd"/>
      <w:r>
        <w:t>.Modality</w:t>
      </w:r>
      <w:proofErr w:type="spellEnd"/>
      <w:r>
        <w:t>;</w:t>
      </w:r>
    </w:p>
    <w:p w14:paraId="1E140ED6" w14:textId="77777777" w:rsidR="00F41ED5" w:rsidRDefault="00F41ED5" w:rsidP="00F41ED5">
      <w:pPr>
        <w:pStyle w:val="Code"/>
      </w:pPr>
      <w:r>
        <w:t xml:space="preserve">import </w:t>
      </w:r>
      <w:proofErr w:type="spellStart"/>
      <w:proofErr w:type="gramStart"/>
      <w:r>
        <w:t>javafx.stage</w:t>
      </w:r>
      <w:proofErr w:type="gramEnd"/>
      <w:r>
        <w:t>.Stage</w:t>
      </w:r>
      <w:proofErr w:type="spellEnd"/>
      <w:r>
        <w:t>;</w:t>
      </w:r>
    </w:p>
    <w:p w14:paraId="0289EA5C" w14:textId="77777777" w:rsidR="00F41ED5" w:rsidRDefault="00F41ED5" w:rsidP="00F41ED5">
      <w:pPr>
        <w:pStyle w:val="Code"/>
      </w:pPr>
    </w:p>
    <w:p w14:paraId="7FF06AE3" w14:textId="77777777" w:rsidR="00F41ED5" w:rsidRDefault="00F41ED5" w:rsidP="00F41ED5">
      <w:pPr>
        <w:pStyle w:val="Code"/>
      </w:pPr>
      <w:r>
        <w:t>//Displays the About window with project and system information</w:t>
      </w:r>
    </w:p>
    <w:p w14:paraId="454191C2" w14:textId="77777777" w:rsidR="00F41ED5" w:rsidRDefault="00F41ED5" w:rsidP="00F41ED5">
      <w:pPr>
        <w:pStyle w:val="Code"/>
      </w:pPr>
      <w:r>
        <w:t xml:space="preserve">public class </w:t>
      </w:r>
      <w:proofErr w:type="spellStart"/>
      <w:r>
        <w:t>AboutScreen</w:t>
      </w:r>
      <w:proofErr w:type="spellEnd"/>
    </w:p>
    <w:p w14:paraId="7F81A3A7" w14:textId="77777777" w:rsidR="00F41ED5" w:rsidRDefault="00F41ED5" w:rsidP="00F41ED5">
      <w:pPr>
        <w:pStyle w:val="Code"/>
      </w:pPr>
      <w:r>
        <w:t>{</w:t>
      </w:r>
    </w:p>
    <w:p w14:paraId="2B703841" w14:textId="77777777" w:rsidR="00F41ED5" w:rsidRDefault="00F41ED5" w:rsidP="00F41ED5">
      <w:pPr>
        <w:pStyle w:val="Code"/>
      </w:pPr>
      <w:r>
        <w:t xml:space="preserve">    public void </w:t>
      </w:r>
      <w:proofErr w:type="gramStart"/>
      <w:r>
        <w:t>show(</w:t>
      </w:r>
      <w:proofErr w:type="gramEnd"/>
      <w:r>
        <w:t>)</w:t>
      </w:r>
    </w:p>
    <w:p w14:paraId="0B2ACF63" w14:textId="77777777" w:rsidR="00F41ED5" w:rsidRDefault="00F41ED5" w:rsidP="00F41ED5">
      <w:pPr>
        <w:pStyle w:val="Code"/>
      </w:pPr>
      <w:r>
        <w:t xml:space="preserve">    {</w:t>
      </w:r>
    </w:p>
    <w:p w14:paraId="0462BE2B" w14:textId="77777777" w:rsidR="00F41ED5" w:rsidRDefault="00F41ED5" w:rsidP="00F41ED5">
      <w:pPr>
        <w:pStyle w:val="Code"/>
      </w:pPr>
      <w:r>
        <w:t xml:space="preserve">        //create a new Stage for the About window</w:t>
      </w:r>
    </w:p>
    <w:p w14:paraId="5B2629BF" w14:textId="77777777" w:rsidR="00F41ED5" w:rsidRDefault="00F41ED5" w:rsidP="00F41ED5">
      <w:pPr>
        <w:pStyle w:val="Code"/>
      </w:pPr>
      <w:r>
        <w:t xml:space="preserve">        Stage </w:t>
      </w:r>
      <w:proofErr w:type="spellStart"/>
      <w:r>
        <w:t>aboutStage</w:t>
      </w:r>
      <w:proofErr w:type="spellEnd"/>
      <w:r>
        <w:t xml:space="preserve"> = new </w:t>
      </w:r>
      <w:proofErr w:type="gramStart"/>
      <w:r>
        <w:t>Stage(</w:t>
      </w:r>
      <w:proofErr w:type="gramEnd"/>
      <w:r>
        <w:t>);</w:t>
      </w:r>
    </w:p>
    <w:p w14:paraId="621C7214" w14:textId="77777777" w:rsidR="00F41ED5" w:rsidRDefault="00F41ED5" w:rsidP="00F41ED5">
      <w:pPr>
        <w:pStyle w:val="Code"/>
      </w:pPr>
    </w:p>
    <w:p w14:paraId="78516678" w14:textId="77777777" w:rsidR="00F41ED5" w:rsidRDefault="00F41ED5" w:rsidP="00F41ED5">
      <w:pPr>
        <w:pStyle w:val="Code"/>
      </w:pPr>
      <w:r>
        <w:t xml:space="preserve">        //Block interaction with other windows until closed</w:t>
      </w:r>
    </w:p>
    <w:p w14:paraId="65D4F770" w14:textId="77777777" w:rsidR="00F41ED5" w:rsidRDefault="00F41ED5" w:rsidP="00F41ED5">
      <w:pPr>
        <w:pStyle w:val="Code"/>
      </w:pPr>
      <w:r>
        <w:t xml:space="preserve">        //entire application is locked until this stage closes</w:t>
      </w:r>
    </w:p>
    <w:p w14:paraId="3625689E" w14:textId="77777777" w:rsidR="00F41ED5" w:rsidRDefault="00F41ED5" w:rsidP="00F41ED5">
      <w:pPr>
        <w:pStyle w:val="Code"/>
      </w:pPr>
      <w:r>
        <w:t xml:space="preserve">        </w:t>
      </w:r>
      <w:proofErr w:type="spellStart"/>
      <w:r>
        <w:t>aboutStage.initModality</w:t>
      </w:r>
      <w:proofErr w:type="spellEnd"/>
      <w:r>
        <w:t>(</w:t>
      </w:r>
      <w:proofErr w:type="spellStart"/>
      <w:r>
        <w:t>Modality.APPLICATION_MODAL</w:t>
      </w:r>
      <w:proofErr w:type="spellEnd"/>
      <w:proofErr w:type="gramStart"/>
      <w:r>
        <w:t>);</w:t>
      </w:r>
      <w:proofErr w:type="gramEnd"/>
    </w:p>
    <w:p w14:paraId="542B4293" w14:textId="77777777" w:rsidR="00F41ED5" w:rsidRDefault="00F41ED5" w:rsidP="00F41ED5">
      <w:pPr>
        <w:pStyle w:val="Code"/>
      </w:pPr>
      <w:r>
        <w:t xml:space="preserve">        </w:t>
      </w:r>
      <w:proofErr w:type="spellStart"/>
      <w:r>
        <w:t>aboutStage.setTitle</w:t>
      </w:r>
      <w:proofErr w:type="spellEnd"/>
      <w:r>
        <w:t>("About Password Factory"</w:t>
      </w:r>
      <w:proofErr w:type="gramStart"/>
      <w:r>
        <w:t>);</w:t>
      </w:r>
      <w:proofErr w:type="gramEnd"/>
    </w:p>
    <w:p w14:paraId="1AA5DEB1" w14:textId="77777777" w:rsidR="00F41ED5" w:rsidRDefault="00F41ED5" w:rsidP="00F41ED5">
      <w:pPr>
        <w:pStyle w:val="Code"/>
      </w:pPr>
    </w:p>
    <w:p w14:paraId="685CE53F" w14:textId="77777777" w:rsidR="00F41ED5" w:rsidRDefault="00F41ED5" w:rsidP="00F41ED5">
      <w:pPr>
        <w:pStyle w:val="Code"/>
      </w:pPr>
      <w:r>
        <w:t xml:space="preserve">        //Labels for project info</w:t>
      </w:r>
    </w:p>
    <w:p w14:paraId="4ED37D86" w14:textId="77777777" w:rsidR="00F41ED5" w:rsidRDefault="00F41ED5" w:rsidP="00F41ED5">
      <w:pPr>
        <w:pStyle w:val="Code"/>
        <w:shd w:val="clear" w:color="auto" w:fill="FF0000"/>
      </w:pPr>
      <w:r>
        <w:t xml:space="preserve">        Label </w:t>
      </w:r>
      <w:proofErr w:type="spellStart"/>
      <w:r>
        <w:t>projectLabel</w:t>
      </w:r>
      <w:proofErr w:type="spellEnd"/>
      <w:r>
        <w:t xml:space="preserve"> = new </w:t>
      </w:r>
      <w:proofErr w:type="gramStart"/>
      <w:r>
        <w:t>Label(</w:t>
      </w:r>
      <w:proofErr w:type="gramEnd"/>
      <w:r>
        <w:t>"Password Factory");</w:t>
      </w:r>
    </w:p>
    <w:p w14:paraId="22835D24" w14:textId="77777777" w:rsidR="00F41ED5" w:rsidRDefault="00F41ED5" w:rsidP="00F41ED5">
      <w:pPr>
        <w:pStyle w:val="Code"/>
        <w:shd w:val="clear" w:color="auto" w:fill="FF0000"/>
      </w:pPr>
      <w:r>
        <w:t xml:space="preserve">        Label </w:t>
      </w:r>
      <w:proofErr w:type="spellStart"/>
      <w:r>
        <w:t>courseLabel</w:t>
      </w:r>
      <w:proofErr w:type="spellEnd"/>
      <w:r>
        <w:t xml:space="preserve"> = new </w:t>
      </w:r>
      <w:proofErr w:type="gramStart"/>
      <w:r>
        <w:t>Label(</w:t>
      </w:r>
      <w:proofErr w:type="gramEnd"/>
      <w:r>
        <w:t>"CS236 - Advanced OOP");</w:t>
      </w:r>
    </w:p>
    <w:p w14:paraId="2498F14A" w14:textId="77777777" w:rsidR="00F41ED5" w:rsidRDefault="00F41ED5" w:rsidP="00F41ED5">
      <w:pPr>
        <w:pStyle w:val="Code"/>
        <w:shd w:val="clear" w:color="auto" w:fill="FF0000"/>
      </w:pPr>
      <w:r>
        <w:t xml:space="preserve">        Label </w:t>
      </w:r>
      <w:proofErr w:type="spellStart"/>
      <w:r>
        <w:t>collegeLabel</w:t>
      </w:r>
      <w:proofErr w:type="spellEnd"/>
      <w:r>
        <w:t xml:space="preserve"> = new </w:t>
      </w:r>
      <w:proofErr w:type="gramStart"/>
      <w:r>
        <w:t>Label(</w:t>
      </w:r>
      <w:proofErr w:type="gramEnd"/>
      <w:r>
        <w:t>"Columbia Basin College");</w:t>
      </w:r>
    </w:p>
    <w:p w14:paraId="1A6D7B1A" w14:textId="77777777" w:rsidR="00F41ED5" w:rsidRDefault="00F41ED5" w:rsidP="00F41ED5">
      <w:pPr>
        <w:pStyle w:val="Code"/>
      </w:pPr>
    </w:p>
    <w:p w14:paraId="75185867" w14:textId="77777777" w:rsidR="00F41ED5" w:rsidRDefault="00F41ED5" w:rsidP="00F41ED5">
      <w:pPr>
        <w:pStyle w:val="Code"/>
      </w:pPr>
      <w:r>
        <w:t xml:space="preserve">        //created </w:t>
      </w:r>
      <w:proofErr w:type="gramStart"/>
      <w:r>
        <w:t>By</w:t>
      </w:r>
      <w:proofErr w:type="gramEnd"/>
      <w:r>
        <w:t xml:space="preserve"> section</w:t>
      </w:r>
    </w:p>
    <w:p w14:paraId="42045DF4" w14:textId="77777777" w:rsidR="00F41ED5" w:rsidRDefault="00F41ED5" w:rsidP="00F41ED5">
      <w:pPr>
        <w:pStyle w:val="Code"/>
        <w:shd w:val="clear" w:color="auto" w:fill="FF0000"/>
      </w:pPr>
      <w:r>
        <w:t xml:space="preserve">        Label </w:t>
      </w:r>
      <w:proofErr w:type="spellStart"/>
      <w:r>
        <w:t>createdByLabel</w:t>
      </w:r>
      <w:proofErr w:type="spellEnd"/>
      <w:r>
        <w:t xml:space="preserve"> = new </w:t>
      </w:r>
      <w:proofErr w:type="gramStart"/>
      <w:r>
        <w:t>Label(</w:t>
      </w:r>
      <w:proofErr w:type="gramEnd"/>
      <w:r>
        <w:t>"Created By:");</w:t>
      </w:r>
    </w:p>
    <w:p w14:paraId="3C954144" w14:textId="77777777" w:rsidR="00F41ED5" w:rsidRDefault="00F41ED5" w:rsidP="00F41ED5">
      <w:pPr>
        <w:pStyle w:val="Code"/>
        <w:shd w:val="clear" w:color="auto" w:fill="FF0000"/>
      </w:pPr>
      <w:r>
        <w:lastRenderedPageBreak/>
        <w:t xml:space="preserve">        Label </w:t>
      </w:r>
      <w:proofErr w:type="spellStart"/>
      <w:r>
        <w:t>authorsLabel</w:t>
      </w:r>
      <w:proofErr w:type="spellEnd"/>
      <w:r>
        <w:t xml:space="preserve"> = new </w:t>
      </w:r>
      <w:proofErr w:type="gramStart"/>
      <w:r>
        <w:t>Label(</w:t>
      </w:r>
      <w:proofErr w:type="gramEnd"/>
      <w:r>
        <w:t>"Lizbeth Garcia-Lopez &amp; Jordan Bassett");</w:t>
      </w:r>
    </w:p>
    <w:p w14:paraId="44F5AF8F" w14:textId="77777777" w:rsidR="00F41ED5" w:rsidRDefault="00F41ED5" w:rsidP="00F41ED5">
      <w:pPr>
        <w:pStyle w:val="Code"/>
      </w:pPr>
    </w:p>
    <w:p w14:paraId="205CE355" w14:textId="77777777" w:rsidR="00F41ED5" w:rsidRDefault="00F41ED5" w:rsidP="00F41ED5">
      <w:pPr>
        <w:pStyle w:val="Code"/>
      </w:pPr>
      <w:r>
        <w:t xml:space="preserve">        //System information (Java &amp; JavaFX versions)</w:t>
      </w:r>
    </w:p>
    <w:p w14:paraId="2689FA50" w14:textId="77777777" w:rsidR="00F41ED5" w:rsidRDefault="00F41ED5" w:rsidP="00F41ED5">
      <w:pPr>
        <w:pStyle w:val="Code"/>
        <w:shd w:val="clear" w:color="auto" w:fill="FF0000"/>
      </w:pPr>
      <w:r>
        <w:t xml:space="preserve">        Label </w:t>
      </w:r>
      <w:proofErr w:type="spellStart"/>
      <w:r>
        <w:t>javaVersion</w:t>
      </w:r>
      <w:proofErr w:type="spellEnd"/>
      <w:r>
        <w:t xml:space="preserve"> = new </w:t>
      </w:r>
      <w:proofErr w:type="gramStart"/>
      <w:r>
        <w:t>Label(</w:t>
      </w:r>
      <w:proofErr w:type="gramEnd"/>
      <w:r>
        <w:t xml:space="preserve">"Java Version: " + </w:t>
      </w:r>
      <w:proofErr w:type="spellStart"/>
      <w:r>
        <w:t>SystemInfo.javaVersion</w:t>
      </w:r>
      <w:proofErr w:type="spellEnd"/>
      <w:r>
        <w:t>());</w:t>
      </w:r>
    </w:p>
    <w:p w14:paraId="16549F04" w14:textId="77777777" w:rsidR="00F41ED5" w:rsidRDefault="00F41ED5" w:rsidP="00F41ED5">
      <w:pPr>
        <w:pStyle w:val="Code"/>
        <w:shd w:val="clear" w:color="auto" w:fill="FF0000"/>
      </w:pPr>
      <w:r>
        <w:t xml:space="preserve">        Label </w:t>
      </w:r>
      <w:proofErr w:type="spellStart"/>
      <w:r>
        <w:t>javafxVersion</w:t>
      </w:r>
      <w:proofErr w:type="spellEnd"/>
      <w:r>
        <w:t xml:space="preserve"> = new </w:t>
      </w:r>
      <w:proofErr w:type="gramStart"/>
      <w:r>
        <w:t>Label(</w:t>
      </w:r>
      <w:proofErr w:type="gramEnd"/>
      <w:r>
        <w:t xml:space="preserve">"JavaFX Version: " + </w:t>
      </w:r>
      <w:proofErr w:type="spellStart"/>
      <w:r>
        <w:t>SystemInfo.javafxVersion</w:t>
      </w:r>
      <w:proofErr w:type="spellEnd"/>
      <w:r>
        <w:t>());</w:t>
      </w:r>
    </w:p>
    <w:p w14:paraId="476508A9" w14:textId="30724458" w:rsidR="00F41ED5" w:rsidRPr="00F41ED5" w:rsidRDefault="00F41ED5" w:rsidP="00F41ED5">
      <w:pPr>
        <w:pStyle w:val="Code"/>
        <w:ind w:firstLine="720"/>
        <w:rPr>
          <w:color w:val="FF0000"/>
        </w:rPr>
      </w:pPr>
      <w:r w:rsidRPr="00F41ED5">
        <w:rPr>
          <w:color w:val="FF0000"/>
        </w:rPr>
        <w:t>/*these are labels for displaying text*/</w:t>
      </w:r>
    </w:p>
    <w:p w14:paraId="0A0A1BAE" w14:textId="77777777" w:rsidR="00F41ED5" w:rsidRDefault="00F41ED5" w:rsidP="00F41ED5">
      <w:pPr>
        <w:pStyle w:val="Code"/>
      </w:pPr>
      <w:r>
        <w:t xml:space="preserve">        //Close button to close the About window</w:t>
      </w:r>
    </w:p>
    <w:p w14:paraId="40D4A559" w14:textId="77777777" w:rsidR="00F41ED5" w:rsidRDefault="00F41ED5" w:rsidP="00F41ED5">
      <w:pPr>
        <w:pStyle w:val="Code"/>
        <w:shd w:val="clear" w:color="auto" w:fill="FF0000"/>
      </w:pPr>
      <w:r>
        <w:t xml:space="preserve">        Button </w:t>
      </w:r>
      <w:proofErr w:type="spellStart"/>
      <w:r>
        <w:t>closeButton</w:t>
      </w:r>
      <w:proofErr w:type="spellEnd"/>
      <w:r>
        <w:t xml:space="preserve"> = new Button("Close"</w:t>
      </w:r>
      <w:proofErr w:type="gramStart"/>
      <w:r>
        <w:t>);</w:t>
      </w:r>
      <w:proofErr w:type="gramEnd"/>
    </w:p>
    <w:p w14:paraId="38D81795" w14:textId="77777777" w:rsidR="00F41ED5" w:rsidRDefault="00F41ED5" w:rsidP="00F41ED5">
      <w:pPr>
        <w:pStyle w:val="Code"/>
        <w:shd w:val="clear" w:color="auto" w:fill="FF0000"/>
      </w:pPr>
      <w:r>
        <w:t xml:space="preserve">        </w:t>
      </w:r>
      <w:proofErr w:type="spellStart"/>
      <w:r>
        <w:t>closeButton.setOnAction</w:t>
      </w:r>
      <w:proofErr w:type="spellEnd"/>
      <w:r>
        <w:t xml:space="preserve">(e -&gt; </w:t>
      </w:r>
      <w:proofErr w:type="spellStart"/>
      <w:r>
        <w:t>aboutStage.close</w:t>
      </w:r>
      <w:proofErr w:type="spellEnd"/>
      <w:r>
        <w:t>()</w:t>
      </w:r>
      <w:proofErr w:type="gramStart"/>
      <w:r>
        <w:t>);</w:t>
      </w:r>
      <w:proofErr w:type="gramEnd"/>
    </w:p>
    <w:p w14:paraId="507EA4F8" w14:textId="4D6F2720" w:rsidR="00F41ED5" w:rsidRPr="00F41ED5" w:rsidRDefault="00F41ED5" w:rsidP="00F41ED5">
      <w:pPr>
        <w:pStyle w:val="Code"/>
        <w:rPr>
          <w:color w:val="FF0000"/>
        </w:rPr>
      </w:pPr>
      <w:r w:rsidRPr="00F41ED5">
        <w:rPr>
          <w:color w:val="FF0000"/>
        </w:rPr>
        <w:tab/>
      </w:r>
      <w:r w:rsidRPr="00F41ED5">
        <w:rPr>
          <w:color w:val="FF0000"/>
        </w:rPr>
        <w:t xml:space="preserve">        //Close button to close the About window</w:t>
      </w:r>
      <w:r>
        <w:rPr>
          <w:color w:val="FF0000"/>
        </w:rPr>
        <w:t>. That’s why we said so two lines ago</w:t>
      </w:r>
    </w:p>
    <w:p w14:paraId="550D7735" w14:textId="258B996F" w:rsidR="00F41ED5" w:rsidRDefault="00F41ED5" w:rsidP="00F41ED5">
      <w:pPr>
        <w:pStyle w:val="Code"/>
      </w:pPr>
    </w:p>
    <w:p w14:paraId="00A3226C" w14:textId="77777777" w:rsidR="00F41ED5" w:rsidRDefault="00F41ED5" w:rsidP="00F41ED5">
      <w:pPr>
        <w:pStyle w:val="Code"/>
      </w:pPr>
      <w:r>
        <w:t xml:space="preserve">        //Layout setup for the About window</w:t>
      </w:r>
    </w:p>
    <w:p w14:paraId="0D6C2782" w14:textId="77777777" w:rsidR="00F41ED5" w:rsidRDefault="00F41ED5" w:rsidP="00F41ED5">
      <w:pPr>
        <w:pStyle w:val="Code"/>
      </w:pPr>
      <w:r>
        <w:t xml:space="preserve">        </w:t>
      </w:r>
      <w:proofErr w:type="spellStart"/>
      <w:r>
        <w:t>VBox</w:t>
      </w:r>
      <w:proofErr w:type="spellEnd"/>
      <w:r>
        <w:t xml:space="preserve"> layout = new </w:t>
      </w:r>
      <w:proofErr w:type="spellStart"/>
      <w:proofErr w:type="gramStart"/>
      <w:r>
        <w:t>VBox</w:t>
      </w:r>
      <w:proofErr w:type="spellEnd"/>
      <w:r>
        <w:t>(</w:t>
      </w:r>
      <w:proofErr w:type="gramEnd"/>
      <w:r>
        <w:t>10,</w:t>
      </w:r>
    </w:p>
    <w:p w14:paraId="09346865" w14:textId="77777777" w:rsidR="00F41ED5" w:rsidRDefault="00F41ED5" w:rsidP="00F41ED5">
      <w:pPr>
        <w:pStyle w:val="Code"/>
      </w:pPr>
      <w:r>
        <w:t xml:space="preserve">            </w:t>
      </w:r>
      <w:proofErr w:type="spellStart"/>
      <w:r>
        <w:t>projectLabel</w:t>
      </w:r>
      <w:proofErr w:type="spellEnd"/>
      <w:r>
        <w:t>,</w:t>
      </w:r>
    </w:p>
    <w:p w14:paraId="3A959237" w14:textId="77777777" w:rsidR="00F41ED5" w:rsidRDefault="00F41ED5" w:rsidP="00F41ED5">
      <w:pPr>
        <w:pStyle w:val="Code"/>
      </w:pPr>
      <w:r>
        <w:t xml:space="preserve">            </w:t>
      </w:r>
      <w:proofErr w:type="spellStart"/>
      <w:r>
        <w:t>courseLabel</w:t>
      </w:r>
      <w:proofErr w:type="spellEnd"/>
      <w:r>
        <w:t>,</w:t>
      </w:r>
    </w:p>
    <w:p w14:paraId="17172DEC" w14:textId="77777777" w:rsidR="00F41ED5" w:rsidRDefault="00F41ED5" w:rsidP="00F41ED5">
      <w:pPr>
        <w:pStyle w:val="Code"/>
      </w:pPr>
      <w:r>
        <w:t xml:space="preserve">            </w:t>
      </w:r>
      <w:proofErr w:type="spellStart"/>
      <w:r>
        <w:t>collegeLabel</w:t>
      </w:r>
      <w:proofErr w:type="spellEnd"/>
      <w:r>
        <w:t>,</w:t>
      </w:r>
    </w:p>
    <w:p w14:paraId="6F49821C" w14:textId="77777777" w:rsidR="00F41ED5" w:rsidRDefault="00F41ED5" w:rsidP="00F41ED5">
      <w:pPr>
        <w:pStyle w:val="Code"/>
      </w:pPr>
      <w:r>
        <w:t xml:space="preserve">            </w:t>
      </w:r>
      <w:proofErr w:type="spellStart"/>
      <w:r>
        <w:t>createdByLabel</w:t>
      </w:r>
      <w:proofErr w:type="spellEnd"/>
      <w:r>
        <w:t>,</w:t>
      </w:r>
    </w:p>
    <w:p w14:paraId="72116208" w14:textId="77777777" w:rsidR="00F41ED5" w:rsidRDefault="00F41ED5" w:rsidP="00F41ED5">
      <w:pPr>
        <w:pStyle w:val="Code"/>
      </w:pPr>
      <w:r>
        <w:t xml:space="preserve">            </w:t>
      </w:r>
      <w:proofErr w:type="spellStart"/>
      <w:r>
        <w:t>authorsLabel</w:t>
      </w:r>
      <w:proofErr w:type="spellEnd"/>
      <w:r>
        <w:t>,</w:t>
      </w:r>
    </w:p>
    <w:p w14:paraId="1FEAC279" w14:textId="77777777" w:rsidR="00F41ED5" w:rsidRDefault="00F41ED5" w:rsidP="00F41ED5">
      <w:pPr>
        <w:pStyle w:val="Code"/>
      </w:pPr>
      <w:r>
        <w:t xml:space="preserve">            </w:t>
      </w:r>
      <w:proofErr w:type="spellStart"/>
      <w:r>
        <w:t>javaVersion</w:t>
      </w:r>
      <w:proofErr w:type="spellEnd"/>
      <w:r>
        <w:t>,</w:t>
      </w:r>
    </w:p>
    <w:p w14:paraId="0C334F49" w14:textId="77777777" w:rsidR="00F41ED5" w:rsidRDefault="00F41ED5" w:rsidP="00F41ED5">
      <w:pPr>
        <w:pStyle w:val="Code"/>
      </w:pPr>
      <w:r>
        <w:t xml:space="preserve">            </w:t>
      </w:r>
      <w:proofErr w:type="spellStart"/>
      <w:r>
        <w:t>javafxVersion</w:t>
      </w:r>
      <w:proofErr w:type="spellEnd"/>
      <w:r>
        <w:t>,</w:t>
      </w:r>
    </w:p>
    <w:p w14:paraId="27756742" w14:textId="77777777" w:rsidR="00F41ED5" w:rsidRDefault="00F41ED5" w:rsidP="00F41ED5">
      <w:pPr>
        <w:pStyle w:val="Code"/>
      </w:pPr>
      <w:r>
        <w:t xml:space="preserve">            </w:t>
      </w:r>
      <w:proofErr w:type="spellStart"/>
      <w:r>
        <w:t>closeButton</w:t>
      </w:r>
      <w:proofErr w:type="spellEnd"/>
    </w:p>
    <w:p w14:paraId="5E070A3E" w14:textId="77777777" w:rsidR="00F41ED5" w:rsidRDefault="00F41ED5" w:rsidP="00F41ED5">
      <w:pPr>
        <w:pStyle w:val="Code"/>
      </w:pPr>
      <w:r>
        <w:t xml:space="preserve">        );</w:t>
      </w:r>
    </w:p>
    <w:p w14:paraId="4F20E05D" w14:textId="77777777" w:rsidR="00F41ED5" w:rsidRDefault="00F41ED5" w:rsidP="00F41ED5">
      <w:pPr>
        <w:pStyle w:val="Code"/>
      </w:pPr>
    </w:p>
    <w:p w14:paraId="3B4C2295" w14:textId="77777777" w:rsidR="00F41ED5" w:rsidRDefault="00F41ED5" w:rsidP="00F41ED5">
      <w:pPr>
        <w:pStyle w:val="Code"/>
      </w:pPr>
      <w:r>
        <w:t xml:space="preserve">        </w:t>
      </w:r>
      <w:proofErr w:type="spellStart"/>
      <w:proofErr w:type="gramStart"/>
      <w:r>
        <w:t>layout.setStyle</w:t>
      </w:r>
      <w:proofErr w:type="spellEnd"/>
      <w:proofErr w:type="gramEnd"/>
      <w:r>
        <w:t>("-</w:t>
      </w:r>
      <w:proofErr w:type="spellStart"/>
      <w:r>
        <w:t>fx</w:t>
      </w:r>
      <w:proofErr w:type="spellEnd"/>
      <w:r>
        <w:t>-padding: 20px; -</w:t>
      </w:r>
      <w:proofErr w:type="spellStart"/>
      <w:r>
        <w:t>fx</w:t>
      </w:r>
      <w:proofErr w:type="spellEnd"/>
      <w:r>
        <w:t>-alignment: center;");</w:t>
      </w:r>
    </w:p>
    <w:p w14:paraId="72D77CF3" w14:textId="77777777" w:rsidR="00F41ED5" w:rsidRDefault="00F41ED5" w:rsidP="00F41ED5">
      <w:pPr>
        <w:pStyle w:val="Code"/>
      </w:pPr>
    </w:p>
    <w:p w14:paraId="4FE179C7" w14:textId="77777777" w:rsidR="00F41ED5" w:rsidRDefault="00F41ED5" w:rsidP="00F41ED5">
      <w:pPr>
        <w:pStyle w:val="Code"/>
      </w:pPr>
      <w:r>
        <w:t xml:space="preserve">        // Set the scene and display the About window</w:t>
      </w:r>
    </w:p>
    <w:p w14:paraId="180998BE" w14:textId="77777777" w:rsidR="00F41ED5" w:rsidRDefault="00F41ED5" w:rsidP="00F41ED5">
      <w:pPr>
        <w:pStyle w:val="Code"/>
      </w:pPr>
      <w:r>
        <w:t xml:space="preserve">        </w:t>
      </w:r>
      <w:proofErr w:type="spellStart"/>
      <w:r>
        <w:t>aboutStage.setScene</w:t>
      </w:r>
      <w:proofErr w:type="spellEnd"/>
      <w:r>
        <w:t xml:space="preserve">(new </w:t>
      </w:r>
      <w:proofErr w:type="gramStart"/>
      <w:r>
        <w:t>Scene(</w:t>
      </w:r>
      <w:proofErr w:type="gramEnd"/>
      <w:r>
        <w:t>layout, 400, 250));</w:t>
      </w:r>
    </w:p>
    <w:p w14:paraId="43357582" w14:textId="77777777" w:rsidR="00F41ED5" w:rsidRDefault="00F41ED5" w:rsidP="00F41ED5">
      <w:pPr>
        <w:pStyle w:val="Code"/>
      </w:pPr>
      <w:r>
        <w:t xml:space="preserve">        </w:t>
      </w:r>
      <w:proofErr w:type="spellStart"/>
      <w:r>
        <w:t>aboutStage.show</w:t>
      </w:r>
      <w:proofErr w:type="spellEnd"/>
      <w:r>
        <w:t>(</w:t>
      </w:r>
      <w:proofErr w:type="gramStart"/>
      <w:r>
        <w:t>);</w:t>
      </w:r>
      <w:proofErr w:type="gramEnd"/>
    </w:p>
    <w:p w14:paraId="74E9D6D0" w14:textId="77777777" w:rsidR="00F41ED5" w:rsidRDefault="00F41ED5" w:rsidP="00F41ED5">
      <w:pPr>
        <w:pStyle w:val="Code"/>
      </w:pPr>
      <w:r>
        <w:t xml:space="preserve">    }</w:t>
      </w:r>
    </w:p>
    <w:p w14:paraId="6A9E14AB" w14:textId="49E2DA8E" w:rsidR="00F41ED5" w:rsidRDefault="00F41ED5" w:rsidP="00F41ED5">
      <w:pPr>
        <w:pStyle w:val="Code"/>
      </w:pPr>
      <w:r>
        <w:t>}</w:t>
      </w:r>
    </w:p>
    <w:p w14:paraId="6F5176D2" w14:textId="06A3B7C9" w:rsidR="00B57A71" w:rsidRPr="00F56368" w:rsidRDefault="00B57A71" w:rsidP="00B57A71">
      <w:pPr>
        <w:pStyle w:val="Heading3"/>
      </w:pPr>
      <w:r w:rsidRPr="00F56368">
        <w:t xml:space="preserve">PasswordLab.java </w:t>
      </w:r>
    </w:p>
    <w:p w14:paraId="3D077785" w14:textId="77777777" w:rsidR="00334D36" w:rsidRDefault="00334D36" w:rsidP="00334D36">
      <w:pPr>
        <w:pStyle w:val="Code"/>
      </w:pPr>
      <w:r>
        <w:t>/* Password Factory Project</w:t>
      </w:r>
    </w:p>
    <w:p w14:paraId="62810CBF" w14:textId="77777777" w:rsidR="00334D36" w:rsidRDefault="00334D36" w:rsidP="00334D36">
      <w:pPr>
        <w:pStyle w:val="Code"/>
      </w:pPr>
      <w:r>
        <w:t xml:space="preserve"> CS236 - Advanced OOP (Java 2)</w:t>
      </w:r>
    </w:p>
    <w:p w14:paraId="0BD2D6A7" w14:textId="77777777" w:rsidR="00334D36" w:rsidRDefault="00334D36" w:rsidP="00334D36">
      <w:pPr>
        <w:pStyle w:val="Code"/>
      </w:pPr>
      <w:r>
        <w:t xml:space="preserve"> Class: PasswordLab.java</w:t>
      </w:r>
    </w:p>
    <w:p w14:paraId="32818149" w14:textId="77777777" w:rsidR="00334D36" w:rsidRDefault="00334D36" w:rsidP="00334D36">
      <w:pPr>
        <w:pStyle w:val="Code"/>
      </w:pPr>
      <w:r>
        <w:t xml:space="preserve"> Author(s): Lizbeth Garcia-Lopez &amp; Jordan Bassett</w:t>
      </w:r>
    </w:p>
    <w:p w14:paraId="2D49A556" w14:textId="77777777" w:rsidR="00334D36" w:rsidRDefault="00334D36" w:rsidP="00334D36">
      <w:pPr>
        <w:pStyle w:val="Code"/>
      </w:pPr>
      <w:r>
        <w:t xml:space="preserve"> Last Updated: March 16, 2025</w:t>
      </w:r>
    </w:p>
    <w:p w14:paraId="7D58A995" w14:textId="77777777" w:rsidR="00334D36" w:rsidRDefault="00334D36" w:rsidP="00334D36">
      <w:pPr>
        <w:pStyle w:val="Code"/>
      </w:pPr>
      <w:r>
        <w:t xml:space="preserve"> </w:t>
      </w:r>
    </w:p>
    <w:p w14:paraId="4D6EB50F" w14:textId="77777777" w:rsidR="00334D36" w:rsidRDefault="00334D36" w:rsidP="00334D36">
      <w:pPr>
        <w:pStyle w:val="Code"/>
      </w:pPr>
      <w:r>
        <w:t xml:space="preserve"> Description:</w:t>
      </w:r>
    </w:p>
    <w:p w14:paraId="2B24EB13" w14:textId="77777777" w:rsidR="00334D36" w:rsidRDefault="00334D36" w:rsidP="00334D36">
      <w:pPr>
        <w:pStyle w:val="Code"/>
      </w:pPr>
      <w:r>
        <w:t xml:space="preserve">    Password Lab is the sandbox mode for Password Factory. It allows users to test</w:t>
      </w:r>
    </w:p>
    <w:p w14:paraId="425AFD96" w14:textId="77777777" w:rsidR="00334D36" w:rsidRDefault="00334D36" w:rsidP="00334D36">
      <w:pPr>
        <w:pStyle w:val="Code"/>
      </w:pPr>
      <w:r>
        <w:t xml:space="preserve">    passwords and edit helpful phrases and common words. The Lab provides feedback</w:t>
      </w:r>
    </w:p>
    <w:p w14:paraId="37BF3A7C" w14:textId="77777777" w:rsidR="00334D36" w:rsidRDefault="00334D36" w:rsidP="00334D36">
      <w:pPr>
        <w:pStyle w:val="Code"/>
      </w:pPr>
      <w:r>
        <w:t xml:space="preserve">    on password strength in real-time and saves user edits to the corresponding text files</w:t>
      </w:r>
    </w:p>
    <w:p w14:paraId="3E337C77" w14:textId="77777777" w:rsidR="00334D36" w:rsidRDefault="00334D36" w:rsidP="00334D36">
      <w:pPr>
        <w:pStyle w:val="Code"/>
      </w:pPr>
    </w:p>
    <w:p w14:paraId="583ABDC4" w14:textId="77777777" w:rsidR="00334D36" w:rsidRDefault="00334D36" w:rsidP="00334D36">
      <w:pPr>
        <w:pStyle w:val="Code"/>
      </w:pPr>
      <w:r>
        <w:t xml:space="preserve"> Features:</w:t>
      </w:r>
    </w:p>
    <w:p w14:paraId="608EEE8E" w14:textId="77777777" w:rsidR="00334D36" w:rsidRDefault="00334D36" w:rsidP="00334D36">
      <w:pPr>
        <w:pStyle w:val="Code"/>
      </w:pPr>
      <w:r>
        <w:t xml:space="preserve">    - Tests passwords and provides feedback using </w:t>
      </w:r>
      <w:proofErr w:type="spellStart"/>
      <w:r>
        <w:t>PasswordValidator</w:t>
      </w:r>
      <w:proofErr w:type="spellEnd"/>
    </w:p>
    <w:p w14:paraId="66629C12" w14:textId="77777777" w:rsidR="00334D36" w:rsidRDefault="00334D36" w:rsidP="00334D36">
      <w:pPr>
        <w:pStyle w:val="Code"/>
      </w:pPr>
      <w:r>
        <w:t xml:space="preserve">    - Allows adding, removing, and saving common words</w:t>
      </w:r>
    </w:p>
    <w:p w14:paraId="700A3A40" w14:textId="77777777" w:rsidR="00334D36" w:rsidRDefault="00334D36" w:rsidP="00334D36">
      <w:pPr>
        <w:pStyle w:val="Code"/>
      </w:pPr>
      <w:r>
        <w:t xml:space="preserve">    - Allows adding, removing, and saving helpful phrases</w:t>
      </w:r>
    </w:p>
    <w:p w14:paraId="53698FAD" w14:textId="77777777" w:rsidR="00334D36" w:rsidRDefault="00334D36" w:rsidP="00334D36">
      <w:pPr>
        <w:pStyle w:val="Code"/>
      </w:pPr>
      <w:r>
        <w:t xml:space="preserve">    - Provides an interface to return to the main menu</w:t>
      </w:r>
    </w:p>
    <w:p w14:paraId="13B9C561" w14:textId="77777777" w:rsidR="00334D36" w:rsidRDefault="00334D36" w:rsidP="00334D36">
      <w:pPr>
        <w:pStyle w:val="Code"/>
      </w:pPr>
      <w:r>
        <w:t xml:space="preserve"> </w:t>
      </w:r>
    </w:p>
    <w:p w14:paraId="58D5D26F" w14:textId="77777777" w:rsidR="00334D36" w:rsidRDefault="00334D36" w:rsidP="00334D36">
      <w:pPr>
        <w:pStyle w:val="Code"/>
      </w:pPr>
      <w:r>
        <w:t xml:space="preserve"> Dependencies:</w:t>
      </w:r>
    </w:p>
    <w:p w14:paraId="1DF6CF02" w14:textId="77777777" w:rsidR="00334D36" w:rsidRDefault="00334D36" w:rsidP="00334D36">
      <w:pPr>
        <w:pStyle w:val="Code"/>
      </w:pPr>
      <w:r>
        <w:t xml:space="preserve">    - Uses: PasswordValidator.java, PasswordFileManager.java, App.java</w:t>
      </w:r>
    </w:p>
    <w:p w14:paraId="20703BAC" w14:textId="77777777" w:rsidR="00334D36" w:rsidRDefault="00334D36" w:rsidP="00334D36">
      <w:pPr>
        <w:pStyle w:val="Code"/>
      </w:pPr>
      <w:r>
        <w:t xml:space="preserve"> */</w:t>
      </w:r>
    </w:p>
    <w:p w14:paraId="0CADF4F4" w14:textId="77777777" w:rsidR="00334D36" w:rsidRDefault="00334D36" w:rsidP="00334D36">
      <w:pPr>
        <w:pStyle w:val="Code"/>
      </w:pPr>
      <w:r>
        <w:t xml:space="preserve">package </w:t>
      </w:r>
      <w:proofErr w:type="spellStart"/>
      <w:proofErr w:type="gramStart"/>
      <w:r>
        <w:t>passwordfactory</w:t>
      </w:r>
      <w:proofErr w:type="spellEnd"/>
      <w:r>
        <w:t>;</w:t>
      </w:r>
      <w:proofErr w:type="gramEnd"/>
    </w:p>
    <w:p w14:paraId="089AE25A" w14:textId="77777777" w:rsidR="00334D36" w:rsidRDefault="00334D36" w:rsidP="00334D36">
      <w:pPr>
        <w:pStyle w:val="Code"/>
      </w:pPr>
      <w:r>
        <w:t xml:space="preserve">import </w:t>
      </w:r>
      <w:proofErr w:type="spellStart"/>
      <w:proofErr w:type="gramStart"/>
      <w:r>
        <w:t>javafx.geometry</w:t>
      </w:r>
      <w:proofErr w:type="gramEnd"/>
      <w:r>
        <w:t>.Insets</w:t>
      </w:r>
      <w:proofErr w:type="spellEnd"/>
      <w:r>
        <w:t>;</w:t>
      </w:r>
    </w:p>
    <w:p w14:paraId="38EA4287" w14:textId="77777777" w:rsidR="00334D36" w:rsidRDefault="00334D36" w:rsidP="00334D36">
      <w:pPr>
        <w:pStyle w:val="Code"/>
      </w:pPr>
      <w:r>
        <w:t xml:space="preserve">import </w:t>
      </w:r>
      <w:proofErr w:type="spellStart"/>
      <w:proofErr w:type="gramStart"/>
      <w:r>
        <w:t>javafx.scene</w:t>
      </w:r>
      <w:proofErr w:type="gramEnd"/>
      <w:r>
        <w:t>.Scene</w:t>
      </w:r>
      <w:proofErr w:type="spellEnd"/>
      <w:r>
        <w:t>;</w:t>
      </w:r>
    </w:p>
    <w:p w14:paraId="0E0718DA" w14:textId="77777777" w:rsidR="00334D36" w:rsidRDefault="00334D36" w:rsidP="00334D36">
      <w:pPr>
        <w:pStyle w:val="Code"/>
      </w:pPr>
      <w:r>
        <w:t xml:space="preserve">import </w:t>
      </w:r>
      <w:proofErr w:type="spellStart"/>
      <w:proofErr w:type="gramStart"/>
      <w:r>
        <w:t>javafx.scene</w:t>
      </w:r>
      <w:proofErr w:type="gramEnd"/>
      <w:r>
        <w:t>.control</w:t>
      </w:r>
      <w:proofErr w:type="spellEnd"/>
      <w:r>
        <w:t>.*;</w:t>
      </w:r>
    </w:p>
    <w:p w14:paraId="41511493" w14:textId="77777777" w:rsidR="00334D36" w:rsidRDefault="00334D36" w:rsidP="00334D36">
      <w:pPr>
        <w:pStyle w:val="Code"/>
      </w:pPr>
      <w:r>
        <w:t xml:space="preserve">import </w:t>
      </w:r>
      <w:proofErr w:type="spellStart"/>
      <w:proofErr w:type="gramStart"/>
      <w:r>
        <w:t>javafx.scene</w:t>
      </w:r>
      <w:proofErr w:type="gramEnd"/>
      <w:r>
        <w:t>.layout</w:t>
      </w:r>
      <w:proofErr w:type="spellEnd"/>
      <w:r>
        <w:t>.*;</w:t>
      </w:r>
    </w:p>
    <w:p w14:paraId="5E8F19C7" w14:textId="77777777" w:rsidR="00334D36" w:rsidRDefault="00334D36" w:rsidP="00334D36">
      <w:pPr>
        <w:pStyle w:val="Code"/>
      </w:pPr>
      <w:r>
        <w:t xml:space="preserve">import </w:t>
      </w:r>
      <w:proofErr w:type="spellStart"/>
      <w:proofErr w:type="gramStart"/>
      <w:r>
        <w:t>javafx.stage</w:t>
      </w:r>
      <w:proofErr w:type="gramEnd"/>
      <w:r>
        <w:t>.Stage</w:t>
      </w:r>
      <w:proofErr w:type="spellEnd"/>
      <w:r>
        <w:t>;</w:t>
      </w:r>
    </w:p>
    <w:p w14:paraId="32DCC0FC" w14:textId="77777777" w:rsidR="00334D36" w:rsidRDefault="00334D36" w:rsidP="00334D36">
      <w:pPr>
        <w:pStyle w:val="Code"/>
      </w:pPr>
      <w:r>
        <w:t xml:space="preserve">import </w:t>
      </w:r>
      <w:proofErr w:type="spellStart"/>
      <w:proofErr w:type="gramStart"/>
      <w:r>
        <w:t>java.util</w:t>
      </w:r>
      <w:proofErr w:type="gramEnd"/>
      <w:r>
        <w:t>.List</w:t>
      </w:r>
      <w:proofErr w:type="spellEnd"/>
      <w:r>
        <w:t>;</w:t>
      </w:r>
    </w:p>
    <w:p w14:paraId="59E44748" w14:textId="77777777" w:rsidR="00334D36" w:rsidRDefault="00334D36" w:rsidP="00334D36">
      <w:pPr>
        <w:pStyle w:val="Code"/>
      </w:pPr>
      <w:r>
        <w:t xml:space="preserve">import </w:t>
      </w:r>
      <w:proofErr w:type="spellStart"/>
      <w:proofErr w:type="gramStart"/>
      <w:r>
        <w:t>java.util</w:t>
      </w:r>
      <w:proofErr w:type="gramEnd"/>
      <w:r>
        <w:t>.Random</w:t>
      </w:r>
      <w:proofErr w:type="spellEnd"/>
      <w:r>
        <w:t>;</w:t>
      </w:r>
    </w:p>
    <w:p w14:paraId="258F76CA" w14:textId="77777777" w:rsidR="00334D36" w:rsidRDefault="00334D36" w:rsidP="00334D36">
      <w:pPr>
        <w:pStyle w:val="Code"/>
      </w:pPr>
    </w:p>
    <w:p w14:paraId="0BCCF0DD" w14:textId="77777777" w:rsidR="00334D36" w:rsidRDefault="00334D36" w:rsidP="00334D36">
      <w:pPr>
        <w:pStyle w:val="Code"/>
      </w:pPr>
      <w:r>
        <w:t xml:space="preserve">public class </w:t>
      </w:r>
      <w:proofErr w:type="spellStart"/>
      <w:r>
        <w:t>PasswordLab</w:t>
      </w:r>
      <w:proofErr w:type="spellEnd"/>
    </w:p>
    <w:p w14:paraId="5040FAB8" w14:textId="77777777" w:rsidR="00334D36" w:rsidRDefault="00334D36" w:rsidP="00334D36">
      <w:pPr>
        <w:pStyle w:val="Code"/>
      </w:pPr>
      <w:r>
        <w:t>{</w:t>
      </w:r>
    </w:p>
    <w:p w14:paraId="67DF33AB" w14:textId="77777777" w:rsidR="00334D36" w:rsidRDefault="00334D36" w:rsidP="00334D36">
      <w:pPr>
        <w:pStyle w:val="Code"/>
      </w:pPr>
      <w:r>
        <w:t xml:space="preserve">    private Stage </w:t>
      </w:r>
      <w:proofErr w:type="spellStart"/>
      <w:proofErr w:type="gramStart"/>
      <w:r>
        <w:t>labStage</w:t>
      </w:r>
      <w:proofErr w:type="spellEnd"/>
      <w:r>
        <w:t xml:space="preserve">;   </w:t>
      </w:r>
      <w:proofErr w:type="gramEnd"/>
      <w:r>
        <w:t xml:space="preserve">       //window for Password Lab</w:t>
      </w:r>
    </w:p>
    <w:p w14:paraId="78CE0441" w14:textId="77777777" w:rsidR="00334D36" w:rsidRDefault="00334D36" w:rsidP="00334D36">
      <w:pPr>
        <w:pStyle w:val="Code"/>
      </w:pPr>
    </w:p>
    <w:p w14:paraId="1286295A" w14:textId="77777777" w:rsidR="00334D36" w:rsidRDefault="00334D36" w:rsidP="00334D36">
      <w:pPr>
        <w:pStyle w:val="Code"/>
      </w:pPr>
      <w:r>
        <w:t xml:space="preserve">    // Core Components</w:t>
      </w:r>
    </w:p>
    <w:p w14:paraId="3FED1F5D" w14:textId="77777777" w:rsidR="00334D36" w:rsidRDefault="00334D36" w:rsidP="00334D36">
      <w:pPr>
        <w:pStyle w:val="Code"/>
      </w:pPr>
      <w:r>
        <w:t xml:space="preserve">    private final </w:t>
      </w:r>
      <w:proofErr w:type="spellStart"/>
      <w:r>
        <w:t>PasswordFileManager</w:t>
      </w:r>
      <w:proofErr w:type="spellEnd"/>
      <w:r>
        <w:t xml:space="preserve"> </w:t>
      </w:r>
      <w:proofErr w:type="spellStart"/>
      <w:proofErr w:type="gramStart"/>
      <w:r>
        <w:t>fileManager</w:t>
      </w:r>
      <w:proofErr w:type="spellEnd"/>
      <w:r>
        <w:t xml:space="preserve">;   </w:t>
      </w:r>
      <w:proofErr w:type="gramEnd"/>
      <w:r>
        <w:t>//file operations (phrases, common words, logs)</w:t>
      </w:r>
    </w:p>
    <w:p w14:paraId="06D8F912" w14:textId="77777777" w:rsidR="00334D36" w:rsidRDefault="00334D36" w:rsidP="00334D36">
      <w:pPr>
        <w:pStyle w:val="Code"/>
      </w:pPr>
      <w:r>
        <w:t xml:space="preserve">    private </w:t>
      </w:r>
      <w:proofErr w:type="spellStart"/>
      <w:r>
        <w:t>PasswordValidator</w:t>
      </w:r>
      <w:proofErr w:type="spellEnd"/>
      <w:r>
        <w:t xml:space="preserve"> </w:t>
      </w:r>
      <w:proofErr w:type="gramStart"/>
      <w:r>
        <w:t xml:space="preserve">validator;   </w:t>
      </w:r>
      <w:proofErr w:type="gramEnd"/>
      <w:r>
        <w:t xml:space="preserve">    //Validates passwords and provides feedback</w:t>
      </w:r>
    </w:p>
    <w:p w14:paraId="4CD7E98D" w14:textId="77777777" w:rsidR="00334D36" w:rsidRDefault="00334D36" w:rsidP="00334D36">
      <w:pPr>
        <w:pStyle w:val="Code"/>
      </w:pPr>
    </w:p>
    <w:p w14:paraId="1227A10A" w14:textId="77777777" w:rsidR="00334D36" w:rsidRDefault="00334D36" w:rsidP="00334D36">
      <w:pPr>
        <w:pStyle w:val="Code"/>
      </w:pPr>
      <w:r>
        <w:t xml:space="preserve">    //UI Components - Lists</w:t>
      </w:r>
    </w:p>
    <w:p w14:paraId="1559B5CE" w14:textId="77777777" w:rsidR="00334D36" w:rsidRDefault="00334D36" w:rsidP="00334D36">
      <w:pPr>
        <w:pStyle w:val="Code"/>
      </w:pPr>
      <w:r>
        <w:t xml:space="preserve">    private </w:t>
      </w:r>
      <w:proofErr w:type="spellStart"/>
      <w:r>
        <w:t>ListView</w:t>
      </w:r>
      <w:proofErr w:type="spellEnd"/>
      <w:r>
        <w:t xml:space="preserve">&lt;String&gt; </w:t>
      </w:r>
      <w:proofErr w:type="spellStart"/>
      <w:proofErr w:type="gramStart"/>
      <w:r>
        <w:t>commonWordsList</w:t>
      </w:r>
      <w:proofErr w:type="spellEnd"/>
      <w:r>
        <w:t>;  /</w:t>
      </w:r>
      <w:proofErr w:type="gramEnd"/>
      <w:r>
        <w:t>/List of common words (editable)</w:t>
      </w:r>
    </w:p>
    <w:p w14:paraId="2DA06A04" w14:textId="77777777" w:rsidR="00334D36" w:rsidRDefault="00334D36" w:rsidP="00334D36">
      <w:pPr>
        <w:pStyle w:val="Code"/>
      </w:pPr>
      <w:r>
        <w:t xml:space="preserve">    private </w:t>
      </w:r>
      <w:proofErr w:type="spellStart"/>
      <w:r>
        <w:t>ListView</w:t>
      </w:r>
      <w:proofErr w:type="spellEnd"/>
      <w:r>
        <w:t xml:space="preserve">&lt;String&gt; </w:t>
      </w:r>
      <w:proofErr w:type="spellStart"/>
      <w:proofErr w:type="gramStart"/>
      <w:r>
        <w:t>phrasesList</w:t>
      </w:r>
      <w:proofErr w:type="spellEnd"/>
      <w:r>
        <w:t xml:space="preserve">;   </w:t>
      </w:r>
      <w:proofErr w:type="gramEnd"/>
      <w:r>
        <w:t xml:space="preserve">   //List of helpful phrases (editable)</w:t>
      </w:r>
    </w:p>
    <w:p w14:paraId="7E0FEE8C" w14:textId="77777777" w:rsidR="00334D36" w:rsidRDefault="00334D36" w:rsidP="00334D36">
      <w:pPr>
        <w:pStyle w:val="Code"/>
      </w:pPr>
    </w:p>
    <w:p w14:paraId="443F5B8F" w14:textId="77777777" w:rsidR="00334D36" w:rsidRDefault="00334D36" w:rsidP="00334D36">
      <w:pPr>
        <w:pStyle w:val="Code"/>
      </w:pPr>
      <w:r>
        <w:t xml:space="preserve">    //UI Components - Password Testing</w:t>
      </w:r>
    </w:p>
    <w:p w14:paraId="4DA8499A" w14:textId="77777777" w:rsidR="00334D36" w:rsidRDefault="00334D36" w:rsidP="00334D36">
      <w:pPr>
        <w:pStyle w:val="Code"/>
        <w:shd w:val="clear" w:color="auto" w:fill="FF0000"/>
      </w:pPr>
      <w:r>
        <w:t xml:space="preserve">    private </w:t>
      </w:r>
      <w:proofErr w:type="spellStart"/>
      <w:r>
        <w:t>TextField</w:t>
      </w:r>
      <w:proofErr w:type="spellEnd"/>
      <w:r>
        <w:t xml:space="preserve"> </w:t>
      </w:r>
      <w:proofErr w:type="spellStart"/>
      <w:proofErr w:type="gramStart"/>
      <w:r>
        <w:t>passwordTestField</w:t>
      </w:r>
      <w:proofErr w:type="spellEnd"/>
      <w:r>
        <w:t xml:space="preserve">;   </w:t>
      </w:r>
      <w:proofErr w:type="gramEnd"/>
      <w:r>
        <w:t xml:space="preserve">    //Field for entering passwords to test</w:t>
      </w:r>
    </w:p>
    <w:p w14:paraId="4C1C6BD1" w14:textId="77777777" w:rsidR="00334D36" w:rsidRDefault="00334D36" w:rsidP="00334D36">
      <w:pPr>
        <w:pStyle w:val="Code"/>
        <w:shd w:val="clear" w:color="auto" w:fill="FF0000"/>
      </w:pPr>
      <w:r>
        <w:t xml:space="preserve">    private Label </w:t>
      </w:r>
      <w:proofErr w:type="spellStart"/>
      <w:proofErr w:type="gramStart"/>
      <w:r>
        <w:t>testResultLabel</w:t>
      </w:r>
      <w:proofErr w:type="spellEnd"/>
      <w:r>
        <w:t xml:space="preserve">;   </w:t>
      </w:r>
      <w:proofErr w:type="gramEnd"/>
      <w:r>
        <w:t xml:space="preserve">          //shows the strength rating of the tested password</w:t>
      </w:r>
    </w:p>
    <w:p w14:paraId="796106B7" w14:textId="77777777" w:rsidR="00334D36" w:rsidRDefault="00334D36" w:rsidP="00334D36">
      <w:pPr>
        <w:pStyle w:val="Code"/>
        <w:shd w:val="clear" w:color="auto" w:fill="FF0000"/>
      </w:pPr>
      <w:r>
        <w:t xml:space="preserve">    private Label </w:t>
      </w:r>
      <w:proofErr w:type="spellStart"/>
      <w:proofErr w:type="gramStart"/>
      <w:r>
        <w:t>feedbackLabel</w:t>
      </w:r>
      <w:proofErr w:type="spellEnd"/>
      <w:r>
        <w:t xml:space="preserve">;   </w:t>
      </w:r>
      <w:proofErr w:type="gramEnd"/>
      <w:r>
        <w:t xml:space="preserve">            //shows detailed feedback and suggestions</w:t>
      </w:r>
    </w:p>
    <w:p w14:paraId="1A4B99DC" w14:textId="77777777" w:rsidR="00334D36" w:rsidRDefault="00334D36" w:rsidP="00334D36">
      <w:pPr>
        <w:pStyle w:val="Code"/>
        <w:shd w:val="clear" w:color="auto" w:fill="FF0000"/>
      </w:pPr>
      <w:r>
        <w:t xml:space="preserve">    private Button </w:t>
      </w:r>
      <w:proofErr w:type="spellStart"/>
      <w:proofErr w:type="gramStart"/>
      <w:r>
        <w:t>generatePasswordButton</w:t>
      </w:r>
      <w:proofErr w:type="spellEnd"/>
      <w:r>
        <w:t xml:space="preserve">;   </w:t>
      </w:r>
      <w:proofErr w:type="gramEnd"/>
      <w:r>
        <w:t xml:space="preserve">  //Button to generate a secret password</w:t>
      </w:r>
    </w:p>
    <w:p w14:paraId="615A5EAB" w14:textId="08F760B3" w:rsidR="00334D36" w:rsidRPr="00334D36" w:rsidRDefault="00334D36" w:rsidP="00334D36">
      <w:pPr>
        <w:pStyle w:val="Code"/>
        <w:ind w:firstLine="720"/>
        <w:rPr>
          <w:color w:val="FF0000"/>
        </w:rPr>
      </w:pPr>
      <w:r w:rsidRPr="00334D36">
        <w:rPr>
          <w:color w:val="FF0000"/>
        </w:rPr>
        <w:t>/*These have comments*/</w:t>
      </w:r>
    </w:p>
    <w:p w14:paraId="62EEA67A" w14:textId="77777777" w:rsidR="00334D36" w:rsidRDefault="00334D36" w:rsidP="00334D36">
      <w:pPr>
        <w:pStyle w:val="Code"/>
      </w:pPr>
      <w:r>
        <w:t xml:space="preserve">    /**</w:t>
      </w:r>
    </w:p>
    <w:p w14:paraId="787586C9" w14:textId="77777777" w:rsidR="00334D36" w:rsidRDefault="00334D36" w:rsidP="00334D36">
      <w:pPr>
        <w:pStyle w:val="Code"/>
      </w:pPr>
      <w:r>
        <w:t xml:space="preserve">     * Constructor for </w:t>
      </w:r>
      <w:proofErr w:type="spellStart"/>
      <w:r>
        <w:t>PasswordLab</w:t>
      </w:r>
      <w:proofErr w:type="spellEnd"/>
      <w:r>
        <w:t>.</w:t>
      </w:r>
    </w:p>
    <w:p w14:paraId="4FC0BF82" w14:textId="77777777" w:rsidR="00334D36" w:rsidRDefault="00334D36" w:rsidP="00334D36">
      <w:pPr>
        <w:pStyle w:val="Code"/>
      </w:pPr>
      <w:r>
        <w:t xml:space="preserve">     * Initializes the validator and file manager.</w:t>
      </w:r>
    </w:p>
    <w:p w14:paraId="307FCD0C" w14:textId="77777777" w:rsidR="00334D36" w:rsidRDefault="00334D36" w:rsidP="00334D36">
      <w:pPr>
        <w:pStyle w:val="Code"/>
      </w:pPr>
      <w:r>
        <w:t xml:space="preserve">     */</w:t>
      </w:r>
    </w:p>
    <w:p w14:paraId="31EA11A3" w14:textId="77777777" w:rsidR="00334D36" w:rsidRDefault="00334D36" w:rsidP="00334D36">
      <w:pPr>
        <w:pStyle w:val="Code"/>
      </w:pPr>
      <w:r>
        <w:t xml:space="preserve">    public </w:t>
      </w:r>
      <w:proofErr w:type="spellStart"/>
      <w:proofErr w:type="gramStart"/>
      <w:r>
        <w:t>PasswordLab</w:t>
      </w:r>
      <w:proofErr w:type="spellEnd"/>
      <w:r>
        <w:t>(</w:t>
      </w:r>
      <w:proofErr w:type="gramEnd"/>
      <w:r>
        <w:t>)</w:t>
      </w:r>
    </w:p>
    <w:p w14:paraId="7BB3709B" w14:textId="77777777" w:rsidR="00334D36" w:rsidRDefault="00334D36" w:rsidP="00334D36">
      <w:pPr>
        <w:pStyle w:val="Code"/>
      </w:pPr>
      <w:r>
        <w:t xml:space="preserve">    {</w:t>
      </w:r>
    </w:p>
    <w:p w14:paraId="2DF3D4B5" w14:textId="77777777" w:rsidR="00334D36" w:rsidRDefault="00334D36" w:rsidP="00334D36">
      <w:pPr>
        <w:pStyle w:val="Code"/>
      </w:pPr>
      <w:r>
        <w:t xml:space="preserve">        //Initialize file manager and validator (Easy mode for testing)</w:t>
      </w:r>
    </w:p>
    <w:p w14:paraId="7E33FAE4" w14:textId="77777777" w:rsidR="00334D36" w:rsidRDefault="00334D36" w:rsidP="00334D36">
      <w:pPr>
        <w:pStyle w:val="Code"/>
      </w:pPr>
      <w:r>
        <w:t xml:space="preserve">        </w:t>
      </w:r>
      <w:proofErr w:type="spellStart"/>
      <w:r>
        <w:t>fileManager</w:t>
      </w:r>
      <w:proofErr w:type="spellEnd"/>
      <w:r>
        <w:t xml:space="preserve"> = new </w:t>
      </w:r>
      <w:proofErr w:type="spellStart"/>
      <w:proofErr w:type="gramStart"/>
      <w:r>
        <w:t>PasswordFileManager</w:t>
      </w:r>
      <w:proofErr w:type="spellEnd"/>
      <w:r>
        <w:t>(</w:t>
      </w:r>
      <w:proofErr w:type="gramEnd"/>
      <w:r>
        <w:t>"phrases.txt", "</w:t>
      </w:r>
      <w:proofErr w:type="spellStart"/>
      <w:r>
        <w:t>password_log.bin</w:t>
      </w:r>
      <w:proofErr w:type="spellEnd"/>
      <w:r>
        <w:t>");</w:t>
      </w:r>
    </w:p>
    <w:p w14:paraId="2B2D068C" w14:textId="77777777" w:rsidR="00334D36" w:rsidRDefault="00334D36" w:rsidP="00334D36">
      <w:pPr>
        <w:pStyle w:val="Code"/>
      </w:pPr>
      <w:r>
        <w:t xml:space="preserve">        validator = new </w:t>
      </w:r>
      <w:proofErr w:type="spellStart"/>
      <w:proofErr w:type="gramStart"/>
      <w:r>
        <w:t>PasswordValidator</w:t>
      </w:r>
      <w:proofErr w:type="spellEnd"/>
      <w:r>
        <w:t>(</w:t>
      </w:r>
      <w:proofErr w:type="spellStart"/>
      <w:proofErr w:type="gramEnd"/>
      <w:r>
        <w:t>fileManager</w:t>
      </w:r>
      <w:proofErr w:type="spellEnd"/>
      <w:r>
        <w:t>, "easy");</w:t>
      </w:r>
    </w:p>
    <w:p w14:paraId="7960FD4D" w14:textId="77777777" w:rsidR="00334D36" w:rsidRDefault="00334D36" w:rsidP="00334D36">
      <w:pPr>
        <w:pStyle w:val="Code"/>
      </w:pPr>
      <w:r>
        <w:t xml:space="preserve">    }</w:t>
      </w:r>
    </w:p>
    <w:p w14:paraId="18E26803" w14:textId="77777777" w:rsidR="00334D36" w:rsidRDefault="00334D36" w:rsidP="00334D36">
      <w:pPr>
        <w:pStyle w:val="Code"/>
      </w:pPr>
    </w:p>
    <w:p w14:paraId="40BD0A70" w14:textId="77777777" w:rsidR="00334D36" w:rsidRDefault="00334D36" w:rsidP="00334D36">
      <w:pPr>
        <w:pStyle w:val="Code"/>
      </w:pPr>
      <w:r>
        <w:t xml:space="preserve">    /**</w:t>
      </w:r>
    </w:p>
    <w:p w14:paraId="2F46523D" w14:textId="77777777" w:rsidR="00334D36" w:rsidRDefault="00334D36" w:rsidP="00334D36">
      <w:pPr>
        <w:pStyle w:val="Code"/>
      </w:pPr>
      <w:r>
        <w:t xml:space="preserve">     * Displays the Password Lab window.</w:t>
      </w:r>
    </w:p>
    <w:p w14:paraId="37CDC90D" w14:textId="77777777" w:rsidR="00334D36" w:rsidRDefault="00334D36" w:rsidP="00334D36">
      <w:pPr>
        <w:pStyle w:val="Code"/>
      </w:pPr>
      <w:r>
        <w:t xml:space="preserve">     * Provides UI for testing passwords and editing common words and helpful phrases.</w:t>
      </w:r>
    </w:p>
    <w:p w14:paraId="6CA6B7DC" w14:textId="77777777" w:rsidR="00334D36" w:rsidRDefault="00334D36" w:rsidP="00334D36">
      <w:pPr>
        <w:pStyle w:val="Code"/>
      </w:pPr>
      <w:r>
        <w:t xml:space="preserve">     */</w:t>
      </w:r>
    </w:p>
    <w:p w14:paraId="52E85F58" w14:textId="77777777" w:rsidR="00334D36" w:rsidRDefault="00334D36" w:rsidP="00334D36">
      <w:pPr>
        <w:pStyle w:val="Code"/>
      </w:pPr>
      <w:r>
        <w:t xml:space="preserve">    public void </w:t>
      </w:r>
      <w:proofErr w:type="spellStart"/>
      <w:proofErr w:type="gramStart"/>
      <w:r>
        <w:t>showLab</w:t>
      </w:r>
      <w:proofErr w:type="spellEnd"/>
      <w:r>
        <w:t>(</w:t>
      </w:r>
      <w:proofErr w:type="gramEnd"/>
      <w:r>
        <w:t>)</w:t>
      </w:r>
    </w:p>
    <w:p w14:paraId="379E8684" w14:textId="77777777" w:rsidR="00334D36" w:rsidRDefault="00334D36" w:rsidP="00334D36">
      <w:pPr>
        <w:pStyle w:val="Code"/>
      </w:pPr>
      <w:r>
        <w:t xml:space="preserve">    {</w:t>
      </w:r>
    </w:p>
    <w:p w14:paraId="579B3DBC" w14:textId="77777777" w:rsidR="00334D36" w:rsidRDefault="00334D36" w:rsidP="00334D36">
      <w:pPr>
        <w:pStyle w:val="Code"/>
      </w:pPr>
      <w:r>
        <w:t xml:space="preserve">        </w:t>
      </w:r>
      <w:proofErr w:type="spellStart"/>
      <w:r>
        <w:t>labStage</w:t>
      </w:r>
      <w:proofErr w:type="spellEnd"/>
      <w:r>
        <w:t xml:space="preserve"> = new </w:t>
      </w:r>
      <w:proofErr w:type="gramStart"/>
      <w:r>
        <w:t>Stage(</w:t>
      </w:r>
      <w:proofErr w:type="gramEnd"/>
      <w:r>
        <w:t>);</w:t>
      </w:r>
    </w:p>
    <w:p w14:paraId="799C2F95" w14:textId="77777777" w:rsidR="00334D36" w:rsidRDefault="00334D36" w:rsidP="00334D36">
      <w:pPr>
        <w:pStyle w:val="Code"/>
      </w:pPr>
      <w:r>
        <w:t xml:space="preserve">        </w:t>
      </w:r>
      <w:proofErr w:type="spellStart"/>
      <w:r>
        <w:t>labStage.setTitle</w:t>
      </w:r>
      <w:proofErr w:type="spellEnd"/>
      <w:r>
        <w:t>("Password Lab"</w:t>
      </w:r>
      <w:proofErr w:type="gramStart"/>
      <w:r>
        <w:t>);</w:t>
      </w:r>
      <w:proofErr w:type="gramEnd"/>
    </w:p>
    <w:p w14:paraId="77DA629C" w14:textId="77777777" w:rsidR="00334D36" w:rsidRDefault="00334D36" w:rsidP="00334D36">
      <w:pPr>
        <w:pStyle w:val="Code"/>
      </w:pPr>
    </w:p>
    <w:p w14:paraId="1005E1B4" w14:textId="77777777" w:rsidR="00334D36" w:rsidRDefault="00334D36" w:rsidP="00334D36">
      <w:pPr>
        <w:pStyle w:val="Code"/>
      </w:pPr>
      <w:r>
        <w:t xml:space="preserve"> // Password Tester Section</w:t>
      </w:r>
    </w:p>
    <w:p w14:paraId="4CB06093" w14:textId="77777777" w:rsidR="00334D36" w:rsidRDefault="00334D36" w:rsidP="00334D36">
      <w:pPr>
        <w:pStyle w:val="Code"/>
      </w:pPr>
      <w:r>
        <w:t xml:space="preserve">Label </w:t>
      </w:r>
      <w:proofErr w:type="spellStart"/>
      <w:r>
        <w:t>testHeader</w:t>
      </w:r>
      <w:proofErr w:type="spellEnd"/>
      <w:r>
        <w:t xml:space="preserve"> = new </w:t>
      </w:r>
      <w:proofErr w:type="gramStart"/>
      <w:r>
        <w:t>Label(</w:t>
      </w:r>
      <w:proofErr w:type="gramEnd"/>
      <w:r>
        <w:t>"Test a Password");</w:t>
      </w:r>
    </w:p>
    <w:p w14:paraId="2575CB5C" w14:textId="77777777" w:rsidR="00334D36" w:rsidRDefault="00334D36" w:rsidP="00334D36">
      <w:pPr>
        <w:pStyle w:val="Code"/>
      </w:pPr>
      <w:proofErr w:type="spellStart"/>
      <w:r>
        <w:t>passwordTestField</w:t>
      </w:r>
      <w:proofErr w:type="spellEnd"/>
      <w:r>
        <w:t xml:space="preserve"> = new </w:t>
      </w:r>
      <w:proofErr w:type="spellStart"/>
      <w:proofErr w:type="gramStart"/>
      <w:r>
        <w:t>TextField</w:t>
      </w:r>
      <w:proofErr w:type="spellEnd"/>
      <w:r>
        <w:t>(</w:t>
      </w:r>
      <w:proofErr w:type="gramEnd"/>
      <w:r>
        <w:t>);</w:t>
      </w:r>
    </w:p>
    <w:p w14:paraId="330747BD" w14:textId="77777777" w:rsidR="00334D36" w:rsidRDefault="00334D36" w:rsidP="00334D36">
      <w:pPr>
        <w:pStyle w:val="Code"/>
      </w:pPr>
      <w:proofErr w:type="spellStart"/>
      <w:r>
        <w:t>passwordTestField.setPromptText</w:t>
      </w:r>
      <w:proofErr w:type="spellEnd"/>
      <w:r>
        <w:t>("Enter a password to test..."</w:t>
      </w:r>
      <w:proofErr w:type="gramStart"/>
      <w:r>
        <w:t>);</w:t>
      </w:r>
      <w:proofErr w:type="gramEnd"/>
    </w:p>
    <w:p w14:paraId="3957E3CB" w14:textId="77777777" w:rsidR="00334D36" w:rsidRDefault="00334D36" w:rsidP="00334D36">
      <w:pPr>
        <w:pStyle w:val="Code"/>
      </w:pPr>
      <w:proofErr w:type="spellStart"/>
      <w:r>
        <w:t>passwordTestField.setPrefWidth</w:t>
      </w:r>
      <w:proofErr w:type="spellEnd"/>
      <w:r>
        <w:t>(200); // Set width for password field</w:t>
      </w:r>
    </w:p>
    <w:p w14:paraId="7BCABD2E" w14:textId="77777777" w:rsidR="00334D36" w:rsidRDefault="00334D36" w:rsidP="00334D36">
      <w:pPr>
        <w:pStyle w:val="Code"/>
      </w:pPr>
    </w:p>
    <w:p w14:paraId="2BC89722" w14:textId="77777777" w:rsidR="00334D36" w:rsidRDefault="00334D36" w:rsidP="00334D36">
      <w:pPr>
        <w:pStyle w:val="Code"/>
      </w:pPr>
      <w:r>
        <w:t xml:space="preserve">Button </w:t>
      </w:r>
      <w:proofErr w:type="spellStart"/>
      <w:r>
        <w:t>testButton</w:t>
      </w:r>
      <w:proofErr w:type="spellEnd"/>
      <w:r>
        <w:t xml:space="preserve"> = new </w:t>
      </w:r>
      <w:proofErr w:type="gramStart"/>
      <w:r>
        <w:t>Button(</w:t>
      </w:r>
      <w:proofErr w:type="gramEnd"/>
      <w:r>
        <w:t>"Test Password");</w:t>
      </w:r>
    </w:p>
    <w:p w14:paraId="495AABEC" w14:textId="77777777" w:rsidR="00334D36" w:rsidRDefault="00334D36" w:rsidP="00334D36">
      <w:pPr>
        <w:pStyle w:val="Code"/>
      </w:pPr>
      <w:proofErr w:type="spellStart"/>
      <w:r>
        <w:t>testButton.setOnAction</w:t>
      </w:r>
      <w:proofErr w:type="spellEnd"/>
      <w:r>
        <w:t xml:space="preserve">(e -&gt; </w:t>
      </w:r>
      <w:proofErr w:type="spellStart"/>
      <w:proofErr w:type="gramStart"/>
      <w:r>
        <w:t>testPassword</w:t>
      </w:r>
      <w:proofErr w:type="spellEnd"/>
      <w:r>
        <w:t>(</w:t>
      </w:r>
      <w:proofErr w:type="gramEnd"/>
      <w:r>
        <w:t>));</w:t>
      </w:r>
    </w:p>
    <w:p w14:paraId="36825BE5" w14:textId="77777777" w:rsidR="00334D36" w:rsidRDefault="00334D36" w:rsidP="00334D36">
      <w:pPr>
        <w:pStyle w:val="Code"/>
      </w:pPr>
    </w:p>
    <w:p w14:paraId="420C2DE4" w14:textId="77777777" w:rsidR="00334D36" w:rsidRDefault="00334D36" w:rsidP="00334D36">
      <w:pPr>
        <w:pStyle w:val="Code"/>
        <w:shd w:val="clear" w:color="auto" w:fill="FF0000"/>
      </w:pPr>
      <w:proofErr w:type="spellStart"/>
      <w:r>
        <w:t>testResultLabel</w:t>
      </w:r>
      <w:proofErr w:type="spellEnd"/>
      <w:r>
        <w:t xml:space="preserve"> = new </w:t>
      </w:r>
      <w:proofErr w:type="gramStart"/>
      <w:r>
        <w:t>Label(</w:t>
      </w:r>
      <w:proofErr w:type="gramEnd"/>
      <w:r>
        <w:t>);</w:t>
      </w:r>
    </w:p>
    <w:p w14:paraId="68496B87" w14:textId="77777777" w:rsidR="00334D36" w:rsidRDefault="00334D36" w:rsidP="00334D36">
      <w:pPr>
        <w:pStyle w:val="Code"/>
        <w:shd w:val="clear" w:color="auto" w:fill="FF0000"/>
      </w:pPr>
      <w:proofErr w:type="spellStart"/>
      <w:r>
        <w:t>feedbackLabel</w:t>
      </w:r>
      <w:proofErr w:type="spellEnd"/>
      <w:r>
        <w:t xml:space="preserve"> = new </w:t>
      </w:r>
      <w:proofErr w:type="gramStart"/>
      <w:r>
        <w:t>Label(</w:t>
      </w:r>
      <w:proofErr w:type="gramEnd"/>
      <w:r>
        <w:t>);</w:t>
      </w:r>
    </w:p>
    <w:p w14:paraId="63AF02DE" w14:textId="77777777" w:rsidR="00334D36" w:rsidRDefault="00334D36" w:rsidP="00334D36">
      <w:pPr>
        <w:pStyle w:val="Code"/>
        <w:shd w:val="clear" w:color="auto" w:fill="FF0000"/>
      </w:pPr>
      <w:proofErr w:type="spellStart"/>
      <w:r>
        <w:t>feedbackLabel.setWrapText</w:t>
      </w:r>
      <w:proofErr w:type="spellEnd"/>
      <w:r>
        <w:t>(true</w:t>
      </w:r>
      <w:proofErr w:type="gramStart"/>
      <w:r>
        <w:t>);</w:t>
      </w:r>
      <w:proofErr w:type="gramEnd"/>
    </w:p>
    <w:p w14:paraId="4C0DDCE8" w14:textId="77777777" w:rsidR="00334D36" w:rsidRDefault="00334D36" w:rsidP="00334D36">
      <w:pPr>
        <w:pStyle w:val="Code"/>
        <w:shd w:val="clear" w:color="auto" w:fill="FF0000"/>
      </w:pPr>
      <w:proofErr w:type="spellStart"/>
      <w:r>
        <w:t>feedbackLabel.setMaxWidth</w:t>
      </w:r>
      <w:proofErr w:type="spellEnd"/>
      <w:r>
        <w:t>(600</w:t>
      </w:r>
      <w:proofErr w:type="gramStart"/>
      <w:r>
        <w:t>);</w:t>
      </w:r>
      <w:proofErr w:type="gramEnd"/>
    </w:p>
    <w:p w14:paraId="4AE09D74" w14:textId="49B16B68" w:rsidR="00334D36" w:rsidRPr="00334D36" w:rsidRDefault="00334D36" w:rsidP="00334D36">
      <w:pPr>
        <w:pStyle w:val="Code"/>
        <w:rPr>
          <w:color w:val="FF0000"/>
        </w:rPr>
      </w:pPr>
      <w:r w:rsidRPr="00334D36">
        <w:rPr>
          <w:color w:val="FF0000"/>
        </w:rPr>
        <w:t>/*these are labels for displaying text, with options for width and wrapping*/</w:t>
      </w:r>
    </w:p>
    <w:p w14:paraId="26053792" w14:textId="77777777" w:rsidR="00334D36" w:rsidRDefault="00334D36" w:rsidP="00334D36">
      <w:pPr>
        <w:pStyle w:val="Code"/>
      </w:pPr>
      <w:r>
        <w:t>// Box for testing passwords with a fixed width</w:t>
      </w:r>
    </w:p>
    <w:p w14:paraId="31319A02" w14:textId="77777777" w:rsidR="00334D36" w:rsidRDefault="00334D36" w:rsidP="00334D36">
      <w:pPr>
        <w:pStyle w:val="Code"/>
      </w:pPr>
      <w:proofErr w:type="spellStart"/>
      <w:r>
        <w:t>VBox</w:t>
      </w:r>
      <w:proofErr w:type="spellEnd"/>
      <w:r>
        <w:t xml:space="preserve"> </w:t>
      </w:r>
      <w:proofErr w:type="spellStart"/>
      <w:r>
        <w:t>testBox</w:t>
      </w:r>
      <w:proofErr w:type="spellEnd"/>
      <w:r>
        <w:t xml:space="preserve"> = new </w:t>
      </w:r>
      <w:proofErr w:type="spellStart"/>
      <w:proofErr w:type="gramStart"/>
      <w:r>
        <w:t>VBox</w:t>
      </w:r>
      <w:proofErr w:type="spellEnd"/>
      <w:r>
        <w:t>(</w:t>
      </w:r>
      <w:proofErr w:type="gramEnd"/>
      <w:r>
        <w:t>10,</w:t>
      </w:r>
    </w:p>
    <w:p w14:paraId="56EDFA85" w14:textId="77777777" w:rsidR="00334D36" w:rsidRDefault="00334D36" w:rsidP="00334D36">
      <w:pPr>
        <w:pStyle w:val="Code"/>
      </w:pPr>
      <w:r>
        <w:t xml:space="preserve">    </w:t>
      </w:r>
      <w:proofErr w:type="spellStart"/>
      <w:r>
        <w:t>testHeader</w:t>
      </w:r>
      <w:proofErr w:type="spellEnd"/>
      <w:r>
        <w:t>,</w:t>
      </w:r>
    </w:p>
    <w:p w14:paraId="02B09836" w14:textId="77777777" w:rsidR="00334D36" w:rsidRDefault="00334D36" w:rsidP="00334D36">
      <w:pPr>
        <w:pStyle w:val="Code"/>
      </w:pPr>
      <w:r>
        <w:t xml:space="preserve">    </w:t>
      </w:r>
      <w:proofErr w:type="spellStart"/>
      <w:r>
        <w:t>passwordTestField</w:t>
      </w:r>
      <w:proofErr w:type="spellEnd"/>
      <w:r>
        <w:t>,</w:t>
      </w:r>
    </w:p>
    <w:p w14:paraId="4BCC0591" w14:textId="77777777" w:rsidR="00334D36" w:rsidRDefault="00334D36" w:rsidP="00334D36">
      <w:pPr>
        <w:pStyle w:val="Code"/>
      </w:pPr>
      <w:r>
        <w:t xml:space="preserve">    </w:t>
      </w:r>
      <w:proofErr w:type="spellStart"/>
      <w:r>
        <w:t>testButton</w:t>
      </w:r>
      <w:proofErr w:type="spellEnd"/>
      <w:r>
        <w:t>,</w:t>
      </w:r>
    </w:p>
    <w:p w14:paraId="6CFE5D1F" w14:textId="77777777" w:rsidR="00334D36" w:rsidRDefault="00334D36" w:rsidP="00334D36">
      <w:pPr>
        <w:pStyle w:val="Code"/>
      </w:pPr>
      <w:r>
        <w:t xml:space="preserve">    </w:t>
      </w:r>
      <w:proofErr w:type="spellStart"/>
      <w:r>
        <w:t>testResultLabel</w:t>
      </w:r>
      <w:proofErr w:type="spellEnd"/>
      <w:r>
        <w:t>,</w:t>
      </w:r>
    </w:p>
    <w:p w14:paraId="7547701C" w14:textId="77777777" w:rsidR="00334D36" w:rsidRDefault="00334D36" w:rsidP="00334D36">
      <w:pPr>
        <w:pStyle w:val="Code"/>
      </w:pPr>
      <w:r>
        <w:t xml:space="preserve">    </w:t>
      </w:r>
      <w:proofErr w:type="spellStart"/>
      <w:r>
        <w:t>feedbackLabel</w:t>
      </w:r>
      <w:proofErr w:type="spellEnd"/>
      <w:proofErr w:type="gramStart"/>
      <w:r>
        <w:t>);</w:t>
      </w:r>
      <w:proofErr w:type="gramEnd"/>
    </w:p>
    <w:p w14:paraId="50A4DA22" w14:textId="77777777" w:rsidR="00334D36" w:rsidRDefault="00334D36" w:rsidP="00334D36">
      <w:pPr>
        <w:pStyle w:val="Code"/>
      </w:pPr>
      <w:proofErr w:type="spellStart"/>
      <w:r>
        <w:t>testBox.setPadding</w:t>
      </w:r>
      <w:proofErr w:type="spellEnd"/>
      <w:r>
        <w:t xml:space="preserve">(new </w:t>
      </w:r>
      <w:proofErr w:type="gramStart"/>
      <w:r>
        <w:t>Insets(</w:t>
      </w:r>
      <w:proofErr w:type="gramEnd"/>
      <w:r>
        <w:t>10));</w:t>
      </w:r>
    </w:p>
    <w:p w14:paraId="5F511CD9" w14:textId="77777777" w:rsidR="00334D36" w:rsidRDefault="00334D36" w:rsidP="00334D36">
      <w:pPr>
        <w:pStyle w:val="Code"/>
      </w:pPr>
      <w:proofErr w:type="spellStart"/>
      <w:r>
        <w:t>testBox.setStyle</w:t>
      </w:r>
      <w:proofErr w:type="spellEnd"/>
      <w:r>
        <w:t>("-</w:t>
      </w:r>
      <w:proofErr w:type="spellStart"/>
      <w:r>
        <w:t>fx</w:t>
      </w:r>
      <w:proofErr w:type="spellEnd"/>
      <w:r>
        <w:t>-border-color: #aaa; -</w:t>
      </w:r>
      <w:proofErr w:type="spellStart"/>
      <w:r>
        <w:t>fx</w:t>
      </w:r>
      <w:proofErr w:type="spellEnd"/>
      <w:r>
        <w:t>-border-radius: 5; -</w:t>
      </w:r>
      <w:proofErr w:type="spellStart"/>
      <w:r>
        <w:t>fx</w:t>
      </w:r>
      <w:proofErr w:type="spellEnd"/>
      <w:r>
        <w:t>-padding: 10;"</w:t>
      </w:r>
      <w:proofErr w:type="gramStart"/>
      <w:r>
        <w:t>);</w:t>
      </w:r>
      <w:proofErr w:type="gramEnd"/>
    </w:p>
    <w:p w14:paraId="45CC8A26" w14:textId="77777777" w:rsidR="00334D36" w:rsidRDefault="00334D36" w:rsidP="00334D36">
      <w:pPr>
        <w:pStyle w:val="Code"/>
      </w:pPr>
    </w:p>
    <w:p w14:paraId="52DC9B10" w14:textId="77777777" w:rsidR="00334D36" w:rsidRDefault="00334D36" w:rsidP="00334D36">
      <w:pPr>
        <w:pStyle w:val="Code"/>
      </w:pPr>
      <w:r>
        <w:t xml:space="preserve">//finding a maximum width for the </w:t>
      </w:r>
      <w:proofErr w:type="spellStart"/>
      <w:r>
        <w:t>testBox</w:t>
      </w:r>
      <w:proofErr w:type="spellEnd"/>
      <w:r>
        <w:t xml:space="preserve"> to prevent it from stretching too far</w:t>
      </w:r>
    </w:p>
    <w:p w14:paraId="743584AF" w14:textId="77777777" w:rsidR="00334D36" w:rsidRDefault="00334D36" w:rsidP="00334D36">
      <w:pPr>
        <w:pStyle w:val="Code"/>
      </w:pPr>
      <w:proofErr w:type="spellStart"/>
      <w:r>
        <w:t>testBox.setMaxWidth</w:t>
      </w:r>
      <w:proofErr w:type="spellEnd"/>
      <w:r>
        <w:t>(350</w:t>
      </w:r>
      <w:proofErr w:type="gramStart"/>
      <w:r>
        <w:t>);  /</w:t>
      </w:r>
      <w:proofErr w:type="gramEnd"/>
      <w:r>
        <w:t>/adjustable</w:t>
      </w:r>
    </w:p>
    <w:p w14:paraId="44301F8A" w14:textId="77777777" w:rsidR="00334D36" w:rsidRDefault="00334D36" w:rsidP="00334D36">
      <w:pPr>
        <w:pStyle w:val="Code"/>
      </w:pPr>
      <w:proofErr w:type="spellStart"/>
      <w:r>
        <w:t>testBox.setPrefWidth</w:t>
      </w:r>
      <w:proofErr w:type="spellEnd"/>
      <w:r>
        <w:t>(300); //Preferred width for the test box</w:t>
      </w:r>
    </w:p>
    <w:p w14:paraId="0536D59E" w14:textId="77777777" w:rsidR="00334D36" w:rsidRDefault="00334D36" w:rsidP="00334D36">
      <w:pPr>
        <w:pStyle w:val="Code"/>
      </w:pPr>
    </w:p>
    <w:p w14:paraId="23ADB1C4" w14:textId="77777777" w:rsidR="00334D36" w:rsidRDefault="00334D36" w:rsidP="00334D36">
      <w:pPr>
        <w:pStyle w:val="Code"/>
      </w:pPr>
      <w:r>
        <w:t xml:space="preserve">        // Common Words Section</w:t>
      </w:r>
    </w:p>
    <w:p w14:paraId="59897BDA" w14:textId="77777777" w:rsidR="00334D36" w:rsidRDefault="00334D36" w:rsidP="00334D36">
      <w:pPr>
        <w:pStyle w:val="Code"/>
      </w:pPr>
      <w:r>
        <w:t xml:space="preserve">        Label </w:t>
      </w:r>
      <w:proofErr w:type="spellStart"/>
      <w:r>
        <w:t>commonWordsHeader</w:t>
      </w:r>
      <w:proofErr w:type="spellEnd"/>
      <w:r>
        <w:t xml:space="preserve"> = new </w:t>
      </w:r>
      <w:proofErr w:type="gramStart"/>
      <w:r>
        <w:t>Label(</w:t>
      </w:r>
      <w:proofErr w:type="gramEnd"/>
      <w:r>
        <w:t>"Common Words");</w:t>
      </w:r>
    </w:p>
    <w:p w14:paraId="0A613743" w14:textId="77777777" w:rsidR="00334D36" w:rsidRDefault="00334D36" w:rsidP="00334D36">
      <w:pPr>
        <w:pStyle w:val="Code"/>
        <w:shd w:val="clear" w:color="auto" w:fill="FF0000"/>
      </w:pPr>
      <w:r>
        <w:t xml:space="preserve">        </w:t>
      </w:r>
      <w:proofErr w:type="spellStart"/>
      <w:r>
        <w:t>commonWordsList</w:t>
      </w:r>
      <w:proofErr w:type="spellEnd"/>
      <w:r>
        <w:t xml:space="preserve"> = new </w:t>
      </w:r>
      <w:proofErr w:type="spellStart"/>
      <w:r>
        <w:t>ListView</w:t>
      </w:r>
      <w:proofErr w:type="spellEnd"/>
      <w:r>
        <w:t>&lt;</w:t>
      </w:r>
      <w:proofErr w:type="gramStart"/>
      <w:r>
        <w:t>&gt;(</w:t>
      </w:r>
      <w:proofErr w:type="gramEnd"/>
      <w:r>
        <w:t>);</w:t>
      </w:r>
    </w:p>
    <w:p w14:paraId="4E91A961" w14:textId="77777777" w:rsidR="00334D36" w:rsidRDefault="00334D36" w:rsidP="00334D36">
      <w:pPr>
        <w:pStyle w:val="Code"/>
        <w:shd w:val="clear" w:color="auto" w:fill="FF0000"/>
      </w:pPr>
      <w:r>
        <w:t xml:space="preserve">        commonWordsList.getItems(</w:t>
      </w:r>
      <w:proofErr w:type="gramStart"/>
      <w:r>
        <w:t>).addAll</w:t>
      </w:r>
      <w:proofErr w:type="gramEnd"/>
      <w:r>
        <w:t>(fileManager.loadCommonWords("common_words.txt"));</w:t>
      </w:r>
    </w:p>
    <w:p w14:paraId="451BD63D" w14:textId="10FC04A0" w:rsidR="00334D36" w:rsidRDefault="00334D36" w:rsidP="00334D36">
      <w:pPr>
        <w:pStyle w:val="Code"/>
      </w:pPr>
      <w:r>
        <w:t>/*d</w:t>
      </w:r>
      <w:r w:rsidRPr="00334D36">
        <w:t xml:space="preserve">isplays and allows users to add/remove </w:t>
      </w:r>
      <w:r>
        <w:t>phrases*/</w:t>
      </w:r>
    </w:p>
    <w:p w14:paraId="57F6C07E" w14:textId="77777777" w:rsidR="00334D36" w:rsidRDefault="00334D36" w:rsidP="00334D36">
      <w:pPr>
        <w:pStyle w:val="Code"/>
      </w:pPr>
      <w:r>
        <w:t xml:space="preserve">        </w:t>
      </w:r>
      <w:proofErr w:type="spellStart"/>
      <w:r>
        <w:t>TextField</w:t>
      </w:r>
      <w:proofErr w:type="spellEnd"/>
      <w:r>
        <w:t xml:space="preserve"> </w:t>
      </w:r>
      <w:proofErr w:type="spellStart"/>
      <w:r>
        <w:t>addCommonWordField</w:t>
      </w:r>
      <w:proofErr w:type="spellEnd"/>
      <w:r>
        <w:t xml:space="preserve"> = new </w:t>
      </w:r>
      <w:proofErr w:type="spellStart"/>
      <w:proofErr w:type="gramStart"/>
      <w:r>
        <w:t>TextField</w:t>
      </w:r>
      <w:proofErr w:type="spellEnd"/>
      <w:r>
        <w:t>(</w:t>
      </w:r>
      <w:proofErr w:type="gramEnd"/>
      <w:r>
        <w:t>);</w:t>
      </w:r>
    </w:p>
    <w:p w14:paraId="304395EA" w14:textId="77777777" w:rsidR="00334D36" w:rsidRDefault="00334D36" w:rsidP="00334D36">
      <w:pPr>
        <w:pStyle w:val="Code"/>
      </w:pPr>
      <w:r>
        <w:t xml:space="preserve">        </w:t>
      </w:r>
      <w:proofErr w:type="spellStart"/>
      <w:r>
        <w:t>addCommonWordField.setPromptText</w:t>
      </w:r>
      <w:proofErr w:type="spellEnd"/>
      <w:r>
        <w:t>("Add common word..."</w:t>
      </w:r>
      <w:proofErr w:type="gramStart"/>
      <w:r>
        <w:t>);</w:t>
      </w:r>
      <w:proofErr w:type="gramEnd"/>
    </w:p>
    <w:p w14:paraId="2BDAFA51" w14:textId="77777777" w:rsidR="00334D36" w:rsidRDefault="00334D36" w:rsidP="00334D36">
      <w:pPr>
        <w:pStyle w:val="Code"/>
      </w:pPr>
    </w:p>
    <w:p w14:paraId="0AC1B3C5" w14:textId="77777777" w:rsidR="00334D36" w:rsidRDefault="00334D36" w:rsidP="00334D36">
      <w:pPr>
        <w:pStyle w:val="Code"/>
      </w:pPr>
      <w:r>
        <w:t xml:space="preserve">        Button </w:t>
      </w:r>
      <w:proofErr w:type="spellStart"/>
      <w:r>
        <w:t>addCommonWordButton</w:t>
      </w:r>
      <w:proofErr w:type="spellEnd"/>
      <w:r>
        <w:t xml:space="preserve"> = new Button("Add"</w:t>
      </w:r>
      <w:proofErr w:type="gramStart"/>
      <w:r>
        <w:t>);</w:t>
      </w:r>
      <w:proofErr w:type="gramEnd"/>
    </w:p>
    <w:p w14:paraId="441A44D6" w14:textId="77777777" w:rsidR="00334D36" w:rsidRDefault="00334D36" w:rsidP="00334D36">
      <w:pPr>
        <w:pStyle w:val="Code"/>
      </w:pPr>
      <w:r>
        <w:t xml:space="preserve">        </w:t>
      </w:r>
      <w:proofErr w:type="spellStart"/>
      <w:r>
        <w:t>addCommonWordButton.setOnAction</w:t>
      </w:r>
      <w:proofErr w:type="spellEnd"/>
      <w:r>
        <w:t>(e -&gt; {</w:t>
      </w:r>
    </w:p>
    <w:p w14:paraId="3ECFAF64" w14:textId="77777777" w:rsidR="00334D36" w:rsidRDefault="00334D36" w:rsidP="00334D36">
      <w:pPr>
        <w:pStyle w:val="Code"/>
      </w:pPr>
      <w:r>
        <w:t xml:space="preserve">            String word = </w:t>
      </w:r>
      <w:proofErr w:type="spellStart"/>
      <w:r>
        <w:t>addCommonWordField.getText</w:t>
      </w:r>
      <w:proofErr w:type="spellEnd"/>
      <w:r>
        <w:t>(</w:t>
      </w:r>
      <w:proofErr w:type="gramStart"/>
      <w:r>
        <w:t>).trim</w:t>
      </w:r>
      <w:proofErr w:type="gramEnd"/>
      <w:r>
        <w:t>().</w:t>
      </w:r>
      <w:proofErr w:type="spellStart"/>
      <w:r>
        <w:t>toLowerCase</w:t>
      </w:r>
      <w:proofErr w:type="spellEnd"/>
      <w:r>
        <w:t>();</w:t>
      </w:r>
    </w:p>
    <w:p w14:paraId="40886D83" w14:textId="77777777" w:rsidR="00334D36" w:rsidRDefault="00334D36" w:rsidP="00334D36">
      <w:pPr>
        <w:pStyle w:val="Code"/>
      </w:pPr>
    </w:p>
    <w:p w14:paraId="4CDE20CB" w14:textId="77777777" w:rsidR="00334D36" w:rsidRDefault="00334D36" w:rsidP="00334D36">
      <w:pPr>
        <w:pStyle w:val="Code"/>
      </w:pPr>
      <w:r>
        <w:t xml:space="preserve">            if </w:t>
      </w:r>
      <w:proofErr w:type="gramStart"/>
      <w:r>
        <w:t>(!</w:t>
      </w:r>
      <w:proofErr w:type="spellStart"/>
      <w:r>
        <w:t>word</w:t>
      </w:r>
      <w:proofErr w:type="gramEnd"/>
      <w:r>
        <w:t>.isEmpty</w:t>
      </w:r>
      <w:proofErr w:type="spellEnd"/>
      <w:r>
        <w:t>() &amp;&amp; !</w:t>
      </w:r>
      <w:proofErr w:type="spellStart"/>
      <w:r>
        <w:t>commonWordsList.getItems</w:t>
      </w:r>
      <w:proofErr w:type="spellEnd"/>
      <w:r>
        <w:t>().contains(word))</w:t>
      </w:r>
    </w:p>
    <w:p w14:paraId="009CDC4C" w14:textId="77777777" w:rsidR="00334D36" w:rsidRDefault="00334D36" w:rsidP="00334D36">
      <w:pPr>
        <w:pStyle w:val="Code"/>
      </w:pPr>
      <w:r>
        <w:t xml:space="preserve">            {</w:t>
      </w:r>
    </w:p>
    <w:p w14:paraId="1CBC0D34" w14:textId="77777777" w:rsidR="00334D36" w:rsidRDefault="00334D36" w:rsidP="00334D36">
      <w:pPr>
        <w:pStyle w:val="Code"/>
      </w:pPr>
      <w:r>
        <w:t xml:space="preserve">                </w:t>
      </w:r>
      <w:proofErr w:type="spellStart"/>
      <w:r>
        <w:t>commonWordsList.getItems</w:t>
      </w:r>
      <w:proofErr w:type="spellEnd"/>
      <w:r>
        <w:t>(</w:t>
      </w:r>
      <w:proofErr w:type="gramStart"/>
      <w:r>
        <w:t>).add</w:t>
      </w:r>
      <w:proofErr w:type="gramEnd"/>
      <w:r>
        <w:t>(word);</w:t>
      </w:r>
    </w:p>
    <w:p w14:paraId="75534334" w14:textId="77777777" w:rsidR="00334D36" w:rsidRDefault="00334D36" w:rsidP="00334D36">
      <w:pPr>
        <w:pStyle w:val="Code"/>
      </w:pPr>
      <w:r>
        <w:t xml:space="preserve">                </w:t>
      </w:r>
      <w:proofErr w:type="spellStart"/>
      <w:r>
        <w:t>addCommonWordField.clear</w:t>
      </w:r>
      <w:proofErr w:type="spellEnd"/>
      <w:r>
        <w:t>(</w:t>
      </w:r>
      <w:proofErr w:type="gramStart"/>
      <w:r>
        <w:t>);</w:t>
      </w:r>
      <w:proofErr w:type="gramEnd"/>
    </w:p>
    <w:p w14:paraId="164619E4" w14:textId="77777777" w:rsidR="00334D36" w:rsidRDefault="00334D36" w:rsidP="00334D36">
      <w:pPr>
        <w:pStyle w:val="Code"/>
      </w:pPr>
      <w:r>
        <w:t xml:space="preserve">            }</w:t>
      </w:r>
    </w:p>
    <w:p w14:paraId="1A5C0298" w14:textId="77777777" w:rsidR="00334D36" w:rsidRDefault="00334D36" w:rsidP="00334D36">
      <w:pPr>
        <w:pStyle w:val="Code"/>
      </w:pPr>
      <w:r>
        <w:t xml:space="preserve">        });</w:t>
      </w:r>
    </w:p>
    <w:p w14:paraId="56DC2EA0" w14:textId="77777777" w:rsidR="00334D36" w:rsidRDefault="00334D36" w:rsidP="00334D36">
      <w:pPr>
        <w:pStyle w:val="Code"/>
      </w:pPr>
    </w:p>
    <w:p w14:paraId="57F58CCF" w14:textId="77777777" w:rsidR="00334D36" w:rsidRDefault="00334D36" w:rsidP="00334D36">
      <w:pPr>
        <w:pStyle w:val="Code"/>
      </w:pPr>
      <w:r>
        <w:t xml:space="preserve">        Button </w:t>
      </w:r>
      <w:proofErr w:type="spellStart"/>
      <w:r>
        <w:t>removeCommonWordButton</w:t>
      </w:r>
      <w:proofErr w:type="spellEnd"/>
      <w:r>
        <w:t xml:space="preserve"> = new </w:t>
      </w:r>
      <w:proofErr w:type="gramStart"/>
      <w:r>
        <w:t>Button(</w:t>
      </w:r>
      <w:proofErr w:type="gramEnd"/>
      <w:r>
        <w:t>"Remove Selected");</w:t>
      </w:r>
    </w:p>
    <w:p w14:paraId="0227D57E" w14:textId="77777777" w:rsidR="00334D36" w:rsidRDefault="00334D36" w:rsidP="00334D36">
      <w:pPr>
        <w:pStyle w:val="Code"/>
      </w:pPr>
      <w:r>
        <w:t xml:space="preserve">        </w:t>
      </w:r>
      <w:proofErr w:type="spellStart"/>
      <w:r>
        <w:t>removeCommonWordButton.setOnAction</w:t>
      </w:r>
      <w:proofErr w:type="spellEnd"/>
      <w:r>
        <w:t>(e -&gt; {</w:t>
      </w:r>
    </w:p>
    <w:p w14:paraId="4D35F2A7" w14:textId="77777777" w:rsidR="00334D36" w:rsidRDefault="00334D36" w:rsidP="00334D36">
      <w:pPr>
        <w:pStyle w:val="Code"/>
      </w:pPr>
      <w:r>
        <w:t xml:space="preserve">            String selected = </w:t>
      </w:r>
      <w:proofErr w:type="spellStart"/>
      <w:r>
        <w:t>commonWordsList.getSelectionModel</w:t>
      </w:r>
      <w:proofErr w:type="spellEnd"/>
      <w:r>
        <w:t>(</w:t>
      </w:r>
      <w:proofErr w:type="gramStart"/>
      <w:r>
        <w:t>).</w:t>
      </w:r>
      <w:proofErr w:type="spellStart"/>
      <w:r>
        <w:t>getSelectedItem</w:t>
      </w:r>
      <w:proofErr w:type="spellEnd"/>
      <w:proofErr w:type="gramEnd"/>
      <w:r>
        <w:t>();</w:t>
      </w:r>
    </w:p>
    <w:p w14:paraId="29AACD22" w14:textId="77777777" w:rsidR="00334D36" w:rsidRDefault="00334D36" w:rsidP="00334D36">
      <w:pPr>
        <w:pStyle w:val="Code"/>
      </w:pPr>
      <w:r>
        <w:t xml:space="preserve">            if (</w:t>
      </w:r>
      <w:proofErr w:type="gramStart"/>
      <w:r>
        <w:t>selected !</w:t>
      </w:r>
      <w:proofErr w:type="gramEnd"/>
      <w:r>
        <w:t>= null) {</w:t>
      </w:r>
    </w:p>
    <w:p w14:paraId="188C6161" w14:textId="77777777" w:rsidR="00334D36" w:rsidRDefault="00334D36" w:rsidP="00334D36">
      <w:pPr>
        <w:pStyle w:val="Code"/>
      </w:pPr>
      <w:r>
        <w:t xml:space="preserve">                </w:t>
      </w:r>
      <w:proofErr w:type="spellStart"/>
      <w:r>
        <w:t>commonWordsList.getItems</w:t>
      </w:r>
      <w:proofErr w:type="spellEnd"/>
      <w:r>
        <w:t>(</w:t>
      </w:r>
      <w:proofErr w:type="gramStart"/>
      <w:r>
        <w:t>).remove</w:t>
      </w:r>
      <w:proofErr w:type="gramEnd"/>
      <w:r>
        <w:t>(selected);</w:t>
      </w:r>
    </w:p>
    <w:p w14:paraId="5C80796A" w14:textId="77777777" w:rsidR="00334D36" w:rsidRDefault="00334D36" w:rsidP="00334D36">
      <w:pPr>
        <w:pStyle w:val="Code"/>
      </w:pPr>
      <w:r>
        <w:t xml:space="preserve">            }</w:t>
      </w:r>
    </w:p>
    <w:p w14:paraId="47BEB3AB" w14:textId="77777777" w:rsidR="00334D36" w:rsidRDefault="00334D36" w:rsidP="00334D36">
      <w:pPr>
        <w:pStyle w:val="Code"/>
      </w:pPr>
      <w:r>
        <w:t xml:space="preserve">        });</w:t>
      </w:r>
    </w:p>
    <w:p w14:paraId="79FF90FE" w14:textId="77777777" w:rsidR="00334D36" w:rsidRDefault="00334D36" w:rsidP="00334D36">
      <w:pPr>
        <w:pStyle w:val="Code"/>
      </w:pPr>
    </w:p>
    <w:p w14:paraId="5C6A535D" w14:textId="77777777" w:rsidR="00334D36" w:rsidRDefault="00334D36" w:rsidP="00334D36">
      <w:pPr>
        <w:pStyle w:val="Code"/>
      </w:pPr>
      <w:r>
        <w:t xml:space="preserve">        Button </w:t>
      </w:r>
      <w:proofErr w:type="spellStart"/>
      <w:r>
        <w:t>saveCommonWordsButton</w:t>
      </w:r>
      <w:proofErr w:type="spellEnd"/>
      <w:r>
        <w:t xml:space="preserve"> = new </w:t>
      </w:r>
      <w:proofErr w:type="gramStart"/>
      <w:r>
        <w:t>Button(</w:t>
      </w:r>
      <w:proofErr w:type="gramEnd"/>
      <w:r>
        <w:t>"Save Common Words");</w:t>
      </w:r>
    </w:p>
    <w:p w14:paraId="760CF09F" w14:textId="77777777" w:rsidR="00334D36" w:rsidRDefault="00334D36" w:rsidP="00334D36">
      <w:pPr>
        <w:pStyle w:val="Code"/>
      </w:pPr>
      <w:r>
        <w:t xml:space="preserve">        </w:t>
      </w:r>
      <w:proofErr w:type="spellStart"/>
      <w:r>
        <w:t>saveCommonWordsButton.setOnAction</w:t>
      </w:r>
      <w:proofErr w:type="spellEnd"/>
      <w:r>
        <w:t xml:space="preserve">(e -&gt; </w:t>
      </w:r>
      <w:proofErr w:type="spellStart"/>
      <w:proofErr w:type="gramStart"/>
      <w:r>
        <w:t>saveCommonWords</w:t>
      </w:r>
      <w:proofErr w:type="spellEnd"/>
      <w:r>
        <w:t>(</w:t>
      </w:r>
      <w:proofErr w:type="gramEnd"/>
      <w:r>
        <w:t>));</w:t>
      </w:r>
    </w:p>
    <w:p w14:paraId="6977FBCB" w14:textId="77777777" w:rsidR="00334D36" w:rsidRDefault="00334D36" w:rsidP="00334D36">
      <w:pPr>
        <w:pStyle w:val="Code"/>
      </w:pPr>
    </w:p>
    <w:p w14:paraId="3B039AA6" w14:textId="77777777" w:rsidR="00334D36" w:rsidRDefault="00334D36" w:rsidP="00334D36">
      <w:pPr>
        <w:pStyle w:val="Code"/>
      </w:pPr>
      <w:r>
        <w:t xml:space="preserve">        </w:t>
      </w:r>
      <w:proofErr w:type="spellStart"/>
      <w:r>
        <w:t>VBox</w:t>
      </w:r>
      <w:proofErr w:type="spellEnd"/>
      <w:r>
        <w:t xml:space="preserve"> </w:t>
      </w:r>
      <w:proofErr w:type="spellStart"/>
      <w:r>
        <w:t>commonWordsBox</w:t>
      </w:r>
      <w:proofErr w:type="spellEnd"/>
      <w:r>
        <w:t xml:space="preserve"> = new </w:t>
      </w:r>
      <w:proofErr w:type="spellStart"/>
      <w:proofErr w:type="gramStart"/>
      <w:r>
        <w:t>VBox</w:t>
      </w:r>
      <w:proofErr w:type="spellEnd"/>
      <w:r>
        <w:t>(</w:t>
      </w:r>
      <w:proofErr w:type="gramEnd"/>
      <w:r>
        <w:t>10,</w:t>
      </w:r>
    </w:p>
    <w:p w14:paraId="1450AE78" w14:textId="77777777" w:rsidR="00334D36" w:rsidRDefault="00334D36" w:rsidP="00334D36">
      <w:pPr>
        <w:pStyle w:val="Code"/>
      </w:pPr>
      <w:r>
        <w:t xml:space="preserve">            </w:t>
      </w:r>
      <w:proofErr w:type="spellStart"/>
      <w:r>
        <w:t>commonWordsHeader</w:t>
      </w:r>
      <w:proofErr w:type="spellEnd"/>
      <w:r>
        <w:t>,</w:t>
      </w:r>
    </w:p>
    <w:p w14:paraId="7641F51A" w14:textId="77777777" w:rsidR="00334D36" w:rsidRDefault="00334D36" w:rsidP="00334D36">
      <w:pPr>
        <w:pStyle w:val="Code"/>
      </w:pPr>
      <w:r>
        <w:t xml:space="preserve">            </w:t>
      </w:r>
      <w:proofErr w:type="spellStart"/>
      <w:r>
        <w:t>commonWordsList</w:t>
      </w:r>
      <w:proofErr w:type="spellEnd"/>
      <w:r>
        <w:t>,</w:t>
      </w:r>
    </w:p>
    <w:p w14:paraId="5B64D989" w14:textId="77777777" w:rsidR="00334D36" w:rsidRDefault="00334D36" w:rsidP="00334D36">
      <w:pPr>
        <w:pStyle w:val="Code"/>
      </w:pPr>
      <w:r>
        <w:t xml:space="preserve">            </w:t>
      </w:r>
      <w:proofErr w:type="spellStart"/>
      <w:r>
        <w:t>addCommonWordField</w:t>
      </w:r>
      <w:proofErr w:type="spellEnd"/>
      <w:r>
        <w:t>,</w:t>
      </w:r>
    </w:p>
    <w:p w14:paraId="46FA369C" w14:textId="77777777" w:rsidR="00334D36" w:rsidRDefault="00334D36" w:rsidP="00334D36">
      <w:pPr>
        <w:pStyle w:val="Code"/>
      </w:pPr>
      <w:r>
        <w:t xml:space="preserve">            </w:t>
      </w:r>
      <w:proofErr w:type="spellStart"/>
      <w:r>
        <w:t>addCommonWordButton</w:t>
      </w:r>
      <w:proofErr w:type="spellEnd"/>
      <w:r>
        <w:t>,</w:t>
      </w:r>
    </w:p>
    <w:p w14:paraId="080DD059" w14:textId="77777777" w:rsidR="00334D36" w:rsidRDefault="00334D36" w:rsidP="00334D36">
      <w:pPr>
        <w:pStyle w:val="Code"/>
      </w:pPr>
      <w:r>
        <w:t xml:space="preserve">            </w:t>
      </w:r>
      <w:proofErr w:type="spellStart"/>
      <w:r>
        <w:t>removeCommonWordButton</w:t>
      </w:r>
      <w:proofErr w:type="spellEnd"/>
      <w:r>
        <w:t>,</w:t>
      </w:r>
    </w:p>
    <w:p w14:paraId="14FE995C" w14:textId="77777777" w:rsidR="00334D36" w:rsidRDefault="00334D36" w:rsidP="00334D36">
      <w:pPr>
        <w:pStyle w:val="Code"/>
      </w:pPr>
      <w:r>
        <w:t xml:space="preserve">            </w:t>
      </w:r>
      <w:proofErr w:type="spellStart"/>
      <w:r>
        <w:t>saveCommonWordsButton</w:t>
      </w:r>
      <w:proofErr w:type="spellEnd"/>
      <w:proofErr w:type="gramStart"/>
      <w:r>
        <w:t>);</w:t>
      </w:r>
      <w:proofErr w:type="gramEnd"/>
    </w:p>
    <w:p w14:paraId="064E2CA7" w14:textId="77777777" w:rsidR="00334D36" w:rsidRDefault="00334D36" w:rsidP="00334D36">
      <w:pPr>
        <w:pStyle w:val="Code"/>
      </w:pPr>
      <w:r>
        <w:t xml:space="preserve">        </w:t>
      </w:r>
      <w:proofErr w:type="spellStart"/>
      <w:r>
        <w:t>commonWordsBox.setPadding</w:t>
      </w:r>
      <w:proofErr w:type="spellEnd"/>
      <w:r>
        <w:t xml:space="preserve">(new </w:t>
      </w:r>
      <w:proofErr w:type="gramStart"/>
      <w:r>
        <w:t>Insets(</w:t>
      </w:r>
      <w:proofErr w:type="gramEnd"/>
      <w:r>
        <w:t>10));</w:t>
      </w:r>
    </w:p>
    <w:p w14:paraId="0013A810" w14:textId="77777777" w:rsidR="00334D36" w:rsidRDefault="00334D36" w:rsidP="00334D36">
      <w:pPr>
        <w:pStyle w:val="Code"/>
      </w:pPr>
      <w:r>
        <w:t xml:space="preserve">        </w:t>
      </w:r>
      <w:proofErr w:type="spellStart"/>
      <w:r>
        <w:t>commonWordsBox.setStyle</w:t>
      </w:r>
      <w:proofErr w:type="spellEnd"/>
      <w:r>
        <w:t>("-</w:t>
      </w:r>
      <w:proofErr w:type="spellStart"/>
      <w:r>
        <w:t>fx</w:t>
      </w:r>
      <w:proofErr w:type="spellEnd"/>
      <w:r>
        <w:t>-border-color: #aaa; -</w:t>
      </w:r>
      <w:proofErr w:type="spellStart"/>
      <w:r>
        <w:t>fx</w:t>
      </w:r>
      <w:proofErr w:type="spellEnd"/>
      <w:r>
        <w:t>-border-radius: 5; -</w:t>
      </w:r>
      <w:proofErr w:type="spellStart"/>
      <w:r>
        <w:t>fx</w:t>
      </w:r>
      <w:proofErr w:type="spellEnd"/>
      <w:r>
        <w:t>-padding: 10;"</w:t>
      </w:r>
      <w:proofErr w:type="gramStart"/>
      <w:r>
        <w:t>);</w:t>
      </w:r>
      <w:proofErr w:type="gramEnd"/>
    </w:p>
    <w:p w14:paraId="0D23136E" w14:textId="77777777" w:rsidR="00334D36" w:rsidRDefault="00334D36" w:rsidP="00334D36">
      <w:pPr>
        <w:pStyle w:val="Code"/>
      </w:pPr>
      <w:r>
        <w:t xml:space="preserve">        </w:t>
      </w:r>
      <w:proofErr w:type="spellStart"/>
      <w:r>
        <w:t>commonWordsBox.setPrefWidth</w:t>
      </w:r>
      <w:proofErr w:type="spellEnd"/>
      <w:r>
        <w:t>(300</w:t>
      </w:r>
      <w:proofErr w:type="gramStart"/>
      <w:r>
        <w:t>);</w:t>
      </w:r>
      <w:proofErr w:type="gramEnd"/>
    </w:p>
    <w:p w14:paraId="15AD1D7C" w14:textId="77777777" w:rsidR="00334D36" w:rsidRDefault="00334D36" w:rsidP="00334D36">
      <w:pPr>
        <w:pStyle w:val="Code"/>
      </w:pPr>
    </w:p>
    <w:p w14:paraId="2D50D9DC" w14:textId="77777777" w:rsidR="00334D36" w:rsidRDefault="00334D36" w:rsidP="00334D36">
      <w:pPr>
        <w:pStyle w:val="Code"/>
      </w:pPr>
      <w:r>
        <w:t xml:space="preserve">        // Helpful Phrases Section</w:t>
      </w:r>
    </w:p>
    <w:p w14:paraId="11C29CF8" w14:textId="77777777" w:rsidR="00334D36" w:rsidRDefault="00334D36" w:rsidP="00334D36">
      <w:pPr>
        <w:pStyle w:val="Code"/>
      </w:pPr>
      <w:r>
        <w:t xml:space="preserve">        Label </w:t>
      </w:r>
      <w:proofErr w:type="spellStart"/>
      <w:r>
        <w:t>phrasesHeader</w:t>
      </w:r>
      <w:proofErr w:type="spellEnd"/>
      <w:r>
        <w:t xml:space="preserve"> = new </w:t>
      </w:r>
      <w:proofErr w:type="gramStart"/>
      <w:r>
        <w:t>Label(</w:t>
      </w:r>
      <w:proofErr w:type="gramEnd"/>
      <w:r>
        <w:t>"Helpful Phrases");</w:t>
      </w:r>
    </w:p>
    <w:p w14:paraId="720C8166" w14:textId="77777777" w:rsidR="00334D36" w:rsidRDefault="00334D36" w:rsidP="00334D36">
      <w:pPr>
        <w:pStyle w:val="Code"/>
      </w:pPr>
      <w:r>
        <w:t xml:space="preserve">        </w:t>
      </w:r>
      <w:proofErr w:type="spellStart"/>
      <w:r>
        <w:t>phrasesList</w:t>
      </w:r>
      <w:proofErr w:type="spellEnd"/>
      <w:r>
        <w:t xml:space="preserve"> = new </w:t>
      </w:r>
      <w:proofErr w:type="spellStart"/>
      <w:r>
        <w:t>ListView</w:t>
      </w:r>
      <w:proofErr w:type="spellEnd"/>
      <w:r>
        <w:t>&lt;</w:t>
      </w:r>
      <w:proofErr w:type="gramStart"/>
      <w:r>
        <w:t>&gt;(</w:t>
      </w:r>
      <w:proofErr w:type="gramEnd"/>
      <w:r>
        <w:t>);</w:t>
      </w:r>
    </w:p>
    <w:p w14:paraId="64CD25CE" w14:textId="77777777" w:rsidR="00334D36" w:rsidRDefault="00334D36" w:rsidP="00334D36">
      <w:pPr>
        <w:pStyle w:val="Code"/>
      </w:pPr>
      <w:r>
        <w:t xml:space="preserve">        </w:t>
      </w:r>
      <w:proofErr w:type="spellStart"/>
      <w:r>
        <w:t>phrasesList.getItems</w:t>
      </w:r>
      <w:proofErr w:type="spellEnd"/>
      <w:r>
        <w:t>(</w:t>
      </w:r>
      <w:proofErr w:type="gramStart"/>
      <w:r>
        <w:t>).</w:t>
      </w:r>
      <w:proofErr w:type="spellStart"/>
      <w:r>
        <w:t>addAll</w:t>
      </w:r>
      <w:proofErr w:type="spellEnd"/>
      <w:proofErr w:type="gramEnd"/>
      <w:r>
        <w:t>(</w:t>
      </w:r>
      <w:proofErr w:type="spellStart"/>
      <w:r>
        <w:t>fileManager.loadPhrases</w:t>
      </w:r>
      <w:proofErr w:type="spellEnd"/>
      <w:r>
        <w:t>());</w:t>
      </w:r>
    </w:p>
    <w:p w14:paraId="2D304480" w14:textId="77777777" w:rsidR="00334D36" w:rsidRDefault="00334D36" w:rsidP="00334D36">
      <w:pPr>
        <w:pStyle w:val="Code"/>
      </w:pPr>
    </w:p>
    <w:p w14:paraId="2FC0B539" w14:textId="77777777" w:rsidR="00334D36" w:rsidRDefault="00334D36" w:rsidP="00334D36">
      <w:pPr>
        <w:pStyle w:val="Code"/>
      </w:pPr>
      <w:r>
        <w:t xml:space="preserve">        </w:t>
      </w:r>
      <w:proofErr w:type="spellStart"/>
      <w:r>
        <w:t>TextField</w:t>
      </w:r>
      <w:proofErr w:type="spellEnd"/>
      <w:r>
        <w:t xml:space="preserve"> </w:t>
      </w:r>
      <w:proofErr w:type="spellStart"/>
      <w:r>
        <w:t>addPhraseField</w:t>
      </w:r>
      <w:proofErr w:type="spellEnd"/>
      <w:r>
        <w:t xml:space="preserve"> = new </w:t>
      </w:r>
      <w:proofErr w:type="spellStart"/>
      <w:proofErr w:type="gramStart"/>
      <w:r>
        <w:t>TextField</w:t>
      </w:r>
      <w:proofErr w:type="spellEnd"/>
      <w:r>
        <w:t>(</w:t>
      </w:r>
      <w:proofErr w:type="gramEnd"/>
      <w:r>
        <w:t>);</w:t>
      </w:r>
    </w:p>
    <w:p w14:paraId="0EF51391" w14:textId="77777777" w:rsidR="00334D36" w:rsidRDefault="00334D36" w:rsidP="00334D36">
      <w:pPr>
        <w:pStyle w:val="Code"/>
      </w:pPr>
      <w:r>
        <w:t xml:space="preserve">        </w:t>
      </w:r>
      <w:proofErr w:type="spellStart"/>
      <w:r>
        <w:t>addPhraseField.setPromptText</w:t>
      </w:r>
      <w:proofErr w:type="spellEnd"/>
      <w:r>
        <w:t>("Add helpful phrase..."</w:t>
      </w:r>
      <w:proofErr w:type="gramStart"/>
      <w:r>
        <w:t>);</w:t>
      </w:r>
      <w:proofErr w:type="gramEnd"/>
    </w:p>
    <w:p w14:paraId="6AFC5C91" w14:textId="77777777" w:rsidR="00334D36" w:rsidRDefault="00334D36" w:rsidP="00334D36">
      <w:pPr>
        <w:pStyle w:val="Code"/>
      </w:pPr>
    </w:p>
    <w:p w14:paraId="6E781E09" w14:textId="77777777" w:rsidR="00334D36" w:rsidRDefault="00334D36" w:rsidP="00334D36">
      <w:pPr>
        <w:pStyle w:val="Code"/>
      </w:pPr>
      <w:r>
        <w:t xml:space="preserve">        Button </w:t>
      </w:r>
      <w:proofErr w:type="spellStart"/>
      <w:r>
        <w:t>addPhraseButton</w:t>
      </w:r>
      <w:proofErr w:type="spellEnd"/>
      <w:r>
        <w:t xml:space="preserve"> = new Button("Add"</w:t>
      </w:r>
      <w:proofErr w:type="gramStart"/>
      <w:r>
        <w:t>);</w:t>
      </w:r>
      <w:proofErr w:type="gramEnd"/>
    </w:p>
    <w:p w14:paraId="112526C0" w14:textId="77777777" w:rsidR="00334D36" w:rsidRDefault="00334D36" w:rsidP="00334D36">
      <w:pPr>
        <w:pStyle w:val="Code"/>
      </w:pPr>
      <w:r>
        <w:t xml:space="preserve">        </w:t>
      </w:r>
      <w:proofErr w:type="spellStart"/>
      <w:r>
        <w:t>addPhraseButton.setOnAction</w:t>
      </w:r>
      <w:proofErr w:type="spellEnd"/>
      <w:r>
        <w:t>(e -&gt; {</w:t>
      </w:r>
    </w:p>
    <w:p w14:paraId="594C4161" w14:textId="77777777" w:rsidR="00334D36" w:rsidRDefault="00334D36" w:rsidP="00334D36">
      <w:pPr>
        <w:pStyle w:val="Code"/>
      </w:pPr>
      <w:r>
        <w:t xml:space="preserve">            String phrase = </w:t>
      </w:r>
      <w:proofErr w:type="spellStart"/>
      <w:r>
        <w:t>addPhraseField.getText</w:t>
      </w:r>
      <w:proofErr w:type="spellEnd"/>
      <w:r>
        <w:t>(</w:t>
      </w:r>
      <w:proofErr w:type="gramStart"/>
      <w:r>
        <w:t>).trim</w:t>
      </w:r>
      <w:proofErr w:type="gramEnd"/>
      <w:r>
        <w:t>();</w:t>
      </w:r>
    </w:p>
    <w:p w14:paraId="5D7517D4" w14:textId="77777777" w:rsidR="00334D36" w:rsidRDefault="00334D36" w:rsidP="00334D36">
      <w:pPr>
        <w:pStyle w:val="Code"/>
      </w:pPr>
    </w:p>
    <w:p w14:paraId="702007F0" w14:textId="77777777" w:rsidR="00334D36" w:rsidRDefault="00334D36" w:rsidP="00334D36">
      <w:pPr>
        <w:pStyle w:val="Code"/>
      </w:pPr>
      <w:r>
        <w:t xml:space="preserve">            if </w:t>
      </w:r>
      <w:proofErr w:type="gramStart"/>
      <w:r>
        <w:t>(!</w:t>
      </w:r>
      <w:proofErr w:type="spellStart"/>
      <w:r>
        <w:t>phrase</w:t>
      </w:r>
      <w:proofErr w:type="gramEnd"/>
      <w:r>
        <w:t>.isEmpty</w:t>
      </w:r>
      <w:proofErr w:type="spellEnd"/>
      <w:r>
        <w:t>() &amp;&amp; !</w:t>
      </w:r>
      <w:proofErr w:type="spellStart"/>
      <w:r>
        <w:t>phrasesList.getItems</w:t>
      </w:r>
      <w:proofErr w:type="spellEnd"/>
      <w:r>
        <w:t>().contains(phrase))</w:t>
      </w:r>
    </w:p>
    <w:p w14:paraId="17DD7FEC" w14:textId="77777777" w:rsidR="00334D36" w:rsidRDefault="00334D36" w:rsidP="00334D36">
      <w:pPr>
        <w:pStyle w:val="Code"/>
      </w:pPr>
      <w:r>
        <w:t xml:space="preserve">            {</w:t>
      </w:r>
    </w:p>
    <w:p w14:paraId="27812C6B" w14:textId="77777777" w:rsidR="00334D36" w:rsidRDefault="00334D36" w:rsidP="00334D36">
      <w:pPr>
        <w:pStyle w:val="Code"/>
      </w:pPr>
      <w:r>
        <w:t xml:space="preserve">                </w:t>
      </w:r>
      <w:proofErr w:type="spellStart"/>
      <w:r>
        <w:t>phrasesList.getItems</w:t>
      </w:r>
      <w:proofErr w:type="spellEnd"/>
      <w:r>
        <w:t>(</w:t>
      </w:r>
      <w:proofErr w:type="gramStart"/>
      <w:r>
        <w:t>).add</w:t>
      </w:r>
      <w:proofErr w:type="gramEnd"/>
      <w:r>
        <w:t>(phrase);</w:t>
      </w:r>
    </w:p>
    <w:p w14:paraId="2191DABE" w14:textId="77777777" w:rsidR="00334D36" w:rsidRDefault="00334D36" w:rsidP="00334D36">
      <w:pPr>
        <w:pStyle w:val="Code"/>
      </w:pPr>
      <w:r>
        <w:t xml:space="preserve">                </w:t>
      </w:r>
      <w:proofErr w:type="spellStart"/>
      <w:r>
        <w:t>addPhraseField.clear</w:t>
      </w:r>
      <w:proofErr w:type="spellEnd"/>
      <w:r>
        <w:t>(</w:t>
      </w:r>
      <w:proofErr w:type="gramStart"/>
      <w:r>
        <w:t>);</w:t>
      </w:r>
      <w:proofErr w:type="gramEnd"/>
    </w:p>
    <w:p w14:paraId="738164A4" w14:textId="77777777" w:rsidR="00334D36" w:rsidRDefault="00334D36" w:rsidP="00334D36">
      <w:pPr>
        <w:pStyle w:val="Code"/>
      </w:pPr>
      <w:r>
        <w:t xml:space="preserve">            }</w:t>
      </w:r>
    </w:p>
    <w:p w14:paraId="45FEDB91" w14:textId="77777777" w:rsidR="00334D36" w:rsidRDefault="00334D36" w:rsidP="00334D36">
      <w:pPr>
        <w:pStyle w:val="Code"/>
      </w:pPr>
      <w:r>
        <w:t xml:space="preserve">        });</w:t>
      </w:r>
    </w:p>
    <w:p w14:paraId="5D3A2A68" w14:textId="77777777" w:rsidR="00334D36" w:rsidRDefault="00334D36" w:rsidP="00334D36">
      <w:pPr>
        <w:pStyle w:val="Code"/>
      </w:pPr>
    </w:p>
    <w:p w14:paraId="1B79C4BB" w14:textId="77777777" w:rsidR="00334D36" w:rsidRDefault="00334D36" w:rsidP="00334D36">
      <w:pPr>
        <w:pStyle w:val="Code"/>
      </w:pPr>
      <w:r>
        <w:t xml:space="preserve">        Button </w:t>
      </w:r>
      <w:proofErr w:type="spellStart"/>
      <w:r>
        <w:t>removePhraseButton</w:t>
      </w:r>
      <w:proofErr w:type="spellEnd"/>
      <w:r>
        <w:t xml:space="preserve"> = new </w:t>
      </w:r>
      <w:proofErr w:type="gramStart"/>
      <w:r>
        <w:t>Button(</w:t>
      </w:r>
      <w:proofErr w:type="gramEnd"/>
      <w:r>
        <w:t>"Remove Selected");</w:t>
      </w:r>
    </w:p>
    <w:p w14:paraId="297CF175" w14:textId="77777777" w:rsidR="00334D36" w:rsidRDefault="00334D36" w:rsidP="00334D36">
      <w:pPr>
        <w:pStyle w:val="Code"/>
      </w:pPr>
      <w:r>
        <w:t xml:space="preserve">        </w:t>
      </w:r>
      <w:proofErr w:type="spellStart"/>
      <w:r>
        <w:t>removePhraseButton.setOnAction</w:t>
      </w:r>
      <w:proofErr w:type="spellEnd"/>
      <w:r>
        <w:t>(e -&gt; {</w:t>
      </w:r>
    </w:p>
    <w:p w14:paraId="3947DFD5" w14:textId="77777777" w:rsidR="00334D36" w:rsidRDefault="00334D36" w:rsidP="00334D36">
      <w:pPr>
        <w:pStyle w:val="Code"/>
      </w:pPr>
      <w:r>
        <w:t xml:space="preserve">            String selected = </w:t>
      </w:r>
      <w:proofErr w:type="spellStart"/>
      <w:r>
        <w:t>phrasesList.getSelectionModel</w:t>
      </w:r>
      <w:proofErr w:type="spellEnd"/>
      <w:r>
        <w:t>(</w:t>
      </w:r>
      <w:proofErr w:type="gramStart"/>
      <w:r>
        <w:t>).</w:t>
      </w:r>
      <w:proofErr w:type="spellStart"/>
      <w:r>
        <w:t>getSelectedItem</w:t>
      </w:r>
      <w:proofErr w:type="spellEnd"/>
      <w:proofErr w:type="gramEnd"/>
      <w:r>
        <w:t>();</w:t>
      </w:r>
    </w:p>
    <w:p w14:paraId="1562CF6A" w14:textId="77777777" w:rsidR="00334D36" w:rsidRDefault="00334D36" w:rsidP="00334D36">
      <w:pPr>
        <w:pStyle w:val="Code"/>
      </w:pPr>
      <w:r>
        <w:t xml:space="preserve">            if (</w:t>
      </w:r>
      <w:proofErr w:type="gramStart"/>
      <w:r>
        <w:t>selected !</w:t>
      </w:r>
      <w:proofErr w:type="gramEnd"/>
      <w:r>
        <w:t>= null)</w:t>
      </w:r>
    </w:p>
    <w:p w14:paraId="0ABBD19B" w14:textId="77777777" w:rsidR="00334D36" w:rsidRDefault="00334D36" w:rsidP="00334D36">
      <w:pPr>
        <w:pStyle w:val="Code"/>
      </w:pPr>
      <w:r>
        <w:t xml:space="preserve">            {</w:t>
      </w:r>
    </w:p>
    <w:p w14:paraId="6264CE58" w14:textId="77777777" w:rsidR="00334D36" w:rsidRDefault="00334D36" w:rsidP="00334D36">
      <w:pPr>
        <w:pStyle w:val="Code"/>
      </w:pPr>
      <w:r>
        <w:t xml:space="preserve">                </w:t>
      </w:r>
      <w:proofErr w:type="spellStart"/>
      <w:r>
        <w:t>phrasesList.getItems</w:t>
      </w:r>
      <w:proofErr w:type="spellEnd"/>
      <w:r>
        <w:t>(</w:t>
      </w:r>
      <w:proofErr w:type="gramStart"/>
      <w:r>
        <w:t>).remove</w:t>
      </w:r>
      <w:proofErr w:type="gramEnd"/>
      <w:r>
        <w:t>(selected);</w:t>
      </w:r>
    </w:p>
    <w:p w14:paraId="504CF829" w14:textId="77777777" w:rsidR="00334D36" w:rsidRDefault="00334D36" w:rsidP="00334D36">
      <w:pPr>
        <w:pStyle w:val="Code"/>
      </w:pPr>
      <w:r>
        <w:t xml:space="preserve">            }</w:t>
      </w:r>
    </w:p>
    <w:p w14:paraId="33D90FD7" w14:textId="77777777" w:rsidR="00334D36" w:rsidRDefault="00334D36" w:rsidP="00334D36">
      <w:pPr>
        <w:pStyle w:val="Code"/>
      </w:pPr>
      <w:r>
        <w:t xml:space="preserve">        });</w:t>
      </w:r>
    </w:p>
    <w:p w14:paraId="294187DE" w14:textId="77777777" w:rsidR="00334D36" w:rsidRDefault="00334D36" w:rsidP="00334D36">
      <w:pPr>
        <w:pStyle w:val="Code"/>
      </w:pPr>
    </w:p>
    <w:p w14:paraId="5206248B" w14:textId="77777777" w:rsidR="00334D36" w:rsidRDefault="00334D36" w:rsidP="00334D36">
      <w:pPr>
        <w:pStyle w:val="Code"/>
      </w:pPr>
      <w:r>
        <w:t xml:space="preserve">        Button </w:t>
      </w:r>
      <w:proofErr w:type="spellStart"/>
      <w:r>
        <w:t>savePhrasesButton</w:t>
      </w:r>
      <w:proofErr w:type="spellEnd"/>
      <w:r>
        <w:t xml:space="preserve"> = new </w:t>
      </w:r>
      <w:proofErr w:type="gramStart"/>
      <w:r>
        <w:t>Button(</w:t>
      </w:r>
      <w:proofErr w:type="gramEnd"/>
      <w:r>
        <w:t>"Save Phrases");</w:t>
      </w:r>
    </w:p>
    <w:p w14:paraId="50B4BA9E" w14:textId="77777777" w:rsidR="00334D36" w:rsidRDefault="00334D36" w:rsidP="00334D36">
      <w:pPr>
        <w:pStyle w:val="Code"/>
      </w:pPr>
      <w:r>
        <w:t xml:space="preserve">        </w:t>
      </w:r>
      <w:proofErr w:type="spellStart"/>
      <w:r>
        <w:t>savePhrasesButton.setOnAction</w:t>
      </w:r>
      <w:proofErr w:type="spellEnd"/>
      <w:r>
        <w:t xml:space="preserve">(e -&gt; </w:t>
      </w:r>
      <w:proofErr w:type="spellStart"/>
      <w:proofErr w:type="gramStart"/>
      <w:r>
        <w:t>savePhrases</w:t>
      </w:r>
      <w:proofErr w:type="spellEnd"/>
      <w:r>
        <w:t>(</w:t>
      </w:r>
      <w:proofErr w:type="gramEnd"/>
      <w:r>
        <w:t>));</w:t>
      </w:r>
    </w:p>
    <w:p w14:paraId="40681C3C" w14:textId="77777777" w:rsidR="00334D36" w:rsidRDefault="00334D36" w:rsidP="00334D36">
      <w:pPr>
        <w:pStyle w:val="Code"/>
      </w:pPr>
    </w:p>
    <w:p w14:paraId="751005A8" w14:textId="77777777" w:rsidR="00334D36" w:rsidRDefault="00334D36" w:rsidP="00334D36">
      <w:pPr>
        <w:pStyle w:val="Code"/>
      </w:pPr>
      <w:r>
        <w:t xml:space="preserve">        </w:t>
      </w:r>
      <w:proofErr w:type="spellStart"/>
      <w:r>
        <w:t>VBox</w:t>
      </w:r>
      <w:proofErr w:type="spellEnd"/>
      <w:r>
        <w:t xml:space="preserve"> </w:t>
      </w:r>
      <w:proofErr w:type="spellStart"/>
      <w:r>
        <w:t>phrasesBox</w:t>
      </w:r>
      <w:proofErr w:type="spellEnd"/>
      <w:r>
        <w:t xml:space="preserve"> = new </w:t>
      </w:r>
      <w:proofErr w:type="spellStart"/>
      <w:proofErr w:type="gramStart"/>
      <w:r>
        <w:t>VBox</w:t>
      </w:r>
      <w:proofErr w:type="spellEnd"/>
      <w:r>
        <w:t>(</w:t>
      </w:r>
      <w:proofErr w:type="gramEnd"/>
      <w:r>
        <w:t>10,</w:t>
      </w:r>
    </w:p>
    <w:p w14:paraId="02B5F266" w14:textId="77777777" w:rsidR="00334D36" w:rsidRDefault="00334D36" w:rsidP="00334D36">
      <w:pPr>
        <w:pStyle w:val="Code"/>
      </w:pPr>
      <w:r>
        <w:t xml:space="preserve">            </w:t>
      </w:r>
      <w:proofErr w:type="spellStart"/>
      <w:r>
        <w:t>phrasesHeader</w:t>
      </w:r>
      <w:proofErr w:type="spellEnd"/>
      <w:r>
        <w:t>,</w:t>
      </w:r>
    </w:p>
    <w:p w14:paraId="1920E9FB" w14:textId="77777777" w:rsidR="00334D36" w:rsidRDefault="00334D36" w:rsidP="00334D36">
      <w:pPr>
        <w:pStyle w:val="Code"/>
      </w:pPr>
      <w:r>
        <w:t xml:space="preserve">            </w:t>
      </w:r>
      <w:proofErr w:type="spellStart"/>
      <w:r>
        <w:t>phrasesList</w:t>
      </w:r>
      <w:proofErr w:type="spellEnd"/>
      <w:r>
        <w:t>,</w:t>
      </w:r>
    </w:p>
    <w:p w14:paraId="1EBCFB22" w14:textId="77777777" w:rsidR="00334D36" w:rsidRDefault="00334D36" w:rsidP="00334D36">
      <w:pPr>
        <w:pStyle w:val="Code"/>
      </w:pPr>
      <w:r>
        <w:t xml:space="preserve">            </w:t>
      </w:r>
      <w:proofErr w:type="spellStart"/>
      <w:r>
        <w:t>addPhraseField</w:t>
      </w:r>
      <w:proofErr w:type="spellEnd"/>
      <w:r>
        <w:t>,</w:t>
      </w:r>
    </w:p>
    <w:p w14:paraId="52FB13A1" w14:textId="77777777" w:rsidR="00334D36" w:rsidRDefault="00334D36" w:rsidP="00334D36">
      <w:pPr>
        <w:pStyle w:val="Code"/>
      </w:pPr>
      <w:r>
        <w:t xml:space="preserve">            </w:t>
      </w:r>
      <w:proofErr w:type="spellStart"/>
      <w:r>
        <w:t>addPhraseButton</w:t>
      </w:r>
      <w:proofErr w:type="spellEnd"/>
      <w:r>
        <w:t>,</w:t>
      </w:r>
    </w:p>
    <w:p w14:paraId="052CDDE2" w14:textId="77777777" w:rsidR="00334D36" w:rsidRDefault="00334D36" w:rsidP="00334D36">
      <w:pPr>
        <w:pStyle w:val="Code"/>
      </w:pPr>
      <w:r>
        <w:t xml:space="preserve">            </w:t>
      </w:r>
      <w:proofErr w:type="spellStart"/>
      <w:r>
        <w:t>removePhraseButton</w:t>
      </w:r>
      <w:proofErr w:type="spellEnd"/>
      <w:r>
        <w:t>,</w:t>
      </w:r>
    </w:p>
    <w:p w14:paraId="2548EB23" w14:textId="77777777" w:rsidR="00334D36" w:rsidRDefault="00334D36" w:rsidP="00334D36">
      <w:pPr>
        <w:pStyle w:val="Code"/>
      </w:pPr>
      <w:r>
        <w:t xml:space="preserve">            </w:t>
      </w:r>
      <w:proofErr w:type="spellStart"/>
      <w:r>
        <w:t>savePhrasesButton</w:t>
      </w:r>
      <w:proofErr w:type="spellEnd"/>
      <w:proofErr w:type="gramStart"/>
      <w:r>
        <w:t>);</w:t>
      </w:r>
      <w:proofErr w:type="gramEnd"/>
    </w:p>
    <w:p w14:paraId="797174DA" w14:textId="77777777" w:rsidR="00334D36" w:rsidRDefault="00334D36" w:rsidP="00334D36">
      <w:pPr>
        <w:pStyle w:val="Code"/>
      </w:pPr>
      <w:r>
        <w:t xml:space="preserve">        </w:t>
      </w:r>
      <w:proofErr w:type="spellStart"/>
      <w:r>
        <w:t>phrasesBox.setPadding</w:t>
      </w:r>
      <w:proofErr w:type="spellEnd"/>
      <w:r>
        <w:t xml:space="preserve">(new </w:t>
      </w:r>
      <w:proofErr w:type="gramStart"/>
      <w:r>
        <w:t>Insets(</w:t>
      </w:r>
      <w:proofErr w:type="gramEnd"/>
      <w:r>
        <w:t>10));</w:t>
      </w:r>
    </w:p>
    <w:p w14:paraId="109CD8EB" w14:textId="77777777" w:rsidR="00334D36" w:rsidRDefault="00334D36" w:rsidP="00334D36">
      <w:pPr>
        <w:pStyle w:val="Code"/>
      </w:pPr>
      <w:r>
        <w:t xml:space="preserve">        </w:t>
      </w:r>
      <w:proofErr w:type="spellStart"/>
      <w:r>
        <w:t>phrasesBox.setStyle</w:t>
      </w:r>
      <w:proofErr w:type="spellEnd"/>
      <w:r>
        <w:t>("-</w:t>
      </w:r>
      <w:proofErr w:type="spellStart"/>
      <w:r>
        <w:t>fx</w:t>
      </w:r>
      <w:proofErr w:type="spellEnd"/>
      <w:r>
        <w:t>-border-color: #aaa; -</w:t>
      </w:r>
      <w:proofErr w:type="spellStart"/>
      <w:r>
        <w:t>fx</w:t>
      </w:r>
      <w:proofErr w:type="spellEnd"/>
      <w:r>
        <w:t>-border-radius: 5; -</w:t>
      </w:r>
      <w:proofErr w:type="spellStart"/>
      <w:r>
        <w:t>fx</w:t>
      </w:r>
      <w:proofErr w:type="spellEnd"/>
      <w:r>
        <w:t>-padding: 10;"</w:t>
      </w:r>
      <w:proofErr w:type="gramStart"/>
      <w:r>
        <w:t>);</w:t>
      </w:r>
      <w:proofErr w:type="gramEnd"/>
    </w:p>
    <w:p w14:paraId="6C3A5D73" w14:textId="77777777" w:rsidR="00334D36" w:rsidRDefault="00334D36" w:rsidP="00334D36">
      <w:pPr>
        <w:pStyle w:val="Code"/>
      </w:pPr>
      <w:r>
        <w:lastRenderedPageBreak/>
        <w:t xml:space="preserve">        </w:t>
      </w:r>
      <w:proofErr w:type="spellStart"/>
      <w:r>
        <w:t>phrasesBox.setPrefWidth</w:t>
      </w:r>
      <w:proofErr w:type="spellEnd"/>
      <w:r>
        <w:t>(300</w:t>
      </w:r>
      <w:proofErr w:type="gramStart"/>
      <w:r>
        <w:t>);</w:t>
      </w:r>
      <w:proofErr w:type="gramEnd"/>
    </w:p>
    <w:p w14:paraId="161FF9D1" w14:textId="77777777" w:rsidR="00334D36" w:rsidRDefault="00334D36" w:rsidP="00334D36">
      <w:pPr>
        <w:pStyle w:val="Code"/>
      </w:pPr>
    </w:p>
    <w:p w14:paraId="63BF9646" w14:textId="77777777" w:rsidR="00334D36" w:rsidRDefault="00334D36" w:rsidP="00334D36">
      <w:pPr>
        <w:pStyle w:val="Code"/>
      </w:pPr>
      <w:r>
        <w:t xml:space="preserve">        // Back Button to return to main menu</w:t>
      </w:r>
    </w:p>
    <w:p w14:paraId="47F4E2FB" w14:textId="77777777" w:rsidR="00334D36" w:rsidRDefault="00334D36" w:rsidP="00334D36">
      <w:pPr>
        <w:pStyle w:val="Code"/>
      </w:pPr>
      <w:r>
        <w:t xml:space="preserve">        Button </w:t>
      </w:r>
      <w:proofErr w:type="spellStart"/>
      <w:r>
        <w:t>backButton</w:t>
      </w:r>
      <w:proofErr w:type="spellEnd"/>
      <w:r>
        <w:t xml:space="preserve"> = new </w:t>
      </w:r>
      <w:proofErr w:type="gramStart"/>
      <w:r>
        <w:t>Button(</w:t>
      </w:r>
      <w:proofErr w:type="gramEnd"/>
      <w:r>
        <w:t>"Back to Menu");</w:t>
      </w:r>
    </w:p>
    <w:p w14:paraId="18B49213" w14:textId="77777777" w:rsidR="00334D36" w:rsidRDefault="00334D36" w:rsidP="00334D36">
      <w:pPr>
        <w:pStyle w:val="Code"/>
      </w:pPr>
      <w:r>
        <w:t xml:space="preserve">        </w:t>
      </w:r>
      <w:proofErr w:type="spellStart"/>
      <w:r>
        <w:t>backButton.setOnAction</w:t>
      </w:r>
      <w:proofErr w:type="spellEnd"/>
      <w:r>
        <w:t>(e -&gt; {</w:t>
      </w:r>
    </w:p>
    <w:p w14:paraId="6254A30A" w14:textId="77777777" w:rsidR="00334D36" w:rsidRDefault="00334D36" w:rsidP="00334D36">
      <w:pPr>
        <w:pStyle w:val="Code"/>
      </w:pPr>
      <w:r>
        <w:t xml:space="preserve">            </w:t>
      </w:r>
      <w:proofErr w:type="spellStart"/>
      <w:r>
        <w:t>labStage.close</w:t>
      </w:r>
      <w:proofErr w:type="spellEnd"/>
      <w:r>
        <w:t>(</w:t>
      </w:r>
      <w:proofErr w:type="gramStart"/>
      <w:r>
        <w:t>);</w:t>
      </w:r>
      <w:proofErr w:type="gramEnd"/>
    </w:p>
    <w:p w14:paraId="63FFA30D" w14:textId="77777777" w:rsidR="00334D36" w:rsidRDefault="00334D36" w:rsidP="00334D36">
      <w:pPr>
        <w:pStyle w:val="Code"/>
      </w:pPr>
      <w:r>
        <w:t xml:space="preserve">            new </w:t>
      </w:r>
      <w:proofErr w:type="gramStart"/>
      <w:r>
        <w:t>App(</w:t>
      </w:r>
      <w:proofErr w:type="gramEnd"/>
      <w:r>
        <w:t>).start(new Stage());</w:t>
      </w:r>
    </w:p>
    <w:p w14:paraId="611F238E" w14:textId="77777777" w:rsidR="00334D36" w:rsidRDefault="00334D36" w:rsidP="00334D36">
      <w:pPr>
        <w:pStyle w:val="Code"/>
      </w:pPr>
      <w:r>
        <w:t xml:space="preserve">        });</w:t>
      </w:r>
    </w:p>
    <w:p w14:paraId="02A3E5C4" w14:textId="77777777" w:rsidR="00334D36" w:rsidRDefault="00334D36" w:rsidP="00334D36">
      <w:pPr>
        <w:pStyle w:val="Code"/>
      </w:pPr>
    </w:p>
    <w:p w14:paraId="64B2483F" w14:textId="77777777" w:rsidR="00334D36" w:rsidRDefault="00334D36" w:rsidP="00334D36">
      <w:pPr>
        <w:pStyle w:val="Code"/>
      </w:pPr>
      <w:r>
        <w:t xml:space="preserve">        // Layout</w:t>
      </w:r>
    </w:p>
    <w:p w14:paraId="268A9400" w14:textId="77777777" w:rsidR="00334D36" w:rsidRDefault="00334D36" w:rsidP="00334D36">
      <w:pPr>
        <w:pStyle w:val="Code"/>
      </w:pPr>
      <w:r>
        <w:t xml:space="preserve">        </w:t>
      </w:r>
      <w:proofErr w:type="spellStart"/>
      <w:r>
        <w:t>HBox</w:t>
      </w:r>
      <w:proofErr w:type="spellEnd"/>
      <w:r>
        <w:t xml:space="preserve"> </w:t>
      </w:r>
      <w:proofErr w:type="spellStart"/>
      <w:r>
        <w:t>mainLayout</w:t>
      </w:r>
      <w:proofErr w:type="spellEnd"/>
      <w:r>
        <w:t xml:space="preserve"> = new </w:t>
      </w:r>
      <w:proofErr w:type="spellStart"/>
      <w:proofErr w:type="gramStart"/>
      <w:r>
        <w:t>HBox</w:t>
      </w:r>
      <w:proofErr w:type="spellEnd"/>
      <w:r>
        <w:t>(</w:t>
      </w:r>
      <w:proofErr w:type="gramEnd"/>
      <w:r>
        <w:t>20,</w:t>
      </w:r>
    </w:p>
    <w:p w14:paraId="2D5C78D3" w14:textId="77777777" w:rsidR="00334D36" w:rsidRDefault="00334D36" w:rsidP="00334D36">
      <w:pPr>
        <w:pStyle w:val="Code"/>
      </w:pPr>
      <w:r>
        <w:t xml:space="preserve">            </w:t>
      </w:r>
      <w:proofErr w:type="spellStart"/>
      <w:r>
        <w:t>commonWordsBox</w:t>
      </w:r>
      <w:proofErr w:type="spellEnd"/>
      <w:r>
        <w:t>,</w:t>
      </w:r>
    </w:p>
    <w:p w14:paraId="4F9412AA" w14:textId="77777777" w:rsidR="00334D36" w:rsidRDefault="00334D36" w:rsidP="00334D36">
      <w:pPr>
        <w:pStyle w:val="Code"/>
      </w:pPr>
      <w:r>
        <w:t xml:space="preserve">            </w:t>
      </w:r>
      <w:proofErr w:type="spellStart"/>
      <w:r>
        <w:t>testBox</w:t>
      </w:r>
      <w:proofErr w:type="spellEnd"/>
      <w:r>
        <w:t>,</w:t>
      </w:r>
    </w:p>
    <w:p w14:paraId="7E9CDFB1" w14:textId="77777777" w:rsidR="00334D36" w:rsidRDefault="00334D36" w:rsidP="00334D36">
      <w:pPr>
        <w:pStyle w:val="Code"/>
      </w:pPr>
      <w:r>
        <w:t xml:space="preserve">            </w:t>
      </w:r>
      <w:proofErr w:type="spellStart"/>
      <w:r>
        <w:t>phrasesBox</w:t>
      </w:r>
      <w:proofErr w:type="spellEnd"/>
      <w:proofErr w:type="gramStart"/>
      <w:r>
        <w:t>);</w:t>
      </w:r>
      <w:proofErr w:type="gramEnd"/>
    </w:p>
    <w:p w14:paraId="633E84A2" w14:textId="77777777" w:rsidR="00334D36" w:rsidRDefault="00334D36" w:rsidP="00334D36">
      <w:pPr>
        <w:pStyle w:val="Code"/>
      </w:pPr>
    </w:p>
    <w:p w14:paraId="70731417" w14:textId="77777777" w:rsidR="00334D36" w:rsidRDefault="00334D36" w:rsidP="00334D36">
      <w:pPr>
        <w:pStyle w:val="Code"/>
      </w:pPr>
      <w:r>
        <w:t xml:space="preserve">        </w:t>
      </w:r>
      <w:proofErr w:type="spellStart"/>
      <w:r>
        <w:t>VBox</w:t>
      </w:r>
      <w:proofErr w:type="spellEnd"/>
      <w:r>
        <w:t xml:space="preserve"> </w:t>
      </w:r>
      <w:proofErr w:type="spellStart"/>
      <w:r>
        <w:t>rootLayout</w:t>
      </w:r>
      <w:proofErr w:type="spellEnd"/>
      <w:r>
        <w:t xml:space="preserve"> = new </w:t>
      </w:r>
      <w:proofErr w:type="spellStart"/>
      <w:proofErr w:type="gramStart"/>
      <w:r>
        <w:t>VBox</w:t>
      </w:r>
      <w:proofErr w:type="spellEnd"/>
      <w:r>
        <w:t>(</w:t>
      </w:r>
      <w:proofErr w:type="gramEnd"/>
      <w:r>
        <w:t>10,</w:t>
      </w:r>
    </w:p>
    <w:p w14:paraId="09D69D03" w14:textId="77777777" w:rsidR="00334D36" w:rsidRDefault="00334D36" w:rsidP="00334D36">
      <w:pPr>
        <w:pStyle w:val="Code"/>
      </w:pPr>
      <w:r>
        <w:t xml:space="preserve">            </w:t>
      </w:r>
      <w:proofErr w:type="spellStart"/>
      <w:r>
        <w:t>mainLayout</w:t>
      </w:r>
      <w:proofErr w:type="spellEnd"/>
      <w:r>
        <w:t>,</w:t>
      </w:r>
    </w:p>
    <w:p w14:paraId="095229E0" w14:textId="77777777" w:rsidR="00334D36" w:rsidRDefault="00334D36" w:rsidP="00334D36">
      <w:pPr>
        <w:pStyle w:val="Code"/>
      </w:pPr>
      <w:r>
        <w:t xml:space="preserve">            </w:t>
      </w:r>
      <w:proofErr w:type="spellStart"/>
      <w:r>
        <w:t>backButton</w:t>
      </w:r>
      <w:proofErr w:type="spellEnd"/>
      <w:proofErr w:type="gramStart"/>
      <w:r>
        <w:t>);</w:t>
      </w:r>
      <w:proofErr w:type="gramEnd"/>
    </w:p>
    <w:p w14:paraId="301D292D" w14:textId="77777777" w:rsidR="00334D36" w:rsidRDefault="00334D36" w:rsidP="00334D36">
      <w:pPr>
        <w:pStyle w:val="Code"/>
      </w:pPr>
    </w:p>
    <w:p w14:paraId="69C18307" w14:textId="77777777" w:rsidR="00334D36" w:rsidRDefault="00334D36" w:rsidP="00334D36">
      <w:pPr>
        <w:pStyle w:val="Code"/>
      </w:pPr>
      <w:r>
        <w:t xml:space="preserve">        </w:t>
      </w:r>
      <w:proofErr w:type="spellStart"/>
      <w:r>
        <w:t>rootLayout.setPadding</w:t>
      </w:r>
      <w:proofErr w:type="spellEnd"/>
      <w:r>
        <w:t xml:space="preserve">(new </w:t>
      </w:r>
      <w:proofErr w:type="gramStart"/>
      <w:r>
        <w:t>Insets(</w:t>
      </w:r>
      <w:proofErr w:type="gramEnd"/>
      <w:r>
        <w:t>10));</w:t>
      </w:r>
    </w:p>
    <w:p w14:paraId="3FCCA206" w14:textId="77777777" w:rsidR="00334D36" w:rsidRDefault="00334D36" w:rsidP="00334D36">
      <w:pPr>
        <w:pStyle w:val="Code"/>
      </w:pPr>
      <w:r>
        <w:t xml:space="preserve">        </w:t>
      </w:r>
      <w:proofErr w:type="spellStart"/>
      <w:r>
        <w:t>rootLayout.setStyle</w:t>
      </w:r>
      <w:proofErr w:type="spellEnd"/>
      <w:r>
        <w:t>("-</w:t>
      </w:r>
      <w:proofErr w:type="spellStart"/>
      <w:r>
        <w:t>fx</w:t>
      </w:r>
      <w:proofErr w:type="spellEnd"/>
      <w:r>
        <w:t>-alignment: center;"</w:t>
      </w:r>
      <w:proofErr w:type="gramStart"/>
      <w:r>
        <w:t>);</w:t>
      </w:r>
      <w:proofErr w:type="gramEnd"/>
    </w:p>
    <w:p w14:paraId="28708B09" w14:textId="77777777" w:rsidR="00334D36" w:rsidRDefault="00334D36" w:rsidP="00334D36">
      <w:pPr>
        <w:pStyle w:val="Code"/>
      </w:pPr>
    </w:p>
    <w:p w14:paraId="00929D5C" w14:textId="77777777" w:rsidR="00334D36" w:rsidRDefault="00334D36" w:rsidP="00334D36">
      <w:pPr>
        <w:pStyle w:val="Code"/>
      </w:pPr>
      <w:r>
        <w:t xml:space="preserve">        Scene </w:t>
      </w:r>
      <w:proofErr w:type="spellStart"/>
      <w:r>
        <w:t>labScene</w:t>
      </w:r>
      <w:proofErr w:type="spellEnd"/>
      <w:r>
        <w:t xml:space="preserve"> = new </w:t>
      </w:r>
      <w:proofErr w:type="gramStart"/>
      <w:r>
        <w:t>Scene(</w:t>
      </w:r>
      <w:proofErr w:type="spellStart"/>
      <w:proofErr w:type="gramEnd"/>
      <w:r>
        <w:t>rootLayout</w:t>
      </w:r>
      <w:proofErr w:type="spellEnd"/>
      <w:r>
        <w:t>, 600, 600);</w:t>
      </w:r>
    </w:p>
    <w:p w14:paraId="13AB71AC" w14:textId="77777777" w:rsidR="00334D36" w:rsidRDefault="00334D36" w:rsidP="00334D36">
      <w:pPr>
        <w:pStyle w:val="Code"/>
      </w:pPr>
      <w:r>
        <w:t xml:space="preserve">        </w:t>
      </w:r>
      <w:proofErr w:type="spellStart"/>
      <w:r>
        <w:t>labStage.setScene</w:t>
      </w:r>
      <w:proofErr w:type="spellEnd"/>
      <w:r>
        <w:t>(</w:t>
      </w:r>
      <w:proofErr w:type="spellStart"/>
      <w:r>
        <w:t>labScene</w:t>
      </w:r>
      <w:proofErr w:type="spellEnd"/>
      <w:proofErr w:type="gramStart"/>
      <w:r>
        <w:t>);</w:t>
      </w:r>
      <w:proofErr w:type="gramEnd"/>
    </w:p>
    <w:p w14:paraId="33347D26" w14:textId="77777777" w:rsidR="00334D36" w:rsidRDefault="00334D36" w:rsidP="00334D36">
      <w:pPr>
        <w:pStyle w:val="Code"/>
      </w:pPr>
      <w:r>
        <w:t xml:space="preserve">        </w:t>
      </w:r>
      <w:proofErr w:type="spellStart"/>
      <w:r>
        <w:t>labStage.setResizable</w:t>
      </w:r>
      <w:proofErr w:type="spellEnd"/>
      <w:r>
        <w:t>(false</w:t>
      </w:r>
      <w:proofErr w:type="gramStart"/>
      <w:r>
        <w:t>);</w:t>
      </w:r>
      <w:proofErr w:type="gramEnd"/>
    </w:p>
    <w:p w14:paraId="7FB1D97B" w14:textId="77777777" w:rsidR="00334D36" w:rsidRDefault="00334D36" w:rsidP="00334D36">
      <w:pPr>
        <w:pStyle w:val="Code"/>
      </w:pPr>
      <w:r>
        <w:t xml:space="preserve">        </w:t>
      </w:r>
      <w:proofErr w:type="spellStart"/>
      <w:r>
        <w:t>labStage.show</w:t>
      </w:r>
      <w:proofErr w:type="spellEnd"/>
      <w:r>
        <w:t>(</w:t>
      </w:r>
      <w:proofErr w:type="gramStart"/>
      <w:r>
        <w:t>);</w:t>
      </w:r>
      <w:proofErr w:type="gramEnd"/>
    </w:p>
    <w:p w14:paraId="64F12E7E" w14:textId="77777777" w:rsidR="00334D36" w:rsidRDefault="00334D36" w:rsidP="00334D36">
      <w:pPr>
        <w:pStyle w:val="Code"/>
      </w:pPr>
    </w:p>
    <w:p w14:paraId="1391821A" w14:textId="77777777" w:rsidR="00334D36" w:rsidRDefault="00334D36" w:rsidP="00334D36">
      <w:pPr>
        <w:pStyle w:val="Code"/>
      </w:pPr>
      <w:r>
        <w:t xml:space="preserve">        // Add the "Generate Password" Button</w:t>
      </w:r>
    </w:p>
    <w:p w14:paraId="5038C941" w14:textId="77777777" w:rsidR="00334D36" w:rsidRDefault="00334D36" w:rsidP="00334D36">
      <w:pPr>
        <w:pStyle w:val="Code"/>
      </w:pPr>
      <w:r>
        <w:t xml:space="preserve">        </w:t>
      </w:r>
      <w:proofErr w:type="spellStart"/>
      <w:r>
        <w:t>generatePasswordButton</w:t>
      </w:r>
      <w:proofErr w:type="spellEnd"/>
      <w:r>
        <w:t xml:space="preserve"> = new </w:t>
      </w:r>
      <w:proofErr w:type="gramStart"/>
      <w:r>
        <w:t>Button(</w:t>
      </w:r>
      <w:proofErr w:type="gramEnd"/>
      <w:r>
        <w:t>"Get a secret password");</w:t>
      </w:r>
    </w:p>
    <w:p w14:paraId="2D8DAA17" w14:textId="77777777" w:rsidR="00334D36" w:rsidRDefault="00334D36" w:rsidP="00334D36">
      <w:pPr>
        <w:pStyle w:val="Code"/>
      </w:pPr>
      <w:r>
        <w:t xml:space="preserve">        </w:t>
      </w:r>
      <w:proofErr w:type="spellStart"/>
      <w:r>
        <w:t>generatePasswordButton.setOnAction</w:t>
      </w:r>
      <w:proofErr w:type="spellEnd"/>
      <w:r>
        <w:t xml:space="preserve">(e -&gt; </w:t>
      </w:r>
      <w:proofErr w:type="spellStart"/>
      <w:proofErr w:type="gramStart"/>
      <w:r>
        <w:t>generatePassword</w:t>
      </w:r>
      <w:proofErr w:type="spellEnd"/>
      <w:r>
        <w:t>(</w:t>
      </w:r>
      <w:proofErr w:type="gramEnd"/>
      <w:r>
        <w:t>));</w:t>
      </w:r>
    </w:p>
    <w:p w14:paraId="2EC30847" w14:textId="77777777" w:rsidR="00334D36" w:rsidRDefault="00334D36" w:rsidP="00334D36">
      <w:pPr>
        <w:pStyle w:val="Code"/>
      </w:pPr>
    </w:p>
    <w:p w14:paraId="0B21500E" w14:textId="77777777" w:rsidR="00334D36" w:rsidRDefault="00334D36" w:rsidP="00334D36">
      <w:pPr>
        <w:pStyle w:val="Code"/>
      </w:pPr>
      <w:r>
        <w:t xml:space="preserve">        // Layout Adjustment for Button</w:t>
      </w:r>
    </w:p>
    <w:p w14:paraId="1808EEC6" w14:textId="77777777" w:rsidR="00334D36" w:rsidRDefault="00334D36" w:rsidP="00334D36">
      <w:pPr>
        <w:pStyle w:val="Code"/>
      </w:pPr>
      <w:r>
        <w:t xml:space="preserve">        </w:t>
      </w:r>
      <w:proofErr w:type="spellStart"/>
      <w:r>
        <w:t>VBox</w:t>
      </w:r>
      <w:proofErr w:type="spellEnd"/>
      <w:r>
        <w:t xml:space="preserve"> </w:t>
      </w:r>
      <w:proofErr w:type="spellStart"/>
      <w:r>
        <w:t>passwordBox</w:t>
      </w:r>
      <w:proofErr w:type="spellEnd"/>
      <w:r>
        <w:t xml:space="preserve"> = new </w:t>
      </w:r>
      <w:proofErr w:type="spellStart"/>
      <w:proofErr w:type="gramStart"/>
      <w:r>
        <w:t>VBox</w:t>
      </w:r>
      <w:proofErr w:type="spellEnd"/>
      <w:r>
        <w:t>(</w:t>
      </w:r>
      <w:proofErr w:type="gramEnd"/>
      <w:r>
        <w:t xml:space="preserve">10, </w:t>
      </w:r>
      <w:proofErr w:type="spellStart"/>
      <w:r>
        <w:t>generatePasswordButton</w:t>
      </w:r>
      <w:proofErr w:type="spellEnd"/>
      <w:r>
        <w:t xml:space="preserve">, </w:t>
      </w:r>
      <w:proofErr w:type="spellStart"/>
      <w:r>
        <w:t>testBox</w:t>
      </w:r>
      <w:proofErr w:type="spellEnd"/>
      <w:r>
        <w:t>);</w:t>
      </w:r>
    </w:p>
    <w:p w14:paraId="29BCD28F" w14:textId="77777777" w:rsidR="00334D36" w:rsidRDefault="00334D36" w:rsidP="00334D36">
      <w:pPr>
        <w:pStyle w:val="Code"/>
      </w:pPr>
      <w:r>
        <w:t xml:space="preserve">        </w:t>
      </w:r>
      <w:proofErr w:type="spellStart"/>
      <w:r>
        <w:t>rootLayout.getChildren</w:t>
      </w:r>
      <w:proofErr w:type="spellEnd"/>
      <w:r>
        <w:t>(</w:t>
      </w:r>
      <w:proofErr w:type="gramStart"/>
      <w:r>
        <w:t>).add</w:t>
      </w:r>
      <w:proofErr w:type="gramEnd"/>
      <w:r>
        <w:t>(</w:t>
      </w:r>
      <w:proofErr w:type="spellStart"/>
      <w:r>
        <w:t>passwordBox</w:t>
      </w:r>
      <w:proofErr w:type="spellEnd"/>
      <w:r>
        <w:t>);</w:t>
      </w:r>
    </w:p>
    <w:p w14:paraId="4BE68D5E" w14:textId="77777777" w:rsidR="00334D36" w:rsidRDefault="00334D36" w:rsidP="00334D36">
      <w:pPr>
        <w:pStyle w:val="Code"/>
      </w:pPr>
      <w:r>
        <w:t xml:space="preserve">    }</w:t>
      </w:r>
    </w:p>
    <w:p w14:paraId="66CA2BAF" w14:textId="77777777" w:rsidR="00334D36" w:rsidRDefault="00334D36" w:rsidP="00334D36">
      <w:pPr>
        <w:pStyle w:val="Code"/>
      </w:pPr>
    </w:p>
    <w:p w14:paraId="74FABEEC" w14:textId="77777777" w:rsidR="00334D36" w:rsidRDefault="00334D36" w:rsidP="00334D36">
      <w:pPr>
        <w:pStyle w:val="Code"/>
      </w:pPr>
      <w:r>
        <w:t xml:space="preserve"> // Automatically generate a password by selecting at least 3 phrases</w:t>
      </w:r>
    </w:p>
    <w:p w14:paraId="527B6895" w14:textId="77777777" w:rsidR="00334D36" w:rsidRDefault="00334D36" w:rsidP="00334D36">
      <w:pPr>
        <w:pStyle w:val="Code"/>
      </w:pPr>
      <w:r>
        <w:t xml:space="preserve">private void </w:t>
      </w:r>
      <w:proofErr w:type="spellStart"/>
      <w:proofErr w:type="gramStart"/>
      <w:r>
        <w:t>generatePassword</w:t>
      </w:r>
      <w:proofErr w:type="spellEnd"/>
      <w:r>
        <w:t>(</w:t>
      </w:r>
      <w:proofErr w:type="gramEnd"/>
      <w:r>
        <w:t>)</w:t>
      </w:r>
    </w:p>
    <w:p w14:paraId="6367F7EA" w14:textId="77777777" w:rsidR="00334D36" w:rsidRDefault="00334D36" w:rsidP="00334D36">
      <w:pPr>
        <w:pStyle w:val="Code"/>
      </w:pPr>
      <w:r>
        <w:t>{</w:t>
      </w:r>
    </w:p>
    <w:p w14:paraId="269EB968" w14:textId="77777777" w:rsidR="00334D36" w:rsidRDefault="00334D36" w:rsidP="00334D36">
      <w:pPr>
        <w:pStyle w:val="Code"/>
      </w:pPr>
      <w:r>
        <w:t xml:space="preserve">    List&lt;String&gt; phrases = </w:t>
      </w:r>
      <w:proofErr w:type="spellStart"/>
      <w:r>
        <w:t>fileManager.loadPhrases</w:t>
      </w:r>
      <w:proofErr w:type="spellEnd"/>
      <w:r>
        <w:t>(</w:t>
      </w:r>
      <w:proofErr w:type="gramStart"/>
      <w:r>
        <w:t>);</w:t>
      </w:r>
      <w:proofErr w:type="gramEnd"/>
    </w:p>
    <w:p w14:paraId="323B85C0" w14:textId="77777777" w:rsidR="00334D36" w:rsidRDefault="00334D36" w:rsidP="00334D36">
      <w:pPr>
        <w:pStyle w:val="Code"/>
      </w:pPr>
      <w:r>
        <w:t xml:space="preserve">    </w:t>
      </w:r>
    </w:p>
    <w:p w14:paraId="3086EEB8" w14:textId="77777777" w:rsidR="00334D36" w:rsidRDefault="00334D36" w:rsidP="00334D36">
      <w:pPr>
        <w:pStyle w:val="Code"/>
      </w:pPr>
      <w:r>
        <w:t xml:space="preserve">    // Select 3 random phrases</w:t>
      </w:r>
    </w:p>
    <w:p w14:paraId="4380C5C3" w14:textId="77777777" w:rsidR="00334D36" w:rsidRDefault="00334D36" w:rsidP="00334D36">
      <w:pPr>
        <w:pStyle w:val="Code"/>
      </w:pPr>
      <w:r>
        <w:t xml:space="preserve">    String phrase1 = </w:t>
      </w:r>
      <w:proofErr w:type="spellStart"/>
      <w:proofErr w:type="gramStart"/>
      <w:r>
        <w:t>phrases.get</w:t>
      </w:r>
      <w:proofErr w:type="spellEnd"/>
      <w:r>
        <w:t>(</w:t>
      </w:r>
      <w:proofErr w:type="gramEnd"/>
      <w:r>
        <w:t>new Random().</w:t>
      </w:r>
      <w:proofErr w:type="spellStart"/>
      <w:r>
        <w:t>nextInt</w:t>
      </w:r>
      <w:proofErr w:type="spellEnd"/>
      <w:r>
        <w:t>(</w:t>
      </w:r>
      <w:proofErr w:type="spellStart"/>
      <w:r>
        <w:t>phrases.size</w:t>
      </w:r>
      <w:proofErr w:type="spellEnd"/>
      <w:r>
        <w:t>()));</w:t>
      </w:r>
    </w:p>
    <w:p w14:paraId="3E2F972B" w14:textId="77777777" w:rsidR="00334D36" w:rsidRDefault="00334D36" w:rsidP="00334D36">
      <w:pPr>
        <w:pStyle w:val="Code"/>
      </w:pPr>
      <w:r>
        <w:t xml:space="preserve">    String phrase2 = </w:t>
      </w:r>
      <w:proofErr w:type="spellStart"/>
      <w:proofErr w:type="gramStart"/>
      <w:r>
        <w:t>phrases.get</w:t>
      </w:r>
      <w:proofErr w:type="spellEnd"/>
      <w:r>
        <w:t>(</w:t>
      </w:r>
      <w:proofErr w:type="gramEnd"/>
      <w:r>
        <w:t>new Random().</w:t>
      </w:r>
      <w:proofErr w:type="spellStart"/>
      <w:r>
        <w:t>nextInt</w:t>
      </w:r>
      <w:proofErr w:type="spellEnd"/>
      <w:r>
        <w:t>(</w:t>
      </w:r>
      <w:proofErr w:type="spellStart"/>
      <w:r>
        <w:t>phrases.size</w:t>
      </w:r>
      <w:proofErr w:type="spellEnd"/>
      <w:r>
        <w:t>()));</w:t>
      </w:r>
    </w:p>
    <w:p w14:paraId="42C7117B" w14:textId="77777777" w:rsidR="00334D36" w:rsidRDefault="00334D36" w:rsidP="00334D36">
      <w:pPr>
        <w:pStyle w:val="Code"/>
      </w:pPr>
      <w:r>
        <w:t xml:space="preserve">    String phrase3 = </w:t>
      </w:r>
      <w:proofErr w:type="spellStart"/>
      <w:proofErr w:type="gramStart"/>
      <w:r>
        <w:t>phrases.get</w:t>
      </w:r>
      <w:proofErr w:type="spellEnd"/>
      <w:r>
        <w:t>(</w:t>
      </w:r>
      <w:proofErr w:type="gramEnd"/>
      <w:r>
        <w:t>new Random().</w:t>
      </w:r>
      <w:proofErr w:type="spellStart"/>
      <w:r>
        <w:t>nextInt</w:t>
      </w:r>
      <w:proofErr w:type="spellEnd"/>
      <w:r>
        <w:t>(</w:t>
      </w:r>
      <w:proofErr w:type="spellStart"/>
      <w:r>
        <w:t>phrases.size</w:t>
      </w:r>
      <w:proofErr w:type="spellEnd"/>
      <w:r>
        <w:t>()));</w:t>
      </w:r>
    </w:p>
    <w:p w14:paraId="69F672BF" w14:textId="77777777" w:rsidR="00334D36" w:rsidRDefault="00334D36" w:rsidP="00334D36">
      <w:pPr>
        <w:pStyle w:val="Code"/>
      </w:pPr>
      <w:r>
        <w:t xml:space="preserve">    </w:t>
      </w:r>
    </w:p>
    <w:p w14:paraId="2E9D0C23" w14:textId="77777777" w:rsidR="00334D36" w:rsidRDefault="00334D36" w:rsidP="00334D36">
      <w:pPr>
        <w:pStyle w:val="Code"/>
      </w:pPr>
      <w:r>
        <w:t xml:space="preserve">    // Remove spaces from phrases and take the first word</w:t>
      </w:r>
    </w:p>
    <w:p w14:paraId="59E77321" w14:textId="77777777" w:rsidR="00334D36" w:rsidRDefault="00334D36" w:rsidP="00334D36">
      <w:pPr>
        <w:pStyle w:val="Code"/>
      </w:pPr>
      <w:r>
        <w:t xml:space="preserve">    String word1 = </w:t>
      </w:r>
      <w:proofErr w:type="spellStart"/>
      <w:proofErr w:type="gramStart"/>
      <w:r>
        <w:t>stripSpaces</w:t>
      </w:r>
      <w:proofErr w:type="spellEnd"/>
      <w:r>
        <w:t>(</w:t>
      </w:r>
      <w:proofErr w:type="gramEnd"/>
      <w:r>
        <w:t>phrase1.split(" ")[0]); // First word, spaces removed</w:t>
      </w:r>
    </w:p>
    <w:p w14:paraId="1F389FB8" w14:textId="77777777" w:rsidR="00334D36" w:rsidRDefault="00334D36" w:rsidP="00334D36">
      <w:pPr>
        <w:pStyle w:val="Code"/>
      </w:pPr>
      <w:r>
        <w:t xml:space="preserve">    String word2 = </w:t>
      </w:r>
      <w:proofErr w:type="spellStart"/>
      <w:proofErr w:type="gramStart"/>
      <w:r>
        <w:t>stripSpaces</w:t>
      </w:r>
      <w:proofErr w:type="spellEnd"/>
      <w:r>
        <w:t>(</w:t>
      </w:r>
      <w:proofErr w:type="gramEnd"/>
      <w:r>
        <w:t>phrase2.split(" ")[0]); // First word, spaces removed</w:t>
      </w:r>
    </w:p>
    <w:p w14:paraId="5A540A71" w14:textId="77777777" w:rsidR="00334D36" w:rsidRDefault="00334D36" w:rsidP="00334D36">
      <w:pPr>
        <w:pStyle w:val="Code"/>
      </w:pPr>
      <w:r>
        <w:t xml:space="preserve">    String word3 = </w:t>
      </w:r>
      <w:proofErr w:type="spellStart"/>
      <w:proofErr w:type="gramStart"/>
      <w:r>
        <w:t>stripSpaces</w:t>
      </w:r>
      <w:proofErr w:type="spellEnd"/>
      <w:r>
        <w:t>(</w:t>
      </w:r>
      <w:proofErr w:type="gramEnd"/>
      <w:r>
        <w:t>phrase3.split(" ")[0]); // First word, spaces removed</w:t>
      </w:r>
    </w:p>
    <w:p w14:paraId="65217E85" w14:textId="77777777" w:rsidR="00334D36" w:rsidRDefault="00334D36" w:rsidP="00334D36">
      <w:pPr>
        <w:pStyle w:val="Code"/>
      </w:pPr>
      <w:r>
        <w:t xml:space="preserve">    </w:t>
      </w:r>
    </w:p>
    <w:p w14:paraId="50FF9C9E" w14:textId="77777777" w:rsidR="00334D36" w:rsidRDefault="00334D36" w:rsidP="00334D36">
      <w:pPr>
        <w:pStyle w:val="Code"/>
      </w:pPr>
      <w:r>
        <w:t xml:space="preserve">    // Combine them into a password and add some extra characters for complexity</w:t>
      </w:r>
    </w:p>
    <w:p w14:paraId="79282D3D" w14:textId="77777777" w:rsidR="00334D36" w:rsidRDefault="00334D36" w:rsidP="00334D36">
      <w:pPr>
        <w:pStyle w:val="Code"/>
      </w:pPr>
      <w:r>
        <w:t xml:space="preserve">    String password = word1 + word2 + word3 + </w:t>
      </w:r>
      <w:proofErr w:type="spellStart"/>
      <w:proofErr w:type="gramStart"/>
      <w:r>
        <w:t>generateRandomCharacters</w:t>
      </w:r>
      <w:proofErr w:type="spellEnd"/>
      <w:r>
        <w:t>(</w:t>
      </w:r>
      <w:proofErr w:type="gramEnd"/>
      <w:r>
        <w:t>);</w:t>
      </w:r>
    </w:p>
    <w:p w14:paraId="155C872E" w14:textId="77777777" w:rsidR="00334D36" w:rsidRDefault="00334D36" w:rsidP="00334D36">
      <w:pPr>
        <w:pStyle w:val="Code"/>
      </w:pPr>
    </w:p>
    <w:p w14:paraId="19BAB9AB" w14:textId="77777777" w:rsidR="00334D36" w:rsidRDefault="00334D36" w:rsidP="00334D36">
      <w:pPr>
        <w:pStyle w:val="Code"/>
      </w:pPr>
      <w:r>
        <w:t xml:space="preserve">    // Ensure the password meets all requirements</w:t>
      </w:r>
    </w:p>
    <w:p w14:paraId="2B719350" w14:textId="77777777" w:rsidR="00334D36" w:rsidRDefault="00334D36" w:rsidP="00334D36">
      <w:pPr>
        <w:pStyle w:val="Code"/>
      </w:pPr>
      <w:r>
        <w:t xml:space="preserve">    password = </w:t>
      </w:r>
      <w:proofErr w:type="spellStart"/>
      <w:r>
        <w:t>ensurePasswordRules</w:t>
      </w:r>
      <w:proofErr w:type="spellEnd"/>
      <w:r>
        <w:t>(password</w:t>
      </w:r>
      <w:proofErr w:type="gramStart"/>
      <w:r>
        <w:t>);</w:t>
      </w:r>
      <w:proofErr w:type="gramEnd"/>
    </w:p>
    <w:p w14:paraId="3F2D34C3" w14:textId="77777777" w:rsidR="00334D36" w:rsidRDefault="00334D36" w:rsidP="00334D36">
      <w:pPr>
        <w:pStyle w:val="Code"/>
      </w:pPr>
    </w:p>
    <w:p w14:paraId="444DE85E" w14:textId="77777777" w:rsidR="00334D36" w:rsidRDefault="00334D36" w:rsidP="00334D36">
      <w:pPr>
        <w:pStyle w:val="Code"/>
      </w:pPr>
      <w:r>
        <w:t xml:space="preserve">    // Display the generated password</w:t>
      </w:r>
    </w:p>
    <w:p w14:paraId="7BD83B95" w14:textId="77777777" w:rsidR="00334D36" w:rsidRDefault="00334D36" w:rsidP="00334D36">
      <w:pPr>
        <w:pStyle w:val="Code"/>
      </w:pPr>
      <w:r>
        <w:t xml:space="preserve">    </w:t>
      </w:r>
      <w:proofErr w:type="spellStart"/>
      <w:r>
        <w:t>testResultLabel.setText</w:t>
      </w:r>
      <w:proofErr w:type="spellEnd"/>
      <w:r>
        <w:t>("Generated Password: " + password</w:t>
      </w:r>
      <w:proofErr w:type="gramStart"/>
      <w:r>
        <w:t>);</w:t>
      </w:r>
      <w:proofErr w:type="gramEnd"/>
    </w:p>
    <w:p w14:paraId="3172B060" w14:textId="77777777" w:rsidR="00334D36" w:rsidRDefault="00334D36" w:rsidP="00334D36">
      <w:pPr>
        <w:pStyle w:val="Code"/>
      </w:pPr>
      <w:r>
        <w:t xml:space="preserve">    </w:t>
      </w:r>
    </w:p>
    <w:p w14:paraId="17E5266C" w14:textId="77777777" w:rsidR="00334D36" w:rsidRDefault="00334D36" w:rsidP="00334D36">
      <w:pPr>
        <w:pStyle w:val="Code"/>
      </w:pPr>
      <w:r>
        <w:t xml:space="preserve">    // Set the generated password in the "Test a Password" field so user can test it immediately</w:t>
      </w:r>
    </w:p>
    <w:p w14:paraId="4CFFC504" w14:textId="77777777" w:rsidR="00334D36" w:rsidRDefault="00334D36" w:rsidP="00334D36">
      <w:pPr>
        <w:pStyle w:val="Code"/>
      </w:pPr>
      <w:r>
        <w:t xml:space="preserve">    </w:t>
      </w:r>
      <w:proofErr w:type="spellStart"/>
      <w:r>
        <w:t>passwordTestField.setText</w:t>
      </w:r>
      <w:proofErr w:type="spellEnd"/>
      <w:r>
        <w:t>(password</w:t>
      </w:r>
      <w:proofErr w:type="gramStart"/>
      <w:r>
        <w:t>);</w:t>
      </w:r>
      <w:proofErr w:type="gramEnd"/>
    </w:p>
    <w:p w14:paraId="0B3604BF" w14:textId="77777777" w:rsidR="00334D36" w:rsidRDefault="00334D36" w:rsidP="00334D36">
      <w:pPr>
        <w:pStyle w:val="Code"/>
      </w:pPr>
      <w:r>
        <w:t>}</w:t>
      </w:r>
    </w:p>
    <w:p w14:paraId="3260C225" w14:textId="77777777" w:rsidR="00334D36" w:rsidRDefault="00334D36" w:rsidP="00334D36">
      <w:pPr>
        <w:pStyle w:val="Code"/>
      </w:pPr>
    </w:p>
    <w:p w14:paraId="4504C61B" w14:textId="4A1A6111" w:rsidR="00334D36" w:rsidRDefault="00334D36" w:rsidP="00334D36">
      <w:pPr>
        <w:pStyle w:val="Code"/>
      </w:pPr>
      <w:r>
        <w:t xml:space="preserve">    //</w:t>
      </w:r>
      <w:r>
        <w:t>R</w:t>
      </w:r>
      <w:r>
        <w:t>emoves spaces from the given string</w:t>
      </w:r>
    </w:p>
    <w:p w14:paraId="6330CA48" w14:textId="77777777" w:rsidR="00334D36" w:rsidRDefault="00334D36" w:rsidP="00334D36">
      <w:pPr>
        <w:pStyle w:val="Code"/>
      </w:pPr>
      <w:r>
        <w:t xml:space="preserve">    private String </w:t>
      </w:r>
      <w:proofErr w:type="spellStart"/>
      <w:proofErr w:type="gramStart"/>
      <w:r>
        <w:t>stripSpaces</w:t>
      </w:r>
      <w:proofErr w:type="spellEnd"/>
      <w:r>
        <w:t>(</w:t>
      </w:r>
      <w:proofErr w:type="gramEnd"/>
      <w:r>
        <w:t>String phrase) {</w:t>
      </w:r>
    </w:p>
    <w:p w14:paraId="61CD0924" w14:textId="77777777" w:rsidR="00334D36" w:rsidRDefault="00334D36" w:rsidP="00334D36">
      <w:pPr>
        <w:pStyle w:val="Code"/>
      </w:pPr>
      <w:r>
        <w:t xml:space="preserve">        return </w:t>
      </w:r>
      <w:proofErr w:type="spellStart"/>
      <w:proofErr w:type="gramStart"/>
      <w:r>
        <w:t>phrase.replaceAll</w:t>
      </w:r>
      <w:proofErr w:type="spellEnd"/>
      <w:proofErr w:type="gramEnd"/>
      <w:r>
        <w:t>("\\s", ""); // Removes all spaces from the string</w:t>
      </w:r>
    </w:p>
    <w:p w14:paraId="11E493E1" w14:textId="77777777" w:rsidR="00334D36" w:rsidRDefault="00334D36" w:rsidP="00334D36">
      <w:pPr>
        <w:pStyle w:val="Code"/>
      </w:pPr>
      <w:r>
        <w:t xml:space="preserve">    }</w:t>
      </w:r>
    </w:p>
    <w:p w14:paraId="0909E480" w14:textId="77777777" w:rsidR="00334D36" w:rsidRDefault="00334D36" w:rsidP="00334D36">
      <w:pPr>
        <w:pStyle w:val="Code"/>
      </w:pPr>
    </w:p>
    <w:p w14:paraId="5B8FBA18" w14:textId="77777777" w:rsidR="00334D36" w:rsidRDefault="00334D36" w:rsidP="00334D36">
      <w:pPr>
        <w:pStyle w:val="Code"/>
      </w:pPr>
      <w:r>
        <w:t xml:space="preserve">    //generates random characters to add complexity to the password</w:t>
      </w:r>
    </w:p>
    <w:p w14:paraId="33E32261" w14:textId="77777777" w:rsidR="00334D36" w:rsidRDefault="00334D36" w:rsidP="00334D36">
      <w:pPr>
        <w:pStyle w:val="Code"/>
      </w:pPr>
      <w:r>
        <w:lastRenderedPageBreak/>
        <w:t xml:space="preserve">    private String </w:t>
      </w:r>
      <w:proofErr w:type="spellStart"/>
      <w:proofErr w:type="gramStart"/>
      <w:r>
        <w:t>generateRandomCharacters</w:t>
      </w:r>
      <w:proofErr w:type="spellEnd"/>
      <w:r>
        <w:t>(</w:t>
      </w:r>
      <w:proofErr w:type="gramEnd"/>
      <w:r>
        <w:t>) {</w:t>
      </w:r>
    </w:p>
    <w:p w14:paraId="2BAAC027" w14:textId="77777777" w:rsidR="00334D36" w:rsidRDefault="00334D36" w:rsidP="00334D36">
      <w:pPr>
        <w:pStyle w:val="Code"/>
      </w:pPr>
      <w:r>
        <w:t xml:space="preserve">        Random rand = new </w:t>
      </w:r>
      <w:proofErr w:type="gramStart"/>
      <w:r>
        <w:t>Random(</w:t>
      </w:r>
      <w:proofErr w:type="gramEnd"/>
      <w:r>
        <w:t>);</w:t>
      </w:r>
    </w:p>
    <w:p w14:paraId="509A54A2" w14:textId="77777777" w:rsidR="00334D36" w:rsidRDefault="00334D36" w:rsidP="00334D36">
      <w:pPr>
        <w:pStyle w:val="Code"/>
      </w:pPr>
      <w:r>
        <w:t xml:space="preserve">        String chars = "0123456789</w:t>
      </w:r>
      <w:proofErr w:type="gramStart"/>
      <w:r>
        <w:t>ABCDEFGHIJKLMNOPQRSTUVWXYZabcdefghijklmnopqrstuvwxyz!@</w:t>
      </w:r>
      <w:proofErr w:type="gramEnd"/>
      <w:r>
        <w:t>#$%^&amp;*";</w:t>
      </w:r>
    </w:p>
    <w:p w14:paraId="4BADBB18" w14:textId="77777777" w:rsidR="00334D36" w:rsidRDefault="00334D36" w:rsidP="00334D36">
      <w:pPr>
        <w:pStyle w:val="Code"/>
      </w:pPr>
      <w:r>
        <w:t xml:space="preserve">        StringBuilder </w:t>
      </w:r>
      <w:proofErr w:type="spellStart"/>
      <w:r>
        <w:t>randomChars</w:t>
      </w:r>
      <w:proofErr w:type="spellEnd"/>
      <w:r>
        <w:t xml:space="preserve"> = new </w:t>
      </w:r>
      <w:proofErr w:type="gramStart"/>
      <w:r>
        <w:t>StringBuilder(</w:t>
      </w:r>
      <w:proofErr w:type="gramEnd"/>
      <w:r>
        <w:t>);</w:t>
      </w:r>
    </w:p>
    <w:p w14:paraId="62EF654D" w14:textId="77777777" w:rsidR="00334D36" w:rsidRDefault="00334D36" w:rsidP="00334D36">
      <w:pPr>
        <w:pStyle w:val="Code"/>
      </w:pPr>
    </w:p>
    <w:p w14:paraId="150E3628" w14:textId="77777777" w:rsidR="00334D36" w:rsidRDefault="00334D36" w:rsidP="00334D36">
      <w:pPr>
        <w:pStyle w:val="Code"/>
      </w:pPr>
      <w:r>
        <w:t xml:space="preserve">        // Add 2 random characters to the password</w:t>
      </w:r>
    </w:p>
    <w:p w14:paraId="5D4067AF" w14:textId="77777777" w:rsidR="00334D36" w:rsidRDefault="00334D36" w:rsidP="00334D36">
      <w:pPr>
        <w:pStyle w:val="Code"/>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0AD68589" w14:textId="77777777" w:rsidR="00334D36" w:rsidRDefault="00334D36" w:rsidP="00334D36">
      <w:pPr>
        <w:pStyle w:val="Code"/>
      </w:pPr>
      <w:r>
        <w:t xml:space="preserve">            </w:t>
      </w:r>
      <w:proofErr w:type="spellStart"/>
      <w:r>
        <w:t>randomChars.append</w:t>
      </w:r>
      <w:proofErr w:type="spellEnd"/>
      <w:r>
        <w:t>(</w:t>
      </w:r>
      <w:proofErr w:type="spellStart"/>
      <w:proofErr w:type="gramStart"/>
      <w:r>
        <w:t>chars.charAt</w:t>
      </w:r>
      <w:proofErr w:type="spellEnd"/>
      <w:proofErr w:type="gramEnd"/>
      <w:r>
        <w:t>(</w:t>
      </w:r>
      <w:proofErr w:type="spellStart"/>
      <w:r>
        <w:t>rand.nextInt</w:t>
      </w:r>
      <w:proofErr w:type="spellEnd"/>
      <w:r>
        <w:t>(</w:t>
      </w:r>
      <w:proofErr w:type="spellStart"/>
      <w:r>
        <w:t>chars.length</w:t>
      </w:r>
      <w:proofErr w:type="spellEnd"/>
      <w:r>
        <w:t>())));</w:t>
      </w:r>
    </w:p>
    <w:p w14:paraId="62CD8DE4" w14:textId="77777777" w:rsidR="00334D36" w:rsidRDefault="00334D36" w:rsidP="00334D36">
      <w:pPr>
        <w:pStyle w:val="Code"/>
      </w:pPr>
      <w:r>
        <w:t xml:space="preserve">        }</w:t>
      </w:r>
    </w:p>
    <w:p w14:paraId="02C95BB8" w14:textId="77777777" w:rsidR="00334D36" w:rsidRDefault="00334D36" w:rsidP="00334D36">
      <w:pPr>
        <w:pStyle w:val="Code"/>
      </w:pPr>
    </w:p>
    <w:p w14:paraId="01D046F0" w14:textId="77777777" w:rsidR="00334D36" w:rsidRDefault="00334D36" w:rsidP="00334D36">
      <w:pPr>
        <w:pStyle w:val="Code"/>
      </w:pPr>
      <w:r>
        <w:t xml:space="preserve">        return </w:t>
      </w:r>
      <w:proofErr w:type="spellStart"/>
      <w:r>
        <w:t>randomChars.toString</w:t>
      </w:r>
      <w:proofErr w:type="spellEnd"/>
      <w:r>
        <w:t>(</w:t>
      </w:r>
      <w:proofErr w:type="gramStart"/>
      <w:r>
        <w:t>);</w:t>
      </w:r>
      <w:proofErr w:type="gramEnd"/>
    </w:p>
    <w:p w14:paraId="2E3E154C" w14:textId="77777777" w:rsidR="00334D36" w:rsidRDefault="00334D36" w:rsidP="00334D36">
      <w:pPr>
        <w:pStyle w:val="Code"/>
      </w:pPr>
      <w:r>
        <w:t xml:space="preserve">    }</w:t>
      </w:r>
    </w:p>
    <w:p w14:paraId="1EC3C040" w14:textId="77777777" w:rsidR="00334D36" w:rsidRDefault="00334D36" w:rsidP="00334D36">
      <w:pPr>
        <w:pStyle w:val="Code"/>
      </w:pPr>
    </w:p>
    <w:p w14:paraId="56B3198F" w14:textId="77777777" w:rsidR="00334D36" w:rsidRDefault="00334D36" w:rsidP="00334D36">
      <w:pPr>
        <w:pStyle w:val="Code"/>
      </w:pPr>
      <w:r>
        <w:t xml:space="preserve">    // Ensures the password meets the required password rules</w:t>
      </w:r>
    </w:p>
    <w:p w14:paraId="2FE879A3" w14:textId="77777777" w:rsidR="00334D36" w:rsidRDefault="00334D36" w:rsidP="00920CB9">
      <w:pPr>
        <w:pStyle w:val="Code"/>
        <w:shd w:val="clear" w:color="auto" w:fill="FFFF00"/>
      </w:pPr>
      <w:r>
        <w:t xml:space="preserve">    private String </w:t>
      </w:r>
      <w:proofErr w:type="spellStart"/>
      <w:proofErr w:type="gramStart"/>
      <w:r>
        <w:t>ensurePasswordRules</w:t>
      </w:r>
      <w:proofErr w:type="spellEnd"/>
      <w:r>
        <w:t>(</w:t>
      </w:r>
      <w:proofErr w:type="gramEnd"/>
      <w:r>
        <w:t>String password) {</w:t>
      </w:r>
    </w:p>
    <w:p w14:paraId="048F3145" w14:textId="77777777" w:rsidR="00334D36" w:rsidRDefault="00334D36" w:rsidP="00334D36">
      <w:pPr>
        <w:pStyle w:val="Code"/>
      </w:pPr>
      <w:r>
        <w:t xml:space="preserve">        // Make sure we have an uppercase, lowercase, number, and special character</w:t>
      </w:r>
    </w:p>
    <w:p w14:paraId="0461C962" w14:textId="77777777" w:rsidR="00334D36" w:rsidRDefault="00334D36" w:rsidP="00920CB9">
      <w:pPr>
        <w:pStyle w:val="Code"/>
        <w:shd w:val="clear" w:color="auto" w:fill="FFFF00"/>
      </w:pPr>
      <w:r>
        <w:t xml:space="preserve">        if </w:t>
      </w:r>
      <w:proofErr w:type="gramStart"/>
      <w:r>
        <w:t>(!</w:t>
      </w:r>
      <w:proofErr w:type="spellStart"/>
      <w:r>
        <w:t>password</w:t>
      </w:r>
      <w:proofErr w:type="gramEnd"/>
      <w:r>
        <w:t>.matches</w:t>
      </w:r>
      <w:proofErr w:type="spellEnd"/>
      <w:r>
        <w:t>(".*[A-Z].*")) {</w:t>
      </w:r>
    </w:p>
    <w:p w14:paraId="3677799D" w14:textId="77777777" w:rsidR="00334D36" w:rsidRDefault="00334D36" w:rsidP="00920CB9">
      <w:pPr>
        <w:pStyle w:val="Code"/>
        <w:shd w:val="clear" w:color="auto" w:fill="FFFF00"/>
      </w:pPr>
      <w:r>
        <w:t xml:space="preserve">            password += "A"; // Add an uppercase letter if missing</w:t>
      </w:r>
    </w:p>
    <w:p w14:paraId="20813AAD" w14:textId="77777777" w:rsidR="00334D36" w:rsidRDefault="00334D36" w:rsidP="00920CB9">
      <w:pPr>
        <w:pStyle w:val="Code"/>
        <w:shd w:val="clear" w:color="auto" w:fill="FFFF00"/>
      </w:pPr>
      <w:r>
        <w:t xml:space="preserve">        }</w:t>
      </w:r>
    </w:p>
    <w:p w14:paraId="18B4D2FF" w14:textId="77777777" w:rsidR="00334D36" w:rsidRDefault="00334D36" w:rsidP="00920CB9">
      <w:pPr>
        <w:pStyle w:val="Code"/>
        <w:shd w:val="clear" w:color="auto" w:fill="FFFF00"/>
      </w:pPr>
      <w:r>
        <w:t xml:space="preserve">        if </w:t>
      </w:r>
      <w:proofErr w:type="gramStart"/>
      <w:r>
        <w:t>(!</w:t>
      </w:r>
      <w:proofErr w:type="spellStart"/>
      <w:r>
        <w:t>password</w:t>
      </w:r>
      <w:proofErr w:type="gramEnd"/>
      <w:r>
        <w:t>.matches</w:t>
      </w:r>
      <w:proofErr w:type="spellEnd"/>
      <w:r>
        <w:t>(".*[a-z].*")) {</w:t>
      </w:r>
    </w:p>
    <w:p w14:paraId="6C0F3370" w14:textId="77777777" w:rsidR="00334D36" w:rsidRDefault="00334D36" w:rsidP="00920CB9">
      <w:pPr>
        <w:pStyle w:val="Code"/>
        <w:shd w:val="clear" w:color="auto" w:fill="FFFF00"/>
      </w:pPr>
      <w:r>
        <w:t xml:space="preserve">            password += "b"; // Add a lowercase letter if missing</w:t>
      </w:r>
    </w:p>
    <w:p w14:paraId="1E352F60" w14:textId="77777777" w:rsidR="00334D36" w:rsidRDefault="00334D36" w:rsidP="00920CB9">
      <w:pPr>
        <w:pStyle w:val="Code"/>
        <w:shd w:val="clear" w:color="auto" w:fill="FFFF00"/>
      </w:pPr>
      <w:r>
        <w:t xml:space="preserve">        }</w:t>
      </w:r>
    </w:p>
    <w:p w14:paraId="796727B3" w14:textId="77777777" w:rsidR="00334D36" w:rsidRDefault="00334D36" w:rsidP="00920CB9">
      <w:pPr>
        <w:pStyle w:val="Code"/>
        <w:shd w:val="clear" w:color="auto" w:fill="FFFF00"/>
      </w:pPr>
      <w:r>
        <w:t xml:space="preserve">        if </w:t>
      </w:r>
      <w:proofErr w:type="gramStart"/>
      <w:r>
        <w:t>(!</w:t>
      </w:r>
      <w:proofErr w:type="spellStart"/>
      <w:r>
        <w:t>password</w:t>
      </w:r>
      <w:proofErr w:type="gramEnd"/>
      <w:r>
        <w:t>.matches</w:t>
      </w:r>
      <w:proofErr w:type="spellEnd"/>
      <w:r>
        <w:t>(".*[0-9].*")) {</w:t>
      </w:r>
    </w:p>
    <w:p w14:paraId="056AF637" w14:textId="77777777" w:rsidR="00334D36" w:rsidRDefault="00334D36" w:rsidP="00920CB9">
      <w:pPr>
        <w:pStyle w:val="Code"/>
        <w:shd w:val="clear" w:color="auto" w:fill="FFFF00"/>
      </w:pPr>
      <w:r>
        <w:t xml:space="preserve">            password += "1"; // Add a number if missing</w:t>
      </w:r>
    </w:p>
    <w:p w14:paraId="73745CF1" w14:textId="77777777" w:rsidR="00334D36" w:rsidRDefault="00334D36" w:rsidP="00920CB9">
      <w:pPr>
        <w:pStyle w:val="Code"/>
        <w:shd w:val="clear" w:color="auto" w:fill="FFFF00"/>
      </w:pPr>
      <w:r>
        <w:t xml:space="preserve">        }</w:t>
      </w:r>
    </w:p>
    <w:p w14:paraId="521E75E5" w14:textId="77777777" w:rsidR="00334D36" w:rsidRDefault="00334D36" w:rsidP="00920CB9">
      <w:pPr>
        <w:pStyle w:val="Code"/>
        <w:shd w:val="clear" w:color="auto" w:fill="FFFF00"/>
      </w:pPr>
      <w:r>
        <w:t xml:space="preserve">        if </w:t>
      </w:r>
      <w:proofErr w:type="gramStart"/>
      <w:r>
        <w:t>(!</w:t>
      </w:r>
      <w:proofErr w:type="spellStart"/>
      <w:r>
        <w:t>password</w:t>
      </w:r>
      <w:proofErr w:type="gramEnd"/>
      <w:r>
        <w:t>.matches</w:t>
      </w:r>
      <w:proofErr w:type="spellEnd"/>
      <w:r>
        <w:t>(".*[!@#$%^&amp;*].*")) {</w:t>
      </w:r>
    </w:p>
    <w:p w14:paraId="759DC534" w14:textId="77777777" w:rsidR="00334D36" w:rsidRDefault="00334D36" w:rsidP="00920CB9">
      <w:pPr>
        <w:pStyle w:val="Code"/>
        <w:shd w:val="clear" w:color="auto" w:fill="FFFF00"/>
      </w:pPr>
      <w:r>
        <w:t xml:space="preserve">            password += "!"; // Add a special character if missing</w:t>
      </w:r>
    </w:p>
    <w:p w14:paraId="40A35520" w14:textId="77777777" w:rsidR="00334D36" w:rsidRDefault="00334D36" w:rsidP="00920CB9">
      <w:pPr>
        <w:pStyle w:val="Code"/>
        <w:shd w:val="clear" w:color="auto" w:fill="FFFF00"/>
      </w:pPr>
      <w:r>
        <w:t xml:space="preserve">        }</w:t>
      </w:r>
    </w:p>
    <w:p w14:paraId="1720C117" w14:textId="77777777" w:rsidR="00920CB9" w:rsidRPr="00920CB9" w:rsidRDefault="00920CB9" w:rsidP="00920CB9">
      <w:pPr>
        <w:pStyle w:val="Code"/>
        <w:rPr>
          <w:color w:val="FFFF00"/>
        </w:rPr>
      </w:pPr>
      <w:r w:rsidRPr="00920CB9">
        <w:rPr>
          <w:color w:val="FFFF00"/>
        </w:rPr>
        <w:t xml:space="preserve">    // Ensures the password meets the required password rules</w:t>
      </w:r>
    </w:p>
    <w:p w14:paraId="4B2ADB78" w14:textId="77777777" w:rsidR="00920CB9" w:rsidRPr="00920CB9" w:rsidRDefault="00920CB9" w:rsidP="00920CB9">
      <w:pPr>
        <w:pStyle w:val="Code"/>
        <w:rPr>
          <w:color w:val="FFFF00"/>
        </w:rPr>
      </w:pPr>
      <w:r w:rsidRPr="00920CB9">
        <w:rPr>
          <w:color w:val="FFFF00"/>
        </w:rPr>
        <w:t xml:space="preserve">        // Make sure we have an uppercase, lowercase, number, and special character</w:t>
      </w:r>
    </w:p>
    <w:p w14:paraId="04D06E79" w14:textId="77777777" w:rsidR="00920CB9" w:rsidRDefault="00920CB9" w:rsidP="00920CB9">
      <w:pPr>
        <w:pStyle w:val="Code"/>
      </w:pPr>
    </w:p>
    <w:p w14:paraId="55058291" w14:textId="77777777" w:rsidR="00334D36" w:rsidRDefault="00334D36" w:rsidP="00334D36">
      <w:pPr>
        <w:pStyle w:val="Code"/>
      </w:pPr>
    </w:p>
    <w:p w14:paraId="4F6EDBA0" w14:textId="77777777" w:rsidR="00334D36" w:rsidRDefault="00334D36" w:rsidP="00334D36">
      <w:pPr>
        <w:pStyle w:val="Code"/>
      </w:pPr>
      <w:r>
        <w:t xml:space="preserve">        return </w:t>
      </w:r>
      <w:proofErr w:type="gramStart"/>
      <w:r>
        <w:t>password;</w:t>
      </w:r>
      <w:proofErr w:type="gramEnd"/>
    </w:p>
    <w:p w14:paraId="6AEC78FE" w14:textId="77777777" w:rsidR="00334D36" w:rsidRDefault="00334D36" w:rsidP="00334D36">
      <w:pPr>
        <w:pStyle w:val="Code"/>
      </w:pPr>
      <w:r>
        <w:t xml:space="preserve">    }</w:t>
      </w:r>
    </w:p>
    <w:p w14:paraId="0CEA8962" w14:textId="77777777" w:rsidR="00334D36" w:rsidRDefault="00334D36" w:rsidP="00334D36">
      <w:pPr>
        <w:pStyle w:val="Code"/>
      </w:pPr>
    </w:p>
    <w:p w14:paraId="1CA537AA" w14:textId="77777777" w:rsidR="00334D36" w:rsidRDefault="00334D36" w:rsidP="00334D36">
      <w:pPr>
        <w:pStyle w:val="Code"/>
      </w:pPr>
      <w:r>
        <w:t xml:space="preserve">    // Tests the entered password for strength and feedback</w:t>
      </w:r>
    </w:p>
    <w:p w14:paraId="09553E0B" w14:textId="77777777" w:rsidR="00334D36" w:rsidRDefault="00334D36" w:rsidP="00920CB9">
      <w:pPr>
        <w:pStyle w:val="Code"/>
        <w:shd w:val="clear" w:color="auto" w:fill="FFFF00"/>
      </w:pPr>
      <w:r>
        <w:t xml:space="preserve">    private void </w:t>
      </w:r>
      <w:proofErr w:type="spellStart"/>
      <w:proofErr w:type="gramStart"/>
      <w:r>
        <w:t>testPassword</w:t>
      </w:r>
      <w:proofErr w:type="spellEnd"/>
      <w:r>
        <w:t>(</w:t>
      </w:r>
      <w:proofErr w:type="gramEnd"/>
      <w:r>
        <w:t>)</w:t>
      </w:r>
    </w:p>
    <w:p w14:paraId="2639D1D6" w14:textId="77777777" w:rsidR="00334D36" w:rsidRDefault="00334D36" w:rsidP="00334D36">
      <w:pPr>
        <w:pStyle w:val="Code"/>
      </w:pPr>
      <w:r>
        <w:t xml:space="preserve">    {</w:t>
      </w:r>
    </w:p>
    <w:p w14:paraId="1333CE2B" w14:textId="77777777" w:rsidR="00334D36" w:rsidRDefault="00334D36" w:rsidP="00334D36">
      <w:pPr>
        <w:pStyle w:val="Code"/>
      </w:pPr>
      <w:r>
        <w:t xml:space="preserve">        String password = </w:t>
      </w:r>
      <w:proofErr w:type="spellStart"/>
      <w:r>
        <w:t>passwordTestField.getText</w:t>
      </w:r>
      <w:proofErr w:type="spellEnd"/>
      <w:r>
        <w:t>(</w:t>
      </w:r>
      <w:proofErr w:type="gramStart"/>
      <w:r>
        <w:t>).trim</w:t>
      </w:r>
      <w:proofErr w:type="gramEnd"/>
      <w:r>
        <w:t>();</w:t>
      </w:r>
    </w:p>
    <w:p w14:paraId="45790FC7" w14:textId="77777777" w:rsidR="00334D36" w:rsidRDefault="00334D36" w:rsidP="00334D36">
      <w:pPr>
        <w:pStyle w:val="Code"/>
      </w:pPr>
    </w:p>
    <w:p w14:paraId="505F1C0F" w14:textId="77777777" w:rsidR="00334D36" w:rsidRDefault="00334D36" w:rsidP="00334D36">
      <w:pPr>
        <w:pStyle w:val="Code"/>
      </w:pPr>
      <w:r>
        <w:t xml:space="preserve">        if (</w:t>
      </w:r>
      <w:proofErr w:type="spellStart"/>
      <w:proofErr w:type="gramStart"/>
      <w:r>
        <w:t>password.isEmpty</w:t>
      </w:r>
      <w:proofErr w:type="spellEnd"/>
      <w:proofErr w:type="gramEnd"/>
      <w:r>
        <w:t>())</w:t>
      </w:r>
    </w:p>
    <w:p w14:paraId="6BC45253" w14:textId="77777777" w:rsidR="00334D36" w:rsidRDefault="00334D36" w:rsidP="00334D36">
      <w:pPr>
        <w:pStyle w:val="Code"/>
      </w:pPr>
      <w:r>
        <w:t xml:space="preserve">        {</w:t>
      </w:r>
    </w:p>
    <w:p w14:paraId="6597230D" w14:textId="77777777" w:rsidR="00334D36" w:rsidRDefault="00334D36" w:rsidP="00334D36">
      <w:pPr>
        <w:pStyle w:val="Code"/>
      </w:pPr>
      <w:r>
        <w:t xml:space="preserve">            </w:t>
      </w:r>
      <w:proofErr w:type="spellStart"/>
      <w:r>
        <w:t>testResultLabel.setText</w:t>
      </w:r>
      <w:proofErr w:type="spellEnd"/>
      <w:r>
        <w:t>("Enter a password to test."</w:t>
      </w:r>
      <w:proofErr w:type="gramStart"/>
      <w:r>
        <w:t>);</w:t>
      </w:r>
      <w:proofErr w:type="gramEnd"/>
    </w:p>
    <w:p w14:paraId="72288EF3" w14:textId="77777777" w:rsidR="00334D36" w:rsidRDefault="00334D36" w:rsidP="00334D36">
      <w:pPr>
        <w:pStyle w:val="Code"/>
      </w:pPr>
      <w:r>
        <w:t xml:space="preserve">            </w:t>
      </w:r>
      <w:proofErr w:type="spellStart"/>
      <w:r>
        <w:t>feedbackLabel.setText</w:t>
      </w:r>
      <w:proofErr w:type="spellEnd"/>
      <w:r>
        <w:t>(""</w:t>
      </w:r>
      <w:proofErr w:type="gramStart"/>
      <w:r>
        <w:t>);</w:t>
      </w:r>
      <w:proofErr w:type="gramEnd"/>
    </w:p>
    <w:p w14:paraId="1900E954" w14:textId="77777777" w:rsidR="00334D36" w:rsidRDefault="00334D36" w:rsidP="00334D36">
      <w:pPr>
        <w:pStyle w:val="Code"/>
      </w:pPr>
      <w:r>
        <w:t xml:space="preserve">            </w:t>
      </w:r>
      <w:proofErr w:type="gramStart"/>
      <w:r>
        <w:t>return;</w:t>
      </w:r>
      <w:proofErr w:type="gramEnd"/>
    </w:p>
    <w:p w14:paraId="53040877" w14:textId="77777777" w:rsidR="00334D36" w:rsidRDefault="00334D36" w:rsidP="00334D36">
      <w:pPr>
        <w:pStyle w:val="Code"/>
      </w:pPr>
      <w:r>
        <w:t xml:space="preserve">        }</w:t>
      </w:r>
    </w:p>
    <w:p w14:paraId="5CC5ABF9" w14:textId="77777777" w:rsidR="00334D36" w:rsidRDefault="00334D36" w:rsidP="00334D36">
      <w:pPr>
        <w:pStyle w:val="Code"/>
      </w:pPr>
    </w:p>
    <w:p w14:paraId="26635B22" w14:textId="77777777" w:rsidR="00334D36" w:rsidRDefault="00334D36" w:rsidP="00334D36">
      <w:pPr>
        <w:pStyle w:val="Code"/>
      </w:pPr>
      <w:r>
        <w:t xml:space="preserve">        int strength = </w:t>
      </w:r>
      <w:proofErr w:type="spellStart"/>
      <w:proofErr w:type="gramStart"/>
      <w:r>
        <w:t>validator.checkStrength</w:t>
      </w:r>
      <w:proofErr w:type="spellEnd"/>
      <w:proofErr w:type="gramEnd"/>
      <w:r>
        <w:t>(password);</w:t>
      </w:r>
    </w:p>
    <w:p w14:paraId="4CABDB80" w14:textId="77777777" w:rsidR="00334D36" w:rsidRDefault="00334D36" w:rsidP="00334D36">
      <w:pPr>
        <w:pStyle w:val="Code"/>
      </w:pPr>
      <w:r>
        <w:t xml:space="preserve">        String feedback = </w:t>
      </w:r>
      <w:proofErr w:type="spellStart"/>
      <w:proofErr w:type="gramStart"/>
      <w:r>
        <w:t>validator.giveFeedback</w:t>
      </w:r>
      <w:proofErr w:type="spellEnd"/>
      <w:proofErr w:type="gramEnd"/>
      <w:r>
        <w:t>(password);</w:t>
      </w:r>
    </w:p>
    <w:p w14:paraId="7810A785" w14:textId="77777777" w:rsidR="00334D36" w:rsidRDefault="00334D36" w:rsidP="00334D36">
      <w:pPr>
        <w:pStyle w:val="Code"/>
      </w:pPr>
    </w:p>
    <w:p w14:paraId="31F79A58" w14:textId="77777777" w:rsidR="00334D36" w:rsidRDefault="00334D36" w:rsidP="00334D36">
      <w:pPr>
        <w:pStyle w:val="Code"/>
      </w:pPr>
      <w:r>
        <w:t xml:space="preserve">        String </w:t>
      </w:r>
      <w:proofErr w:type="spellStart"/>
      <w:proofErr w:type="gramStart"/>
      <w:r>
        <w:t>strengthLabel</w:t>
      </w:r>
      <w:proofErr w:type="spellEnd"/>
      <w:r>
        <w:t>;</w:t>
      </w:r>
      <w:proofErr w:type="gramEnd"/>
    </w:p>
    <w:p w14:paraId="02E8F3B8" w14:textId="77777777" w:rsidR="00334D36" w:rsidRDefault="00334D36" w:rsidP="00334D36">
      <w:pPr>
        <w:pStyle w:val="Code"/>
      </w:pPr>
      <w:r>
        <w:t xml:space="preserve">        switch (strength)</w:t>
      </w:r>
    </w:p>
    <w:p w14:paraId="3DDA93D7" w14:textId="77777777" w:rsidR="00334D36" w:rsidRDefault="00334D36" w:rsidP="00334D36">
      <w:pPr>
        <w:pStyle w:val="Code"/>
      </w:pPr>
      <w:r>
        <w:t xml:space="preserve">        {</w:t>
      </w:r>
    </w:p>
    <w:p w14:paraId="05666937" w14:textId="77777777" w:rsidR="00334D36" w:rsidRDefault="00334D36" w:rsidP="00334D36">
      <w:pPr>
        <w:pStyle w:val="Code"/>
      </w:pPr>
      <w:r>
        <w:t xml:space="preserve">            case 2: </w:t>
      </w:r>
      <w:proofErr w:type="spellStart"/>
      <w:r>
        <w:t>strengthLabel</w:t>
      </w:r>
      <w:proofErr w:type="spellEnd"/>
      <w:r>
        <w:t xml:space="preserve"> = "Strong"; </w:t>
      </w:r>
      <w:proofErr w:type="gramStart"/>
      <w:r>
        <w:t>break;</w:t>
      </w:r>
      <w:proofErr w:type="gramEnd"/>
    </w:p>
    <w:p w14:paraId="44DF1FBF" w14:textId="77777777" w:rsidR="00334D36" w:rsidRDefault="00334D36" w:rsidP="00334D36">
      <w:pPr>
        <w:pStyle w:val="Code"/>
      </w:pPr>
      <w:r>
        <w:t xml:space="preserve">            case 1: </w:t>
      </w:r>
      <w:proofErr w:type="spellStart"/>
      <w:r>
        <w:t>strengthLabel</w:t>
      </w:r>
      <w:proofErr w:type="spellEnd"/>
      <w:r>
        <w:t xml:space="preserve"> = "Moderate"; </w:t>
      </w:r>
      <w:proofErr w:type="gramStart"/>
      <w:r>
        <w:t>break;</w:t>
      </w:r>
      <w:proofErr w:type="gramEnd"/>
    </w:p>
    <w:p w14:paraId="3ED1C824" w14:textId="77777777" w:rsidR="00334D36" w:rsidRDefault="00334D36" w:rsidP="00334D36">
      <w:pPr>
        <w:pStyle w:val="Code"/>
      </w:pPr>
      <w:r>
        <w:t xml:space="preserve">            default: </w:t>
      </w:r>
      <w:proofErr w:type="spellStart"/>
      <w:r>
        <w:t>strengthLabel</w:t>
      </w:r>
      <w:proofErr w:type="spellEnd"/>
      <w:r>
        <w:t xml:space="preserve"> = "Weak"; </w:t>
      </w:r>
      <w:proofErr w:type="gramStart"/>
      <w:r>
        <w:t>break;</w:t>
      </w:r>
      <w:proofErr w:type="gramEnd"/>
    </w:p>
    <w:p w14:paraId="10F7DA2F" w14:textId="77777777" w:rsidR="00334D36" w:rsidRDefault="00334D36" w:rsidP="00334D36">
      <w:pPr>
        <w:pStyle w:val="Code"/>
      </w:pPr>
      <w:r>
        <w:t xml:space="preserve">        }</w:t>
      </w:r>
    </w:p>
    <w:p w14:paraId="0F79ED08" w14:textId="77777777" w:rsidR="00334D36" w:rsidRDefault="00334D36" w:rsidP="00334D36">
      <w:pPr>
        <w:pStyle w:val="Code"/>
      </w:pPr>
    </w:p>
    <w:p w14:paraId="538708F9" w14:textId="77777777" w:rsidR="00334D36" w:rsidRDefault="00334D36" w:rsidP="00334D36">
      <w:pPr>
        <w:pStyle w:val="Code"/>
      </w:pPr>
      <w:r>
        <w:t xml:space="preserve">        </w:t>
      </w:r>
      <w:proofErr w:type="spellStart"/>
      <w:r>
        <w:t>testResultLabel.setText</w:t>
      </w:r>
      <w:proofErr w:type="spellEnd"/>
      <w:r>
        <w:t xml:space="preserve">("Strength: " + </w:t>
      </w:r>
      <w:proofErr w:type="spellStart"/>
      <w:r>
        <w:t>strengthLabel</w:t>
      </w:r>
      <w:proofErr w:type="spellEnd"/>
      <w:proofErr w:type="gramStart"/>
      <w:r>
        <w:t>);</w:t>
      </w:r>
      <w:proofErr w:type="gramEnd"/>
    </w:p>
    <w:p w14:paraId="7E7013B7" w14:textId="77777777" w:rsidR="00334D36" w:rsidRDefault="00334D36" w:rsidP="00334D36">
      <w:pPr>
        <w:pStyle w:val="Code"/>
      </w:pPr>
      <w:r>
        <w:t xml:space="preserve">        </w:t>
      </w:r>
      <w:proofErr w:type="spellStart"/>
      <w:r>
        <w:t>feedbackLabel.setText</w:t>
      </w:r>
      <w:proofErr w:type="spellEnd"/>
      <w:r>
        <w:t>(feedback</w:t>
      </w:r>
      <w:proofErr w:type="gramStart"/>
      <w:r>
        <w:t>);</w:t>
      </w:r>
      <w:proofErr w:type="gramEnd"/>
    </w:p>
    <w:p w14:paraId="2CB15CD3" w14:textId="77777777" w:rsidR="00334D36" w:rsidRDefault="00334D36" w:rsidP="00334D36">
      <w:pPr>
        <w:pStyle w:val="Code"/>
      </w:pPr>
      <w:r>
        <w:t xml:space="preserve">    }</w:t>
      </w:r>
    </w:p>
    <w:p w14:paraId="2B42E28B" w14:textId="77777777" w:rsidR="00334D36" w:rsidRDefault="00334D36" w:rsidP="00334D36">
      <w:pPr>
        <w:pStyle w:val="Code"/>
      </w:pPr>
    </w:p>
    <w:p w14:paraId="3FF9CACF" w14:textId="77777777" w:rsidR="00334D36" w:rsidRDefault="00334D36" w:rsidP="00334D36">
      <w:pPr>
        <w:pStyle w:val="Code"/>
      </w:pPr>
      <w:r>
        <w:t xml:space="preserve">    // Saves edits to the common words list back to common_words.txt.</w:t>
      </w:r>
    </w:p>
    <w:p w14:paraId="6CE638A5" w14:textId="77777777" w:rsidR="00334D36" w:rsidRDefault="00334D36" w:rsidP="00334D36">
      <w:pPr>
        <w:pStyle w:val="Code"/>
      </w:pPr>
      <w:r>
        <w:t xml:space="preserve">    // Refreshes the validator to use the updated common words.</w:t>
      </w:r>
    </w:p>
    <w:p w14:paraId="5717FCCA" w14:textId="77777777" w:rsidR="00334D36" w:rsidRPr="00920CB9" w:rsidRDefault="00334D36" w:rsidP="00920CB9">
      <w:pPr>
        <w:pStyle w:val="Code"/>
        <w:shd w:val="clear" w:color="auto" w:fill="8B4513"/>
      </w:pPr>
      <w:r w:rsidRPr="00920CB9">
        <w:t xml:space="preserve">    private void </w:t>
      </w:r>
      <w:proofErr w:type="spellStart"/>
      <w:proofErr w:type="gramStart"/>
      <w:r w:rsidRPr="00920CB9">
        <w:t>saveCommonWords</w:t>
      </w:r>
      <w:proofErr w:type="spellEnd"/>
      <w:r w:rsidRPr="00920CB9">
        <w:t>(</w:t>
      </w:r>
      <w:proofErr w:type="gramEnd"/>
      <w:r w:rsidRPr="00920CB9">
        <w:t>)</w:t>
      </w:r>
    </w:p>
    <w:p w14:paraId="4E49AC1F" w14:textId="77777777" w:rsidR="00334D36" w:rsidRPr="00920CB9" w:rsidRDefault="00334D36" w:rsidP="00920CB9">
      <w:pPr>
        <w:pStyle w:val="Code"/>
        <w:shd w:val="clear" w:color="auto" w:fill="8B4513"/>
      </w:pPr>
      <w:r w:rsidRPr="00920CB9">
        <w:t xml:space="preserve">    {</w:t>
      </w:r>
    </w:p>
    <w:p w14:paraId="7B5CF9D3" w14:textId="77777777" w:rsidR="00334D36" w:rsidRPr="00920CB9" w:rsidRDefault="00334D36" w:rsidP="00920CB9">
      <w:pPr>
        <w:pStyle w:val="Code"/>
        <w:shd w:val="clear" w:color="auto" w:fill="8B4513"/>
      </w:pPr>
      <w:r w:rsidRPr="00920CB9">
        <w:t xml:space="preserve">        List&lt;String&gt; words = </w:t>
      </w:r>
      <w:proofErr w:type="spellStart"/>
      <w:r w:rsidRPr="00920CB9">
        <w:t>commonWordsList.getItems</w:t>
      </w:r>
      <w:proofErr w:type="spellEnd"/>
      <w:r w:rsidRPr="00920CB9">
        <w:t>(</w:t>
      </w:r>
      <w:proofErr w:type="gramStart"/>
      <w:r w:rsidRPr="00920CB9">
        <w:t>);</w:t>
      </w:r>
      <w:proofErr w:type="gramEnd"/>
    </w:p>
    <w:p w14:paraId="38E90851" w14:textId="77777777" w:rsidR="00334D36" w:rsidRPr="00920CB9" w:rsidRDefault="00334D36" w:rsidP="00920CB9">
      <w:pPr>
        <w:pStyle w:val="Code"/>
        <w:shd w:val="clear" w:color="auto" w:fill="8B4513"/>
      </w:pPr>
      <w:r w:rsidRPr="00920CB9">
        <w:t xml:space="preserve">        </w:t>
      </w:r>
      <w:proofErr w:type="spellStart"/>
      <w:r w:rsidRPr="00920CB9">
        <w:t>fileManager.saveCommonWords</w:t>
      </w:r>
      <w:proofErr w:type="spellEnd"/>
      <w:r w:rsidRPr="00920CB9">
        <w:t>(words, "common_words.txt"</w:t>
      </w:r>
      <w:proofErr w:type="gramStart"/>
      <w:r w:rsidRPr="00920CB9">
        <w:t>);</w:t>
      </w:r>
      <w:proofErr w:type="gramEnd"/>
    </w:p>
    <w:p w14:paraId="3138BC51" w14:textId="77777777" w:rsidR="00920CB9" w:rsidRPr="00920CB9" w:rsidRDefault="00920CB9" w:rsidP="00920CB9">
      <w:pPr>
        <w:pStyle w:val="Code"/>
        <w:rPr>
          <w:color w:val="8B4513"/>
        </w:rPr>
      </w:pPr>
      <w:r w:rsidRPr="00920CB9">
        <w:rPr>
          <w:color w:val="8B4513"/>
        </w:rPr>
        <w:t xml:space="preserve">    // Saves edits to the common words list back to common_words.txt.</w:t>
      </w:r>
    </w:p>
    <w:p w14:paraId="01C30237" w14:textId="77777777" w:rsidR="00920CB9" w:rsidRPr="00920CB9" w:rsidRDefault="00920CB9" w:rsidP="00334D36">
      <w:pPr>
        <w:pStyle w:val="Code"/>
        <w:rPr>
          <w:color w:val="8B4513"/>
        </w:rPr>
      </w:pPr>
    </w:p>
    <w:p w14:paraId="5EF0DE38" w14:textId="77777777" w:rsidR="00334D36" w:rsidRDefault="00334D36" w:rsidP="00334D36">
      <w:pPr>
        <w:pStyle w:val="Code"/>
      </w:pPr>
    </w:p>
    <w:p w14:paraId="5989FF88" w14:textId="77777777" w:rsidR="00334D36" w:rsidRDefault="00334D36" w:rsidP="00334D36">
      <w:pPr>
        <w:pStyle w:val="Code"/>
      </w:pPr>
      <w:r>
        <w:t xml:space="preserve">        // Refresh validator with updated common words</w:t>
      </w:r>
    </w:p>
    <w:p w14:paraId="1E1CE18B" w14:textId="77777777" w:rsidR="00334D36" w:rsidRDefault="00334D36" w:rsidP="00334D36">
      <w:pPr>
        <w:pStyle w:val="Code"/>
      </w:pPr>
      <w:r>
        <w:t xml:space="preserve">        validator = new </w:t>
      </w:r>
      <w:proofErr w:type="spellStart"/>
      <w:proofErr w:type="gramStart"/>
      <w:r>
        <w:t>PasswordValidator</w:t>
      </w:r>
      <w:proofErr w:type="spellEnd"/>
      <w:r>
        <w:t>(</w:t>
      </w:r>
      <w:proofErr w:type="spellStart"/>
      <w:proofErr w:type="gramEnd"/>
      <w:r>
        <w:t>fileManager</w:t>
      </w:r>
      <w:proofErr w:type="spellEnd"/>
      <w:r>
        <w:t>, "easy");</w:t>
      </w:r>
    </w:p>
    <w:p w14:paraId="550562DE" w14:textId="77777777" w:rsidR="00334D36" w:rsidRDefault="00334D36" w:rsidP="00334D36">
      <w:pPr>
        <w:pStyle w:val="Code"/>
      </w:pPr>
    </w:p>
    <w:p w14:paraId="4AAEC287" w14:textId="3E6F6249" w:rsidR="00334D36" w:rsidRDefault="00334D36" w:rsidP="00334D36">
      <w:pPr>
        <w:pStyle w:val="Code"/>
      </w:pPr>
      <w:r>
        <w:t xml:space="preserve">        </w:t>
      </w:r>
      <w:proofErr w:type="spellStart"/>
      <w:r>
        <w:t>testResultLabel.setText</w:t>
      </w:r>
      <w:proofErr w:type="spellEnd"/>
      <w:r>
        <w:t>("Common words saved."</w:t>
      </w:r>
      <w:proofErr w:type="gramStart"/>
      <w:r>
        <w:t>);</w:t>
      </w:r>
      <w:proofErr w:type="gramEnd"/>
    </w:p>
    <w:p w14:paraId="2D6993C1" w14:textId="77777777" w:rsidR="00334D36" w:rsidRDefault="00334D36" w:rsidP="00334D36">
      <w:pPr>
        <w:pStyle w:val="Code"/>
      </w:pPr>
      <w:r>
        <w:t xml:space="preserve">    }</w:t>
      </w:r>
    </w:p>
    <w:p w14:paraId="46561D5E" w14:textId="77777777" w:rsidR="00334D36" w:rsidRDefault="00334D36" w:rsidP="00334D36">
      <w:pPr>
        <w:pStyle w:val="Code"/>
      </w:pPr>
    </w:p>
    <w:p w14:paraId="70B17936" w14:textId="77777777" w:rsidR="00334D36" w:rsidRDefault="00334D36" w:rsidP="00920CB9">
      <w:pPr>
        <w:pStyle w:val="Code"/>
        <w:shd w:val="clear" w:color="auto" w:fill="8B4513"/>
      </w:pPr>
      <w:r>
        <w:t xml:space="preserve">    // Saves edits to the helpful phrases list back to phrases.txt.</w:t>
      </w:r>
    </w:p>
    <w:p w14:paraId="6383F331" w14:textId="77777777" w:rsidR="00334D36" w:rsidRDefault="00334D36" w:rsidP="00920CB9">
      <w:pPr>
        <w:pStyle w:val="Code"/>
        <w:shd w:val="clear" w:color="auto" w:fill="8B4513"/>
      </w:pPr>
      <w:r>
        <w:t xml:space="preserve">    private void </w:t>
      </w:r>
      <w:proofErr w:type="spellStart"/>
      <w:proofErr w:type="gramStart"/>
      <w:r>
        <w:t>savePhrases</w:t>
      </w:r>
      <w:proofErr w:type="spellEnd"/>
      <w:r>
        <w:t>(</w:t>
      </w:r>
      <w:proofErr w:type="gramEnd"/>
      <w:r>
        <w:t>)</w:t>
      </w:r>
    </w:p>
    <w:p w14:paraId="58159244" w14:textId="77777777" w:rsidR="00334D36" w:rsidRDefault="00334D36" w:rsidP="00920CB9">
      <w:pPr>
        <w:pStyle w:val="Code"/>
        <w:shd w:val="clear" w:color="auto" w:fill="8B4513"/>
      </w:pPr>
      <w:r>
        <w:t xml:space="preserve">    {</w:t>
      </w:r>
    </w:p>
    <w:p w14:paraId="4E991105" w14:textId="77777777" w:rsidR="00334D36" w:rsidRDefault="00334D36" w:rsidP="00920CB9">
      <w:pPr>
        <w:pStyle w:val="Code"/>
        <w:shd w:val="clear" w:color="auto" w:fill="8B4513"/>
      </w:pPr>
      <w:r>
        <w:t xml:space="preserve">        List&lt;String&gt; phrases = </w:t>
      </w:r>
      <w:proofErr w:type="spellStart"/>
      <w:r>
        <w:t>phrasesList.getItems</w:t>
      </w:r>
      <w:proofErr w:type="spellEnd"/>
      <w:r>
        <w:t>(</w:t>
      </w:r>
      <w:proofErr w:type="gramStart"/>
      <w:r>
        <w:t>);</w:t>
      </w:r>
      <w:proofErr w:type="gramEnd"/>
    </w:p>
    <w:p w14:paraId="612ED03F" w14:textId="77777777" w:rsidR="00334D36" w:rsidRDefault="00334D36" w:rsidP="00920CB9">
      <w:pPr>
        <w:pStyle w:val="Code"/>
        <w:shd w:val="clear" w:color="auto" w:fill="8B4513"/>
      </w:pPr>
      <w:r>
        <w:t xml:space="preserve">        </w:t>
      </w:r>
      <w:proofErr w:type="spellStart"/>
      <w:r>
        <w:t>fileManager.savePhrases</w:t>
      </w:r>
      <w:proofErr w:type="spellEnd"/>
      <w:r>
        <w:t>(phrases, "phrases.txt"</w:t>
      </w:r>
      <w:proofErr w:type="gramStart"/>
      <w:r>
        <w:t>);</w:t>
      </w:r>
      <w:proofErr w:type="gramEnd"/>
    </w:p>
    <w:p w14:paraId="5BF7DC26" w14:textId="58219F42" w:rsidR="00334D36" w:rsidRDefault="00334D36" w:rsidP="00920CB9">
      <w:pPr>
        <w:pStyle w:val="Code"/>
        <w:shd w:val="clear" w:color="auto" w:fill="8B4513"/>
      </w:pPr>
      <w:r>
        <w:t xml:space="preserve">        </w:t>
      </w:r>
      <w:proofErr w:type="spellStart"/>
      <w:r>
        <w:t>testResultLabel.setText</w:t>
      </w:r>
      <w:proofErr w:type="spellEnd"/>
      <w:r>
        <w:t>("Phrases saved."</w:t>
      </w:r>
      <w:proofErr w:type="gramStart"/>
      <w:r>
        <w:t>);</w:t>
      </w:r>
      <w:proofErr w:type="gramEnd"/>
    </w:p>
    <w:p w14:paraId="4EC580C9" w14:textId="77777777" w:rsidR="00334D36" w:rsidRDefault="00334D36" w:rsidP="00920CB9">
      <w:pPr>
        <w:pStyle w:val="Code"/>
        <w:shd w:val="clear" w:color="auto" w:fill="8B4513"/>
      </w:pPr>
      <w:r>
        <w:t xml:space="preserve">    }</w:t>
      </w:r>
    </w:p>
    <w:p w14:paraId="46C547A3" w14:textId="77777777" w:rsidR="00920CB9" w:rsidRPr="00920CB9" w:rsidRDefault="00920CB9" w:rsidP="00920CB9">
      <w:pPr>
        <w:pStyle w:val="Code"/>
        <w:rPr>
          <w:color w:val="8B4513"/>
        </w:rPr>
      </w:pPr>
      <w:r w:rsidRPr="00920CB9">
        <w:rPr>
          <w:color w:val="8B4513"/>
        </w:rPr>
        <w:t xml:space="preserve">    // Saves edits to the helpful phrases list back to phrases.txt.</w:t>
      </w:r>
    </w:p>
    <w:p w14:paraId="464B032A" w14:textId="77777777" w:rsidR="00920CB9" w:rsidRDefault="00920CB9" w:rsidP="00334D36">
      <w:pPr>
        <w:pStyle w:val="Code"/>
      </w:pPr>
    </w:p>
    <w:p w14:paraId="6319C96E" w14:textId="09EA76D7" w:rsidR="00B57A71" w:rsidRDefault="00334D36" w:rsidP="00334D36">
      <w:pPr>
        <w:pStyle w:val="Code"/>
      </w:pPr>
      <w:r>
        <w:t>}</w:t>
      </w:r>
    </w:p>
    <w:p w14:paraId="399A4FF4" w14:textId="3644805D" w:rsidR="003F49DF" w:rsidRDefault="003F49DF" w:rsidP="003F49DF">
      <w:pPr>
        <w:pStyle w:val="Heading3"/>
      </w:pPr>
      <w:r>
        <w:t>SystemInfo.java</w:t>
      </w:r>
    </w:p>
    <w:p w14:paraId="7711F5B9" w14:textId="77777777" w:rsidR="003F49DF" w:rsidRDefault="003F49DF" w:rsidP="003F49DF">
      <w:pPr>
        <w:pStyle w:val="Code"/>
      </w:pPr>
      <w:r>
        <w:t>/* Password Factory Project</w:t>
      </w:r>
    </w:p>
    <w:p w14:paraId="070CBBB0" w14:textId="77777777" w:rsidR="003F49DF" w:rsidRDefault="003F49DF" w:rsidP="003F49DF">
      <w:pPr>
        <w:pStyle w:val="Code"/>
      </w:pPr>
      <w:r>
        <w:t xml:space="preserve"> CS236 - Advanced OOP (Java 2)</w:t>
      </w:r>
    </w:p>
    <w:p w14:paraId="0E88FD9F" w14:textId="77777777" w:rsidR="003F49DF" w:rsidRDefault="003F49DF" w:rsidP="003F49DF">
      <w:pPr>
        <w:pStyle w:val="Code"/>
      </w:pPr>
      <w:r>
        <w:t xml:space="preserve"> Class: SystemInfo.java</w:t>
      </w:r>
    </w:p>
    <w:p w14:paraId="38767675" w14:textId="77777777" w:rsidR="003F49DF" w:rsidRDefault="003F49DF" w:rsidP="003F49DF">
      <w:pPr>
        <w:pStyle w:val="Code"/>
      </w:pPr>
      <w:r>
        <w:t xml:space="preserve"> Author(s): Provided by NetBeans | Integrated by Jordan Bassett &amp; Lizbeth Garcia-Lopez</w:t>
      </w:r>
    </w:p>
    <w:p w14:paraId="33AB3B19" w14:textId="77777777" w:rsidR="003F49DF" w:rsidRDefault="003F49DF" w:rsidP="003F49DF">
      <w:pPr>
        <w:pStyle w:val="Code"/>
      </w:pPr>
      <w:r>
        <w:t xml:space="preserve"> Last Updated: March 16, 2025</w:t>
      </w:r>
    </w:p>
    <w:p w14:paraId="4B070AB1" w14:textId="77777777" w:rsidR="003F49DF" w:rsidRDefault="003F49DF" w:rsidP="003F49DF">
      <w:pPr>
        <w:pStyle w:val="Code"/>
      </w:pPr>
      <w:r>
        <w:t xml:space="preserve"> </w:t>
      </w:r>
    </w:p>
    <w:p w14:paraId="6832159E" w14:textId="77777777" w:rsidR="003F49DF" w:rsidRDefault="003F49DF" w:rsidP="003F49DF">
      <w:pPr>
        <w:pStyle w:val="Code"/>
      </w:pPr>
      <w:r>
        <w:t xml:space="preserve"> Description:</w:t>
      </w:r>
    </w:p>
    <w:p w14:paraId="64744F20" w14:textId="77777777" w:rsidR="003F49DF" w:rsidRDefault="003F49DF" w:rsidP="003F49DF">
      <w:pPr>
        <w:pStyle w:val="Code"/>
      </w:pPr>
      <w:r>
        <w:t xml:space="preserve">    Utility class to retrieve system properties for Java and JavaFX versions.</w:t>
      </w:r>
    </w:p>
    <w:p w14:paraId="5D0C5AB6" w14:textId="77777777" w:rsidR="003F49DF" w:rsidRDefault="003F49DF" w:rsidP="003F49DF">
      <w:pPr>
        <w:pStyle w:val="Code"/>
      </w:pPr>
      <w:r>
        <w:t xml:space="preserve">    Used by </w:t>
      </w:r>
      <w:proofErr w:type="spellStart"/>
      <w:r>
        <w:t>AboutScreen</w:t>
      </w:r>
      <w:proofErr w:type="spellEnd"/>
      <w:r>
        <w:t xml:space="preserve"> to display system information.</w:t>
      </w:r>
    </w:p>
    <w:p w14:paraId="3E00DB06" w14:textId="77777777" w:rsidR="003F49DF" w:rsidRDefault="003F49DF" w:rsidP="003F49DF">
      <w:pPr>
        <w:pStyle w:val="Code"/>
      </w:pPr>
    </w:p>
    <w:p w14:paraId="41DF4607" w14:textId="77777777" w:rsidR="003F49DF" w:rsidRDefault="003F49DF" w:rsidP="003F49DF">
      <w:pPr>
        <w:pStyle w:val="Code"/>
      </w:pPr>
      <w:r>
        <w:t xml:space="preserve"> Features:</w:t>
      </w:r>
    </w:p>
    <w:p w14:paraId="2D8E5402" w14:textId="77777777" w:rsidR="003F49DF" w:rsidRDefault="003F49DF" w:rsidP="003F49DF">
      <w:pPr>
        <w:pStyle w:val="Code"/>
      </w:pPr>
      <w:r>
        <w:t xml:space="preserve">    - Retrieves the Java runtime version.</w:t>
      </w:r>
    </w:p>
    <w:p w14:paraId="4839A5EB" w14:textId="77777777" w:rsidR="003F49DF" w:rsidRDefault="003F49DF" w:rsidP="003F49DF">
      <w:pPr>
        <w:pStyle w:val="Code"/>
      </w:pPr>
      <w:r>
        <w:t xml:space="preserve">    - Retrieves the JavaFX runtime version.</w:t>
      </w:r>
    </w:p>
    <w:p w14:paraId="669F165D" w14:textId="77777777" w:rsidR="003F49DF" w:rsidRDefault="003F49DF" w:rsidP="003F49DF">
      <w:pPr>
        <w:pStyle w:val="Code"/>
      </w:pPr>
      <w:r>
        <w:t xml:space="preserve"> </w:t>
      </w:r>
    </w:p>
    <w:p w14:paraId="0029E081" w14:textId="77777777" w:rsidR="003F49DF" w:rsidRDefault="003F49DF" w:rsidP="003F49DF">
      <w:pPr>
        <w:pStyle w:val="Code"/>
      </w:pPr>
      <w:r>
        <w:t xml:space="preserve"> Dependencies:</w:t>
      </w:r>
    </w:p>
    <w:p w14:paraId="61966BDC" w14:textId="77777777" w:rsidR="003F49DF" w:rsidRDefault="003F49DF" w:rsidP="003F49DF">
      <w:pPr>
        <w:pStyle w:val="Code"/>
      </w:pPr>
      <w:r>
        <w:t xml:space="preserve">    - Used by: AboutScreen.java</w:t>
      </w:r>
    </w:p>
    <w:p w14:paraId="62B4BD33" w14:textId="77777777" w:rsidR="003F49DF" w:rsidRDefault="003F49DF" w:rsidP="003F49DF">
      <w:pPr>
        <w:pStyle w:val="Code"/>
      </w:pPr>
      <w:r>
        <w:t xml:space="preserve"> */</w:t>
      </w:r>
    </w:p>
    <w:p w14:paraId="4ACB336E" w14:textId="77777777" w:rsidR="003F49DF" w:rsidRDefault="003F49DF" w:rsidP="003F49DF">
      <w:pPr>
        <w:pStyle w:val="Code"/>
      </w:pPr>
    </w:p>
    <w:p w14:paraId="7080DDFF" w14:textId="77777777" w:rsidR="003F49DF" w:rsidRDefault="003F49DF" w:rsidP="003F49DF">
      <w:pPr>
        <w:pStyle w:val="Code"/>
      </w:pPr>
      <w:r>
        <w:t xml:space="preserve">package </w:t>
      </w:r>
      <w:proofErr w:type="spellStart"/>
      <w:proofErr w:type="gramStart"/>
      <w:r>
        <w:t>passwordfactory</w:t>
      </w:r>
      <w:proofErr w:type="spellEnd"/>
      <w:r>
        <w:t>;</w:t>
      </w:r>
      <w:proofErr w:type="gramEnd"/>
    </w:p>
    <w:p w14:paraId="1AD17414" w14:textId="77777777" w:rsidR="003F49DF" w:rsidRDefault="003F49DF" w:rsidP="003F49DF">
      <w:pPr>
        <w:pStyle w:val="Code"/>
      </w:pPr>
      <w:r>
        <w:t xml:space="preserve">public class </w:t>
      </w:r>
      <w:proofErr w:type="spellStart"/>
      <w:r>
        <w:t>SystemInfo</w:t>
      </w:r>
      <w:proofErr w:type="spellEnd"/>
    </w:p>
    <w:p w14:paraId="705EE13B" w14:textId="77777777" w:rsidR="003F49DF" w:rsidRDefault="003F49DF" w:rsidP="003F49DF">
      <w:pPr>
        <w:pStyle w:val="Code"/>
      </w:pPr>
      <w:r>
        <w:t>{</w:t>
      </w:r>
    </w:p>
    <w:p w14:paraId="02F37698" w14:textId="77777777" w:rsidR="003F49DF" w:rsidRDefault="003F49DF" w:rsidP="003F49DF">
      <w:pPr>
        <w:pStyle w:val="Code"/>
      </w:pPr>
      <w:r>
        <w:t xml:space="preserve">    /**</w:t>
      </w:r>
    </w:p>
    <w:p w14:paraId="511956E5" w14:textId="77777777" w:rsidR="003F49DF" w:rsidRDefault="003F49DF" w:rsidP="003F49DF">
      <w:pPr>
        <w:pStyle w:val="Code"/>
      </w:pPr>
      <w:r>
        <w:t xml:space="preserve">     * Returns the current Java version.</w:t>
      </w:r>
    </w:p>
    <w:p w14:paraId="54277971" w14:textId="77777777" w:rsidR="003F49DF" w:rsidRDefault="003F49DF" w:rsidP="003F49DF">
      <w:pPr>
        <w:pStyle w:val="Code"/>
      </w:pPr>
      <w:r>
        <w:t xml:space="preserve">     * @return Java version as a String.</w:t>
      </w:r>
    </w:p>
    <w:p w14:paraId="096AC443" w14:textId="77777777" w:rsidR="003F49DF" w:rsidRDefault="003F49DF" w:rsidP="003F49DF">
      <w:pPr>
        <w:pStyle w:val="Code"/>
      </w:pPr>
      <w:r>
        <w:t xml:space="preserve">     */</w:t>
      </w:r>
    </w:p>
    <w:p w14:paraId="5FF7FA81" w14:textId="77777777" w:rsidR="003F49DF" w:rsidRDefault="003F49DF" w:rsidP="003F49DF">
      <w:pPr>
        <w:pStyle w:val="Code"/>
        <w:shd w:val="clear" w:color="auto" w:fill="0070C0"/>
      </w:pPr>
      <w:r>
        <w:t xml:space="preserve">    public static String </w:t>
      </w:r>
      <w:proofErr w:type="spellStart"/>
      <w:proofErr w:type="gramStart"/>
      <w:r>
        <w:t>javaVersion</w:t>
      </w:r>
      <w:proofErr w:type="spellEnd"/>
      <w:r>
        <w:t>(</w:t>
      </w:r>
      <w:proofErr w:type="gramEnd"/>
      <w:r>
        <w:t>) {</w:t>
      </w:r>
    </w:p>
    <w:p w14:paraId="47522198" w14:textId="77777777" w:rsidR="003F49DF" w:rsidRDefault="003F49DF" w:rsidP="003F49DF">
      <w:pPr>
        <w:pStyle w:val="Code"/>
        <w:shd w:val="clear" w:color="auto" w:fill="0070C0"/>
      </w:pPr>
      <w:r>
        <w:t xml:space="preserve">        return </w:t>
      </w:r>
      <w:proofErr w:type="spellStart"/>
      <w:r>
        <w:t>System.getProperty</w:t>
      </w:r>
      <w:proofErr w:type="spellEnd"/>
      <w:r>
        <w:t>("</w:t>
      </w:r>
      <w:proofErr w:type="spellStart"/>
      <w:proofErr w:type="gramStart"/>
      <w:r>
        <w:t>java.version</w:t>
      </w:r>
      <w:proofErr w:type="spellEnd"/>
      <w:proofErr w:type="gramEnd"/>
      <w:r>
        <w:t>");</w:t>
      </w:r>
    </w:p>
    <w:p w14:paraId="34DFB24A" w14:textId="77777777" w:rsidR="003F49DF" w:rsidRDefault="003F49DF" w:rsidP="003F49DF">
      <w:pPr>
        <w:pStyle w:val="Code"/>
        <w:shd w:val="clear" w:color="auto" w:fill="0070C0"/>
      </w:pPr>
      <w:r>
        <w:t xml:space="preserve">    }</w:t>
      </w:r>
    </w:p>
    <w:p w14:paraId="04C79435" w14:textId="77777777" w:rsidR="003F49DF" w:rsidRDefault="003F49DF" w:rsidP="003F49DF">
      <w:pPr>
        <w:pStyle w:val="Code"/>
        <w:shd w:val="clear" w:color="auto" w:fill="0070C0"/>
      </w:pPr>
    </w:p>
    <w:p w14:paraId="778D6821" w14:textId="77777777" w:rsidR="003F49DF" w:rsidRDefault="003F49DF" w:rsidP="003F49DF">
      <w:pPr>
        <w:pStyle w:val="Code"/>
        <w:shd w:val="clear" w:color="auto" w:fill="0070C0"/>
      </w:pPr>
      <w:r>
        <w:t xml:space="preserve">    /**</w:t>
      </w:r>
    </w:p>
    <w:p w14:paraId="06E0A0A5" w14:textId="77777777" w:rsidR="003F49DF" w:rsidRDefault="003F49DF" w:rsidP="003F49DF">
      <w:pPr>
        <w:pStyle w:val="Code"/>
        <w:shd w:val="clear" w:color="auto" w:fill="0070C0"/>
      </w:pPr>
      <w:r>
        <w:t xml:space="preserve">     * Returns the current JavaFX version.</w:t>
      </w:r>
    </w:p>
    <w:p w14:paraId="727F87B8" w14:textId="77777777" w:rsidR="003F49DF" w:rsidRDefault="003F49DF" w:rsidP="003F49DF">
      <w:pPr>
        <w:pStyle w:val="Code"/>
        <w:shd w:val="clear" w:color="auto" w:fill="0070C0"/>
      </w:pPr>
      <w:r>
        <w:t xml:space="preserve">     * @return JavaFX version as a String.</w:t>
      </w:r>
    </w:p>
    <w:p w14:paraId="21869D60" w14:textId="77777777" w:rsidR="003F49DF" w:rsidRDefault="003F49DF" w:rsidP="003F49DF">
      <w:pPr>
        <w:pStyle w:val="Code"/>
        <w:shd w:val="clear" w:color="auto" w:fill="0070C0"/>
      </w:pPr>
      <w:r>
        <w:t xml:space="preserve">     */</w:t>
      </w:r>
    </w:p>
    <w:p w14:paraId="44502558" w14:textId="77777777" w:rsidR="003F49DF" w:rsidRDefault="003F49DF" w:rsidP="003F49DF">
      <w:pPr>
        <w:pStyle w:val="Code"/>
        <w:shd w:val="clear" w:color="auto" w:fill="0070C0"/>
      </w:pPr>
      <w:r>
        <w:t xml:space="preserve">    public static String </w:t>
      </w:r>
      <w:proofErr w:type="spellStart"/>
      <w:proofErr w:type="gramStart"/>
      <w:r>
        <w:t>javafxVersion</w:t>
      </w:r>
      <w:proofErr w:type="spellEnd"/>
      <w:r>
        <w:t>(</w:t>
      </w:r>
      <w:proofErr w:type="gramEnd"/>
      <w:r>
        <w:t>) {</w:t>
      </w:r>
    </w:p>
    <w:p w14:paraId="51B58705" w14:textId="77777777" w:rsidR="003F49DF" w:rsidRDefault="003F49DF" w:rsidP="003F49DF">
      <w:pPr>
        <w:pStyle w:val="Code"/>
        <w:shd w:val="clear" w:color="auto" w:fill="0070C0"/>
      </w:pPr>
      <w:r>
        <w:t xml:space="preserve">        return </w:t>
      </w:r>
      <w:proofErr w:type="spellStart"/>
      <w:r>
        <w:t>System.getProperty</w:t>
      </w:r>
      <w:proofErr w:type="spellEnd"/>
      <w:r>
        <w:t>("</w:t>
      </w:r>
      <w:proofErr w:type="spellStart"/>
      <w:proofErr w:type="gramStart"/>
      <w:r>
        <w:t>javafx.version</w:t>
      </w:r>
      <w:proofErr w:type="spellEnd"/>
      <w:proofErr w:type="gramEnd"/>
      <w:r>
        <w:t>");</w:t>
      </w:r>
    </w:p>
    <w:p w14:paraId="0A5CEB3C" w14:textId="10D7320A" w:rsidR="003F49DF" w:rsidRPr="003F49DF" w:rsidRDefault="003F49DF" w:rsidP="003F49DF">
      <w:pPr>
        <w:pStyle w:val="Code"/>
        <w:rPr>
          <w:color w:val="0070C0"/>
        </w:rPr>
      </w:pPr>
      <w:r w:rsidRPr="003F49DF">
        <w:rPr>
          <w:color w:val="0070C0"/>
        </w:rPr>
        <w:t xml:space="preserve">  </w:t>
      </w:r>
      <w:r w:rsidRPr="003F49DF">
        <w:rPr>
          <w:color w:val="0070C0"/>
        </w:rPr>
        <w:t>/*</w:t>
      </w:r>
      <w:r w:rsidRPr="003F49DF">
        <w:rPr>
          <w:color w:val="0070C0"/>
        </w:rPr>
        <w:t>utility methods to retrieve the current version of Java and JavaFX running on the system</w:t>
      </w:r>
      <w:r w:rsidRPr="003F49DF">
        <w:rPr>
          <w:color w:val="0070C0"/>
        </w:rPr>
        <w:t>*/</w:t>
      </w:r>
      <w:r w:rsidRPr="003F49DF">
        <w:rPr>
          <w:color w:val="0070C0"/>
        </w:rPr>
        <w:t xml:space="preserve"> </w:t>
      </w:r>
    </w:p>
    <w:p w14:paraId="3C09B3CB" w14:textId="3DB4A7F4" w:rsidR="003F49DF" w:rsidRDefault="003F49DF" w:rsidP="003F49DF">
      <w:pPr>
        <w:pStyle w:val="Code"/>
      </w:pPr>
      <w:r>
        <w:t xml:space="preserve">  </w:t>
      </w:r>
      <w:r>
        <w:t xml:space="preserve"> }</w:t>
      </w:r>
    </w:p>
    <w:p w14:paraId="1B8967E7" w14:textId="5B433894" w:rsidR="003F49DF" w:rsidRPr="003F49DF" w:rsidRDefault="003F49DF" w:rsidP="003F49DF">
      <w:pPr>
        <w:pStyle w:val="Code"/>
      </w:pPr>
      <w:r>
        <w:t>}</w:t>
      </w:r>
    </w:p>
    <w:p w14:paraId="638A8482" w14:textId="3AB2360F" w:rsidR="00F56368" w:rsidRPr="00F56368" w:rsidRDefault="00F56368" w:rsidP="00F56368">
      <w:pPr>
        <w:pStyle w:val="Heading2"/>
      </w:pPr>
      <w:r w:rsidRPr="00F56368">
        <w:t>Main Methods</w:t>
      </w:r>
    </w:p>
    <w:p w14:paraId="6E605613" w14:textId="77777777" w:rsidR="00F12C56" w:rsidRDefault="00744643" w:rsidP="00F12C56">
      <w:pPr>
        <w:ind w:left="720"/>
      </w:pPr>
      <w:r>
        <w:t>“</w:t>
      </w:r>
      <w:r w:rsidR="00F56368" w:rsidRPr="00F56368">
        <w:t xml:space="preserve">After each class that contains a </w:t>
      </w:r>
      <w:proofErr w:type="gramStart"/>
      <w:r w:rsidR="00F56368" w:rsidRPr="00F56368">
        <w:t>main(</w:t>
      </w:r>
      <w:proofErr w:type="gramEnd"/>
      <w:r w:rsidR="00F56368" w:rsidRPr="00F56368">
        <w:t>) method, paste the main() method at the end of the class</w:t>
      </w:r>
      <w:r>
        <w:t>”</w:t>
      </w:r>
      <w:r>
        <w:br/>
        <w:t xml:space="preserve">the main() methods in PasswordValidatorTest.java, </w:t>
      </w:r>
      <w:r w:rsidR="00F12C56" w:rsidRPr="00F12C56">
        <w:t>PasswordFactoryConsole</w:t>
      </w:r>
      <w:r w:rsidR="00F12C56">
        <w:t>.java. and App.java are as far to the end of the files as possible.</w:t>
      </w:r>
    </w:p>
    <w:p w14:paraId="5BEC6A42" w14:textId="00D30247" w:rsidR="00F41ED5" w:rsidRDefault="005061C2" w:rsidP="00F12C56">
      <w:pPr>
        <w:rPr>
          <w:rFonts w:eastAsiaTheme="majorEastAsia" w:cstheme="majorBidi"/>
          <w:b/>
          <w:sz w:val="32"/>
          <w:szCs w:val="32"/>
        </w:rPr>
      </w:pPr>
      <w:r>
        <w:br/>
      </w:r>
      <w:r w:rsidR="003B4368" w:rsidRPr="003B4368">
        <w:rPr>
          <w:rFonts w:eastAsiaTheme="majorEastAsia" w:cstheme="majorBidi"/>
          <w:b/>
          <w:sz w:val="32"/>
          <w:szCs w:val="32"/>
        </w:rPr>
        <w:t>UML</w:t>
      </w:r>
    </w:p>
    <w:p w14:paraId="57518257" w14:textId="60B5E577" w:rsidR="00F12C56" w:rsidRDefault="00F12C56" w:rsidP="00F12C56">
      <w:r>
        <w:lastRenderedPageBreak/>
        <w:t>“</w:t>
      </w:r>
      <w:r w:rsidRPr="00F12C56">
        <w:t>Explain if your UML class diagrams align with the implementations</w:t>
      </w:r>
      <w:r>
        <w:t>.”</w:t>
      </w:r>
    </w:p>
    <w:p w14:paraId="7DAFEBDB" w14:textId="77777777" w:rsidR="00F12C56" w:rsidRDefault="00F12C56" w:rsidP="00F12C56">
      <w:pPr>
        <w:ind w:left="720"/>
      </w:pPr>
      <w:r w:rsidRPr="00F12C56">
        <w:t xml:space="preserve">Yes, the UML class diagrams do align with the implementations in the code, as we were instructed to do in previous phases. Throughout the development process, </w:t>
      </w:r>
      <w:r>
        <w:t>we</w:t>
      </w:r>
      <w:r w:rsidRPr="00F12C56">
        <w:t xml:space="preserve"> continuously updated the UML to match the changes made to the program. UML diagrams have effectively served as a </w:t>
      </w:r>
      <w:r w:rsidRPr="00F12C56">
        <w:rPr>
          <w:b/>
          <w:bCs/>
        </w:rPr>
        <w:t>reliable blueprint</w:t>
      </w:r>
      <w:r w:rsidRPr="00F12C56">
        <w:t xml:space="preserve"> that helped visualize the relationships between classes</w:t>
      </w:r>
    </w:p>
    <w:p w14:paraId="73729DA5" w14:textId="2F71EF0F" w:rsidR="003B4368" w:rsidRDefault="00F12C56" w:rsidP="00F12C56">
      <w:pPr>
        <w:rPr>
          <w:rFonts w:eastAsiaTheme="majorEastAsia" w:cstheme="majorBidi"/>
          <w:b/>
          <w:sz w:val="32"/>
          <w:szCs w:val="32"/>
        </w:rPr>
      </w:pPr>
      <w:r>
        <w:rPr>
          <w:rFonts w:eastAsiaTheme="majorEastAsia" w:cstheme="majorBidi"/>
          <w:b/>
          <w:sz w:val="32"/>
          <w:szCs w:val="32"/>
        </w:rPr>
        <w:t>“</w:t>
      </w:r>
      <w:proofErr w:type="gramStart"/>
      <w:r w:rsidR="003B4368" w:rsidRPr="003B4368">
        <w:rPr>
          <w:rFonts w:eastAsiaTheme="majorEastAsia" w:cstheme="majorBidi"/>
          <w:b/>
          <w:sz w:val="32"/>
          <w:szCs w:val="32"/>
        </w:rPr>
        <w:t>files</w:t>
      </w:r>
      <w:proofErr w:type="gramEnd"/>
      <w:r w:rsidR="003B4368" w:rsidRPr="003B4368">
        <w:rPr>
          <w:rFonts w:eastAsiaTheme="majorEastAsia" w:cstheme="majorBidi"/>
          <w:b/>
          <w:sz w:val="32"/>
          <w:szCs w:val="32"/>
        </w:rPr>
        <w:t xml:space="preserve"> on disk- must be submitted</w:t>
      </w:r>
      <w:r>
        <w:rPr>
          <w:rFonts w:eastAsiaTheme="majorEastAsia" w:cstheme="majorBidi"/>
          <w:b/>
          <w:sz w:val="32"/>
          <w:szCs w:val="32"/>
        </w:rPr>
        <w:t>”</w:t>
      </w:r>
    </w:p>
    <w:p w14:paraId="5B90ABCC" w14:textId="06229126" w:rsidR="00F12C56" w:rsidRDefault="00F12C56" w:rsidP="00F12C56">
      <w:r w:rsidRPr="00F12C56">
        <w:rPr>
          <w:b/>
          <w:bCs/>
        </w:rPr>
        <w:t>phrases.txt:</w:t>
      </w:r>
      <w:r>
        <w:t xml:space="preserve"> </w:t>
      </w:r>
      <w:r w:rsidRPr="00F12C56">
        <w:t>This file contains helpful phrases that can be used to aid users in creating stronger passwords. It is a plain text file to allow easy editing and manipulation by users outside of the program</w:t>
      </w:r>
      <w:r>
        <w:t xml:space="preserve"> or it may be edited in the Password Lab.</w:t>
      </w:r>
    </w:p>
    <w:p w14:paraId="2FF55157" w14:textId="04A84F65" w:rsidR="00F12C56" w:rsidRDefault="00F12C56" w:rsidP="00F12C56">
      <w:r w:rsidRPr="00F12C56">
        <w:rPr>
          <w:b/>
          <w:bCs/>
        </w:rPr>
        <w:t>common_words.txt</w:t>
      </w:r>
      <w:r w:rsidRPr="00F12C56">
        <w:t>:</w:t>
      </w:r>
      <w:r>
        <w:t xml:space="preserve"> </w:t>
      </w:r>
      <w:r w:rsidRPr="00F12C56">
        <w:t>This file stores common words that are considered weak for password creation</w:t>
      </w:r>
      <w:r>
        <w:t>, as researched online. T</w:t>
      </w:r>
      <w:r w:rsidRPr="00F12C56">
        <w:t xml:space="preserve">his file is stored as a plain text file </w:t>
      </w:r>
      <w:proofErr w:type="spellStart"/>
      <w:r>
        <w:t>for</w:t>
      </w:r>
      <w:r w:rsidRPr="00F12C56">
        <w:t>e</w:t>
      </w:r>
      <w:proofErr w:type="spellEnd"/>
      <w:r w:rsidRPr="00F12C56">
        <w:t xml:space="preserve"> ease of modification by users</w:t>
      </w:r>
      <w:r>
        <w:t xml:space="preserve"> </w:t>
      </w:r>
      <w:proofErr w:type="gramStart"/>
      <w:r>
        <w:t>and also</w:t>
      </w:r>
      <w:proofErr w:type="gramEnd"/>
      <w:r>
        <w:t xml:space="preserve"> can be edited in the password lab.</w:t>
      </w:r>
    </w:p>
    <w:p w14:paraId="481B0B3F" w14:textId="70A82AB8" w:rsidR="00044E12" w:rsidRDefault="00044E12" w:rsidP="00F12C56">
      <w:proofErr w:type="spellStart"/>
      <w:r w:rsidRPr="00044E12">
        <w:rPr>
          <w:b/>
          <w:bCs/>
        </w:rPr>
        <w:t>password_log.bin</w:t>
      </w:r>
      <w:proofErr w:type="spellEnd"/>
      <w:r w:rsidRPr="00044E12">
        <w:t>:</w:t>
      </w:r>
      <w:r>
        <w:t xml:space="preserve"> </w:t>
      </w:r>
      <w:r w:rsidRPr="00044E12">
        <w:t xml:space="preserve">This file logs all generated passwords and their strength ratings. It is stored as a binary file using random access memory. </w:t>
      </w:r>
      <w:r>
        <w:t>B</w:t>
      </w:r>
      <w:r w:rsidRPr="00044E12">
        <w:t>inary format</w:t>
      </w:r>
      <w:r>
        <w:t xml:space="preserve"> was used </w:t>
      </w:r>
      <w:proofErr w:type="gramStart"/>
      <w:r>
        <w:t xml:space="preserve">to </w:t>
      </w:r>
      <w:r w:rsidRPr="00044E12">
        <w:t xml:space="preserve"> help</w:t>
      </w:r>
      <w:proofErr w:type="gramEnd"/>
      <w:r w:rsidRPr="00044E12">
        <w:t xml:space="preserve"> protect the security of the stored data</w:t>
      </w:r>
      <w:r>
        <w:t>.</w:t>
      </w:r>
    </w:p>
    <w:p w14:paraId="52F2E22C" w14:textId="02FBA36C" w:rsidR="003B4368" w:rsidRDefault="003B4368" w:rsidP="00F56368">
      <w:pPr>
        <w:rPr>
          <w:rFonts w:eastAsiaTheme="majorEastAsia" w:cstheme="majorBidi"/>
          <w:b/>
          <w:sz w:val="32"/>
          <w:szCs w:val="32"/>
        </w:rPr>
      </w:pPr>
      <w:r w:rsidRPr="003B4368">
        <w:rPr>
          <w:rFonts w:eastAsiaTheme="majorEastAsia" w:cstheme="majorBidi"/>
          <w:b/>
          <w:bCs/>
          <w:sz w:val="32"/>
          <w:szCs w:val="32"/>
        </w:rPr>
        <w:t>Provide two screenshots of outputs</w:t>
      </w:r>
      <w:r w:rsidRPr="003B4368">
        <w:rPr>
          <w:rFonts w:eastAsiaTheme="majorEastAsia" w:cstheme="majorBidi"/>
          <w:b/>
          <w:sz w:val="32"/>
          <w:szCs w:val="32"/>
        </w:rPr>
        <w:t xml:space="preserve"> that show results of a </w:t>
      </w:r>
      <w:proofErr w:type="gramStart"/>
      <w:r w:rsidRPr="003B4368">
        <w:rPr>
          <w:rFonts w:eastAsiaTheme="majorEastAsia" w:cstheme="majorBidi"/>
          <w:b/>
          <w:sz w:val="32"/>
          <w:szCs w:val="32"/>
        </w:rPr>
        <w:t>game-play</w:t>
      </w:r>
      <w:proofErr w:type="gramEnd"/>
      <w:r w:rsidRPr="003B4368">
        <w:rPr>
          <w:rFonts w:eastAsiaTheme="majorEastAsia" w:cstheme="majorBidi"/>
          <w:b/>
          <w:sz w:val="32"/>
          <w:szCs w:val="32"/>
        </w:rPr>
        <w:t>.</w:t>
      </w:r>
    </w:p>
    <w:p w14:paraId="4C25AD27" w14:textId="4858EE1C" w:rsidR="00044E12" w:rsidRDefault="00044E12" w:rsidP="00F56368">
      <w:pPr>
        <w:rPr>
          <w:rStyle w:val="Heading2Char"/>
        </w:rPr>
      </w:pPr>
      <w:r>
        <w:rPr>
          <w:noProof/>
        </w:rPr>
        <w:drawing>
          <wp:inline distT="0" distB="0" distL="0" distR="0" wp14:anchorId="3F170B81" wp14:editId="4976D663">
            <wp:extent cx="5183044" cy="2865551"/>
            <wp:effectExtent l="0" t="0" r="0" b="0"/>
            <wp:docPr id="2059384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84695" name="Picture 1"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6704" cy="2878632"/>
                    </a:xfrm>
                    <a:prstGeom prst="rect">
                      <a:avLst/>
                    </a:prstGeom>
                    <a:noFill/>
                    <a:ln>
                      <a:noFill/>
                    </a:ln>
                  </pic:spPr>
                </pic:pic>
              </a:graphicData>
            </a:graphic>
          </wp:inline>
        </w:drawing>
      </w:r>
    </w:p>
    <w:p w14:paraId="20D3B5CA" w14:textId="7B48CA9C" w:rsidR="00F41ED5" w:rsidRPr="00F56368" w:rsidRDefault="00044E12" w:rsidP="00F56368">
      <w:pPr>
        <w:rPr>
          <w:rStyle w:val="Heading2Char"/>
        </w:rPr>
      </w:pPr>
      <w:r>
        <w:rPr>
          <w:noProof/>
        </w:rPr>
        <w:lastRenderedPageBreak/>
        <w:drawing>
          <wp:inline distT="0" distB="0" distL="0" distR="0" wp14:anchorId="5E3E2334" wp14:editId="3B5F135E">
            <wp:extent cx="5577406" cy="3044851"/>
            <wp:effectExtent l="0" t="0" r="4445" b="3175"/>
            <wp:docPr id="68042824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28241" name="Picture 2"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167" cy="3049088"/>
                    </a:xfrm>
                    <a:prstGeom prst="rect">
                      <a:avLst/>
                    </a:prstGeom>
                    <a:noFill/>
                    <a:ln>
                      <a:noFill/>
                    </a:ln>
                  </pic:spPr>
                </pic:pic>
              </a:graphicData>
            </a:graphic>
          </wp:inline>
        </w:drawing>
      </w:r>
    </w:p>
    <w:p w14:paraId="5E95205D" w14:textId="77777777" w:rsidR="00044E12" w:rsidRDefault="00044E12" w:rsidP="00044E12">
      <w:pPr>
        <w:rPr>
          <w:rFonts w:eastAsiaTheme="majorEastAsia" w:cstheme="majorBidi"/>
          <w:b/>
          <w:sz w:val="32"/>
          <w:szCs w:val="32"/>
        </w:rPr>
      </w:pPr>
      <w:r w:rsidRPr="003B4368">
        <w:rPr>
          <w:rFonts w:eastAsiaTheme="majorEastAsia" w:cstheme="majorBidi"/>
          <w:b/>
          <w:bCs/>
          <w:sz w:val="32"/>
          <w:szCs w:val="32"/>
        </w:rPr>
        <w:t>Provide two screenshots of outputs</w:t>
      </w:r>
      <w:r w:rsidRPr="003B4368">
        <w:rPr>
          <w:rFonts w:eastAsiaTheme="majorEastAsia" w:cstheme="majorBidi"/>
          <w:b/>
          <w:sz w:val="32"/>
          <w:szCs w:val="32"/>
        </w:rPr>
        <w:t> that show results of password created.</w:t>
      </w:r>
    </w:p>
    <w:p w14:paraId="79219EE0" w14:textId="3146568C" w:rsidR="00F56368" w:rsidRDefault="00044E12" w:rsidP="00F56368">
      <w:r>
        <w:rPr>
          <w:noProof/>
        </w:rPr>
        <w:drawing>
          <wp:inline distT="0" distB="0" distL="0" distR="0" wp14:anchorId="50A01749" wp14:editId="7B63B68C">
            <wp:extent cx="3837510" cy="4017293"/>
            <wp:effectExtent l="0" t="0" r="0" b="2540"/>
            <wp:docPr id="8497742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7425" name="Picture 3"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9593" cy="4029942"/>
                    </a:xfrm>
                    <a:prstGeom prst="rect">
                      <a:avLst/>
                    </a:prstGeom>
                    <a:noFill/>
                    <a:ln>
                      <a:noFill/>
                    </a:ln>
                  </pic:spPr>
                </pic:pic>
              </a:graphicData>
            </a:graphic>
          </wp:inline>
        </w:drawing>
      </w:r>
    </w:p>
    <w:p w14:paraId="6FB4851E" w14:textId="261F4860" w:rsidR="00044E12" w:rsidRPr="00F56368" w:rsidRDefault="00A05F1F" w:rsidP="00F56368">
      <w:r>
        <w:rPr>
          <w:noProof/>
        </w:rPr>
        <w:lastRenderedPageBreak/>
        <w:drawing>
          <wp:inline distT="0" distB="0" distL="0" distR="0" wp14:anchorId="4782F9DA" wp14:editId="53960C59">
            <wp:extent cx="4073473" cy="4264311"/>
            <wp:effectExtent l="0" t="0" r="3810" b="3175"/>
            <wp:docPr id="209930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6183" cy="4267148"/>
                    </a:xfrm>
                    <a:prstGeom prst="rect">
                      <a:avLst/>
                    </a:prstGeom>
                    <a:noFill/>
                    <a:ln>
                      <a:noFill/>
                    </a:ln>
                  </pic:spPr>
                </pic:pic>
              </a:graphicData>
            </a:graphic>
          </wp:inline>
        </w:drawing>
      </w:r>
    </w:p>
    <w:sectPr w:rsidR="00044E12" w:rsidRPr="00F56368" w:rsidSect="00F418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1655"/>
    <w:multiLevelType w:val="multilevel"/>
    <w:tmpl w:val="E9D8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712C6"/>
    <w:multiLevelType w:val="multilevel"/>
    <w:tmpl w:val="E22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45B03"/>
    <w:multiLevelType w:val="multilevel"/>
    <w:tmpl w:val="A55E7F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B23E0"/>
    <w:multiLevelType w:val="multilevel"/>
    <w:tmpl w:val="F81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B0FCD"/>
    <w:multiLevelType w:val="multilevel"/>
    <w:tmpl w:val="C52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53E40"/>
    <w:multiLevelType w:val="multilevel"/>
    <w:tmpl w:val="D46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C4C60"/>
    <w:multiLevelType w:val="multilevel"/>
    <w:tmpl w:val="9346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8591C"/>
    <w:multiLevelType w:val="multilevel"/>
    <w:tmpl w:val="8CB0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937EB"/>
    <w:multiLevelType w:val="multilevel"/>
    <w:tmpl w:val="E13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17A91"/>
    <w:multiLevelType w:val="multilevel"/>
    <w:tmpl w:val="B7C6A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9F5E50"/>
    <w:multiLevelType w:val="multilevel"/>
    <w:tmpl w:val="D29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492268">
    <w:abstractNumId w:val="6"/>
  </w:num>
  <w:num w:numId="2" w16cid:durableId="39789634">
    <w:abstractNumId w:val="9"/>
  </w:num>
  <w:num w:numId="3" w16cid:durableId="1522354989">
    <w:abstractNumId w:val="2"/>
  </w:num>
  <w:num w:numId="4" w16cid:durableId="1900431933">
    <w:abstractNumId w:val="4"/>
  </w:num>
  <w:num w:numId="5" w16cid:durableId="1064454219">
    <w:abstractNumId w:val="0"/>
  </w:num>
  <w:num w:numId="6" w16cid:durableId="442265356">
    <w:abstractNumId w:val="1"/>
  </w:num>
  <w:num w:numId="7" w16cid:durableId="342902640">
    <w:abstractNumId w:val="7"/>
  </w:num>
  <w:num w:numId="8" w16cid:durableId="2129083043">
    <w:abstractNumId w:val="5"/>
  </w:num>
  <w:num w:numId="9" w16cid:durableId="1000811515">
    <w:abstractNumId w:val="3"/>
  </w:num>
  <w:num w:numId="10" w16cid:durableId="1109811125">
    <w:abstractNumId w:val="8"/>
  </w:num>
  <w:num w:numId="11" w16cid:durableId="648024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97"/>
    <w:rsid w:val="00017439"/>
    <w:rsid w:val="00044E12"/>
    <w:rsid w:val="00104F0E"/>
    <w:rsid w:val="001234AE"/>
    <w:rsid w:val="001375AD"/>
    <w:rsid w:val="00141F19"/>
    <w:rsid w:val="00161593"/>
    <w:rsid w:val="00171714"/>
    <w:rsid w:val="001C7209"/>
    <w:rsid w:val="002D2E79"/>
    <w:rsid w:val="00334D36"/>
    <w:rsid w:val="003A1609"/>
    <w:rsid w:val="003B4368"/>
    <w:rsid w:val="003F49DF"/>
    <w:rsid w:val="00421667"/>
    <w:rsid w:val="005061C2"/>
    <w:rsid w:val="005915A3"/>
    <w:rsid w:val="005B0B3F"/>
    <w:rsid w:val="005C508E"/>
    <w:rsid w:val="00617E82"/>
    <w:rsid w:val="006D3EC6"/>
    <w:rsid w:val="00744643"/>
    <w:rsid w:val="00763F3E"/>
    <w:rsid w:val="00803F97"/>
    <w:rsid w:val="008A05A8"/>
    <w:rsid w:val="008D3BCF"/>
    <w:rsid w:val="00920CB9"/>
    <w:rsid w:val="009639DD"/>
    <w:rsid w:val="00975840"/>
    <w:rsid w:val="00990B41"/>
    <w:rsid w:val="009B5A4B"/>
    <w:rsid w:val="00A05F1F"/>
    <w:rsid w:val="00A22EA8"/>
    <w:rsid w:val="00A47976"/>
    <w:rsid w:val="00A925F4"/>
    <w:rsid w:val="00AA6C06"/>
    <w:rsid w:val="00AF6C88"/>
    <w:rsid w:val="00B32BDF"/>
    <w:rsid w:val="00B57A71"/>
    <w:rsid w:val="00BD2D49"/>
    <w:rsid w:val="00D00DD1"/>
    <w:rsid w:val="00DC48CA"/>
    <w:rsid w:val="00EA392B"/>
    <w:rsid w:val="00EE2935"/>
    <w:rsid w:val="00F12C56"/>
    <w:rsid w:val="00F316E9"/>
    <w:rsid w:val="00F36F04"/>
    <w:rsid w:val="00F418A2"/>
    <w:rsid w:val="00F41ED5"/>
    <w:rsid w:val="00F422C6"/>
    <w:rsid w:val="00F56368"/>
    <w:rsid w:val="00F82ADD"/>
    <w:rsid w:val="00F86870"/>
    <w:rsid w:val="00FA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3CAC"/>
  <w15:chartTrackingRefBased/>
  <w15:docId w15:val="{7C899753-CEA9-448D-87D0-5ADF9877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F97"/>
    <w:pPr>
      <w:spacing w:line="240" w:lineRule="auto"/>
    </w:pPr>
    <w:rPr>
      <w:rFonts w:ascii="Times New Roman" w:hAnsi="Times New Roman" w:cs="Times New Roman"/>
    </w:rPr>
  </w:style>
  <w:style w:type="paragraph" w:styleId="Heading1">
    <w:name w:val="heading 1"/>
    <w:basedOn w:val="Normal"/>
    <w:next w:val="Normal"/>
    <w:link w:val="Heading1Char"/>
    <w:uiPriority w:val="9"/>
    <w:qFormat/>
    <w:rsid w:val="00F56368"/>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F56368"/>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F56368"/>
    <w:pPr>
      <w:keepNext/>
      <w:keepLines/>
      <w:spacing w:before="160" w:after="80"/>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F41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368"/>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F56368"/>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F56368"/>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semiHidden/>
    <w:rsid w:val="00F41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8A2"/>
    <w:rPr>
      <w:rFonts w:eastAsiaTheme="majorEastAsia" w:cstheme="majorBidi"/>
      <w:color w:val="272727" w:themeColor="text1" w:themeTint="D8"/>
    </w:rPr>
  </w:style>
  <w:style w:type="paragraph" w:styleId="Title">
    <w:name w:val="Title"/>
    <w:basedOn w:val="Normal"/>
    <w:next w:val="Normal"/>
    <w:link w:val="TitleChar"/>
    <w:uiPriority w:val="10"/>
    <w:qFormat/>
    <w:rsid w:val="00F418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8A2"/>
    <w:pPr>
      <w:spacing w:before="160"/>
      <w:jc w:val="center"/>
    </w:pPr>
    <w:rPr>
      <w:i/>
      <w:iCs/>
      <w:color w:val="404040" w:themeColor="text1" w:themeTint="BF"/>
    </w:rPr>
  </w:style>
  <w:style w:type="character" w:customStyle="1" w:styleId="QuoteChar">
    <w:name w:val="Quote Char"/>
    <w:basedOn w:val="DefaultParagraphFont"/>
    <w:link w:val="Quote"/>
    <w:uiPriority w:val="29"/>
    <w:rsid w:val="00F418A2"/>
    <w:rPr>
      <w:i/>
      <w:iCs/>
      <w:color w:val="404040" w:themeColor="text1" w:themeTint="BF"/>
    </w:rPr>
  </w:style>
  <w:style w:type="paragraph" w:styleId="ListParagraph">
    <w:name w:val="List Paragraph"/>
    <w:basedOn w:val="Normal"/>
    <w:uiPriority w:val="34"/>
    <w:qFormat/>
    <w:rsid w:val="00F418A2"/>
    <w:pPr>
      <w:ind w:left="720"/>
      <w:contextualSpacing/>
    </w:pPr>
  </w:style>
  <w:style w:type="character" w:styleId="IntenseEmphasis">
    <w:name w:val="Intense Emphasis"/>
    <w:basedOn w:val="DefaultParagraphFont"/>
    <w:uiPriority w:val="21"/>
    <w:qFormat/>
    <w:rsid w:val="00F418A2"/>
    <w:rPr>
      <w:i/>
      <w:iCs/>
      <w:color w:val="0F4761" w:themeColor="accent1" w:themeShade="BF"/>
    </w:rPr>
  </w:style>
  <w:style w:type="paragraph" w:styleId="IntenseQuote">
    <w:name w:val="Intense Quote"/>
    <w:basedOn w:val="Normal"/>
    <w:next w:val="Normal"/>
    <w:link w:val="IntenseQuoteChar"/>
    <w:uiPriority w:val="30"/>
    <w:qFormat/>
    <w:rsid w:val="00F4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8A2"/>
    <w:rPr>
      <w:i/>
      <w:iCs/>
      <w:color w:val="0F4761" w:themeColor="accent1" w:themeShade="BF"/>
    </w:rPr>
  </w:style>
  <w:style w:type="character" w:styleId="IntenseReference">
    <w:name w:val="Intense Reference"/>
    <w:basedOn w:val="DefaultParagraphFont"/>
    <w:uiPriority w:val="32"/>
    <w:qFormat/>
    <w:rsid w:val="00F418A2"/>
    <w:rPr>
      <w:b/>
      <w:bCs/>
      <w:smallCaps/>
      <w:color w:val="0F4761" w:themeColor="accent1" w:themeShade="BF"/>
      <w:spacing w:val="5"/>
    </w:rPr>
  </w:style>
  <w:style w:type="paragraph" w:styleId="NoSpacing">
    <w:name w:val="No Spacing"/>
    <w:link w:val="NoSpacingChar"/>
    <w:uiPriority w:val="1"/>
    <w:qFormat/>
    <w:rsid w:val="00F418A2"/>
    <w:pPr>
      <w:spacing w:after="0" w:line="240" w:lineRule="auto"/>
    </w:pPr>
    <w:rPr>
      <w:rFonts w:ascii="Times New Roman" w:hAnsi="Times New Roman" w:cs="Times New Roman"/>
    </w:rPr>
  </w:style>
  <w:style w:type="paragraph" w:customStyle="1" w:styleId="Code">
    <w:name w:val="Code"/>
    <w:basedOn w:val="NoSpacing"/>
    <w:link w:val="CodeChar"/>
    <w:qFormat/>
    <w:rsid w:val="00421667"/>
    <w:pPr>
      <w:contextualSpacing/>
    </w:pPr>
    <w:rPr>
      <w:rFonts w:ascii="Courier New" w:hAnsi="Courier New" w:cs="Courier New"/>
      <w:sz w:val="18"/>
    </w:rPr>
  </w:style>
  <w:style w:type="character" w:customStyle="1" w:styleId="NoSpacingChar">
    <w:name w:val="No Spacing Char"/>
    <w:basedOn w:val="DefaultParagraphFont"/>
    <w:link w:val="NoSpacing"/>
    <w:uiPriority w:val="1"/>
    <w:rsid w:val="00F418A2"/>
    <w:rPr>
      <w:rFonts w:ascii="Times New Roman" w:hAnsi="Times New Roman" w:cs="Times New Roman"/>
    </w:rPr>
  </w:style>
  <w:style w:type="character" w:customStyle="1" w:styleId="CodeChar">
    <w:name w:val="Code Char"/>
    <w:basedOn w:val="NoSpacingChar"/>
    <w:link w:val="Code"/>
    <w:rsid w:val="00421667"/>
    <w:rPr>
      <w:rFonts w:ascii="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415">
      <w:bodyDiv w:val="1"/>
      <w:marLeft w:val="0"/>
      <w:marRight w:val="0"/>
      <w:marTop w:val="0"/>
      <w:marBottom w:val="0"/>
      <w:divBdr>
        <w:top w:val="none" w:sz="0" w:space="0" w:color="auto"/>
        <w:left w:val="none" w:sz="0" w:space="0" w:color="auto"/>
        <w:bottom w:val="none" w:sz="0" w:space="0" w:color="auto"/>
        <w:right w:val="none" w:sz="0" w:space="0" w:color="auto"/>
      </w:divBdr>
    </w:div>
    <w:div w:id="93937211">
      <w:bodyDiv w:val="1"/>
      <w:marLeft w:val="0"/>
      <w:marRight w:val="0"/>
      <w:marTop w:val="0"/>
      <w:marBottom w:val="0"/>
      <w:divBdr>
        <w:top w:val="none" w:sz="0" w:space="0" w:color="auto"/>
        <w:left w:val="none" w:sz="0" w:space="0" w:color="auto"/>
        <w:bottom w:val="none" w:sz="0" w:space="0" w:color="auto"/>
        <w:right w:val="none" w:sz="0" w:space="0" w:color="auto"/>
      </w:divBdr>
    </w:div>
    <w:div w:id="424421609">
      <w:bodyDiv w:val="1"/>
      <w:marLeft w:val="0"/>
      <w:marRight w:val="0"/>
      <w:marTop w:val="0"/>
      <w:marBottom w:val="0"/>
      <w:divBdr>
        <w:top w:val="none" w:sz="0" w:space="0" w:color="auto"/>
        <w:left w:val="none" w:sz="0" w:space="0" w:color="auto"/>
        <w:bottom w:val="none" w:sz="0" w:space="0" w:color="auto"/>
        <w:right w:val="none" w:sz="0" w:space="0" w:color="auto"/>
      </w:divBdr>
    </w:div>
    <w:div w:id="545068335">
      <w:bodyDiv w:val="1"/>
      <w:marLeft w:val="0"/>
      <w:marRight w:val="0"/>
      <w:marTop w:val="0"/>
      <w:marBottom w:val="0"/>
      <w:divBdr>
        <w:top w:val="none" w:sz="0" w:space="0" w:color="auto"/>
        <w:left w:val="none" w:sz="0" w:space="0" w:color="auto"/>
        <w:bottom w:val="none" w:sz="0" w:space="0" w:color="auto"/>
        <w:right w:val="none" w:sz="0" w:space="0" w:color="auto"/>
      </w:divBdr>
    </w:div>
    <w:div w:id="608196239">
      <w:bodyDiv w:val="1"/>
      <w:marLeft w:val="0"/>
      <w:marRight w:val="0"/>
      <w:marTop w:val="0"/>
      <w:marBottom w:val="0"/>
      <w:divBdr>
        <w:top w:val="none" w:sz="0" w:space="0" w:color="auto"/>
        <w:left w:val="none" w:sz="0" w:space="0" w:color="auto"/>
        <w:bottom w:val="none" w:sz="0" w:space="0" w:color="auto"/>
        <w:right w:val="none" w:sz="0" w:space="0" w:color="auto"/>
      </w:divBdr>
    </w:div>
    <w:div w:id="694768887">
      <w:bodyDiv w:val="1"/>
      <w:marLeft w:val="0"/>
      <w:marRight w:val="0"/>
      <w:marTop w:val="0"/>
      <w:marBottom w:val="0"/>
      <w:divBdr>
        <w:top w:val="none" w:sz="0" w:space="0" w:color="auto"/>
        <w:left w:val="none" w:sz="0" w:space="0" w:color="auto"/>
        <w:bottom w:val="none" w:sz="0" w:space="0" w:color="auto"/>
        <w:right w:val="none" w:sz="0" w:space="0" w:color="auto"/>
      </w:divBdr>
    </w:div>
    <w:div w:id="823820242">
      <w:bodyDiv w:val="1"/>
      <w:marLeft w:val="0"/>
      <w:marRight w:val="0"/>
      <w:marTop w:val="0"/>
      <w:marBottom w:val="0"/>
      <w:divBdr>
        <w:top w:val="none" w:sz="0" w:space="0" w:color="auto"/>
        <w:left w:val="none" w:sz="0" w:space="0" w:color="auto"/>
        <w:bottom w:val="none" w:sz="0" w:space="0" w:color="auto"/>
        <w:right w:val="none" w:sz="0" w:space="0" w:color="auto"/>
      </w:divBdr>
    </w:div>
    <w:div w:id="985281702">
      <w:bodyDiv w:val="1"/>
      <w:marLeft w:val="0"/>
      <w:marRight w:val="0"/>
      <w:marTop w:val="0"/>
      <w:marBottom w:val="0"/>
      <w:divBdr>
        <w:top w:val="none" w:sz="0" w:space="0" w:color="auto"/>
        <w:left w:val="none" w:sz="0" w:space="0" w:color="auto"/>
        <w:bottom w:val="none" w:sz="0" w:space="0" w:color="auto"/>
        <w:right w:val="none" w:sz="0" w:space="0" w:color="auto"/>
      </w:divBdr>
    </w:div>
    <w:div w:id="992181199">
      <w:bodyDiv w:val="1"/>
      <w:marLeft w:val="0"/>
      <w:marRight w:val="0"/>
      <w:marTop w:val="0"/>
      <w:marBottom w:val="0"/>
      <w:divBdr>
        <w:top w:val="none" w:sz="0" w:space="0" w:color="auto"/>
        <w:left w:val="none" w:sz="0" w:space="0" w:color="auto"/>
        <w:bottom w:val="none" w:sz="0" w:space="0" w:color="auto"/>
        <w:right w:val="none" w:sz="0" w:space="0" w:color="auto"/>
      </w:divBdr>
    </w:div>
    <w:div w:id="1170364801">
      <w:bodyDiv w:val="1"/>
      <w:marLeft w:val="0"/>
      <w:marRight w:val="0"/>
      <w:marTop w:val="0"/>
      <w:marBottom w:val="0"/>
      <w:divBdr>
        <w:top w:val="none" w:sz="0" w:space="0" w:color="auto"/>
        <w:left w:val="none" w:sz="0" w:space="0" w:color="auto"/>
        <w:bottom w:val="none" w:sz="0" w:space="0" w:color="auto"/>
        <w:right w:val="none" w:sz="0" w:space="0" w:color="auto"/>
      </w:divBdr>
    </w:div>
    <w:div w:id="1565337325">
      <w:bodyDiv w:val="1"/>
      <w:marLeft w:val="0"/>
      <w:marRight w:val="0"/>
      <w:marTop w:val="0"/>
      <w:marBottom w:val="0"/>
      <w:divBdr>
        <w:top w:val="none" w:sz="0" w:space="0" w:color="auto"/>
        <w:left w:val="none" w:sz="0" w:space="0" w:color="auto"/>
        <w:bottom w:val="none" w:sz="0" w:space="0" w:color="auto"/>
        <w:right w:val="none" w:sz="0" w:space="0" w:color="auto"/>
      </w:divBdr>
    </w:div>
    <w:div w:id="214473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re\Documents\Custom%20Office%20Templates\home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A6A36-4EA5-456A-8EEF-166F0763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homework.dotx</Template>
  <TotalTime>426</TotalTime>
  <Pages>1</Pages>
  <Words>11204</Words>
  <Characters>63864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Bassett</dc:creator>
  <cp:keywords/>
  <dc:description/>
  <cp:lastModifiedBy>Jordan P Bassett</cp:lastModifiedBy>
  <cp:revision>17</cp:revision>
  <dcterms:created xsi:type="dcterms:W3CDTF">2025-03-19T01:24:00Z</dcterms:created>
  <dcterms:modified xsi:type="dcterms:W3CDTF">2025-03-20T02:19:00Z</dcterms:modified>
</cp:coreProperties>
</file>