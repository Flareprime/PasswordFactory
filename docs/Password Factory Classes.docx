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E7650" w14:textId="6DCE0CD8" w:rsidR="00352578" w:rsidRPr="00FC7B98" w:rsidRDefault="00352578" w:rsidP="00352578">
      <w:pPr>
        <w:pStyle w:val="Title"/>
        <w:rPr>
          <w:rFonts w:ascii="Times New Roman" w:hAnsi="Times New Roman" w:cs="Times New Roman"/>
          <w:b/>
          <w:bCs/>
          <w:sz w:val="32"/>
          <w:szCs w:val="32"/>
        </w:rPr>
      </w:pPr>
      <w:r w:rsidRPr="00FC7B98">
        <w:rPr>
          <w:rFonts w:ascii="Times New Roman" w:hAnsi="Times New Roman" w:cs="Times New Roman"/>
          <w:b/>
          <w:bCs/>
          <w:sz w:val="32"/>
          <w:szCs w:val="32"/>
        </w:rPr>
        <w:t>Password Factory Classes, Variables, and Methods</w:t>
      </w:r>
    </w:p>
    <w:p w14:paraId="25B45B14" w14:textId="59900C8E" w:rsidR="00352578" w:rsidRPr="00FC7B98" w:rsidRDefault="00352578" w:rsidP="00352578">
      <w:pPr>
        <w:spacing w:after="0" w:line="240" w:lineRule="auto"/>
        <w:rPr>
          <w:b/>
          <w:bCs/>
          <w:sz w:val="22"/>
          <w:szCs w:val="22"/>
        </w:rPr>
      </w:pPr>
      <w:r w:rsidRPr="00FC7B98">
        <w:rPr>
          <w:b/>
          <w:bCs/>
          <w:sz w:val="22"/>
          <w:szCs w:val="22"/>
        </w:rPr>
        <w:t>App (Main Application Class)</w:t>
      </w:r>
    </w:p>
    <w:p w14:paraId="6AF350AB" w14:textId="77777777" w:rsidR="00352578" w:rsidRPr="00FC7B98" w:rsidRDefault="00352578" w:rsidP="00352578">
      <w:pPr>
        <w:spacing w:after="0" w:line="240" w:lineRule="auto"/>
        <w:rPr>
          <w:sz w:val="22"/>
          <w:szCs w:val="22"/>
        </w:rPr>
      </w:pPr>
      <w:r w:rsidRPr="00FC7B98">
        <w:rPr>
          <w:sz w:val="22"/>
          <w:szCs w:val="22"/>
        </w:rPr>
        <w:t>Central hub that manages the flow between screens (e.g., Main Menu, Game, Lab).</w:t>
      </w:r>
    </w:p>
    <w:p w14:paraId="3E8E5068" w14:textId="54C18907" w:rsidR="00352578" w:rsidRPr="00352578" w:rsidRDefault="00352578" w:rsidP="005F0495">
      <w:pPr>
        <w:spacing w:after="0" w:line="240" w:lineRule="auto"/>
        <w:ind w:left="864" w:hanging="144"/>
        <w:rPr>
          <w:sz w:val="22"/>
          <w:szCs w:val="22"/>
        </w:rPr>
      </w:pPr>
      <w:r w:rsidRPr="00352578">
        <w:rPr>
          <w:sz w:val="22"/>
          <w:szCs w:val="22"/>
        </w:rPr>
        <w:t>currentScreen : ScreenType (enum)</w:t>
      </w:r>
      <w:r w:rsidRPr="00FC7B98">
        <w:rPr>
          <w:sz w:val="22"/>
          <w:szCs w:val="22"/>
        </w:rPr>
        <w:t xml:space="preserve"> - </w:t>
      </w:r>
      <w:r w:rsidRPr="00352578">
        <w:rPr>
          <w:sz w:val="22"/>
          <w:szCs w:val="22"/>
        </w:rPr>
        <w:t>Tracks which screen is currently displayed (e.g., Main Menu, PasswordGame, PasswordLab).</w:t>
      </w:r>
    </w:p>
    <w:p w14:paraId="33C7BD6F" w14:textId="01D8BDAE" w:rsidR="00352578" w:rsidRPr="00352578" w:rsidRDefault="00352578" w:rsidP="00352578">
      <w:pPr>
        <w:spacing w:after="0" w:line="240" w:lineRule="auto"/>
        <w:ind w:left="720"/>
        <w:rPr>
          <w:sz w:val="22"/>
          <w:szCs w:val="22"/>
        </w:rPr>
      </w:pPr>
      <w:r w:rsidRPr="00352578">
        <w:rPr>
          <w:sz w:val="22"/>
          <w:szCs w:val="22"/>
        </w:rPr>
        <w:t>start(Stage)</w:t>
      </w:r>
      <w:r w:rsidRPr="00FC7B98">
        <w:rPr>
          <w:sz w:val="22"/>
          <w:szCs w:val="22"/>
        </w:rPr>
        <w:t xml:space="preserve"> - </w:t>
      </w:r>
      <w:r w:rsidRPr="00352578">
        <w:rPr>
          <w:sz w:val="22"/>
          <w:szCs w:val="22"/>
        </w:rPr>
        <w:t>Initializes the application and starts the main stage (window).</w:t>
      </w:r>
    </w:p>
    <w:p w14:paraId="72D058FE" w14:textId="025C1223" w:rsidR="00352578" w:rsidRPr="00352578" w:rsidRDefault="00352578" w:rsidP="00352578">
      <w:pPr>
        <w:spacing w:after="0" w:line="240" w:lineRule="auto"/>
        <w:ind w:left="720"/>
        <w:rPr>
          <w:sz w:val="22"/>
          <w:szCs w:val="22"/>
        </w:rPr>
      </w:pPr>
      <w:r w:rsidRPr="00352578">
        <w:rPr>
          <w:sz w:val="22"/>
          <w:szCs w:val="22"/>
        </w:rPr>
        <w:t>showGame()</w:t>
      </w:r>
      <w:r w:rsidRPr="00FC7B98">
        <w:rPr>
          <w:sz w:val="22"/>
          <w:szCs w:val="22"/>
        </w:rPr>
        <w:t xml:space="preserve"> - </w:t>
      </w:r>
      <w:r w:rsidRPr="00352578">
        <w:rPr>
          <w:sz w:val="22"/>
          <w:szCs w:val="22"/>
        </w:rPr>
        <w:t>Displays the PasswordGame screen.</w:t>
      </w:r>
    </w:p>
    <w:p w14:paraId="2E3771E7" w14:textId="5C3AAE7E" w:rsidR="00352578" w:rsidRPr="00352578" w:rsidRDefault="00352578" w:rsidP="00352578">
      <w:pPr>
        <w:spacing w:after="0" w:line="240" w:lineRule="auto"/>
        <w:ind w:left="720"/>
        <w:rPr>
          <w:sz w:val="22"/>
          <w:szCs w:val="22"/>
        </w:rPr>
      </w:pPr>
      <w:r w:rsidRPr="00352578">
        <w:rPr>
          <w:sz w:val="22"/>
          <w:szCs w:val="22"/>
        </w:rPr>
        <w:t>showLab()</w:t>
      </w:r>
      <w:r w:rsidRPr="00FC7B98">
        <w:rPr>
          <w:sz w:val="22"/>
          <w:szCs w:val="22"/>
        </w:rPr>
        <w:t xml:space="preserve"> - </w:t>
      </w:r>
      <w:r w:rsidRPr="00352578">
        <w:rPr>
          <w:sz w:val="22"/>
          <w:szCs w:val="22"/>
        </w:rPr>
        <w:t>Displays the PasswordLab screen.</w:t>
      </w:r>
    </w:p>
    <w:p w14:paraId="096F2D0C" w14:textId="77777777" w:rsidR="00352578" w:rsidRPr="00352578" w:rsidRDefault="00000000" w:rsidP="00352578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pict w14:anchorId="4C63A4C1">
          <v:rect id="_x0000_i1025" style="width:0;height:1.5pt" o:hralign="center" o:hrstd="t" o:hr="t" fillcolor="#a0a0a0" stroked="f"/>
        </w:pict>
      </w:r>
    </w:p>
    <w:p w14:paraId="091FD5EB" w14:textId="5244AB3B" w:rsidR="00352578" w:rsidRPr="00FC7B98" w:rsidRDefault="00352578" w:rsidP="00352578">
      <w:pPr>
        <w:spacing w:after="0" w:line="240" w:lineRule="auto"/>
        <w:rPr>
          <w:b/>
          <w:bCs/>
          <w:sz w:val="22"/>
          <w:szCs w:val="22"/>
        </w:rPr>
      </w:pPr>
      <w:r w:rsidRPr="00352578">
        <w:rPr>
          <w:b/>
          <w:bCs/>
          <w:sz w:val="22"/>
          <w:szCs w:val="22"/>
        </w:rPr>
        <w:t>PasswordGame</w:t>
      </w:r>
    </w:p>
    <w:p w14:paraId="25495A4A" w14:textId="2993C0F8" w:rsidR="00352578" w:rsidRPr="00352578" w:rsidRDefault="00352578" w:rsidP="00352578">
      <w:pPr>
        <w:spacing w:after="0" w:line="240" w:lineRule="auto"/>
        <w:rPr>
          <w:sz w:val="22"/>
          <w:szCs w:val="22"/>
        </w:rPr>
      </w:pPr>
      <w:r w:rsidRPr="00FC7B98">
        <w:rPr>
          <w:sz w:val="22"/>
          <w:szCs w:val="22"/>
        </w:rPr>
        <w:t>Manages the core gameplay logic, including rounds, scoring, and displaying feedback.</w:t>
      </w:r>
    </w:p>
    <w:p w14:paraId="24F56FE0" w14:textId="12D51F12" w:rsidR="00352578" w:rsidRPr="00352578" w:rsidRDefault="00352578" w:rsidP="00352578">
      <w:pPr>
        <w:spacing w:after="0" w:line="240" w:lineRule="auto"/>
        <w:ind w:left="720"/>
        <w:rPr>
          <w:sz w:val="22"/>
          <w:szCs w:val="22"/>
        </w:rPr>
      </w:pPr>
      <w:r w:rsidRPr="00352578">
        <w:rPr>
          <w:sz w:val="22"/>
          <w:szCs w:val="22"/>
        </w:rPr>
        <w:t>score : int</w:t>
      </w:r>
      <w:r w:rsidRPr="00FC7B98">
        <w:rPr>
          <w:sz w:val="22"/>
          <w:szCs w:val="22"/>
        </w:rPr>
        <w:t xml:space="preserve"> - </w:t>
      </w:r>
      <w:r w:rsidRPr="00352578">
        <w:rPr>
          <w:sz w:val="22"/>
          <w:szCs w:val="22"/>
        </w:rPr>
        <w:t>Tracks the player's current score.</w:t>
      </w:r>
    </w:p>
    <w:p w14:paraId="62F4A9C5" w14:textId="53DA1227" w:rsidR="00352578" w:rsidRPr="00352578" w:rsidRDefault="00352578" w:rsidP="00352578">
      <w:pPr>
        <w:spacing w:after="0" w:line="240" w:lineRule="auto"/>
        <w:ind w:left="720"/>
        <w:rPr>
          <w:sz w:val="22"/>
          <w:szCs w:val="22"/>
        </w:rPr>
      </w:pPr>
      <w:r w:rsidRPr="00352578">
        <w:rPr>
          <w:sz w:val="22"/>
          <w:szCs w:val="22"/>
        </w:rPr>
        <w:t>round : int</w:t>
      </w:r>
      <w:r w:rsidRPr="00FC7B98">
        <w:rPr>
          <w:sz w:val="22"/>
          <w:szCs w:val="22"/>
        </w:rPr>
        <w:t xml:space="preserve"> - </w:t>
      </w:r>
      <w:r w:rsidRPr="00352578">
        <w:rPr>
          <w:sz w:val="22"/>
          <w:szCs w:val="22"/>
        </w:rPr>
        <w:t>Tracks the current round of the game.</w:t>
      </w:r>
    </w:p>
    <w:p w14:paraId="2F1688D5" w14:textId="17FCB44A" w:rsidR="00352578" w:rsidRPr="00352578" w:rsidRDefault="00352578" w:rsidP="00352578">
      <w:pPr>
        <w:spacing w:after="0" w:line="240" w:lineRule="auto"/>
        <w:ind w:left="720"/>
        <w:rPr>
          <w:sz w:val="22"/>
          <w:szCs w:val="22"/>
        </w:rPr>
      </w:pPr>
      <w:r w:rsidRPr="00352578">
        <w:rPr>
          <w:sz w:val="22"/>
          <w:szCs w:val="22"/>
        </w:rPr>
        <w:t>difficulty : DifficultyLevel</w:t>
      </w:r>
      <w:r w:rsidRPr="00FC7B98">
        <w:rPr>
          <w:sz w:val="22"/>
          <w:szCs w:val="22"/>
        </w:rPr>
        <w:t xml:space="preserve"> - </w:t>
      </w:r>
      <w:r w:rsidRPr="00352578">
        <w:rPr>
          <w:sz w:val="22"/>
          <w:szCs w:val="22"/>
        </w:rPr>
        <w:t>Tracks the difficulty level (e.g., Easy, Medium, Hard).</w:t>
      </w:r>
    </w:p>
    <w:p w14:paraId="2FEC6ED5" w14:textId="3588B9AF" w:rsidR="00352578" w:rsidRPr="00352578" w:rsidRDefault="00352578" w:rsidP="00352578">
      <w:pPr>
        <w:spacing w:after="0" w:line="240" w:lineRule="auto"/>
        <w:ind w:left="720"/>
        <w:rPr>
          <w:sz w:val="22"/>
          <w:szCs w:val="22"/>
        </w:rPr>
      </w:pPr>
      <w:r w:rsidRPr="00352578">
        <w:rPr>
          <w:sz w:val="22"/>
          <w:szCs w:val="22"/>
        </w:rPr>
        <w:t>timer : int</w:t>
      </w:r>
      <w:r w:rsidRPr="00FC7B98">
        <w:rPr>
          <w:sz w:val="22"/>
          <w:szCs w:val="22"/>
        </w:rPr>
        <w:t xml:space="preserve"> - </w:t>
      </w:r>
      <w:r w:rsidRPr="00352578">
        <w:rPr>
          <w:sz w:val="22"/>
          <w:szCs w:val="22"/>
        </w:rPr>
        <w:t>Tracks the remaining time for a round (in seconds).</w:t>
      </w:r>
    </w:p>
    <w:p w14:paraId="5C10CBD0" w14:textId="4D094F92" w:rsidR="00352578" w:rsidRPr="00352578" w:rsidRDefault="00352578" w:rsidP="00352578">
      <w:pPr>
        <w:spacing w:after="0" w:line="240" w:lineRule="auto"/>
        <w:ind w:left="720"/>
        <w:rPr>
          <w:sz w:val="22"/>
          <w:szCs w:val="22"/>
        </w:rPr>
      </w:pPr>
      <w:r w:rsidRPr="00352578">
        <w:rPr>
          <w:sz w:val="22"/>
          <w:szCs w:val="22"/>
        </w:rPr>
        <w:t>feedbackList : List&lt;String&gt;</w:t>
      </w:r>
      <w:r w:rsidRPr="00FC7B98">
        <w:rPr>
          <w:sz w:val="22"/>
          <w:szCs w:val="22"/>
        </w:rPr>
        <w:t xml:space="preserve"> - </w:t>
      </w:r>
      <w:r w:rsidRPr="00352578">
        <w:rPr>
          <w:sz w:val="22"/>
          <w:szCs w:val="22"/>
        </w:rPr>
        <w:t>Stores feedback messages generated during gameplay.</w:t>
      </w:r>
    </w:p>
    <w:p w14:paraId="54684CB8" w14:textId="296D693D" w:rsidR="00352578" w:rsidRPr="00352578" w:rsidRDefault="00352578" w:rsidP="00352578">
      <w:pPr>
        <w:tabs>
          <w:tab w:val="num" w:pos="2160"/>
        </w:tabs>
        <w:spacing w:after="0" w:line="240" w:lineRule="auto"/>
        <w:ind w:left="720"/>
        <w:rPr>
          <w:sz w:val="22"/>
          <w:szCs w:val="22"/>
        </w:rPr>
      </w:pPr>
      <w:r w:rsidRPr="00FC7B98">
        <w:rPr>
          <w:sz w:val="22"/>
          <w:szCs w:val="22"/>
        </w:rPr>
        <w:t>s</w:t>
      </w:r>
      <w:r w:rsidRPr="00352578">
        <w:rPr>
          <w:sz w:val="22"/>
          <w:szCs w:val="22"/>
        </w:rPr>
        <w:t>tartGame()</w:t>
      </w:r>
      <w:r w:rsidRPr="00FC7B98">
        <w:rPr>
          <w:sz w:val="22"/>
          <w:szCs w:val="22"/>
        </w:rPr>
        <w:t xml:space="preserve"> - </w:t>
      </w:r>
      <w:r w:rsidRPr="00352578">
        <w:rPr>
          <w:sz w:val="22"/>
          <w:szCs w:val="22"/>
        </w:rPr>
        <w:t>Initializes and starts the game.</w:t>
      </w:r>
    </w:p>
    <w:p w14:paraId="718DA260" w14:textId="77FF6C38" w:rsidR="00352578" w:rsidRPr="00352578" w:rsidRDefault="00352578" w:rsidP="00352578">
      <w:pPr>
        <w:tabs>
          <w:tab w:val="num" w:pos="2160"/>
        </w:tabs>
        <w:spacing w:after="0" w:line="240" w:lineRule="auto"/>
        <w:ind w:left="720"/>
        <w:rPr>
          <w:sz w:val="22"/>
          <w:szCs w:val="22"/>
        </w:rPr>
      </w:pPr>
      <w:r w:rsidRPr="00352578">
        <w:rPr>
          <w:sz w:val="22"/>
          <w:szCs w:val="22"/>
        </w:rPr>
        <w:t>updateScore()</w:t>
      </w:r>
      <w:r w:rsidRPr="00FC7B98">
        <w:rPr>
          <w:sz w:val="22"/>
          <w:szCs w:val="22"/>
        </w:rPr>
        <w:t xml:space="preserve"> - </w:t>
      </w:r>
      <w:r w:rsidRPr="00352578">
        <w:rPr>
          <w:sz w:val="22"/>
          <w:szCs w:val="22"/>
        </w:rPr>
        <w:t>Updates the player's score after each round.</w:t>
      </w:r>
    </w:p>
    <w:p w14:paraId="18F6774C" w14:textId="024ADDD6" w:rsidR="00352578" w:rsidRPr="00352578" w:rsidRDefault="00352578" w:rsidP="00352578">
      <w:pPr>
        <w:tabs>
          <w:tab w:val="num" w:pos="2160"/>
        </w:tabs>
        <w:spacing w:after="0" w:line="240" w:lineRule="auto"/>
        <w:ind w:left="720"/>
        <w:rPr>
          <w:sz w:val="22"/>
          <w:szCs w:val="22"/>
        </w:rPr>
      </w:pPr>
      <w:r w:rsidRPr="00352578">
        <w:rPr>
          <w:sz w:val="22"/>
          <w:szCs w:val="22"/>
        </w:rPr>
        <w:t>showFeedback()</w:t>
      </w:r>
      <w:r w:rsidRPr="00FC7B98">
        <w:rPr>
          <w:sz w:val="22"/>
          <w:szCs w:val="22"/>
        </w:rPr>
        <w:t xml:space="preserve"> - </w:t>
      </w:r>
      <w:r w:rsidRPr="00352578">
        <w:rPr>
          <w:sz w:val="22"/>
          <w:szCs w:val="22"/>
        </w:rPr>
        <w:t>Displays feedback to the player based on their password.</w:t>
      </w:r>
    </w:p>
    <w:p w14:paraId="60BDEEF6" w14:textId="697EED03" w:rsidR="00352578" w:rsidRPr="00352578" w:rsidRDefault="00352578" w:rsidP="00352578">
      <w:pPr>
        <w:tabs>
          <w:tab w:val="num" w:pos="2160"/>
        </w:tabs>
        <w:spacing w:after="0" w:line="240" w:lineRule="auto"/>
        <w:ind w:left="720"/>
        <w:rPr>
          <w:sz w:val="22"/>
          <w:szCs w:val="22"/>
        </w:rPr>
      </w:pPr>
      <w:r w:rsidRPr="00352578">
        <w:rPr>
          <w:sz w:val="22"/>
          <w:szCs w:val="22"/>
        </w:rPr>
        <w:t>showPasswordPrompt()</w:t>
      </w:r>
      <w:r w:rsidRPr="00FC7B98">
        <w:rPr>
          <w:sz w:val="22"/>
          <w:szCs w:val="22"/>
        </w:rPr>
        <w:t xml:space="preserve">  - </w:t>
      </w:r>
      <w:r w:rsidRPr="00352578">
        <w:rPr>
          <w:sz w:val="22"/>
          <w:szCs w:val="22"/>
        </w:rPr>
        <w:t>Shows the password entry prompt to the player.</w:t>
      </w:r>
    </w:p>
    <w:p w14:paraId="1FD8DCC3" w14:textId="5B120A49" w:rsidR="00352578" w:rsidRPr="00352578" w:rsidRDefault="00352578" w:rsidP="00352578">
      <w:pPr>
        <w:tabs>
          <w:tab w:val="num" w:pos="2160"/>
        </w:tabs>
        <w:spacing w:after="0" w:line="240" w:lineRule="auto"/>
        <w:ind w:left="720"/>
        <w:rPr>
          <w:sz w:val="22"/>
          <w:szCs w:val="22"/>
        </w:rPr>
      </w:pPr>
      <w:r w:rsidRPr="00352578">
        <w:rPr>
          <w:sz w:val="22"/>
          <w:szCs w:val="22"/>
        </w:rPr>
        <w:t>endGame()</w:t>
      </w:r>
      <w:r w:rsidRPr="00FC7B98">
        <w:rPr>
          <w:sz w:val="22"/>
          <w:szCs w:val="22"/>
        </w:rPr>
        <w:t xml:space="preserve"> - </w:t>
      </w:r>
      <w:r w:rsidRPr="00352578">
        <w:rPr>
          <w:sz w:val="22"/>
          <w:szCs w:val="22"/>
        </w:rPr>
        <w:t>Ends the game and displays the final results.</w:t>
      </w:r>
    </w:p>
    <w:p w14:paraId="6B773F8F" w14:textId="28CD5C76" w:rsidR="00AF6C88" w:rsidRPr="00FC7B98" w:rsidRDefault="00000000" w:rsidP="00352578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pict w14:anchorId="03A9EBF2">
          <v:rect id="_x0000_i1026" style="width:0;height:1.5pt" o:hralign="center" o:hrstd="t" o:hr="t" fillcolor="#a0a0a0" stroked="f"/>
        </w:pict>
      </w:r>
    </w:p>
    <w:p w14:paraId="087A25B4" w14:textId="7EA304A1" w:rsidR="00352578" w:rsidRPr="00FC7B98" w:rsidRDefault="00352578" w:rsidP="00352578">
      <w:pPr>
        <w:spacing w:after="0" w:line="240" w:lineRule="auto"/>
        <w:rPr>
          <w:b/>
          <w:bCs/>
          <w:sz w:val="22"/>
          <w:szCs w:val="22"/>
        </w:rPr>
      </w:pPr>
      <w:r w:rsidRPr="00352578">
        <w:rPr>
          <w:b/>
          <w:bCs/>
          <w:sz w:val="22"/>
          <w:szCs w:val="22"/>
        </w:rPr>
        <w:t>PasswordLab</w:t>
      </w:r>
    </w:p>
    <w:p w14:paraId="0494B5C3" w14:textId="77777777" w:rsidR="00352578" w:rsidRPr="00352578" w:rsidRDefault="00352578" w:rsidP="00352578">
      <w:pPr>
        <w:spacing w:after="0" w:line="240" w:lineRule="auto"/>
        <w:rPr>
          <w:sz w:val="22"/>
          <w:szCs w:val="22"/>
        </w:rPr>
      </w:pPr>
      <w:r w:rsidRPr="00352578">
        <w:rPr>
          <w:sz w:val="22"/>
          <w:szCs w:val="22"/>
        </w:rPr>
        <w:t>Educational screen that teaches users about password security through tutorials and password testing.</w:t>
      </w:r>
    </w:p>
    <w:p w14:paraId="2786434D" w14:textId="383832DE" w:rsidR="00352578" w:rsidRPr="00352578" w:rsidRDefault="00352578" w:rsidP="00352578">
      <w:pPr>
        <w:spacing w:after="0" w:line="240" w:lineRule="auto"/>
        <w:ind w:left="720"/>
        <w:rPr>
          <w:sz w:val="22"/>
          <w:szCs w:val="22"/>
        </w:rPr>
      </w:pPr>
      <w:r w:rsidRPr="00FC7B98">
        <w:rPr>
          <w:sz w:val="22"/>
          <w:szCs w:val="22"/>
        </w:rPr>
        <w:t>t</w:t>
      </w:r>
      <w:r w:rsidRPr="00352578">
        <w:rPr>
          <w:sz w:val="22"/>
          <w:szCs w:val="22"/>
        </w:rPr>
        <w:t>estPasswordResult : bool</w:t>
      </w:r>
      <w:r w:rsidRPr="00FC7B98">
        <w:rPr>
          <w:sz w:val="22"/>
          <w:szCs w:val="22"/>
        </w:rPr>
        <w:t xml:space="preserve"> - </w:t>
      </w:r>
      <w:r w:rsidRPr="00352578">
        <w:rPr>
          <w:sz w:val="22"/>
          <w:szCs w:val="22"/>
        </w:rPr>
        <w:t>Tracks whether the tested password passed or failed.</w:t>
      </w:r>
    </w:p>
    <w:p w14:paraId="33E10EA9" w14:textId="1055FC42" w:rsidR="00352578" w:rsidRPr="00352578" w:rsidRDefault="00352578" w:rsidP="00352578">
      <w:pPr>
        <w:spacing w:after="0" w:line="240" w:lineRule="auto"/>
        <w:ind w:left="720"/>
        <w:rPr>
          <w:sz w:val="22"/>
          <w:szCs w:val="22"/>
        </w:rPr>
      </w:pPr>
      <w:r w:rsidRPr="00352578">
        <w:rPr>
          <w:sz w:val="22"/>
          <w:szCs w:val="22"/>
        </w:rPr>
        <w:t>genericHints : List&lt;Hint&gt;</w:t>
      </w:r>
      <w:r w:rsidRPr="00FC7B98">
        <w:rPr>
          <w:sz w:val="22"/>
          <w:szCs w:val="22"/>
        </w:rPr>
        <w:t xml:space="preserve"> - </w:t>
      </w:r>
      <w:r w:rsidRPr="00352578">
        <w:rPr>
          <w:sz w:val="22"/>
          <w:szCs w:val="22"/>
        </w:rPr>
        <w:t>Stores generic tutorial hints for display in the lab.</w:t>
      </w:r>
    </w:p>
    <w:p w14:paraId="613A13D8" w14:textId="6B485833" w:rsidR="00352578" w:rsidRPr="00352578" w:rsidRDefault="00352578" w:rsidP="00352578">
      <w:pPr>
        <w:spacing w:after="0" w:line="240" w:lineRule="auto"/>
        <w:ind w:left="720"/>
        <w:rPr>
          <w:sz w:val="22"/>
          <w:szCs w:val="22"/>
        </w:rPr>
      </w:pPr>
      <w:r w:rsidRPr="00352578">
        <w:rPr>
          <w:sz w:val="22"/>
          <w:szCs w:val="22"/>
        </w:rPr>
        <w:t>testPassword()</w:t>
      </w:r>
      <w:r w:rsidRPr="00FC7B98">
        <w:rPr>
          <w:sz w:val="22"/>
          <w:szCs w:val="22"/>
        </w:rPr>
        <w:t xml:space="preserve"> - </w:t>
      </w:r>
      <w:r w:rsidRPr="00352578">
        <w:rPr>
          <w:sz w:val="22"/>
          <w:szCs w:val="22"/>
        </w:rPr>
        <w:t>Validates the password entered by the user.</w:t>
      </w:r>
    </w:p>
    <w:p w14:paraId="155BE107" w14:textId="09D258B2" w:rsidR="00352578" w:rsidRPr="00352578" w:rsidRDefault="00352578" w:rsidP="00352578">
      <w:pPr>
        <w:spacing w:after="0" w:line="240" w:lineRule="auto"/>
        <w:ind w:left="720"/>
        <w:rPr>
          <w:sz w:val="22"/>
          <w:szCs w:val="22"/>
        </w:rPr>
      </w:pPr>
      <w:r w:rsidRPr="00352578">
        <w:rPr>
          <w:sz w:val="22"/>
          <w:szCs w:val="22"/>
        </w:rPr>
        <w:t>showTestResults()</w:t>
      </w:r>
      <w:r w:rsidRPr="00FC7B98">
        <w:rPr>
          <w:sz w:val="22"/>
          <w:szCs w:val="22"/>
        </w:rPr>
        <w:t xml:space="preserve"> - </w:t>
      </w:r>
      <w:r w:rsidRPr="00352578">
        <w:rPr>
          <w:sz w:val="22"/>
          <w:szCs w:val="22"/>
        </w:rPr>
        <w:t>Displays the results of the password test.</w:t>
      </w:r>
    </w:p>
    <w:p w14:paraId="7511A05D" w14:textId="73B140F7" w:rsidR="00352578" w:rsidRPr="00352578" w:rsidRDefault="00352578" w:rsidP="00352578">
      <w:pPr>
        <w:spacing w:after="0" w:line="240" w:lineRule="auto"/>
        <w:ind w:left="720"/>
        <w:rPr>
          <w:sz w:val="22"/>
          <w:szCs w:val="22"/>
        </w:rPr>
      </w:pPr>
      <w:r w:rsidRPr="00352578">
        <w:rPr>
          <w:sz w:val="22"/>
          <w:szCs w:val="22"/>
        </w:rPr>
        <w:t>loadHints()</w:t>
      </w:r>
      <w:r w:rsidRPr="00FC7B98">
        <w:rPr>
          <w:sz w:val="22"/>
          <w:szCs w:val="22"/>
        </w:rPr>
        <w:t xml:space="preserve"> - </w:t>
      </w:r>
      <w:r w:rsidRPr="00352578">
        <w:rPr>
          <w:sz w:val="22"/>
          <w:szCs w:val="22"/>
        </w:rPr>
        <w:t>Loads generic tutorial hints from HintManager.</w:t>
      </w:r>
    </w:p>
    <w:p w14:paraId="3D55E945" w14:textId="6A79B134" w:rsidR="00352578" w:rsidRDefault="00352578" w:rsidP="00352578">
      <w:pPr>
        <w:spacing w:after="0" w:line="240" w:lineRule="auto"/>
        <w:ind w:left="720"/>
        <w:rPr>
          <w:sz w:val="22"/>
          <w:szCs w:val="22"/>
        </w:rPr>
      </w:pPr>
      <w:r w:rsidRPr="00352578">
        <w:rPr>
          <w:sz w:val="22"/>
          <w:szCs w:val="22"/>
        </w:rPr>
        <w:t>displayHints()</w:t>
      </w:r>
      <w:r w:rsidRPr="00FC7B98">
        <w:rPr>
          <w:sz w:val="22"/>
          <w:szCs w:val="22"/>
        </w:rPr>
        <w:t xml:space="preserve"> - </w:t>
      </w:r>
      <w:r w:rsidRPr="00352578">
        <w:rPr>
          <w:sz w:val="22"/>
          <w:szCs w:val="22"/>
        </w:rPr>
        <w:t>Displays the hints in the lab UI.</w:t>
      </w:r>
    </w:p>
    <w:p w14:paraId="7947380B" w14:textId="77777777" w:rsidR="00F754CB" w:rsidRPr="00FC7B98" w:rsidRDefault="00F754CB" w:rsidP="00F754CB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pict w14:anchorId="4F1F27D0">
          <v:rect id="_x0000_i1031" style="width:0;height:1.5pt" o:hralign="center" o:hrstd="t" o:hr="t" fillcolor="#a0a0a0" stroked="f"/>
        </w:pict>
      </w:r>
    </w:p>
    <w:p w14:paraId="3C3DE3E6" w14:textId="4084D599" w:rsidR="00F754CB" w:rsidRPr="00FC7B98" w:rsidRDefault="00F754CB" w:rsidP="00F754CB">
      <w:pPr>
        <w:spacing w:after="0" w:line="24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PasswordComponent (Abstract Class)</w:t>
      </w:r>
    </w:p>
    <w:p w14:paraId="0AF3A81B" w14:textId="77777777" w:rsidR="00F754CB" w:rsidRDefault="00F754CB" w:rsidP="00F754CB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S</w:t>
      </w:r>
      <w:r w:rsidRPr="00F754CB">
        <w:rPr>
          <w:sz w:val="22"/>
          <w:szCs w:val="22"/>
        </w:rPr>
        <w:t>superclass for password-related logic. Implements PasswordChecker</w:t>
      </w:r>
    </w:p>
    <w:p w14:paraId="65094B32" w14:textId="77AC5579" w:rsidR="00F754CB" w:rsidRPr="00F754CB" w:rsidRDefault="00F754CB" w:rsidP="00F754CB">
      <w:pPr>
        <w:spacing w:after="0" w:line="240" w:lineRule="auto"/>
        <w:ind w:left="720"/>
        <w:rPr>
          <w:sz w:val="22"/>
          <w:szCs w:val="22"/>
        </w:rPr>
      </w:pPr>
      <w:r w:rsidRPr="00F754CB">
        <w:rPr>
          <w:sz w:val="22"/>
          <w:szCs w:val="22"/>
        </w:rPr>
        <w:t>checkStrength(password: String) : int - Abstract method to evaluate password strength.</w:t>
      </w:r>
    </w:p>
    <w:p w14:paraId="3096AC36" w14:textId="35C48560" w:rsidR="00F754CB" w:rsidRPr="00F754CB" w:rsidRDefault="00F754CB" w:rsidP="00F754CB">
      <w:pPr>
        <w:spacing w:after="0" w:line="240" w:lineRule="auto"/>
        <w:ind w:left="720"/>
        <w:rPr>
          <w:sz w:val="22"/>
          <w:szCs w:val="22"/>
        </w:rPr>
      </w:pPr>
      <w:r w:rsidRPr="00F754CB">
        <w:rPr>
          <w:sz w:val="22"/>
          <w:szCs w:val="22"/>
        </w:rPr>
        <w:t>giveFeedback(password: String) : String - Abstract method to provide feedback.</w:t>
      </w:r>
    </w:p>
    <w:p w14:paraId="613F2945" w14:textId="3A0EC9B5" w:rsidR="00F754CB" w:rsidRPr="00352578" w:rsidRDefault="00F754CB" w:rsidP="00F754CB">
      <w:pPr>
        <w:spacing w:after="0" w:line="240" w:lineRule="auto"/>
        <w:ind w:left="720"/>
        <w:rPr>
          <w:sz w:val="22"/>
          <w:szCs w:val="22"/>
        </w:rPr>
      </w:pPr>
      <w:r w:rsidRPr="00F754CB">
        <w:rPr>
          <w:sz w:val="22"/>
          <w:szCs w:val="22"/>
        </w:rPr>
        <w:t xml:space="preserve">containsCommonWord(password: String, commonWords: String[]) : boolean - </w:t>
      </w:r>
      <w:r w:rsidRPr="00F754CB">
        <w:rPr>
          <w:b/>
          <w:bCs/>
          <w:sz w:val="22"/>
          <w:szCs w:val="22"/>
        </w:rPr>
        <w:t>Helper method</w:t>
      </w:r>
      <w:r w:rsidRPr="00F754CB">
        <w:rPr>
          <w:sz w:val="22"/>
          <w:szCs w:val="22"/>
        </w:rPr>
        <w:t xml:space="preserve"> to check for common weak words.</w:t>
      </w:r>
    </w:p>
    <w:p w14:paraId="05DD8780" w14:textId="77777777" w:rsidR="00352578" w:rsidRPr="00FC7B98" w:rsidRDefault="00000000" w:rsidP="00352578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pict w14:anchorId="1749D0D7">
          <v:rect id="_x0000_i1027" style="width:0;height:1.5pt" o:hralign="center" o:hrstd="t" o:hr="t" fillcolor="#a0a0a0" stroked="f"/>
        </w:pict>
      </w:r>
    </w:p>
    <w:p w14:paraId="35395F85" w14:textId="61EE2CD2" w:rsidR="00FC7B98" w:rsidRPr="00FC7B98" w:rsidRDefault="00FC7B98" w:rsidP="00FC7B98">
      <w:pPr>
        <w:spacing w:after="0" w:line="240" w:lineRule="auto"/>
        <w:rPr>
          <w:b/>
          <w:bCs/>
          <w:sz w:val="22"/>
          <w:szCs w:val="22"/>
        </w:rPr>
      </w:pPr>
      <w:r w:rsidRPr="00FC7B98">
        <w:rPr>
          <w:b/>
          <w:bCs/>
          <w:sz w:val="22"/>
          <w:szCs w:val="22"/>
        </w:rPr>
        <w:t>PasswordChecker (Interface)</w:t>
      </w:r>
    </w:p>
    <w:p w14:paraId="2CB653E8" w14:textId="77777777" w:rsidR="00FC7B98" w:rsidRPr="00FC7B98" w:rsidRDefault="00FC7B98" w:rsidP="00FC7B98">
      <w:pPr>
        <w:spacing w:after="0" w:line="240" w:lineRule="auto"/>
        <w:rPr>
          <w:sz w:val="22"/>
          <w:szCs w:val="22"/>
        </w:rPr>
      </w:pPr>
      <w:r w:rsidRPr="00FC7B98">
        <w:rPr>
          <w:sz w:val="22"/>
          <w:szCs w:val="22"/>
        </w:rPr>
        <w:t>Defines the structure for validating passwords and generating feedback.</w:t>
      </w:r>
    </w:p>
    <w:p w14:paraId="54B8DAEE" w14:textId="3E87EE00" w:rsidR="00FC7B98" w:rsidRPr="00FC7B98" w:rsidRDefault="00FC7B98" w:rsidP="00FC7B98">
      <w:pPr>
        <w:spacing w:after="0" w:line="240" w:lineRule="auto"/>
        <w:ind w:left="720"/>
        <w:rPr>
          <w:sz w:val="22"/>
          <w:szCs w:val="22"/>
        </w:rPr>
      </w:pPr>
      <w:r w:rsidRPr="00FC7B98">
        <w:rPr>
          <w:sz w:val="22"/>
          <w:szCs w:val="22"/>
        </w:rPr>
        <w:t>checkStrength() - Validates the strength of a given password.</w:t>
      </w:r>
    </w:p>
    <w:p w14:paraId="51F2AA54" w14:textId="728E9FD7" w:rsidR="00FC7B98" w:rsidRPr="00FC7B98" w:rsidRDefault="00FC7B98" w:rsidP="00FC7B98">
      <w:pPr>
        <w:spacing w:after="0" w:line="240" w:lineRule="auto"/>
        <w:ind w:left="720"/>
        <w:rPr>
          <w:sz w:val="22"/>
          <w:szCs w:val="22"/>
        </w:rPr>
      </w:pPr>
      <w:r w:rsidRPr="00FC7B98">
        <w:rPr>
          <w:sz w:val="22"/>
          <w:szCs w:val="22"/>
        </w:rPr>
        <w:t>giveFeedback() - Provides feedback or hints about the weaknesses of the password.</w:t>
      </w:r>
    </w:p>
    <w:p w14:paraId="4815C528" w14:textId="77777777" w:rsidR="00FC7B98" w:rsidRPr="00FC7B98" w:rsidRDefault="00000000" w:rsidP="00FC7B98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pict w14:anchorId="53ADA813">
          <v:rect id="_x0000_i1028" style="width:0;height:1.5pt" o:hralign="center" o:hrstd="t" o:hr="t" fillcolor="#a0a0a0" stroked="f"/>
        </w:pict>
      </w:r>
    </w:p>
    <w:p w14:paraId="551F03D0" w14:textId="44F01CC4" w:rsidR="00FC7B98" w:rsidRPr="00FC7B98" w:rsidRDefault="00FC7B98" w:rsidP="00FC7B98">
      <w:pPr>
        <w:spacing w:after="0" w:line="240" w:lineRule="auto"/>
        <w:rPr>
          <w:b/>
          <w:bCs/>
          <w:sz w:val="22"/>
          <w:szCs w:val="22"/>
        </w:rPr>
      </w:pPr>
      <w:r w:rsidRPr="00FC7B98">
        <w:rPr>
          <w:b/>
          <w:bCs/>
          <w:sz w:val="22"/>
          <w:szCs w:val="22"/>
        </w:rPr>
        <w:t>PasswordValidator (</w:t>
      </w:r>
      <w:r w:rsidR="00F754CB" w:rsidRPr="00F754CB">
        <w:rPr>
          <w:b/>
          <w:bCs/>
          <w:sz w:val="22"/>
          <w:szCs w:val="22"/>
        </w:rPr>
        <w:t>Extends PasswordComponent, Implements PasswordChecker)</w:t>
      </w:r>
    </w:p>
    <w:p w14:paraId="533FDDC7" w14:textId="77777777" w:rsidR="00FC7B98" w:rsidRPr="00FC7B98" w:rsidRDefault="00FC7B98" w:rsidP="00FC7B98">
      <w:pPr>
        <w:spacing w:after="0" w:line="240" w:lineRule="auto"/>
        <w:rPr>
          <w:sz w:val="22"/>
          <w:szCs w:val="22"/>
        </w:rPr>
      </w:pPr>
      <w:r w:rsidRPr="00FC7B98">
        <w:rPr>
          <w:sz w:val="22"/>
          <w:szCs w:val="22"/>
        </w:rPr>
        <w:t>Handles password validation and generates detailed feedback.</w:t>
      </w:r>
    </w:p>
    <w:p w14:paraId="031CF87D" w14:textId="6471533D" w:rsidR="00FC7B98" w:rsidRPr="00FC7B98" w:rsidRDefault="00FC7B98" w:rsidP="00FC7B98">
      <w:pPr>
        <w:spacing w:after="0" w:line="240" w:lineRule="auto"/>
        <w:ind w:left="720"/>
        <w:rPr>
          <w:sz w:val="22"/>
          <w:szCs w:val="22"/>
        </w:rPr>
      </w:pPr>
      <w:r w:rsidRPr="00FC7B98">
        <w:rPr>
          <w:sz w:val="22"/>
          <w:szCs w:val="22"/>
        </w:rPr>
        <w:t>checkStrength(</w:t>
      </w:r>
      <w:r w:rsidR="00F754CB">
        <w:rPr>
          <w:sz w:val="22"/>
          <w:szCs w:val="22"/>
        </w:rPr>
        <w:t>password: String) : int</w:t>
      </w:r>
      <w:r w:rsidRPr="00FC7B98">
        <w:rPr>
          <w:sz w:val="22"/>
          <w:szCs w:val="22"/>
        </w:rPr>
        <w:t xml:space="preserve"> - Implements logic to validate a password's strength based on predefined criteria.</w:t>
      </w:r>
    </w:p>
    <w:p w14:paraId="7EA76E69" w14:textId="35CC2A43" w:rsidR="00FC7B98" w:rsidRPr="00FC7B98" w:rsidRDefault="00FC7B98" w:rsidP="00FC7B98">
      <w:pPr>
        <w:spacing w:after="0" w:line="240" w:lineRule="auto"/>
        <w:ind w:left="720"/>
        <w:rPr>
          <w:sz w:val="22"/>
          <w:szCs w:val="22"/>
        </w:rPr>
      </w:pPr>
      <w:r w:rsidRPr="00FC7B98">
        <w:rPr>
          <w:sz w:val="22"/>
          <w:szCs w:val="22"/>
        </w:rPr>
        <w:t>giveFeedback(</w:t>
      </w:r>
      <w:r w:rsidR="00F754CB">
        <w:rPr>
          <w:sz w:val="22"/>
          <w:szCs w:val="22"/>
        </w:rPr>
        <w:t>password String</w:t>
      </w:r>
      <w:r w:rsidRPr="00FC7B98">
        <w:rPr>
          <w:sz w:val="22"/>
          <w:szCs w:val="22"/>
        </w:rPr>
        <w:t>)</w:t>
      </w:r>
      <w:r w:rsidR="00F754CB">
        <w:rPr>
          <w:sz w:val="22"/>
          <w:szCs w:val="22"/>
        </w:rPr>
        <w:t xml:space="preserve"> : String</w:t>
      </w:r>
      <w:r w:rsidRPr="00FC7B98">
        <w:rPr>
          <w:sz w:val="22"/>
          <w:szCs w:val="22"/>
        </w:rPr>
        <w:t xml:space="preserve"> - Implements logic to return feedback as hints about password weaknesses.</w:t>
      </w:r>
    </w:p>
    <w:p w14:paraId="1C03C9A6" w14:textId="77777777" w:rsidR="00FC7B98" w:rsidRPr="00FC7B98" w:rsidRDefault="00000000" w:rsidP="00FC7B98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pict w14:anchorId="2708E9F3">
          <v:rect id="_x0000_i1029" style="width:0;height:1.5pt" o:hralign="center" o:hrstd="t" o:hr="t" fillcolor="#a0a0a0" stroked="f"/>
        </w:pict>
      </w:r>
    </w:p>
    <w:p w14:paraId="7F250162" w14:textId="5D43F630" w:rsidR="00FC7B98" w:rsidRPr="00FC7B98" w:rsidRDefault="00FC7B98" w:rsidP="00FC7B98">
      <w:pPr>
        <w:spacing w:after="0" w:line="240" w:lineRule="auto"/>
        <w:rPr>
          <w:b/>
          <w:bCs/>
          <w:sz w:val="22"/>
          <w:szCs w:val="22"/>
        </w:rPr>
      </w:pPr>
      <w:r w:rsidRPr="00FC7B98">
        <w:rPr>
          <w:b/>
          <w:bCs/>
          <w:sz w:val="22"/>
          <w:szCs w:val="22"/>
        </w:rPr>
        <w:t>Hint</w:t>
      </w:r>
    </w:p>
    <w:p w14:paraId="0E46163A" w14:textId="222A507E" w:rsidR="00FC7B98" w:rsidRPr="00FC7B98" w:rsidRDefault="00FC7B98" w:rsidP="00FC7B98">
      <w:pPr>
        <w:spacing w:after="0" w:line="240" w:lineRule="auto"/>
        <w:rPr>
          <w:b/>
          <w:bCs/>
          <w:sz w:val="22"/>
          <w:szCs w:val="22"/>
        </w:rPr>
      </w:pPr>
      <w:r w:rsidRPr="00FC7B98">
        <w:rPr>
          <w:sz w:val="22"/>
          <w:szCs w:val="22"/>
        </w:rPr>
        <w:t>Holds individual hint data (message and category) for use in tutorials or feedback.</w:t>
      </w:r>
    </w:p>
    <w:p w14:paraId="5E7E8434" w14:textId="3BEBF10F" w:rsidR="00FC7B98" w:rsidRPr="00FC7B98" w:rsidRDefault="00FC7B98" w:rsidP="00FC7B98">
      <w:pPr>
        <w:spacing w:after="0" w:line="240" w:lineRule="auto"/>
        <w:ind w:left="720"/>
        <w:rPr>
          <w:sz w:val="22"/>
          <w:szCs w:val="22"/>
        </w:rPr>
      </w:pPr>
      <w:r w:rsidRPr="00FC7B98">
        <w:rPr>
          <w:sz w:val="22"/>
          <w:szCs w:val="22"/>
        </w:rPr>
        <w:t>message : String - The actual hint text (e.g., "Use at least 8 characters.").</w:t>
      </w:r>
    </w:p>
    <w:p w14:paraId="1B81594B" w14:textId="5093B934" w:rsidR="00FC7B98" w:rsidRPr="00FC7B98" w:rsidRDefault="00FC7B98" w:rsidP="00FC7B98">
      <w:pPr>
        <w:spacing w:after="0" w:line="240" w:lineRule="auto"/>
        <w:ind w:left="720"/>
        <w:rPr>
          <w:sz w:val="22"/>
          <w:szCs w:val="22"/>
        </w:rPr>
      </w:pPr>
      <w:r w:rsidRPr="00FC7B98">
        <w:rPr>
          <w:sz w:val="22"/>
          <w:szCs w:val="22"/>
        </w:rPr>
        <w:t>category : String - The category of the hint (e.g., "Length", "Complexity").</w:t>
      </w:r>
    </w:p>
    <w:p w14:paraId="03479359" w14:textId="0B640C95" w:rsidR="00FC7B98" w:rsidRPr="00FC7B98" w:rsidRDefault="00FC7B98" w:rsidP="00FC7B98">
      <w:pPr>
        <w:spacing w:after="0" w:line="240" w:lineRule="auto"/>
        <w:ind w:left="720"/>
        <w:rPr>
          <w:sz w:val="22"/>
          <w:szCs w:val="22"/>
        </w:rPr>
      </w:pPr>
      <w:r w:rsidRPr="00FC7B98">
        <w:rPr>
          <w:sz w:val="22"/>
          <w:szCs w:val="22"/>
        </w:rPr>
        <w:t>getHint() - Returns the hint message.</w:t>
      </w:r>
    </w:p>
    <w:p w14:paraId="69010340" w14:textId="318885B2" w:rsidR="00FC7B98" w:rsidRPr="00FC7B98" w:rsidRDefault="00FC7B98" w:rsidP="00FC7B98">
      <w:pPr>
        <w:spacing w:after="0" w:line="240" w:lineRule="auto"/>
        <w:ind w:left="720"/>
        <w:rPr>
          <w:sz w:val="22"/>
          <w:szCs w:val="22"/>
        </w:rPr>
      </w:pPr>
      <w:r w:rsidRPr="00FC7B98">
        <w:rPr>
          <w:sz w:val="22"/>
          <w:szCs w:val="22"/>
        </w:rPr>
        <w:t>getCategory() - Returns the category of the hint.</w:t>
      </w:r>
    </w:p>
    <w:p w14:paraId="5AF08EB2" w14:textId="77777777" w:rsidR="00FC7B98" w:rsidRPr="00FC7B98" w:rsidRDefault="00000000" w:rsidP="00FC7B98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pict w14:anchorId="0F8420F2">
          <v:rect id="_x0000_i1030" style="width:0;height:1.5pt" o:hralign="center" o:hrstd="t" o:hr="t" fillcolor="#a0a0a0" stroked="f"/>
        </w:pict>
      </w:r>
    </w:p>
    <w:p w14:paraId="146111B6" w14:textId="6B55582F" w:rsidR="00FC7B98" w:rsidRPr="00FC7B98" w:rsidRDefault="00FC7B98" w:rsidP="00FC7B98">
      <w:pPr>
        <w:spacing w:after="0" w:line="240" w:lineRule="auto"/>
        <w:rPr>
          <w:b/>
          <w:bCs/>
          <w:sz w:val="22"/>
          <w:szCs w:val="22"/>
        </w:rPr>
      </w:pPr>
      <w:r w:rsidRPr="00FC7B98">
        <w:rPr>
          <w:b/>
          <w:bCs/>
          <w:sz w:val="22"/>
          <w:szCs w:val="22"/>
        </w:rPr>
        <w:t>HintManager</w:t>
      </w:r>
    </w:p>
    <w:p w14:paraId="5D6F8C70" w14:textId="77777777" w:rsidR="00FC7B98" w:rsidRPr="00FC7B98" w:rsidRDefault="00FC7B98" w:rsidP="00FC7B98">
      <w:pPr>
        <w:spacing w:after="0" w:line="240" w:lineRule="auto"/>
        <w:rPr>
          <w:sz w:val="22"/>
          <w:szCs w:val="22"/>
        </w:rPr>
      </w:pPr>
      <w:r w:rsidRPr="00FC7B98">
        <w:rPr>
          <w:sz w:val="22"/>
          <w:szCs w:val="22"/>
        </w:rPr>
        <w:t>Manages both dynamic and static hints, providing them to PasswordGame and PasswordLab as needed.</w:t>
      </w:r>
    </w:p>
    <w:p w14:paraId="58C148F0" w14:textId="1F1049F9" w:rsidR="00FC7B98" w:rsidRPr="00FC7B98" w:rsidRDefault="00FC7B98" w:rsidP="00FC7B98">
      <w:pPr>
        <w:spacing w:after="0" w:line="240" w:lineRule="auto"/>
        <w:ind w:left="720"/>
        <w:rPr>
          <w:sz w:val="22"/>
          <w:szCs w:val="22"/>
        </w:rPr>
      </w:pPr>
      <w:r w:rsidRPr="00FC7B98">
        <w:rPr>
          <w:sz w:val="22"/>
          <w:szCs w:val="22"/>
        </w:rPr>
        <w:t>dynamicHints : List&lt;Hint&gt; - Stores temporary, dynamically generated hints during gameplay.</w:t>
      </w:r>
    </w:p>
    <w:p w14:paraId="58374AFE" w14:textId="657D8F4A" w:rsidR="00FC7B98" w:rsidRPr="00FC7B98" w:rsidRDefault="00FC7B98" w:rsidP="00FC7B98">
      <w:pPr>
        <w:spacing w:after="0" w:line="240" w:lineRule="auto"/>
        <w:ind w:left="720"/>
        <w:rPr>
          <w:sz w:val="22"/>
          <w:szCs w:val="22"/>
        </w:rPr>
      </w:pPr>
      <w:r w:rsidRPr="00FC7B98">
        <w:rPr>
          <w:sz w:val="22"/>
          <w:szCs w:val="22"/>
        </w:rPr>
        <w:t>genericHints : List&lt;Hint&gt; - Stores static, preloaded hints for tutorials.</w:t>
      </w:r>
    </w:p>
    <w:p w14:paraId="5CDE122B" w14:textId="2A75F73E" w:rsidR="00FC7B98" w:rsidRPr="00FC7B98" w:rsidRDefault="00FC7B98" w:rsidP="00FC7B98">
      <w:pPr>
        <w:spacing w:after="0" w:line="240" w:lineRule="auto"/>
        <w:ind w:left="720"/>
        <w:rPr>
          <w:sz w:val="22"/>
          <w:szCs w:val="22"/>
        </w:rPr>
      </w:pPr>
      <w:r w:rsidRPr="00FC7B98">
        <w:rPr>
          <w:sz w:val="22"/>
          <w:szCs w:val="22"/>
        </w:rPr>
        <w:t>addDynamicHint(Hint) - Adds a dynamically generated hint during gameplay.</w:t>
      </w:r>
    </w:p>
    <w:p w14:paraId="1D5879F8" w14:textId="2C473384" w:rsidR="00FC7B98" w:rsidRPr="00FC7B98" w:rsidRDefault="00FC7B98" w:rsidP="00FC7B98">
      <w:pPr>
        <w:spacing w:after="0" w:line="240" w:lineRule="auto"/>
        <w:ind w:left="720"/>
        <w:rPr>
          <w:sz w:val="22"/>
          <w:szCs w:val="22"/>
        </w:rPr>
      </w:pPr>
      <w:r w:rsidRPr="00FC7B98">
        <w:rPr>
          <w:sz w:val="22"/>
          <w:szCs w:val="22"/>
        </w:rPr>
        <w:t>getGenericHints() - Retrieves the list of generic hints.</w:t>
      </w:r>
    </w:p>
    <w:p w14:paraId="068674F5" w14:textId="59C7CF53" w:rsidR="00FC7B98" w:rsidRPr="00FC7B98" w:rsidRDefault="00FC7B98" w:rsidP="00FC7B98">
      <w:pPr>
        <w:spacing w:after="0" w:line="240" w:lineRule="auto"/>
        <w:ind w:left="720"/>
        <w:rPr>
          <w:sz w:val="22"/>
          <w:szCs w:val="22"/>
        </w:rPr>
      </w:pPr>
      <w:r w:rsidRPr="00FC7B98">
        <w:rPr>
          <w:sz w:val="22"/>
          <w:szCs w:val="22"/>
        </w:rPr>
        <w:t>getDynamicHints() - Retrieves the list of dynamic hints for the current round.</w:t>
      </w:r>
    </w:p>
    <w:p w14:paraId="3E63349E" w14:textId="63C6B739" w:rsidR="00FC7B98" w:rsidRPr="00FC7B98" w:rsidRDefault="00FC7B98" w:rsidP="00FC7B98">
      <w:pPr>
        <w:spacing w:after="0" w:line="240" w:lineRule="auto"/>
        <w:ind w:left="720"/>
        <w:rPr>
          <w:sz w:val="22"/>
          <w:szCs w:val="22"/>
        </w:rPr>
      </w:pPr>
      <w:r w:rsidRPr="00FC7B98">
        <w:rPr>
          <w:sz w:val="22"/>
          <w:szCs w:val="22"/>
        </w:rPr>
        <w:t>clearDynamicHints() - Clears the dynamic hints after a round ends.</w:t>
      </w:r>
    </w:p>
    <w:sectPr w:rsidR="00FC7B98" w:rsidRPr="00FC7B98" w:rsidSect="00F418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C1BB5"/>
    <w:multiLevelType w:val="multilevel"/>
    <w:tmpl w:val="5AC80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2629F"/>
    <w:multiLevelType w:val="hybridMultilevel"/>
    <w:tmpl w:val="6F0A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D5523"/>
    <w:multiLevelType w:val="multilevel"/>
    <w:tmpl w:val="EDC06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5A639E"/>
    <w:multiLevelType w:val="multilevel"/>
    <w:tmpl w:val="D08A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1B0650"/>
    <w:multiLevelType w:val="multilevel"/>
    <w:tmpl w:val="A80AF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ED4DB0"/>
    <w:multiLevelType w:val="multilevel"/>
    <w:tmpl w:val="1A78E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D042DB"/>
    <w:multiLevelType w:val="hybridMultilevel"/>
    <w:tmpl w:val="134CA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A04ED8"/>
    <w:multiLevelType w:val="multilevel"/>
    <w:tmpl w:val="E850C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32519A"/>
    <w:multiLevelType w:val="multilevel"/>
    <w:tmpl w:val="A454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1077025">
    <w:abstractNumId w:val="7"/>
  </w:num>
  <w:num w:numId="2" w16cid:durableId="1052270853">
    <w:abstractNumId w:val="4"/>
  </w:num>
  <w:num w:numId="3" w16cid:durableId="2008316245">
    <w:abstractNumId w:val="1"/>
  </w:num>
  <w:num w:numId="4" w16cid:durableId="710299489">
    <w:abstractNumId w:val="6"/>
  </w:num>
  <w:num w:numId="5" w16cid:durableId="1660961649">
    <w:abstractNumId w:val="2"/>
  </w:num>
  <w:num w:numId="6" w16cid:durableId="1289319787">
    <w:abstractNumId w:val="3"/>
  </w:num>
  <w:num w:numId="7" w16cid:durableId="266888031">
    <w:abstractNumId w:val="8"/>
  </w:num>
  <w:num w:numId="8" w16cid:durableId="1918442042">
    <w:abstractNumId w:val="5"/>
  </w:num>
  <w:num w:numId="9" w16cid:durableId="365376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578"/>
    <w:rsid w:val="00352578"/>
    <w:rsid w:val="003A1609"/>
    <w:rsid w:val="00421667"/>
    <w:rsid w:val="005915A3"/>
    <w:rsid w:val="005B0B3F"/>
    <w:rsid w:val="005F0495"/>
    <w:rsid w:val="00617E82"/>
    <w:rsid w:val="007A413A"/>
    <w:rsid w:val="00AF6C88"/>
    <w:rsid w:val="00B24D59"/>
    <w:rsid w:val="00B32BDF"/>
    <w:rsid w:val="00CB6CBC"/>
    <w:rsid w:val="00EE2935"/>
    <w:rsid w:val="00F418A2"/>
    <w:rsid w:val="00F4666A"/>
    <w:rsid w:val="00F754CB"/>
    <w:rsid w:val="00FA7220"/>
    <w:rsid w:val="00FC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B020C"/>
  <w15:chartTrackingRefBased/>
  <w15:docId w15:val="{25EFE6B9-2696-451C-98E5-DE59F7AA5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B98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18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8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8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8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8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8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8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8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8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8A2"/>
    <w:rPr>
      <w:rFonts w:asciiTheme="majorHAnsi" w:eastAsiaTheme="majorEastAsia" w:hAnsiTheme="majorHAnsi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8A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8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8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8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8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8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8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8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8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8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8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8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8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8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8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8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8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8A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F418A2"/>
    <w:pPr>
      <w:spacing w:after="0" w:line="240" w:lineRule="auto"/>
    </w:pPr>
    <w:rPr>
      <w:rFonts w:ascii="Times New Roman" w:hAnsi="Times New Roman" w:cs="Times New Roman"/>
    </w:rPr>
  </w:style>
  <w:style w:type="paragraph" w:customStyle="1" w:styleId="Code">
    <w:name w:val="Code"/>
    <w:basedOn w:val="NoSpacing"/>
    <w:link w:val="CodeChar"/>
    <w:qFormat/>
    <w:rsid w:val="00421667"/>
    <w:pPr>
      <w:contextualSpacing/>
    </w:pPr>
    <w:rPr>
      <w:rFonts w:ascii="Courier New" w:hAnsi="Courier New" w:cs="Courier New"/>
      <w:sz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F418A2"/>
    <w:rPr>
      <w:rFonts w:ascii="Times New Roman" w:hAnsi="Times New Roman" w:cs="Times New Roman"/>
    </w:rPr>
  </w:style>
  <w:style w:type="character" w:customStyle="1" w:styleId="CodeChar">
    <w:name w:val="Code Char"/>
    <w:basedOn w:val="NoSpacingChar"/>
    <w:link w:val="Code"/>
    <w:rsid w:val="00421667"/>
    <w:rPr>
      <w:rFonts w:ascii="Courier New" w:hAnsi="Courier New" w:cs="Courier New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2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are\Documents\Custom%20Office%20Templates\homewor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homework.dotx</Template>
  <TotalTime>24</TotalTime>
  <Pages>2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Bassett</dc:creator>
  <cp:keywords/>
  <dc:description/>
  <cp:lastModifiedBy>Jordan P Bassett</cp:lastModifiedBy>
  <cp:revision>5</cp:revision>
  <dcterms:created xsi:type="dcterms:W3CDTF">2025-02-09T03:54:00Z</dcterms:created>
  <dcterms:modified xsi:type="dcterms:W3CDTF">2025-02-17T20:29:00Z</dcterms:modified>
</cp:coreProperties>
</file>