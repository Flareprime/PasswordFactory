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C3AAD" w14:textId="0B96E8A6" w:rsidR="005F4778" w:rsidRPr="00142EA2" w:rsidRDefault="005F4778" w:rsidP="005F4778">
      <w:pPr>
        <w:pStyle w:val="Title"/>
        <w:rPr>
          <w:rFonts w:ascii="Times New Roman" w:hAnsi="Times New Roman" w:cs="Times New Roman"/>
        </w:rPr>
      </w:pPr>
      <w:r w:rsidRPr="00142EA2">
        <w:rPr>
          <w:rFonts w:ascii="Times New Roman" w:hAnsi="Times New Roman" w:cs="Times New Roman"/>
        </w:rPr>
        <w:t>Password Factory Documentation</w:t>
      </w:r>
    </w:p>
    <w:p w14:paraId="3D8EFD3F" w14:textId="77777777" w:rsidR="00D82CB6" w:rsidRDefault="005F4778" w:rsidP="00D82CB6">
      <w:pPr>
        <w:pStyle w:val="NoSpacing"/>
      </w:pPr>
      <w:r w:rsidRPr="005F4778">
        <w:t>Jordan Bassett &amp; Lizbeth Garcia-Lopez</w:t>
      </w:r>
    </w:p>
    <w:p w14:paraId="44DBDEC7" w14:textId="77777777" w:rsidR="00D82CB6" w:rsidRDefault="005F4778" w:rsidP="00D82CB6">
      <w:pPr>
        <w:pStyle w:val="NoSpacing"/>
      </w:pPr>
      <w:r w:rsidRPr="005F4778">
        <w:t>CS236 - Advanced OOP</w:t>
      </w:r>
    </w:p>
    <w:p w14:paraId="7DC3E665" w14:textId="7F99F772" w:rsidR="005F4778" w:rsidRPr="005F4778" w:rsidRDefault="005F4778" w:rsidP="00D82CB6">
      <w:pPr>
        <w:pStyle w:val="NoSpacing"/>
      </w:pPr>
      <w:r w:rsidRPr="005F4778">
        <w:t xml:space="preserve">Last Updated: </w:t>
      </w:r>
      <w:r w:rsidR="00D82CB6">
        <w:fldChar w:fldCharType="begin"/>
      </w:r>
      <w:r w:rsidR="00D82CB6">
        <w:instrText xml:space="preserve"> DATE \@ "MMMM d, yyyy" </w:instrText>
      </w:r>
      <w:r w:rsidR="00D82CB6">
        <w:fldChar w:fldCharType="separate"/>
      </w:r>
      <w:r w:rsidR="00C65EF7">
        <w:rPr>
          <w:noProof/>
        </w:rPr>
        <w:t>March 18, 2025</w:t>
      </w:r>
      <w:r w:rsidR="00D82CB6">
        <w:fldChar w:fldCharType="end"/>
      </w:r>
    </w:p>
    <w:p w14:paraId="5F6AB1F1" w14:textId="77777777" w:rsidR="005F4778" w:rsidRDefault="00000000" w:rsidP="005F4778">
      <w:r>
        <w:pict w14:anchorId="70AF23E9">
          <v:rect id="_x0000_i1025" style="width:0;height:1.5pt" o:hralign="center" o:hrstd="t" o:hr="t" fillcolor="#a0a0a0" stroked="f"/>
        </w:pict>
      </w:r>
    </w:p>
    <w:p w14:paraId="22D02E20" w14:textId="4F3D6AE7" w:rsidR="00A22D82" w:rsidRDefault="00D0648F">
      <w:pPr>
        <w:pStyle w:val="TOC1"/>
        <w:tabs>
          <w:tab w:val="right" w:pos="1007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193144875" w:history="1">
        <w:r w:rsidR="00A22D82" w:rsidRPr="00880FE6">
          <w:rPr>
            <w:rStyle w:val="Hyperlink"/>
            <w:noProof/>
          </w:rPr>
          <w:t>1. Project Overview</w:t>
        </w:r>
        <w:r w:rsidR="00A22D82">
          <w:rPr>
            <w:noProof/>
            <w:webHidden/>
          </w:rPr>
          <w:tab/>
        </w:r>
        <w:r w:rsidR="00A22D82">
          <w:rPr>
            <w:noProof/>
            <w:webHidden/>
          </w:rPr>
          <w:fldChar w:fldCharType="begin"/>
        </w:r>
        <w:r w:rsidR="00A22D82">
          <w:rPr>
            <w:noProof/>
            <w:webHidden/>
          </w:rPr>
          <w:instrText xml:space="preserve"> PAGEREF _Toc193144875 \h </w:instrText>
        </w:r>
        <w:r w:rsidR="00A22D82">
          <w:rPr>
            <w:noProof/>
            <w:webHidden/>
          </w:rPr>
        </w:r>
        <w:r w:rsidR="00A22D82">
          <w:rPr>
            <w:noProof/>
            <w:webHidden/>
          </w:rPr>
          <w:fldChar w:fldCharType="separate"/>
        </w:r>
        <w:r w:rsidR="00C65EF7">
          <w:rPr>
            <w:noProof/>
            <w:webHidden/>
          </w:rPr>
          <w:t>1</w:t>
        </w:r>
        <w:r w:rsidR="00A22D82">
          <w:rPr>
            <w:noProof/>
            <w:webHidden/>
          </w:rPr>
          <w:fldChar w:fldCharType="end"/>
        </w:r>
      </w:hyperlink>
    </w:p>
    <w:p w14:paraId="13F4ECC7" w14:textId="36814842" w:rsidR="00A22D82" w:rsidRDefault="00A22D82">
      <w:pPr>
        <w:pStyle w:val="TOC1"/>
        <w:tabs>
          <w:tab w:val="right" w:pos="10070"/>
        </w:tabs>
        <w:rPr>
          <w:rFonts w:asciiTheme="minorHAnsi" w:eastAsiaTheme="minorEastAsia" w:hAnsiTheme="minorHAnsi" w:cstheme="minorBidi"/>
          <w:noProof/>
        </w:rPr>
      </w:pPr>
      <w:hyperlink w:anchor="_Toc193144881" w:history="1">
        <w:r w:rsidRPr="00880FE6">
          <w:rPr>
            <w:rStyle w:val="Hyperlink"/>
            <w:noProof/>
          </w:rPr>
          <w:t>2. Features &amp; Functionality</w:t>
        </w:r>
        <w:r>
          <w:rPr>
            <w:noProof/>
            <w:webHidden/>
          </w:rPr>
          <w:tab/>
        </w:r>
        <w:r>
          <w:rPr>
            <w:noProof/>
            <w:webHidden/>
          </w:rPr>
          <w:fldChar w:fldCharType="begin"/>
        </w:r>
        <w:r>
          <w:rPr>
            <w:noProof/>
            <w:webHidden/>
          </w:rPr>
          <w:instrText xml:space="preserve"> PAGEREF _Toc193144881 \h </w:instrText>
        </w:r>
        <w:r>
          <w:rPr>
            <w:noProof/>
            <w:webHidden/>
          </w:rPr>
        </w:r>
        <w:r>
          <w:rPr>
            <w:noProof/>
            <w:webHidden/>
          </w:rPr>
          <w:fldChar w:fldCharType="separate"/>
        </w:r>
        <w:r w:rsidR="00C65EF7">
          <w:rPr>
            <w:noProof/>
            <w:webHidden/>
          </w:rPr>
          <w:t>3</w:t>
        </w:r>
        <w:r>
          <w:rPr>
            <w:noProof/>
            <w:webHidden/>
          </w:rPr>
          <w:fldChar w:fldCharType="end"/>
        </w:r>
      </w:hyperlink>
    </w:p>
    <w:p w14:paraId="362C394E" w14:textId="2B3404C2" w:rsidR="00A22D82" w:rsidRDefault="00A22D82">
      <w:pPr>
        <w:pStyle w:val="TOC1"/>
        <w:tabs>
          <w:tab w:val="right" w:pos="10070"/>
        </w:tabs>
        <w:rPr>
          <w:rFonts w:asciiTheme="minorHAnsi" w:eastAsiaTheme="minorEastAsia" w:hAnsiTheme="minorHAnsi" w:cstheme="minorBidi"/>
          <w:noProof/>
        </w:rPr>
      </w:pPr>
      <w:hyperlink w:anchor="_Toc193144882" w:history="1">
        <w:r w:rsidRPr="00880FE6">
          <w:rPr>
            <w:rStyle w:val="Hyperlink"/>
            <w:noProof/>
          </w:rPr>
          <w:t>3. How to Play</w:t>
        </w:r>
        <w:r>
          <w:rPr>
            <w:noProof/>
            <w:webHidden/>
          </w:rPr>
          <w:tab/>
        </w:r>
        <w:r>
          <w:rPr>
            <w:noProof/>
            <w:webHidden/>
          </w:rPr>
          <w:fldChar w:fldCharType="begin"/>
        </w:r>
        <w:r>
          <w:rPr>
            <w:noProof/>
            <w:webHidden/>
          </w:rPr>
          <w:instrText xml:space="preserve"> PAGEREF _Toc193144882 \h </w:instrText>
        </w:r>
        <w:r>
          <w:rPr>
            <w:noProof/>
            <w:webHidden/>
          </w:rPr>
        </w:r>
        <w:r>
          <w:rPr>
            <w:noProof/>
            <w:webHidden/>
          </w:rPr>
          <w:fldChar w:fldCharType="separate"/>
        </w:r>
        <w:r w:rsidR="00C65EF7">
          <w:rPr>
            <w:noProof/>
            <w:webHidden/>
          </w:rPr>
          <w:t>3</w:t>
        </w:r>
        <w:r>
          <w:rPr>
            <w:noProof/>
            <w:webHidden/>
          </w:rPr>
          <w:fldChar w:fldCharType="end"/>
        </w:r>
      </w:hyperlink>
    </w:p>
    <w:p w14:paraId="599F22DA" w14:textId="63FF65F0" w:rsidR="00A22D82" w:rsidRDefault="00A22D82">
      <w:pPr>
        <w:pStyle w:val="TOC2"/>
        <w:tabs>
          <w:tab w:val="right" w:pos="10070"/>
        </w:tabs>
        <w:rPr>
          <w:rFonts w:asciiTheme="minorHAnsi" w:eastAsiaTheme="minorEastAsia" w:hAnsiTheme="minorHAnsi" w:cstheme="minorBidi"/>
          <w:noProof/>
        </w:rPr>
      </w:pPr>
      <w:hyperlink w:anchor="_Toc193144883" w:history="1">
        <w:r w:rsidRPr="00880FE6">
          <w:rPr>
            <w:rStyle w:val="Hyperlink"/>
            <w:noProof/>
          </w:rPr>
          <w:t>Password Factory Game</w:t>
        </w:r>
        <w:r>
          <w:rPr>
            <w:noProof/>
            <w:webHidden/>
          </w:rPr>
          <w:tab/>
        </w:r>
        <w:r>
          <w:rPr>
            <w:noProof/>
            <w:webHidden/>
          </w:rPr>
          <w:fldChar w:fldCharType="begin"/>
        </w:r>
        <w:r>
          <w:rPr>
            <w:noProof/>
            <w:webHidden/>
          </w:rPr>
          <w:instrText xml:space="preserve"> PAGEREF _Toc193144883 \h </w:instrText>
        </w:r>
        <w:r>
          <w:rPr>
            <w:noProof/>
            <w:webHidden/>
          </w:rPr>
        </w:r>
        <w:r>
          <w:rPr>
            <w:noProof/>
            <w:webHidden/>
          </w:rPr>
          <w:fldChar w:fldCharType="separate"/>
        </w:r>
        <w:r w:rsidR="00C65EF7">
          <w:rPr>
            <w:noProof/>
            <w:webHidden/>
          </w:rPr>
          <w:t>3</w:t>
        </w:r>
        <w:r>
          <w:rPr>
            <w:noProof/>
            <w:webHidden/>
          </w:rPr>
          <w:fldChar w:fldCharType="end"/>
        </w:r>
      </w:hyperlink>
    </w:p>
    <w:p w14:paraId="4908E3E8" w14:textId="4AEC002B" w:rsidR="00A22D82" w:rsidRDefault="00A22D82">
      <w:pPr>
        <w:pStyle w:val="TOC2"/>
        <w:tabs>
          <w:tab w:val="right" w:pos="10070"/>
        </w:tabs>
        <w:rPr>
          <w:rFonts w:asciiTheme="minorHAnsi" w:eastAsiaTheme="minorEastAsia" w:hAnsiTheme="minorHAnsi" w:cstheme="minorBidi"/>
          <w:noProof/>
        </w:rPr>
      </w:pPr>
      <w:hyperlink w:anchor="_Toc193144884" w:history="1">
        <w:r w:rsidRPr="00880FE6">
          <w:rPr>
            <w:rStyle w:val="Hyperlink"/>
            <w:noProof/>
          </w:rPr>
          <w:t>Password Lab</w:t>
        </w:r>
        <w:r>
          <w:rPr>
            <w:noProof/>
            <w:webHidden/>
          </w:rPr>
          <w:tab/>
        </w:r>
        <w:r>
          <w:rPr>
            <w:noProof/>
            <w:webHidden/>
          </w:rPr>
          <w:fldChar w:fldCharType="begin"/>
        </w:r>
        <w:r>
          <w:rPr>
            <w:noProof/>
            <w:webHidden/>
          </w:rPr>
          <w:instrText xml:space="preserve"> PAGEREF _Toc193144884 \h </w:instrText>
        </w:r>
        <w:r>
          <w:rPr>
            <w:noProof/>
            <w:webHidden/>
          </w:rPr>
        </w:r>
        <w:r>
          <w:rPr>
            <w:noProof/>
            <w:webHidden/>
          </w:rPr>
          <w:fldChar w:fldCharType="separate"/>
        </w:r>
        <w:r w:rsidR="00C65EF7">
          <w:rPr>
            <w:noProof/>
            <w:webHidden/>
          </w:rPr>
          <w:t>4</w:t>
        </w:r>
        <w:r>
          <w:rPr>
            <w:noProof/>
            <w:webHidden/>
          </w:rPr>
          <w:fldChar w:fldCharType="end"/>
        </w:r>
      </w:hyperlink>
    </w:p>
    <w:p w14:paraId="751C0588" w14:textId="4A851C0F" w:rsidR="00A22D82" w:rsidRDefault="00A22D82" w:rsidP="00A22D82">
      <w:pPr>
        <w:pStyle w:val="TOC2"/>
        <w:tabs>
          <w:tab w:val="right" w:pos="10070"/>
        </w:tabs>
        <w:ind w:left="0"/>
        <w:rPr>
          <w:rFonts w:asciiTheme="minorHAnsi" w:eastAsiaTheme="minorEastAsia" w:hAnsiTheme="minorHAnsi" w:cstheme="minorBidi"/>
          <w:noProof/>
        </w:rPr>
      </w:pPr>
      <w:hyperlink w:anchor="_Toc193144885" w:history="1">
        <w:r w:rsidRPr="00880FE6">
          <w:rPr>
            <w:rStyle w:val="Hyperlink"/>
            <w:noProof/>
          </w:rPr>
          <w:t>4. Class Overview</w:t>
        </w:r>
        <w:r>
          <w:rPr>
            <w:noProof/>
            <w:webHidden/>
          </w:rPr>
          <w:tab/>
        </w:r>
        <w:r>
          <w:rPr>
            <w:noProof/>
            <w:webHidden/>
          </w:rPr>
          <w:fldChar w:fldCharType="begin"/>
        </w:r>
        <w:r>
          <w:rPr>
            <w:noProof/>
            <w:webHidden/>
          </w:rPr>
          <w:instrText xml:space="preserve"> PAGEREF _Toc193144885 \h </w:instrText>
        </w:r>
        <w:r>
          <w:rPr>
            <w:noProof/>
            <w:webHidden/>
          </w:rPr>
        </w:r>
        <w:r>
          <w:rPr>
            <w:noProof/>
            <w:webHidden/>
          </w:rPr>
          <w:fldChar w:fldCharType="separate"/>
        </w:r>
        <w:r w:rsidR="00C65EF7">
          <w:rPr>
            <w:noProof/>
            <w:webHidden/>
          </w:rPr>
          <w:t>4</w:t>
        </w:r>
        <w:r>
          <w:rPr>
            <w:noProof/>
            <w:webHidden/>
          </w:rPr>
          <w:fldChar w:fldCharType="end"/>
        </w:r>
      </w:hyperlink>
    </w:p>
    <w:p w14:paraId="4F0D32D5" w14:textId="26E842EA" w:rsidR="00A22D82" w:rsidRDefault="00A22D82" w:rsidP="00A22D82">
      <w:pPr>
        <w:pStyle w:val="TOC2"/>
        <w:tabs>
          <w:tab w:val="right" w:pos="10070"/>
        </w:tabs>
        <w:ind w:left="0"/>
        <w:rPr>
          <w:rFonts w:asciiTheme="minorHAnsi" w:eastAsiaTheme="minorEastAsia" w:hAnsiTheme="minorHAnsi" w:cstheme="minorBidi"/>
          <w:noProof/>
        </w:rPr>
      </w:pPr>
      <w:hyperlink w:anchor="_Toc193144886" w:history="1">
        <w:r w:rsidRPr="00880FE6">
          <w:rPr>
            <w:rStyle w:val="Hyperlink"/>
            <w:noProof/>
          </w:rPr>
          <w:t>5. Class Descriptions</w:t>
        </w:r>
        <w:r>
          <w:rPr>
            <w:rStyle w:val="Hyperlink"/>
            <w:noProof/>
          </w:rPr>
          <w:t>, Variables</w:t>
        </w:r>
        <w:r w:rsidR="00B14496">
          <w:rPr>
            <w:rStyle w:val="Hyperlink"/>
            <w:noProof/>
          </w:rPr>
          <w:t>,</w:t>
        </w:r>
        <w:r w:rsidRPr="00880FE6">
          <w:rPr>
            <w:rStyle w:val="Hyperlink"/>
            <w:noProof/>
          </w:rPr>
          <w:t xml:space="preserve"> and Methods</w:t>
        </w:r>
        <w:r>
          <w:rPr>
            <w:noProof/>
            <w:webHidden/>
          </w:rPr>
          <w:tab/>
        </w:r>
        <w:r>
          <w:rPr>
            <w:noProof/>
            <w:webHidden/>
          </w:rPr>
          <w:fldChar w:fldCharType="begin"/>
        </w:r>
        <w:r>
          <w:rPr>
            <w:noProof/>
            <w:webHidden/>
          </w:rPr>
          <w:instrText xml:space="preserve"> PAGEREF _Toc193144886 \h </w:instrText>
        </w:r>
        <w:r>
          <w:rPr>
            <w:noProof/>
            <w:webHidden/>
          </w:rPr>
        </w:r>
        <w:r>
          <w:rPr>
            <w:noProof/>
            <w:webHidden/>
          </w:rPr>
          <w:fldChar w:fldCharType="separate"/>
        </w:r>
        <w:r w:rsidR="00C65EF7">
          <w:rPr>
            <w:noProof/>
            <w:webHidden/>
          </w:rPr>
          <w:t>4</w:t>
        </w:r>
        <w:r>
          <w:rPr>
            <w:noProof/>
            <w:webHidden/>
          </w:rPr>
          <w:fldChar w:fldCharType="end"/>
        </w:r>
      </w:hyperlink>
    </w:p>
    <w:p w14:paraId="4863FC1B" w14:textId="4C2EA9EC" w:rsidR="00A22D82" w:rsidRDefault="00A22D82" w:rsidP="00A22D82">
      <w:pPr>
        <w:pStyle w:val="TOC2"/>
        <w:tabs>
          <w:tab w:val="right" w:pos="10070"/>
        </w:tabs>
        <w:ind w:left="0"/>
        <w:rPr>
          <w:rFonts w:asciiTheme="minorHAnsi" w:eastAsiaTheme="minorEastAsia" w:hAnsiTheme="minorHAnsi" w:cstheme="minorBidi"/>
          <w:noProof/>
        </w:rPr>
      </w:pPr>
      <w:hyperlink w:anchor="_Toc193144887" w:history="1">
        <w:r w:rsidRPr="00880FE6">
          <w:rPr>
            <w:rStyle w:val="Hyperlink"/>
            <w:noProof/>
          </w:rPr>
          <w:t xml:space="preserve">6. Inheritance, Polymorphism, </w:t>
        </w:r>
        <w:r w:rsidR="00B14496">
          <w:rPr>
            <w:rStyle w:val="Hyperlink"/>
            <w:noProof/>
          </w:rPr>
          <w:t xml:space="preserve">and </w:t>
        </w:r>
        <w:r w:rsidRPr="00880FE6">
          <w:rPr>
            <w:rStyle w:val="Hyperlink"/>
            <w:noProof/>
          </w:rPr>
          <w:t>Interfaces</w:t>
        </w:r>
        <w:r>
          <w:rPr>
            <w:noProof/>
            <w:webHidden/>
          </w:rPr>
          <w:tab/>
        </w:r>
        <w:r>
          <w:rPr>
            <w:noProof/>
            <w:webHidden/>
          </w:rPr>
          <w:fldChar w:fldCharType="begin"/>
        </w:r>
        <w:r>
          <w:rPr>
            <w:noProof/>
            <w:webHidden/>
          </w:rPr>
          <w:instrText xml:space="preserve"> PAGEREF _Toc193144887 \h </w:instrText>
        </w:r>
        <w:r>
          <w:rPr>
            <w:noProof/>
            <w:webHidden/>
          </w:rPr>
        </w:r>
        <w:r>
          <w:rPr>
            <w:noProof/>
            <w:webHidden/>
          </w:rPr>
          <w:fldChar w:fldCharType="separate"/>
        </w:r>
        <w:r w:rsidR="00C65EF7">
          <w:rPr>
            <w:noProof/>
            <w:webHidden/>
          </w:rPr>
          <w:t>7</w:t>
        </w:r>
        <w:r>
          <w:rPr>
            <w:noProof/>
            <w:webHidden/>
          </w:rPr>
          <w:fldChar w:fldCharType="end"/>
        </w:r>
      </w:hyperlink>
    </w:p>
    <w:p w14:paraId="3ECB72C6" w14:textId="78DC0558" w:rsidR="00A22D82" w:rsidRDefault="00A22D82" w:rsidP="00A22D82">
      <w:pPr>
        <w:pStyle w:val="TOC2"/>
        <w:tabs>
          <w:tab w:val="right" w:pos="10070"/>
        </w:tabs>
        <w:ind w:left="0"/>
        <w:rPr>
          <w:rFonts w:asciiTheme="minorHAnsi" w:eastAsiaTheme="minorEastAsia" w:hAnsiTheme="minorHAnsi" w:cstheme="minorBidi"/>
          <w:noProof/>
        </w:rPr>
      </w:pPr>
      <w:hyperlink w:anchor="_Toc193144888" w:history="1">
        <w:r w:rsidRPr="00880FE6">
          <w:rPr>
            <w:rStyle w:val="Hyperlink"/>
            <w:noProof/>
          </w:rPr>
          <w:t>7. File Handling</w:t>
        </w:r>
        <w:r>
          <w:rPr>
            <w:noProof/>
            <w:webHidden/>
          </w:rPr>
          <w:tab/>
        </w:r>
        <w:r>
          <w:rPr>
            <w:noProof/>
            <w:webHidden/>
          </w:rPr>
          <w:fldChar w:fldCharType="begin"/>
        </w:r>
        <w:r>
          <w:rPr>
            <w:noProof/>
            <w:webHidden/>
          </w:rPr>
          <w:instrText xml:space="preserve"> PAGEREF _Toc193144888 \h </w:instrText>
        </w:r>
        <w:r>
          <w:rPr>
            <w:noProof/>
            <w:webHidden/>
          </w:rPr>
        </w:r>
        <w:r>
          <w:rPr>
            <w:noProof/>
            <w:webHidden/>
          </w:rPr>
          <w:fldChar w:fldCharType="separate"/>
        </w:r>
        <w:r w:rsidR="00C65EF7">
          <w:rPr>
            <w:noProof/>
            <w:webHidden/>
          </w:rPr>
          <w:t>7</w:t>
        </w:r>
        <w:r>
          <w:rPr>
            <w:noProof/>
            <w:webHidden/>
          </w:rPr>
          <w:fldChar w:fldCharType="end"/>
        </w:r>
      </w:hyperlink>
    </w:p>
    <w:p w14:paraId="1DFEDD0A" w14:textId="214AF4E9" w:rsidR="00A22D82" w:rsidRDefault="00A22D82" w:rsidP="00A22D82">
      <w:pPr>
        <w:pStyle w:val="TOC2"/>
        <w:tabs>
          <w:tab w:val="right" w:pos="10070"/>
        </w:tabs>
        <w:ind w:left="0"/>
        <w:rPr>
          <w:rFonts w:asciiTheme="minorHAnsi" w:eastAsiaTheme="minorEastAsia" w:hAnsiTheme="minorHAnsi" w:cstheme="minorBidi"/>
          <w:noProof/>
        </w:rPr>
      </w:pPr>
      <w:hyperlink w:anchor="_Toc193144889" w:history="1">
        <w:r w:rsidRPr="00880FE6">
          <w:rPr>
            <w:rStyle w:val="Hyperlink"/>
            <w:noProof/>
          </w:rPr>
          <w:t>8. Future Improvements</w:t>
        </w:r>
        <w:r>
          <w:rPr>
            <w:noProof/>
            <w:webHidden/>
          </w:rPr>
          <w:tab/>
        </w:r>
        <w:r>
          <w:rPr>
            <w:noProof/>
            <w:webHidden/>
          </w:rPr>
          <w:fldChar w:fldCharType="begin"/>
        </w:r>
        <w:r>
          <w:rPr>
            <w:noProof/>
            <w:webHidden/>
          </w:rPr>
          <w:instrText xml:space="preserve"> PAGEREF _Toc193144889 \h </w:instrText>
        </w:r>
        <w:r>
          <w:rPr>
            <w:noProof/>
            <w:webHidden/>
          </w:rPr>
        </w:r>
        <w:r>
          <w:rPr>
            <w:noProof/>
            <w:webHidden/>
          </w:rPr>
          <w:fldChar w:fldCharType="separate"/>
        </w:r>
        <w:r w:rsidR="00C65EF7">
          <w:rPr>
            <w:noProof/>
            <w:webHidden/>
          </w:rPr>
          <w:t>8</w:t>
        </w:r>
        <w:r>
          <w:rPr>
            <w:noProof/>
            <w:webHidden/>
          </w:rPr>
          <w:fldChar w:fldCharType="end"/>
        </w:r>
      </w:hyperlink>
    </w:p>
    <w:p w14:paraId="55728A92" w14:textId="2CE1A5EA" w:rsidR="00A22D82" w:rsidRDefault="00A22D82" w:rsidP="00A22D82">
      <w:pPr>
        <w:pStyle w:val="TOC2"/>
        <w:tabs>
          <w:tab w:val="right" w:pos="10070"/>
        </w:tabs>
        <w:ind w:left="0"/>
        <w:rPr>
          <w:rFonts w:asciiTheme="minorHAnsi" w:eastAsiaTheme="minorEastAsia" w:hAnsiTheme="minorHAnsi" w:cstheme="minorBidi"/>
          <w:noProof/>
        </w:rPr>
      </w:pPr>
      <w:hyperlink w:anchor="_Toc193144890" w:history="1">
        <w:r w:rsidRPr="00880FE6">
          <w:rPr>
            <w:rStyle w:val="Hyperlink"/>
            <w:noProof/>
          </w:rPr>
          <w:t>9. UML Diagram</w:t>
        </w:r>
        <w:r>
          <w:rPr>
            <w:noProof/>
            <w:webHidden/>
          </w:rPr>
          <w:tab/>
        </w:r>
        <w:r>
          <w:rPr>
            <w:noProof/>
            <w:webHidden/>
          </w:rPr>
          <w:fldChar w:fldCharType="begin"/>
        </w:r>
        <w:r>
          <w:rPr>
            <w:noProof/>
            <w:webHidden/>
          </w:rPr>
          <w:instrText xml:space="preserve"> PAGEREF _Toc193144890 \h </w:instrText>
        </w:r>
        <w:r>
          <w:rPr>
            <w:noProof/>
            <w:webHidden/>
          </w:rPr>
        </w:r>
        <w:r>
          <w:rPr>
            <w:noProof/>
            <w:webHidden/>
          </w:rPr>
          <w:fldChar w:fldCharType="separate"/>
        </w:r>
        <w:r w:rsidR="00C65EF7">
          <w:rPr>
            <w:noProof/>
            <w:webHidden/>
          </w:rPr>
          <w:t>9</w:t>
        </w:r>
        <w:r>
          <w:rPr>
            <w:noProof/>
            <w:webHidden/>
          </w:rPr>
          <w:fldChar w:fldCharType="end"/>
        </w:r>
      </w:hyperlink>
    </w:p>
    <w:p w14:paraId="263AD6E3" w14:textId="737AD607" w:rsidR="00A22D82" w:rsidRDefault="00A22D82" w:rsidP="00A22D82">
      <w:pPr>
        <w:pStyle w:val="TOC2"/>
        <w:tabs>
          <w:tab w:val="right" w:pos="10070"/>
        </w:tabs>
        <w:ind w:left="0"/>
        <w:rPr>
          <w:rFonts w:asciiTheme="minorHAnsi" w:eastAsiaTheme="minorEastAsia" w:hAnsiTheme="minorHAnsi" w:cstheme="minorBidi"/>
          <w:noProof/>
        </w:rPr>
      </w:pPr>
      <w:hyperlink w:anchor="_Toc193144891" w:history="1">
        <w:r w:rsidRPr="00880FE6">
          <w:rPr>
            <w:rStyle w:val="Hyperlink"/>
            <w:noProof/>
          </w:rPr>
          <w:t>11. Screenshots</w:t>
        </w:r>
        <w:r>
          <w:rPr>
            <w:noProof/>
            <w:webHidden/>
          </w:rPr>
          <w:tab/>
        </w:r>
        <w:r>
          <w:rPr>
            <w:noProof/>
            <w:webHidden/>
          </w:rPr>
          <w:fldChar w:fldCharType="begin"/>
        </w:r>
        <w:r>
          <w:rPr>
            <w:noProof/>
            <w:webHidden/>
          </w:rPr>
          <w:instrText xml:space="preserve"> PAGEREF _Toc193144891 \h </w:instrText>
        </w:r>
        <w:r>
          <w:rPr>
            <w:noProof/>
            <w:webHidden/>
          </w:rPr>
        </w:r>
        <w:r>
          <w:rPr>
            <w:noProof/>
            <w:webHidden/>
          </w:rPr>
          <w:fldChar w:fldCharType="separate"/>
        </w:r>
        <w:r w:rsidR="00C65EF7">
          <w:rPr>
            <w:noProof/>
            <w:webHidden/>
          </w:rPr>
          <w:t>10</w:t>
        </w:r>
        <w:r>
          <w:rPr>
            <w:noProof/>
            <w:webHidden/>
          </w:rPr>
          <w:fldChar w:fldCharType="end"/>
        </w:r>
      </w:hyperlink>
    </w:p>
    <w:p w14:paraId="3A527FC2" w14:textId="7F3D393A" w:rsidR="00A22D82" w:rsidRDefault="00A22D82" w:rsidP="00A22D82">
      <w:pPr>
        <w:pStyle w:val="TOC2"/>
        <w:tabs>
          <w:tab w:val="right" w:pos="10070"/>
        </w:tabs>
        <w:ind w:left="0"/>
        <w:rPr>
          <w:rFonts w:asciiTheme="minorHAnsi" w:eastAsiaTheme="minorEastAsia" w:hAnsiTheme="minorHAnsi" w:cstheme="minorBidi"/>
          <w:noProof/>
        </w:rPr>
      </w:pPr>
      <w:hyperlink w:anchor="_Toc193144892" w:history="1">
        <w:r w:rsidRPr="00880FE6">
          <w:rPr>
            <w:rStyle w:val="Hyperlink"/>
            <w:noProof/>
          </w:rPr>
          <w:t>12. Credits</w:t>
        </w:r>
        <w:r>
          <w:rPr>
            <w:noProof/>
            <w:webHidden/>
          </w:rPr>
          <w:tab/>
        </w:r>
        <w:r>
          <w:rPr>
            <w:noProof/>
            <w:webHidden/>
          </w:rPr>
          <w:fldChar w:fldCharType="begin"/>
        </w:r>
        <w:r>
          <w:rPr>
            <w:noProof/>
            <w:webHidden/>
          </w:rPr>
          <w:instrText xml:space="preserve"> PAGEREF _Toc193144892 \h </w:instrText>
        </w:r>
        <w:r>
          <w:rPr>
            <w:noProof/>
            <w:webHidden/>
          </w:rPr>
        </w:r>
        <w:r>
          <w:rPr>
            <w:noProof/>
            <w:webHidden/>
          </w:rPr>
          <w:fldChar w:fldCharType="separate"/>
        </w:r>
        <w:r w:rsidR="00C65EF7">
          <w:rPr>
            <w:noProof/>
            <w:webHidden/>
          </w:rPr>
          <w:t>11</w:t>
        </w:r>
        <w:r>
          <w:rPr>
            <w:noProof/>
            <w:webHidden/>
          </w:rPr>
          <w:fldChar w:fldCharType="end"/>
        </w:r>
      </w:hyperlink>
    </w:p>
    <w:p w14:paraId="09FBFF49" w14:textId="057803E0" w:rsidR="00A22D82" w:rsidRDefault="00A22D82" w:rsidP="00A22D82">
      <w:pPr>
        <w:pStyle w:val="TOC2"/>
        <w:tabs>
          <w:tab w:val="right" w:pos="10070"/>
        </w:tabs>
        <w:ind w:left="0"/>
        <w:rPr>
          <w:rFonts w:asciiTheme="minorHAnsi" w:eastAsiaTheme="minorEastAsia" w:hAnsiTheme="minorHAnsi" w:cstheme="minorBidi"/>
          <w:noProof/>
        </w:rPr>
      </w:pPr>
      <w:hyperlink w:anchor="_Toc193144893" w:history="1">
        <w:r w:rsidRPr="00880FE6">
          <w:rPr>
            <w:rStyle w:val="Hyperlink"/>
            <w:noProof/>
          </w:rPr>
          <w:t>13. Build &amp; Run Information</w:t>
        </w:r>
        <w:r>
          <w:rPr>
            <w:noProof/>
            <w:webHidden/>
          </w:rPr>
          <w:tab/>
        </w:r>
        <w:r>
          <w:rPr>
            <w:noProof/>
            <w:webHidden/>
          </w:rPr>
          <w:fldChar w:fldCharType="begin"/>
        </w:r>
        <w:r>
          <w:rPr>
            <w:noProof/>
            <w:webHidden/>
          </w:rPr>
          <w:instrText xml:space="preserve"> PAGEREF _Toc193144893 \h </w:instrText>
        </w:r>
        <w:r>
          <w:rPr>
            <w:noProof/>
            <w:webHidden/>
          </w:rPr>
        </w:r>
        <w:r>
          <w:rPr>
            <w:noProof/>
            <w:webHidden/>
          </w:rPr>
          <w:fldChar w:fldCharType="separate"/>
        </w:r>
        <w:r w:rsidR="00C65EF7">
          <w:rPr>
            <w:noProof/>
            <w:webHidden/>
          </w:rPr>
          <w:t>12</w:t>
        </w:r>
        <w:r>
          <w:rPr>
            <w:noProof/>
            <w:webHidden/>
          </w:rPr>
          <w:fldChar w:fldCharType="end"/>
        </w:r>
      </w:hyperlink>
    </w:p>
    <w:p w14:paraId="237D43C7" w14:textId="50562183" w:rsidR="00A22D82" w:rsidRDefault="00A22D82" w:rsidP="00A22D82">
      <w:pPr>
        <w:pStyle w:val="TOC2"/>
        <w:tabs>
          <w:tab w:val="right" w:pos="10070"/>
        </w:tabs>
        <w:ind w:left="0"/>
        <w:rPr>
          <w:rFonts w:asciiTheme="minorHAnsi" w:eastAsiaTheme="minorEastAsia" w:hAnsiTheme="minorHAnsi" w:cstheme="minorBidi"/>
          <w:noProof/>
        </w:rPr>
      </w:pPr>
      <w:hyperlink w:anchor="_Toc193144894" w:history="1">
        <w:r w:rsidRPr="00880FE6">
          <w:rPr>
            <w:rStyle w:val="Hyperlink"/>
            <w:noProof/>
          </w:rPr>
          <w:t>14. Project Repository</w:t>
        </w:r>
        <w:r>
          <w:rPr>
            <w:noProof/>
            <w:webHidden/>
          </w:rPr>
          <w:tab/>
        </w:r>
        <w:r>
          <w:rPr>
            <w:noProof/>
            <w:webHidden/>
          </w:rPr>
          <w:fldChar w:fldCharType="begin"/>
        </w:r>
        <w:r>
          <w:rPr>
            <w:noProof/>
            <w:webHidden/>
          </w:rPr>
          <w:instrText xml:space="preserve"> PAGEREF _Toc193144894 \h </w:instrText>
        </w:r>
        <w:r>
          <w:rPr>
            <w:noProof/>
            <w:webHidden/>
          </w:rPr>
        </w:r>
        <w:r>
          <w:rPr>
            <w:noProof/>
            <w:webHidden/>
          </w:rPr>
          <w:fldChar w:fldCharType="separate"/>
        </w:r>
        <w:r w:rsidR="00C65EF7">
          <w:rPr>
            <w:noProof/>
            <w:webHidden/>
          </w:rPr>
          <w:t>12</w:t>
        </w:r>
        <w:r>
          <w:rPr>
            <w:noProof/>
            <w:webHidden/>
          </w:rPr>
          <w:fldChar w:fldCharType="end"/>
        </w:r>
      </w:hyperlink>
    </w:p>
    <w:p w14:paraId="3568C519" w14:textId="179DDBDF" w:rsidR="00D0648F" w:rsidRDefault="00D0648F" w:rsidP="00D0648F">
      <w:r>
        <w:fldChar w:fldCharType="end"/>
      </w:r>
      <w:r w:rsidR="00000000">
        <w:pict w14:anchorId="5B004BCC">
          <v:rect id="_x0000_i1026" style="width:0;height:1.5pt" o:hralign="center" o:hrstd="t" o:hr="t" fillcolor="#a0a0a0" stroked="f"/>
        </w:pict>
      </w:r>
    </w:p>
    <w:p w14:paraId="7F6A4908" w14:textId="77777777" w:rsidR="005F4778" w:rsidRPr="005F4778" w:rsidRDefault="005F4778" w:rsidP="005F4778">
      <w:pPr>
        <w:pStyle w:val="Heading1"/>
      </w:pPr>
      <w:bookmarkStart w:id="0" w:name="_Toc193051455"/>
      <w:bookmarkStart w:id="1" w:name="_Toc193144875"/>
      <w:r w:rsidRPr="005F4778">
        <w:t>1. Project Overview</w:t>
      </w:r>
      <w:bookmarkEnd w:id="0"/>
      <w:bookmarkEnd w:id="1"/>
    </w:p>
    <w:p w14:paraId="2B80C021" w14:textId="7163BD5A" w:rsidR="005F4778" w:rsidRPr="005F4778" w:rsidRDefault="005F4778" w:rsidP="00D82CB6">
      <w:pPr>
        <w:ind w:left="90"/>
      </w:pPr>
      <w:r w:rsidRPr="005F4778">
        <w:t xml:space="preserve">Password Factory is a JavaFX-based educational game developed as a team project by Jordan Bassett and Lizbeth Garcia-Lopez for CS236 - Advanced Object-Oriented Programming </w:t>
      </w:r>
      <w:r w:rsidR="00D82CB6">
        <w:t>at Columbia Basin College.</w:t>
      </w:r>
      <w:r w:rsidR="00C161F1">
        <w:t xml:space="preserve"> It was written in </w:t>
      </w:r>
      <w:r w:rsidR="00501C46">
        <w:t xml:space="preserve">Java version 23.02 using the </w:t>
      </w:r>
      <w:r w:rsidR="00501C46" w:rsidRPr="00501C46">
        <w:t>NetBeans IDE 24</w:t>
      </w:r>
      <w:r w:rsidR="00501C46">
        <w:t>.</w:t>
      </w:r>
    </w:p>
    <w:p w14:paraId="05576E29" w14:textId="77777777" w:rsidR="005F4778" w:rsidRDefault="005F4778" w:rsidP="00D82CB6">
      <w:pPr>
        <w:ind w:left="90"/>
      </w:pPr>
      <w:r w:rsidRPr="005F4778">
        <w:t>The project follows the CS236 Final Project: Strong Password Creation Game for Kids assignment guidelines. The objective was to design and implement a game that teaches users how to create strong, non-dictionary passwords in an interactive and engaging way.</w:t>
      </w:r>
    </w:p>
    <w:p w14:paraId="1BEBE173" w14:textId="4DF76221" w:rsidR="00D0648F" w:rsidRDefault="00C85BEE" w:rsidP="00D82CB6">
      <w:pPr>
        <w:ind w:left="90"/>
      </w:pPr>
      <w:r w:rsidRPr="00C85BEE">
        <w:t>The complete project source code is available on GitHub:</w:t>
      </w:r>
      <w:r>
        <w:t xml:space="preserve"> </w:t>
      </w:r>
      <w:hyperlink r:id="rId8" w:history="1">
        <w:r w:rsidRPr="00C85BEE">
          <w:rPr>
            <w:rStyle w:val="Hyperlink"/>
          </w:rPr>
          <w:t>https://github.com/Flareprime/PasswordFactory</w:t>
        </w:r>
      </w:hyperlink>
    </w:p>
    <w:p w14:paraId="25BAB884" w14:textId="77777777" w:rsidR="005F4778" w:rsidRPr="005F4778" w:rsidRDefault="005F4778" w:rsidP="001C4222">
      <w:pPr>
        <w:pStyle w:val="Heading2"/>
      </w:pPr>
      <w:bookmarkStart w:id="2" w:name="_Toc193051456"/>
      <w:bookmarkStart w:id="3" w:name="_Toc193051569"/>
      <w:bookmarkStart w:id="4" w:name="_Toc193144876"/>
      <w:r w:rsidRPr="005F4778">
        <w:t>Project Purpose</w:t>
      </w:r>
      <w:bookmarkEnd w:id="2"/>
      <w:bookmarkEnd w:id="3"/>
      <w:bookmarkEnd w:id="4"/>
    </w:p>
    <w:p w14:paraId="63C4EAC9" w14:textId="77777777" w:rsidR="00D82CB6" w:rsidRDefault="005F4778" w:rsidP="005F4778">
      <w:r w:rsidRPr="005F4778">
        <w:t>The goal of Password Factory is to teach children (and anyone new to password security) how to create strong passwords using memorable phrases, randomness, and variety in character types.</w:t>
      </w:r>
    </w:p>
    <w:p w14:paraId="07456B56" w14:textId="1470008E" w:rsidR="005F4778" w:rsidRPr="005F4778" w:rsidRDefault="005F4778" w:rsidP="005F4778">
      <w:r w:rsidRPr="005F4778">
        <w:lastRenderedPageBreak/>
        <w:t>The game provides real-time feedback, encourages experimentation, and penalizes weak passwords (e.g., short or common words).</w:t>
      </w:r>
    </w:p>
    <w:p w14:paraId="0C0D0DA1" w14:textId="77777777" w:rsidR="005F4778" w:rsidRPr="005F4778" w:rsidRDefault="00000000" w:rsidP="005F4778">
      <w:r>
        <w:pict w14:anchorId="39AB23AD">
          <v:rect id="_x0000_i1027" style="width:0;height:1.5pt" o:hralign="center" o:hrstd="t" o:hr="t" fillcolor="#a0a0a0" stroked="f"/>
        </w:pict>
      </w:r>
    </w:p>
    <w:p w14:paraId="59B0592B" w14:textId="77777777" w:rsidR="005F4778" w:rsidRPr="005F4778" w:rsidRDefault="005F4778" w:rsidP="005F4778">
      <w:r w:rsidRPr="005F4778">
        <w:t>This project fulfills all requirements across the four phases outlined in the assignment:</w:t>
      </w:r>
    </w:p>
    <w:p w14:paraId="6BD08671" w14:textId="508F08D1" w:rsidR="005F4778" w:rsidRPr="005F4778" w:rsidRDefault="005F4778" w:rsidP="001C4222">
      <w:pPr>
        <w:pStyle w:val="Heading2"/>
      </w:pPr>
      <w:bookmarkStart w:id="5" w:name="_Toc193051387"/>
      <w:bookmarkStart w:id="6" w:name="_Toc193051457"/>
      <w:bookmarkStart w:id="7" w:name="_Toc193051535"/>
      <w:bookmarkStart w:id="8" w:name="_Toc193051570"/>
      <w:bookmarkStart w:id="9" w:name="_Toc193144877"/>
      <w:r w:rsidRPr="005F4778">
        <w:t>Phase 1 Requirements Met:</w:t>
      </w:r>
      <w:bookmarkEnd w:id="5"/>
      <w:bookmarkEnd w:id="6"/>
      <w:bookmarkEnd w:id="7"/>
      <w:bookmarkEnd w:id="8"/>
      <w:bookmarkEnd w:id="9"/>
    </w:p>
    <w:p w14:paraId="39C29CA8" w14:textId="77777777" w:rsidR="005F4778" w:rsidRPr="005F4778" w:rsidRDefault="005F4778" w:rsidP="00D82CB6">
      <w:pPr>
        <w:pStyle w:val="blist"/>
      </w:pPr>
      <w:r w:rsidRPr="005F4778">
        <w:t>Designed and implemented a Graphical User Interface (GUI) using JavaFX.</w:t>
      </w:r>
    </w:p>
    <w:p w14:paraId="7A009964" w14:textId="77777777" w:rsidR="005F4778" w:rsidRPr="00D82CB6" w:rsidRDefault="005F4778" w:rsidP="00D82CB6">
      <w:pPr>
        <w:pStyle w:val="blist"/>
      </w:pPr>
      <w:r w:rsidRPr="00D82CB6">
        <w:t>Created multiple classes, including at least one abstract class (</w:t>
      </w:r>
      <w:proofErr w:type="spellStart"/>
      <w:r w:rsidRPr="00D82CB6">
        <w:t>PasswordComponent</w:t>
      </w:r>
      <w:proofErr w:type="spellEnd"/>
      <w:r w:rsidRPr="00D82CB6">
        <w:t>) and one interface (</w:t>
      </w:r>
      <w:proofErr w:type="spellStart"/>
      <w:r w:rsidRPr="00D82CB6">
        <w:t>PasswordChecker</w:t>
      </w:r>
      <w:proofErr w:type="spellEnd"/>
      <w:r w:rsidRPr="00D82CB6">
        <w:t>).</w:t>
      </w:r>
    </w:p>
    <w:p w14:paraId="040992A9" w14:textId="77777777" w:rsidR="005F4778" w:rsidRPr="005F4778" w:rsidRDefault="005F4778" w:rsidP="00D82CB6">
      <w:pPr>
        <w:pStyle w:val="blist"/>
      </w:pPr>
      <w:r w:rsidRPr="005F4778">
        <w:t>Demonstrated inheritance and object composition in class design.</w:t>
      </w:r>
    </w:p>
    <w:p w14:paraId="7E4BFE49" w14:textId="77777777" w:rsidR="005F4778" w:rsidRPr="005F4778" w:rsidRDefault="005F4778" w:rsidP="00D82CB6">
      <w:pPr>
        <w:pStyle w:val="blist"/>
      </w:pPr>
      <w:r w:rsidRPr="005F4778">
        <w:t>Produced a UML diagram aligning with the final implementation.</w:t>
      </w:r>
    </w:p>
    <w:p w14:paraId="44672CC2" w14:textId="77777777" w:rsidR="005F4778" w:rsidRPr="005F4778" w:rsidRDefault="00000000" w:rsidP="005F4778">
      <w:r>
        <w:pict w14:anchorId="7584657B">
          <v:rect id="_x0000_i1028" style="width:0;height:1.5pt" o:hralign="center" o:hrstd="t" o:hr="t" fillcolor="#a0a0a0" stroked="f"/>
        </w:pict>
      </w:r>
    </w:p>
    <w:p w14:paraId="452CDA3B" w14:textId="0C22C572" w:rsidR="005F4778" w:rsidRPr="005F4778" w:rsidRDefault="005F4778" w:rsidP="001C4222">
      <w:pPr>
        <w:pStyle w:val="Heading2"/>
      </w:pPr>
      <w:bookmarkStart w:id="10" w:name="_Toc193051388"/>
      <w:bookmarkStart w:id="11" w:name="_Toc193051458"/>
      <w:bookmarkStart w:id="12" w:name="_Toc193051536"/>
      <w:bookmarkStart w:id="13" w:name="_Toc193051571"/>
      <w:bookmarkStart w:id="14" w:name="_Toc193144878"/>
      <w:r w:rsidRPr="005F4778">
        <w:t>Phase 2 Requirements Met:</w:t>
      </w:r>
      <w:bookmarkEnd w:id="10"/>
      <w:bookmarkEnd w:id="11"/>
      <w:bookmarkEnd w:id="12"/>
      <w:bookmarkEnd w:id="13"/>
      <w:bookmarkEnd w:id="14"/>
    </w:p>
    <w:p w14:paraId="64BCD569" w14:textId="77777777" w:rsidR="005F4778" w:rsidRPr="005F4778" w:rsidRDefault="005F4778" w:rsidP="00D82CB6">
      <w:pPr>
        <w:pStyle w:val="blist"/>
      </w:pPr>
      <w:r w:rsidRPr="005F4778">
        <w:t>Implemented all class methods for password evaluation and hint generation.</w:t>
      </w:r>
    </w:p>
    <w:p w14:paraId="3B53FE07" w14:textId="77777777" w:rsidR="005F4778" w:rsidRPr="005F4778" w:rsidRDefault="005F4778" w:rsidP="00D82CB6">
      <w:pPr>
        <w:pStyle w:val="blist"/>
      </w:pPr>
      <w:r w:rsidRPr="005F4778">
        <w:t>Included constructors for all subclasses.</w:t>
      </w:r>
    </w:p>
    <w:p w14:paraId="20452710" w14:textId="77777777" w:rsidR="005F4778" w:rsidRPr="005F4778" w:rsidRDefault="005F4778" w:rsidP="00D82CB6">
      <w:pPr>
        <w:pStyle w:val="blist"/>
      </w:pPr>
      <w:r w:rsidRPr="005F4778">
        <w:t xml:space="preserve">Provided console-based testing using </w:t>
      </w:r>
      <w:proofErr w:type="spellStart"/>
      <w:r w:rsidRPr="005F4778">
        <w:t>PasswordValidatorTest</w:t>
      </w:r>
      <w:proofErr w:type="spellEnd"/>
      <w:r w:rsidRPr="005F4778">
        <w:t xml:space="preserve"> and </w:t>
      </w:r>
      <w:proofErr w:type="spellStart"/>
      <w:r w:rsidRPr="005F4778">
        <w:t>PasswordFactoryConsole</w:t>
      </w:r>
      <w:proofErr w:type="spellEnd"/>
      <w:r w:rsidRPr="005F4778">
        <w:t xml:space="preserve"> during early development phases.</w:t>
      </w:r>
    </w:p>
    <w:p w14:paraId="17F86675" w14:textId="77777777" w:rsidR="005F4778" w:rsidRPr="005F4778" w:rsidRDefault="005F4778" w:rsidP="00D82CB6">
      <w:pPr>
        <w:pStyle w:val="blist"/>
      </w:pPr>
      <w:r w:rsidRPr="005F4778">
        <w:t>Submitted screenshots of program outputs and tested features.</w:t>
      </w:r>
    </w:p>
    <w:p w14:paraId="2F7F6195" w14:textId="77777777" w:rsidR="005F4778" w:rsidRPr="005F4778" w:rsidRDefault="00000000" w:rsidP="005F4778">
      <w:r>
        <w:pict w14:anchorId="73362461">
          <v:rect id="_x0000_i1029" style="width:0;height:1.5pt" o:hralign="center" o:hrstd="t" o:hr="t" fillcolor="#a0a0a0" stroked="f"/>
        </w:pict>
      </w:r>
    </w:p>
    <w:p w14:paraId="44CF6B1E" w14:textId="63F01E40" w:rsidR="005F4778" w:rsidRPr="005F4778" w:rsidRDefault="005F4778" w:rsidP="001C4222">
      <w:pPr>
        <w:pStyle w:val="Heading2"/>
      </w:pPr>
      <w:bookmarkStart w:id="15" w:name="_Toc193051389"/>
      <w:bookmarkStart w:id="16" w:name="_Toc193051459"/>
      <w:bookmarkStart w:id="17" w:name="_Toc193051537"/>
      <w:bookmarkStart w:id="18" w:name="_Toc193051572"/>
      <w:bookmarkStart w:id="19" w:name="_Toc193144879"/>
      <w:r w:rsidRPr="005F4778">
        <w:t>Phase 3 Requirements Met:</w:t>
      </w:r>
      <w:bookmarkEnd w:id="15"/>
      <w:bookmarkEnd w:id="16"/>
      <w:bookmarkEnd w:id="17"/>
      <w:bookmarkEnd w:id="18"/>
      <w:bookmarkEnd w:id="19"/>
    </w:p>
    <w:p w14:paraId="22644832" w14:textId="77777777" w:rsidR="002125E9" w:rsidRDefault="005F4778" w:rsidP="00D82CB6">
      <w:pPr>
        <w:pStyle w:val="blist"/>
      </w:pPr>
      <w:r w:rsidRPr="005F4778">
        <w:t xml:space="preserve">Implemented </w:t>
      </w:r>
      <w:r w:rsidR="002125E9">
        <w:t xml:space="preserve">plain text </w:t>
      </w:r>
      <w:r w:rsidRPr="005F4778">
        <w:t>file handling for phrases.txt</w:t>
      </w:r>
      <w:r w:rsidR="002125E9">
        <w:t xml:space="preserve"> and</w:t>
      </w:r>
      <w:r w:rsidRPr="005F4778">
        <w:t xml:space="preserve"> common_words.txt</w:t>
      </w:r>
    </w:p>
    <w:p w14:paraId="644D3D81" w14:textId="3E66C10C" w:rsidR="005F4778" w:rsidRPr="005F4778" w:rsidRDefault="005A5A56" w:rsidP="00F20A3A">
      <w:pPr>
        <w:pStyle w:val="blist"/>
      </w:pPr>
      <w:r w:rsidRPr="005F4778">
        <w:t xml:space="preserve">Implemented </w:t>
      </w:r>
      <w:r>
        <w:t>random access binary</w:t>
      </w:r>
      <w:r w:rsidRPr="005F4778">
        <w:t xml:space="preserve"> handling </w:t>
      </w:r>
      <w:r>
        <w:t xml:space="preserve">for </w:t>
      </w:r>
      <w:proofErr w:type="spellStart"/>
      <w:r>
        <w:t>p</w:t>
      </w:r>
      <w:r w:rsidR="005F4778" w:rsidRPr="005F4778">
        <w:t>assword_log.</w:t>
      </w:r>
      <w:r>
        <w:t>bin</w:t>
      </w:r>
      <w:proofErr w:type="spellEnd"/>
    </w:p>
    <w:p w14:paraId="023D7561" w14:textId="77777777" w:rsidR="005F4778" w:rsidRPr="005F4778" w:rsidRDefault="005F4778" w:rsidP="00D82CB6">
      <w:pPr>
        <w:pStyle w:val="blist"/>
      </w:pPr>
      <w:r w:rsidRPr="005F4778">
        <w:t>Provided user-editable lists of phrases and common words within the Password Lab interface.</w:t>
      </w:r>
    </w:p>
    <w:p w14:paraId="0ACCB2DA" w14:textId="77777777" w:rsidR="005F4778" w:rsidRPr="005F4778" w:rsidRDefault="005F4778" w:rsidP="00D82CB6">
      <w:pPr>
        <w:pStyle w:val="blist"/>
      </w:pPr>
      <w:r w:rsidRPr="005F4778">
        <w:t>Ensured data persistence through file saving/loading, as required.</w:t>
      </w:r>
    </w:p>
    <w:p w14:paraId="69F619E8" w14:textId="77777777" w:rsidR="005F4778" w:rsidRPr="005F4778" w:rsidRDefault="005F4778" w:rsidP="00D82CB6">
      <w:pPr>
        <w:pStyle w:val="blist"/>
      </w:pPr>
      <w:r w:rsidRPr="005F4778">
        <w:t>Provided testing and screenshots of file processing features.</w:t>
      </w:r>
    </w:p>
    <w:p w14:paraId="214CB968" w14:textId="77777777" w:rsidR="005F4778" w:rsidRPr="005F4778" w:rsidRDefault="00000000" w:rsidP="005F4778">
      <w:r>
        <w:pict w14:anchorId="7F1E9173">
          <v:rect id="_x0000_i1030" style="width:0;height:1.5pt" o:hralign="center" o:hrstd="t" o:hr="t" fillcolor="#a0a0a0" stroked="f"/>
        </w:pict>
      </w:r>
    </w:p>
    <w:p w14:paraId="17719710" w14:textId="66BAB837" w:rsidR="005F4778" w:rsidRPr="005F4778" w:rsidRDefault="005F4778" w:rsidP="001C4222">
      <w:pPr>
        <w:pStyle w:val="Heading2"/>
      </w:pPr>
      <w:bookmarkStart w:id="20" w:name="_Toc193051390"/>
      <w:bookmarkStart w:id="21" w:name="_Toc193051460"/>
      <w:bookmarkStart w:id="22" w:name="_Toc193051538"/>
      <w:bookmarkStart w:id="23" w:name="_Toc193051573"/>
      <w:bookmarkStart w:id="24" w:name="_Toc193144880"/>
      <w:r w:rsidRPr="005F4778">
        <w:t>Phase 4 Requirements Met:</w:t>
      </w:r>
      <w:bookmarkEnd w:id="20"/>
      <w:bookmarkEnd w:id="21"/>
      <w:bookmarkEnd w:id="22"/>
      <w:bookmarkEnd w:id="23"/>
      <w:bookmarkEnd w:id="24"/>
    </w:p>
    <w:p w14:paraId="7BBCF0D7" w14:textId="4BA07549" w:rsidR="005F4778" w:rsidRPr="005F4778" w:rsidRDefault="005F4778" w:rsidP="00D82CB6">
      <w:pPr>
        <w:pStyle w:val="blist"/>
        <w:spacing w:after="0"/>
      </w:pPr>
      <w:r w:rsidRPr="005F4778">
        <w:t xml:space="preserve">Fully functional </w:t>
      </w:r>
      <w:r w:rsidR="00501C46">
        <w:t>application</w:t>
      </w:r>
      <w:r w:rsidRPr="005F4778">
        <w:t xml:space="preserve"> with two screens: </w:t>
      </w:r>
    </w:p>
    <w:p w14:paraId="1A705282" w14:textId="77777777" w:rsidR="005F4778" w:rsidRPr="005F4778" w:rsidRDefault="005F4778" w:rsidP="00D82CB6">
      <w:pPr>
        <w:pStyle w:val="blist2"/>
        <w:spacing w:after="0"/>
        <w:ind w:left="907" w:hanging="187"/>
      </w:pPr>
      <w:r w:rsidRPr="005F4778">
        <w:t>Password Factory Game</w:t>
      </w:r>
    </w:p>
    <w:p w14:paraId="6219F601" w14:textId="77777777" w:rsidR="005F4778" w:rsidRPr="005F4778" w:rsidRDefault="005F4778" w:rsidP="00D82CB6">
      <w:pPr>
        <w:pStyle w:val="blist2"/>
        <w:spacing w:after="0"/>
        <w:ind w:left="907" w:hanging="187"/>
      </w:pPr>
      <w:r w:rsidRPr="005F4778">
        <w:t>Password Lab</w:t>
      </w:r>
    </w:p>
    <w:p w14:paraId="18FF67B9" w14:textId="77777777" w:rsidR="005F4778" w:rsidRPr="005F4778" w:rsidRDefault="005F4778" w:rsidP="00D82CB6">
      <w:pPr>
        <w:pStyle w:val="blist"/>
      </w:pPr>
      <w:r w:rsidRPr="005F4778">
        <w:t>Provided gameplay GUI with timers, hints, scoring, and phrase management.</w:t>
      </w:r>
    </w:p>
    <w:p w14:paraId="193AD224" w14:textId="77777777" w:rsidR="005F4778" w:rsidRPr="005F4778" w:rsidRDefault="005F4778" w:rsidP="00D82CB6">
      <w:pPr>
        <w:pStyle w:val="blist"/>
      </w:pPr>
      <w:r w:rsidRPr="005F4778">
        <w:t>Demonstrated the second window (Password Lab) for testing and file editing.</w:t>
      </w:r>
    </w:p>
    <w:p w14:paraId="009C6FD2" w14:textId="77777777" w:rsidR="005F4778" w:rsidRPr="005F4778" w:rsidRDefault="005F4778" w:rsidP="00D82CB6">
      <w:pPr>
        <w:pStyle w:val="blist"/>
      </w:pPr>
      <w:r w:rsidRPr="005F4778">
        <w:t>Provided screenshots of gameplay and password creation results.</w:t>
      </w:r>
    </w:p>
    <w:p w14:paraId="0C7A7C5F" w14:textId="77777777" w:rsidR="005F4778" w:rsidRPr="005F4778" w:rsidRDefault="005F4778" w:rsidP="00D82CB6">
      <w:pPr>
        <w:pStyle w:val="blist"/>
      </w:pPr>
      <w:r w:rsidRPr="005F4778">
        <w:t>Highlighted and documented class relationships, file handling, password creation logic, and GUI components.</w:t>
      </w:r>
    </w:p>
    <w:p w14:paraId="5201FB04" w14:textId="77777777" w:rsidR="005F4778" w:rsidRPr="005F4778" w:rsidRDefault="00000000" w:rsidP="005F4778">
      <w:r>
        <w:pict w14:anchorId="52BEDE7D">
          <v:rect id="_x0000_i1031" style="width:0;height:1.5pt" o:hralign="center" o:hrstd="t" o:hr="t" fillcolor="#a0a0a0" stroked="f"/>
        </w:pict>
      </w:r>
    </w:p>
    <w:p w14:paraId="6EF17E6B" w14:textId="77777777" w:rsidR="005F4778" w:rsidRPr="005F4778" w:rsidRDefault="005F4778" w:rsidP="005F4778">
      <w:pPr>
        <w:pStyle w:val="Heading1"/>
      </w:pPr>
      <w:bookmarkStart w:id="25" w:name="_Toc193051461"/>
      <w:bookmarkStart w:id="26" w:name="_Toc193144881"/>
      <w:r w:rsidRPr="005F4778">
        <w:lastRenderedPageBreak/>
        <w:t>2. Features &amp; Functionality</w:t>
      </w:r>
      <w:bookmarkEnd w:id="25"/>
      <w:bookmarkEnd w:id="26"/>
    </w:p>
    <w:p w14:paraId="6666AC92" w14:textId="77777777" w:rsidR="001C4222" w:rsidRPr="001C4222" w:rsidRDefault="005F4778" w:rsidP="00142EA2">
      <w:pPr>
        <w:pStyle w:val="blist"/>
      </w:pPr>
      <w:r w:rsidRPr="001C4222">
        <w:t>Password Strength Evaluation</w:t>
      </w:r>
    </w:p>
    <w:p w14:paraId="031BB600" w14:textId="77777777" w:rsidR="001C4222" w:rsidRDefault="005F4778" w:rsidP="00142EA2">
      <w:pPr>
        <w:pStyle w:val="blist2"/>
      </w:pPr>
      <w:r w:rsidRPr="005F4778">
        <w:t>Length, uppercase, lowercase, numbers, special characters</w:t>
      </w:r>
    </w:p>
    <w:p w14:paraId="3BB74CE4" w14:textId="0EAC6582" w:rsidR="001C4222" w:rsidRDefault="005F4778" w:rsidP="00142EA2">
      <w:pPr>
        <w:pStyle w:val="blist2"/>
      </w:pPr>
      <w:r w:rsidRPr="005F4778">
        <w:t>Detects common words</w:t>
      </w:r>
      <w:r w:rsidR="00501C46">
        <w:t xml:space="preserve">, which are </w:t>
      </w:r>
      <w:r w:rsidRPr="005F4778">
        <w:t xml:space="preserve">loaded from </w:t>
      </w:r>
      <w:r w:rsidR="00501C46">
        <w:t xml:space="preserve">a </w:t>
      </w:r>
      <w:r w:rsidRPr="005F4778">
        <w:t>file</w:t>
      </w:r>
      <w:r w:rsidR="00501C46">
        <w:t xml:space="preserve"> that the user can add to, either within the program or outside.</w:t>
      </w:r>
    </w:p>
    <w:p w14:paraId="418BC69B" w14:textId="020D94D6" w:rsidR="005F4778" w:rsidRPr="005F4778" w:rsidRDefault="005F4778" w:rsidP="00142EA2">
      <w:pPr>
        <w:pStyle w:val="blist2"/>
      </w:pPr>
      <w:r w:rsidRPr="005F4778">
        <w:t>Suggests improvements with dynamic hints</w:t>
      </w:r>
    </w:p>
    <w:p w14:paraId="5050DED1" w14:textId="77777777" w:rsidR="001C4222" w:rsidRPr="00D0648F" w:rsidRDefault="005F4778" w:rsidP="00142EA2">
      <w:pPr>
        <w:pStyle w:val="blist"/>
      </w:pPr>
      <w:bookmarkStart w:id="27" w:name="_Toc193051392"/>
      <w:bookmarkStart w:id="28" w:name="_Toc193051462"/>
      <w:r w:rsidRPr="00D0648F">
        <w:t>Difficulty Levels</w:t>
      </w:r>
      <w:bookmarkEnd w:id="27"/>
      <w:bookmarkEnd w:id="28"/>
    </w:p>
    <w:p w14:paraId="3126F2A5" w14:textId="135A3773" w:rsidR="001C4222" w:rsidRDefault="005F4778" w:rsidP="00142EA2">
      <w:pPr>
        <w:pStyle w:val="blist2"/>
      </w:pPr>
      <w:r w:rsidRPr="005F4778">
        <w:t>Easy (60 seconds), Medium (45 seconds), Hard (30 seconds)</w:t>
      </w:r>
    </w:p>
    <w:p w14:paraId="2A4F0C57" w14:textId="3DE325A3" w:rsidR="005F4778" w:rsidRPr="005F4778" w:rsidRDefault="005F4778" w:rsidP="00142EA2">
      <w:pPr>
        <w:pStyle w:val="blist2"/>
      </w:pPr>
      <w:r w:rsidRPr="005F4778">
        <w:t>Difficulty impacts time and required password complexity</w:t>
      </w:r>
    </w:p>
    <w:p w14:paraId="6F27AE20" w14:textId="77777777" w:rsidR="001C4222" w:rsidRPr="00142EA2" w:rsidRDefault="005F4778" w:rsidP="00142EA2">
      <w:pPr>
        <w:pStyle w:val="blist"/>
      </w:pPr>
      <w:r w:rsidRPr="00142EA2">
        <w:t>Helpful Phrases List</w:t>
      </w:r>
    </w:p>
    <w:p w14:paraId="6D57E793" w14:textId="77777777" w:rsidR="001C4222" w:rsidRDefault="005F4778" w:rsidP="00142EA2">
      <w:pPr>
        <w:pStyle w:val="blist2"/>
      </w:pPr>
      <w:r w:rsidRPr="005F4778">
        <w:t>User-editable phrases to inspire stronger passwords</w:t>
      </w:r>
    </w:p>
    <w:p w14:paraId="35992BE4" w14:textId="659D2958" w:rsidR="005F4778" w:rsidRPr="005F4778" w:rsidRDefault="005F4778" w:rsidP="00142EA2">
      <w:pPr>
        <w:pStyle w:val="blist2"/>
      </w:pPr>
      <w:r w:rsidRPr="005F4778">
        <w:t xml:space="preserve">Phrases can be added in both the </w:t>
      </w:r>
      <w:r w:rsidRPr="005F4778">
        <w:rPr>
          <w:b/>
          <w:bCs/>
        </w:rPr>
        <w:t>Game</w:t>
      </w:r>
      <w:r w:rsidRPr="005F4778">
        <w:t xml:space="preserve"> and the </w:t>
      </w:r>
      <w:r w:rsidRPr="005F4778">
        <w:rPr>
          <w:b/>
          <w:bCs/>
        </w:rPr>
        <w:t>Password Lab</w:t>
      </w:r>
    </w:p>
    <w:p w14:paraId="3EF05EAA" w14:textId="77777777" w:rsidR="001C4222" w:rsidRDefault="005F4778" w:rsidP="00142EA2">
      <w:pPr>
        <w:pStyle w:val="blist"/>
      </w:pPr>
      <w:r w:rsidRPr="001C4222">
        <w:t>Common Words Editing</w:t>
      </w:r>
    </w:p>
    <w:p w14:paraId="29EF1ADA" w14:textId="384245A1" w:rsidR="001C4222" w:rsidRDefault="005F4778" w:rsidP="00142EA2">
      <w:pPr>
        <w:pStyle w:val="blist2"/>
      </w:pPr>
      <w:r w:rsidRPr="005F4778">
        <w:t>Users can add/remove common words directly from the Password Lab</w:t>
      </w:r>
    </w:p>
    <w:p w14:paraId="50358BD7" w14:textId="08752900" w:rsidR="005F4778" w:rsidRPr="005F4778" w:rsidRDefault="005F4778" w:rsidP="00142EA2">
      <w:pPr>
        <w:pStyle w:val="blist2"/>
      </w:pPr>
      <w:r w:rsidRPr="005F4778">
        <w:t>Changes update the common word detection in real time</w:t>
      </w:r>
    </w:p>
    <w:p w14:paraId="12322940" w14:textId="77777777" w:rsidR="001C4222" w:rsidRDefault="005F4778" w:rsidP="00142EA2">
      <w:pPr>
        <w:pStyle w:val="blist"/>
      </w:pPr>
      <w:r w:rsidRPr="001C4222">
        <w:t>Password Logging</w:t>
      </w:r>
    </w:p>
    <w:p w14:paraId="2BB38F6C" w14:textId="0E64B168" w:rsidR="001C4222" w:rsidRDefault="005F4778" w:rsidP="00142EA2">
      <w:pPr>
        <w:pStyle w:val="blist2"/>
      </w:pPr>
      <w:r w:rsidRPr="005F4778">
        <w:t>Stores passwords and their evaluated strength</w:t>
      </w:r>
    </w:p>
    <w:p w14:paraId="314291EB" w14:textId="59767914" w:rsidR="005F4778" w:rsidRPr="005F4778" w:rsidRDefault="005F4778" w:rsidP="00142EA2">
      <w:pPr>
        <w:pStyle w:val="blist2"/>
      </w:pPr>
      <w:r w:rsidRPr="005F4778">
        <w:t>Saves logs to a file for review</w:t>
      </w:r>
    </w:p>
    <w:p w14:paraId="53BCEAE1" w14:textId="77777777" w:rsidR="001C4222" w:rsidRDefault="005F4778" w:rsidP="00142EA2">
      <w:pPr>
        <w:pStyle w:val="blist"/>
      </w:pPr>
      <w:r w:rsidRPr="001C4222">
        <w:t>File Handling</w:t>
      </w:r>
    </w:p>
    <w:p w14:paraId="61E4C3E7" w14:textId="60E5CD26" w:rsidR="005F4778" w:rsidRPr="005F4778" w:rsidRDefault="005F4778" w:rsidP="00142EA2">
      <w:pPr>
        <w:pStyle w:val="blist2"/>
      </w:pPr>
      <w:r w:rsidRPr="005F4778">
        <w:t>Loads and saves common words and phrases from plain text files</w:t>
      </w:r>
      <w:r w:rsidR="00501C46">
        <w:t>. Plain text allows users to edit the files outside of the program, allowing for bulk imports from outside sources.</w:t>
      </w:r>
    </w:p>
    <w:p w14:paraId="31D1D023" w14:textId="77777777" w:rsidR="001C4222" w:rsidRDefault="005F4778" w:rsidP="00142EA2">
      <w:pPr>
        <w:pStyle w:val="blist"/>
      </w:pPr>
      <w:r w:rsidRPr="001C4222">
        <w:t>Hint System</w:t>
      </w:r>
    </w:p>
    <w:p w14:paraId="203C6576" w14:textId="15128E0A" w:rsidR="005F4778" w:rsidRPr="005F4778" w:rsidRDefault="005F4778" w:rsidP="00142EA2">
      <w:pPr>
        <w:pStyle w:val="blist2"/>
      </w:pPr>
      <w:r w:rsidRPr="005F4778">
        <w:t>Real-time dynamic suggestions to strengthen passwords</w:t>
      </w:r>
    </w:p>
    <w:p w14:paraId="54D33E48" w14:textId="77777777" w:rsidR="001C4222" w:rsidRDefault="005F4778" w:rsidP="00142EA2">
      <w:pPr>
        <w:pStyle w:val="blist"/>
      </w:pPr>
      <w:r w:rsidRPr="001C4222">
        <w:t>Clean JavaFX UI</w:t>
      </w:r>
    </w:p>
    <w:p w14:paraId="4896AB09" w14:textId="3BF6800D" w:rsidR="001C4222" w:rsidRPr="001C4222" w:rsidRDefault="005F4778" w:rsidP="00142EA2">
      <w:pPr>
        <w:pStyle w:val="blist2"/>
      </w:pPr>
      <w:r w:rsidRPr="001C4222">
        <w:t>Menu screens</w:t>
      </w:r>
    </w:p>
    <w:p w14:paraId="5D564B50" w14:textId="310356F0" w:rsidR="001C4222" w:rsidRDefault="005F4778" w:rsidP="00142EA2">
      <w:pPr>
        <w:pStyle w:val="blist2"/>
      </w:pPr>
      <w:r w:rsidRPr="005F4778">
        <w:t>Game and lab screens</w:t>
      </w:r>
    </w:p>
    <w:p w14:paraId="480D32F6" w14:textId="536B7990" w:rsidR="005F4778" w:rsidRPr="005F4778" w:rsidRDefault="005F4778" w:rsidP="00142EA2">
      <w:pPr>
        <w:pStyle w:val="blist2"/>
      </w:pPr>
      <w:r w:rsidRPr="005F4778">
        <w:t>About screen with system information</w:t>
      </w:r>
    </w:p>
    <w:p w14:paraId="3D68F211" w14:textId="77777777" w:rsidR="005F4778" w:rsidRPr="005F4778" w:rsidRDefault="00000000" w:rsidP="005F4778">
      <w:r>
        <w:pict w14:anchorId="7B183A19">
          <v:rect id="_x0000_i1032" style="width:0;height:1.5pt" o:hralign="center" o:hrstd="t" o:hr="t" fillcolor="#a0a0a0" stroked="f"/>
        </w:pict>
      </w:r>
    </w:p>
    <w:p w14:paraId="7E1B42D3" w14:textId="77777777" w:rsidR="005F4778" w:rsidRPr="005F4778" w:rsidRDefault="005F4778" w:rsidP="001C4222">
      <w:pPr>
        <w:pStyle w:val="Heading1"/>
      </w:pPr>
      <w:bookmarkStart w:id="29" w:name="_Toc193051463"/>
      <w:bookmarkStart w:id="30" w:name="_Toc193144882"/>
      <w:r w:rsidRPr="005F4778">
        <w:t>3. How to Play</w:t>
      </w:r>
      <w:bookmarkEnd w:id="29"/>
      <w:bookmarkEnd w:id="30"/>
    </w:p>
    <w:p w14:paraId="76DF91E2" w14:textId="77777777" w:rsidR="005F4778" w:rsidRPr="005F4778" w:rsidRDefault="005F4778" w:rsidP="001C4222">
      <w:pPr>
        <w:pStyle w:val="Heading2"/>
      </w:pPr>
      <w:bookmarkStart w:id="31" w:name="_Toc193051464"/>
      <w:bookmarkStart w:id="32" w:name="_Toc193144883"/>
      <w:r w:rsidRPr="005F4778">
        <w:t>Password Factory Game</w:t>
      </w:r>
      <w:bookmarkEnd w:id="31"/>
      <w:bookmarkEnd w:id="32"/>
    </w:p>
    <w:p w14:paraId="79EC8768" w14:textId="77777777" w:rsidR="005F4778" w:rsidRPr="005F4778" w:rsidRDefault="005F4778" w:rsidP="005F4778">
      <w:pPr>
        <w:pStyle w:val="ListParagraph"/>
        <w:numPr>
          <w:ilvl w:val="0"/>
          <w:numId w:val="3"/>
        </w:numPr>
      </w:pPr>
      <w:r w:rsidRPr="005F4778">
        <w:t xml:space="preserve">Choose a difficulty level from the </w:t>
      </w:r>
      <w:r w:rsidRPr="005F4778">
        <w:rPr>
          <w:b/>
          <w:bCs/>
        </w:rPr>
        <w:t>Game Setup</w:t>
      </w:r>
      <w:r w:rsidRPr="005F4778">
        <w:t xml:space="preserve"> screen.</w:t>
      </w:r>
    </w:p>
    <w:p w14:paraId="021387D0" w14:textId="77777777" w:rsidR="005F4778" w:rsidRPr="005F4778" w:rsidRDefault="005F4778" w:rsidP="005F4778">
      <w:pPr>
        <w:pStyle w:val="ListParagraph"/>
        <w:numPr>
          <w:ilvl w:val="0"/>
          <w:numId w:val="3"/>
        </w:numPr>
      </w:pPr>
      <w:r w:rsidRPr="005F4778">
        <w:t>Create strong passwords in the allotted time.</w:t>
      </w:r>
    </w:p>
    <w:p w14:paraId="424DE0BF" w14:textId="77777777" w:rsidR="005F4778" w:rsidRPr="005F4778" w:rsidRDefault="005F4778" w:rsidP="005F4778">
      <w:pPr>
        <w:pStyle w:val="ListParagraph"/>
        <w:numPr>
          <w:ilvl w:val="0"/>
          <w:numId w:val="3"/>
        </w:numPr>
      </w:pPr>
      <w:r w:rsidRPr="005F4778">
        <w:t>Submit passwords for evaluation.</w:t>
      </w:r>
    </w:p>
    <w:p w14:paraId="40B3E358" w14:textId="77777777" w:rsidR="005F4778" w:rsidRPr="005F4778" w:rsidRDefault="005F4778" w:rsidP="005F4778">
      <w:pPr>
        <w:pStyle w:val="ListParagraph"/>
        <w:numPr>
          <w:ilvl w:val="0"/>
          <w:numId w:val="3"/>
        </w:numPr>
      </w:pPr>
      <w:r w:rsidRPr="005F4778">
        <w:t>Get instant feedback and improve!</w:t>
      </w:r>
    </w:p>
    <w:p w14:paraId="50257D49" w14:textId="77777777" w:rsidR="005F4778" w:rsidRPr="005F4778" w:rsidRDefault="005F4778" w:rsidP="005F4778">
      <w:pPr>
        <w:pStyle w:val="ListParagraph"/>
        <w:numPr>
          <w:ilvl w:val="0"/>
          <w:numId w:val="3"/>
        </w:numPr>
      </w:pPr>
      <w:r w:rsidRPr="005F4778">
        <w:t>At the end of the round, review your generated passwords and their scores.</w:t>
      </w:r>
    </w:p>
    <w:p w14:paraId="49443CF3" w14:textId="77777777" w:rsidR="005F4778" w:rsidRDefault="005F4778" w:rsidP="005F4778">
      <w:pPr>
        <w:pStyle w:val="ListParagraph"/>
        <w:numPr>
          <w:ilvl w:val="0"/>
          <w:numId w:val="3"/>
        </w:numPr>
      </w:pPr>
      <w:r w:rsidRPr="001C4222">
        <w:t>Add helpful phrases on the fly</w:t>
      </w:r>
      <w:r w:rsidRPr="005F4778">
        <w:t>, which are saved and available for future rounds.</w:t>
      </w:r>
    </w:p>
    <w:p w14:paraId="19ED1960" w14:textId="49DC7CF9" w:rsidR="00D82CB6" w:rsidRPr="00D82CB6" w:rsidRDefault="00D82CB6" w:rsidP="00D82CB6">
      <w:pPr>
        <w:pStyle w:val="Heading3"/>
      </w:pPr>
      <w:bookmarkStart w:id="33" w:name="_Toc193051465"/>
      <w:r w:rsidRPr="00D82CB6">
        <w:lastRenderedPageBreak/>
        <w:t>Difficulty Levels and Scoring Table</w:t>
      </w:r>
      <w:bookmarkEnd w:id="33"/>
    </w:p>
    <w:p w14:paraId="37F32761" w14:textId="77777777" w:rsidR="00D82CB6" w:rsidRPr="005F4778" w:rsidRDefault="00D82CB6" w:rsidP="004863D6">
      <w:r w:rsidRPr="005F4778">
        <w:t>This table summarizes how different difficulty levels affect gameplay and scoring:</w:t>
      </w:r>
    </w:p>
    <w:tbl>
      <w:tblPr>
        <w:tblStyle w:val="TableGrid"/>
        <w:tblW w:w="5000" w:type="pct"/>
        <w:tblLook w:val="04A0" w:firstRow="1" w:lastRow="0" w:firstColumn="1" w:lastColumn="0" w:noHBand="0" w:noVBand="1"/>
      </w:tblPr>
      <w:tblGrid>
        <w:gridCol w:w="1159"/>
        <w:gridCol w:w="794"/>
        <w:gridCol w:w="2263"/>
        <w:gridCol w:w="2079"/>
        <w:gridCol w:w="3775"/>
      </w:tblGrid>
      <w:tr w:rsidR="004863D6" w:rsidRPr="005F4778" w14:paraId="78419BD8" w14:textId="77777777" w:rsidTr="00B17A31">
        <w:tc>
          <w:tcPr>
            <w:tcW w:w="1159" w:type="dxa"/>
            <w:hideMark/>
          </w:tcPr>
          <w:p w14:paraId="063A943A" w14:textId="77777777" w:rsidR="00D82CB6" w:rsidRPr="005F4778" w:rsidRDefault="00D82CB6" w:rsidP="00EB62E4">
            <w:r w:rsidRPr="005F4778">
              <w:t>Difficulty</w:t>
            </w:r>
          </w:p>
        </w:tc>
        <w:tc>
          <w:tcPr>
            <w:tcW w:w="794" w:type="dxa"/>
            <w:hideMark/>
          </w:tcPr>
          <w:p w14:paraId="10551C56" w14:textId="77777777" w:rsidR="00D82CB6" w:rsidRPr="005F4778" w:rsidRDefault="00D82CB6" w:rsidP="00EB62E4">
            <w:r w:rsidRPr="005F4778">
              <w:t>Timer</w:t>
            </w:r>
          </w:p>
        </w:tc>
        <w:tc>
          <w:tcPr>
            <w:tcW w:w="2263" w:type="dxa"/>
            <w:hideMark/>
          </w:tcPr>
          <w:p w14:paraId="2C2CC99D" w14:textId="77777777" w:rsidR="00D82CB6" w:rsidRPr="005F4778" w:rsidRDefault="00D82CB6" w:rsidP="00EB62E4">
            <w:r w:rsidRPr="005F4778">
              <w:t>Common Word Penalty</w:t>
            </w:r>
          </w:p>
        </w:tc>
        <w:tc>
          <w:tcPr>
            <w:tcW w:w="2079" w:type="dxa"/>
            <w:hideMark/>
          </w:tcPr>
          <w:p w14:paraId="4D3F529E" w14:textId="4B2EC685" w:rsidR="00D82CB6" w:rsidRPr="005F4778" w:rsidRDefault="00D82CB6" w:rsidP="00EB62E4">
            <w:r w:rsidRPr="005F4778">
              <w:t>Min Points for Moderate</w:t>
            </w:r>
          </w:p>
        </w:tc>
        <w:tc>
          <w:tcPr>
            <w:tcW w:w="3775" w:type="dxa"/>
            <w:hideMark/>
          </w:tcPr>
          <w:p w14:paraId="11515549" w14:textId="77777777" w:rsidR="00D82CB6" w:rsidRPr="005F4778" w:rsidRDefault="00D82CB6" w:rsidP="00EB62E4">
            <w:r w:rsidRPr="005F4778">
              <w:t>Other Notes</w:t>
            </w:r>
          </w:p>
        </w:tc>
      </w:tr>
      <w:tr w:rsidR="004863D6" w:rsidRPr="005F4778" w14:paraId="1D1CFBA1" w14:textId="77777777" w:rsidTr="00B17A31">
        <w:tc>
          <w:tcPr>
            <w:tcW w:w="1159" w:type="dxa"/>
            <w:hideMark/>
          </w:tcPr>
          <w:p w14:paraId="0804B4DE" w14:textId="77777777" w:rsidR="00D82CB6" w:rsidRPr="005F4778" w:rsidRDefault="00D82CB6" w:rsidP="00EB62E4">
            <w:r w:rsidRPr="005F4778">
              <w:t>Easy</w:t>
            </w:r>
          </w:p>
        </w:tc>
        <w:tc>
          <w:tcPr>
            <w:tcW w:w="794" w:type="dxa"/>
            <w:hideMark/>
          </w:tcPr>
          <w:p w14:paraId="379B64D1" w14:textId="77777777" w:rsidR="00D82CB6" w:rsidRPr="005F4778" w:rsidRDefault="00D82CB6" w:rsidP="00EB62E4">
            <w:r w:rsidRPr="005F4778">
              <w:t>60s</w:t>
            </w:r>
          </w:p>
        </w:tc>
        <w:tc>
          <w:tcPr>
            <w:tcW w:w="2263" w:type="dxa"/>
            <w:hideMark/>
          </w:tcPr>
          <w:p w14:paraId="5F777A4B" w14:textId="77777777" w:rsidR="00D82CB6" w:rsidRPr="005F4778" w:rsidRDefault="00D82CB6" w:rsidP="00EB62E4">
            <w:r w:rsidRPr="005F4778">
              <w:t>-2 points</w:t>
            </w:r>
          </w:p>
        </w:tc>
        <w:tc>
          <w:tcPr>
            <w:tcW w:w="2079" w:type="dxa"/>
            <w:hideMark/>
          </w:tcPr>
          <w:p w14:paraId="059B7D52" w14:textId="0EB2BE71" w:rsidR="00D82CB6" w:rsidRPr="005F4778" w:rsidRDefault="00D82CB6" w:rsidP="00EB62E4">
            <w:r w:rsidRPr="005F4778">
              <w:t>3 points</w:t>
            </w:r>
          </w:p>
        </w:tc>
        <w:tc>
          <w:tcPr>
            <w:tcW w:w="3775" w:type="dxa"/>
            <w:hideMark/>
          </w:tcPr>
          <w:p w14:paraId="39235FBF" w14:textId="77777777" w:rsidR="00D82CB6" w:rsidRPr="005F4778" w:rsidRDefault="00D82CB6" w:rsidP="00EB62E4">
            <w:r w:rsidRPr="005F4778">
              <w:t>Hints are generous</w:t>
            </w:r>
          </w:p>
        </w:tc>
      </w:tr>
      <w:tr w:rsidR="004863D6" w:rsidRPr="005F4778" w14:paraId="6BA582C4" w14:textId="77777777" w:rsidTr="00B17A31">
        <w:tc>
          <w:tcPr>
            <w:tcW w:w="1159" w:type="dxa"/>
            <w:hideMark/>
          </w:tcPr>
          <w:p w14:paraId="7BEE0FC6" w14:textId="77777777" w:rsidR="00D82CB6" w:rsidRPr="005F4778" w:rsidRDefault="00D82CB6" w:rsidP="00EB62E4">
            <w:r w:rsidRPr="005F4778">
              <w:t>Medium</w:t>
            </w:r>
          </w:p>
        </w:tc>
        <w:tc>
          <w:tcPr>
            <w:tcW w:w="794" w:type="dxa"/>
            <w:hideMark/>
          </w:tcPr>
          <w:p w14:paraId="76E01949" w14:textId="77777777" w:rsidR="00D82CB6" w:rsidRPr="005F4778" w:rsidRDefault="00D82CB6" w:rsidP="00EB62E4">
            <w:r w:rsidRPr="005F4778">
              <w:t>45s</w:t>
            </w:r>
          </w:p>
        </w:tc>
        <w:tc>
          <w:tcPr>
            <w:tcW w:w="2263" w:type="dxa"/>
            <w:hideMark/>
          </w:tcPr>
          <w:p w14:paraId="0E36F730" w14:textId="77777777" w:rsidR="00D82CB6" w:rsidRPr="005F4778" w:rsidRDefault="00D82CB6" w:rsidP="00EB62E4">
            <w:r w:rsidRPr="005F4778">
              <w:t>-3 points</w:t>
            </w:r>
          </w:p>
        </w:tc>
        <w:tc>
          <w:tcPr>
            <w:tcW w:w="2079" w:type="dxa"/>
            <w:hideMark/>
          </w:tcPr>
          <w:p w14:paraId="6DB5B50A" w14:textId="790DB030" w:rsidR="00D82CB6" w:rsidRPr="005F4778" w:rsidRDefault="00D82CB6" w:rsidP="00EB62E4">
            <w:r w:rsidRPr="005F4778">
              <w:t>4 points</w:t>
            </w:r>
          </w:p>
        </w:tc>
        <w:tc>
          <w:tcPr>
            <w:tcW w:w="3775" w:type="dxa"/>
            <w:hideMark/>
          </w:tcPr>
          <w:p w14:paraId="6EEF4135" w14:textId="77777777" w:rsidR="00D82CB6" w:rsidRPr="005F4778" w:rsidRDefault="00D82CB6" w:rsidP="00EB62E4">
            <w:r w:rsidRPr="005F4778">
              <w:t>Less time, stricter scoring</w:t>
            </w:r>
          </w:p>
        </w:tc>
      </w:tr>
      <w:tr w:rsidR="004863D6" w:rsidRPr="005F4778" w14:paraId="1C74D7A3" w14:textId="77777777" w:rsidTr="00B17A31">
        <w:tc>
          <w:tcPr>
            <w:tcW w:w="1159" w:type="dxa"/>
            <w:hideMark/>
          </w:tcPr>
          <w:p w14:paraId="4796846D" w14:textId="77777777" w:rsidR="00D82CB6" w:rsidRPr="005F4778" w:rsidRDefault="00D82CB6" w:rsidP="00EB62E4">
            <w:r w:rsidRPr="005F4778">
              <w:t>Hard</w:t>
            </w:r>
          </w:p>
        </w:tc>
        <w:tc>
          <w:tcPr>
            <w:tcW w:w="794" w:type="dxa"/>
            <w:hideMark/>
          </w:tcPr>
          <w:p w14:paraId="746320BD" w14:textId="77777777" w:rsidR="00D82CB6" w:rsidRPr="005F4778" w:rsidRDefault="00D82CB6" w:rsidP="00EB62E4">
            <w:r w:rsidRPr="005F4778">
              <w:t>30s</w:t>
            </w:r>
          </w:p>
        </w:tc>
        <w:tc>
          <w:tcPr>
            <w:tcW w:w="2263" w:type="dxa"/>
            <w:hideMark/>
          </w:tcPr>
          <w:p w14:paraId="19EBD605" w14:textId="77777777" w:rsidR="00D82CB6" w:rsidRPr="005F4778" w:rsidRDefault="00D82CB6" w:rsidP="00EB62E4">
            <w:r w:rsidRPr="005F4778">
              <w:t>-4 points / auto-fail</w:t>
            </w:r>
          </w:p>
        </w:tc>
        <w:tc>
          <w:tcPr>
            <w:tcW w:w="2079" w:type="dxa"/>
            <w:hideMark/>
          </w:tcPr>
          <w:p w14:paraId="077E2BE7" w14:textId="5790FE0C" w:rsidR="00D82CB6" w:rsidRPr="005F4778" w:rsidRDefault="00D82CB6" w:rsidP="00EB62E4">
            <w:r w:rsidRPr="005F4778">
              <w:t>5 points</w:t>
            </w:r>
          </w:p>
        </w:tc>
        <w:tc>
          <w:tcPr>
            <w:tcW w:w="3775" w:type="dxa"/>
            <w:hideMark/>
          </w:tcPr>
          <w:p w14:paraId="0E66E53C" w14:textId="77777777" w:rsidR="00D82CB6" w:rsidRPr="005F4778" w:rsidRDefault="00D82CB6" w:rsidP="00EB62E4">
            <w:r w:rsidRPr="005F4778">
              <w:t>Requires complexity and fast typing</w:t>
            </w:r>
          </w:p>
        </w:tc>
      </w:tr>
    </w:tbl>
    <w:p w14:paraId="49813B77" w14:textId="502DD902" w:rsidR="00D82CB6" w:rsidRDefault="00D82CB6" w:rsidP="004863D6">
      <w:pPr>
        <w:pStyle w:val="blist"/>
        <w:spacing w:before="120"/>
      </w:pPr>
      <w:r w:rsidRPr="005F4778">
        <w:t>Password strength scoring considers length, character variety, and use of common words.</w:t>
      </w:r>
    </w:p>
    <w:p w14:paraId="7DD3275B" w14:textId="19F4F67E" w:rsidR="00D82CB6" w:rsidRDefault="00D82CB6" w:rsidP="004863D6">
      <w:pPr>
        <w:pStyle w:val="blist"/>
      </w:pPr>
      <w:r w:rsidRPr="005F4778">
        <w:t xml:space="preserve">Passwords below the </w:t>
      </w:r>
      <w:r w:rsidRPr="004863D6">
        <w:t>Moderate</w:t>
      </w:r>
      <w:r w:rsidRPr="005F4778">
        <w:t xml:space="preserve"> threshold are marked </w:t>
      </w:r>
      <w:r w:rsidRPr="004863D6">
        <w:t>Weak</w:t>
      </w:r>
      <w:r w:rsidRPr="005F4778">
        <w:t xml:space="preserve"> and receive improvement hints.</w:t>
      </w:r>
    </w:p>
    <w:p w14:paraId="2899DA2D" w14:textId="6CC5B738" w:rsidR="00D82CB6" w:rsidRPr="005F4778" w:rsidRDefault="00D82CB6" w:rsidP="004863D6">
      <w:pPr>
        <w:pStyle w:val="blist"/>
      </w:pPr>
      <w:r w:rsidRPr="004863D6">
        <w:t>Strong</w:t>
      </w:r>
      <w:r w:rsidRPr="005F4778">
        <w:t xml:space="preserve"> passwords exceed the Moderate threshold by 2 points or more.</w:t>
      </w:r>
    </w:p>
    <w:p w14:paraId="59E3118A" w14:textId="77777777" w:rsidR="005F4778" w:rsidRPr="005F4778" w:rsidRDefault="005F4778" w:rsidP="001C4222">
      <w:pPr>
        <w:pStyle w:val="Heading2"/>
      </w:pPr>
      <w:bookmarkStart w:id="34" w:name="_Toc193051466"/>
      <w:bookmarkStart w:id="35" w:name="_Toc193144884"/>
      <w:r w:rsidRPr="005F4778">
        <w:t>Password Lab</w:t>
      </w:r>
      <w:bookmarkEnd w:id="34"/>
      <w:bookmarkEnd w:id="35"/>
    </w:p>
    <w:p w14:paraId="7724BE1C" w14:textId="77777777" w:rsidR="005F4778" w:rsidRPr="005F4778" w:rsidRDefault="005F4778" w:rsidP="005F4778">
      <w:pPr>
        <w:pStyle w:val="ListParagraph"/>
        <w:numPr>
          <w:ilvl w:val="0"/>
          <w:numId w:val="4"/>
        </w:numPr>
      </w:pPr>
      <w:r w:rsidRPr="005F4778">
        <w:t xml:space="preserve">Access from the </w:t>
      </w:r>
      <w:r w:rsidRPr="001C4222">
        <w:t>Main Menu</w:t>
      </w:r>
      <w:r w:rsidRPr="005F4778">
        <w:t>.</w:t>
      </w:r>
    </w:p>
    <w:p w14:paraId="579E365A" w14:textId="77777777" w:rsidR="005F4778" w:rsidRDefault="005F4778" w:rsidP="005F4778">
      <w:pPr>
        <w:pStyle w:val="ListParagraph"/>
        <w:numPr>
          <w:ilvl w:val="0"/>
          <w:numId w:val="4"/>
        </w:numPr>
      </w:pPr>
      <w:r w:rsidRPr="005F4778">
        <w:t>Enter and test any password you like.</w:t>
      </w:r>
    </w:p>
    <w:p w14:paraId="60F1E39F" w14:textId="48C636A0" w:rsidR="00501C46" w:rsidRPr="005F4778" w:rsidRDefault="00501C46" w:rsidP="005F4778">
      <w:pPr>
        <w:pStyle w:val="ListParagraph"/>
        <w:numPr>
          <w:ilvl w:val="0"/>
          <w:numId w:val="4"/>
        </w:numPr>
      </w:pPr>
      <w:r>
        <w:t>A button to generate a password using a combination of the given phrases and random characters/numbers.</w:t>
      </w:r>
    </w:p>
    <w:p w14:paraId="6B97F009" w14:textId="1D383290" w:rsidR="005F4778" w:rsidRPr="005F4778" w:rsidRDefault="005F4778" w:rsidP="005F4778">
      <w:pPr>
        <w:pStyle w:val="ListParagraph"/>
        <w:numPr>
          <w:ilvl w:val="0"/>
          <w:numId w:val="4"/>
        </w:numPr>
      </w:pPr>
      <w:r w:rsidRPr="005F4778">
        <w:t xml:space="preserve">View </w:t>
      </w:r>
      <w:r w:rsidR="00DE7C23">
        <w:t>a password’s</w:t>
      </w:r>
      <w:r w:rsidRPr="005F4778">
        <w:t xml:space="preserve"> strength and get hints for improvement.</w:t>
      </w:r>
    </w:p>
    <w:p w14:paraId="3EE08534" w14:textId="77777777" w:rsidR="005F4778" w:rsidRPr="005F4778" w:rsidRDefault="005F4778" w:rsidP="00DE7C23">
      <w:pPr>
        <w:pStyle w:val="ListParagraph"/>
        <w:numPr>
          <w:ilvl w:val="0"/>
          <w:numId w:val="4"/>
        </w:numPr>
        <w:spacing w:after="0"/>
      </w:pPr>
      <w:r w:rsidRPr="005F4778">
        <w:t xml:space="preserve">Edit common words and helpful phrases: </w:t>
      </w:r>
    </w:p>
    <w:p w14:paraId="4662E026" w14:textId="77777777" w:rsidR="005F4778" w:rsidRPr="00142EA2" w:rsidRDefault="005F4778" w:rsidP="00142EA2">
      <w:pPr>
        <w:pStyle w:val="blist"/>
        <w:tabs>
          <w:tab w:val="clear" w:pos="360"/>
        </w:tabs>
        <w:ind w:left="1080"/>
      </w:pPr>
      <w:r w:rsidRPr="00142EA2">
        <w:t>Add/remove helpful phrases (saved to phrases.txt).</w:t>
      </w:r>
    </w:p>
    <w:p w14:paraId="5A3DFDDA" w14:textId="77777777" w:rsidR="005F4778" w:rsidRPr="00142EA2" w:rsidRDefault="005F4778" w:rsidP="00FB12A9">
      <w:pPr>
        <w:pStyle w:val="blist"/>
        <w:tabs>
          <w:tab w:val="clear" w:pos="360"/>
        </w:tabs>
        <w:spacing w:after="0"/>
        <w:ind w:left="1080"/>
      </w:pPr>
      <w:r w:rsidRPr="00142EA2">
        <w:t>Add/remove common words (saved to common_words.txt).</w:t>
      </w:r>
    </w:p>
    <w:p w14:paraId="17406B31" w14:textId="6F686DAB" w:rsidR="005F4778" w:rsidRPr="005F4778" w:rsidRDefault="00DE7C23" w:rsidP="005F4778">
      <w:pPr>
        <w:pStyle w:val="ListParagraph"/>
        <w:numPr>
          <w:ilvl w:val="0"/>
          <w:numId w:val="4"/>
        </w:numPr>
      </w:pPr>
      <w:r>
        <w:t>These</w:t>
      </w:r>
      <w:r w:rsidR="005F4778" w:rsidRPr="005F4778">
        <w:t xml:space="preserve"> updates are immediately used in both the Lab and the Game.</w:t>
      </w:r>
    </w:p>
    <w:p w14:paraId="1D5CE5DC" w14:textId="77777777" w:rsidR="005F4778" w:rsidRPr="005F4778" w:rsidRDefault="00000000" w:rsidP="005F4778">
      <w:r>
        <w:pict w14:anchorId="6B79BCD4">
          <v:rect id="_x0000_i1033" style="width:0;height:1.5pt" o:hralign="center" o:hrstd="t" o:hr="t" fillcolor="#a0a0a0" stroked="f"/>
        </w:pict>
      </w:r>
    </w:p>
    <w:p w14:paraId="0FEADF19" w14:textId="77777777" w:rsidR="005F4778" w:rsidRPr="004863D6" w:rsidRDefault="005F4778" w:rsidP="004863D6">
      <w:pPr>
        <w:pStyle w:val="Heading2"/>
        <w:spacing w:after="80"/>
      </w:pPr>
      <w:bookmarkStart w:id="36" w:name="_Toc193051467"/>
      <w:bookmarkStart w:id="37" w:name="_Toc193144885"/>
      <w:r w:rsidRPr="004863D6">
        <w:t>4. Class Overview</w:t>
      </w:r>
      <w:bookmarkEnd w:id="36"/>
      <w:bookmarkEnd w:id="37"/>
    </w:p>
    <w:tbl>
      <w:tblPr>
        <w:tblStyle w:val="TableGrid"/>
        <w:tblW w:w="0" w:type="auto"/>
        <w:tblLook w:val="04A0" w:firstRow="1" w:lastRow="0" w:firstColumn="1" w:lastColumn="0" w:noHBand="0" w:noVBand="1"/>
      </w:tblPr>
      <w:tblGrid>
        <w:gridCol w:w="2656"/>
        <w:gridCol w:w="6055"/>
      </w:tblGrid>
      <w:tr w:rsidR="00DE7C23" w:rsidRPr="00DE7C23" w14:paraId="08C080E5" w14:textId="77777777" w:rsidTr="00DE7C23">
        <w:tc>
          <w:tcPr>
            <w:tcW w:w="0" w:type="auto"/>
            <w:shd w:val="clear" w:color="auto" w:fill="FFFFFF" w:themeFill="background1"/>
            <w:hideMark/>
          </w:tcPr>
          <w:p w14:paraId="407D8212" w14:textId="77777777" w:rsidR="005F4778" w:rsidRPr="00DE7C23" w:rsidRDefault="005F4778" w:rsidP="005F4778">
            <w:pPr>
              <w:rPr>
                <w:b/>
                <w:bCs/>
              </w:rPr>
            </w:pPr>
            <w:r w:rsidRPr="00DE7C23">
              <w:rPr>
                <w:b/>
                <w:bCs/>
              </w:rPr>
              <w:t>Class</w:t>
            </w:r>
          </w:p>
        </w:tc>
        <w:tc>
          <w:tcPr>
            <w:tcW w:w="0" w:type="auto"/>
            <w:shd w:val="clear" w:color="auto" w:fill="FFFFFF" w:themeFill="background1"/>
            <w:hideMark/>
          </w:tcPr>
          <w:p w14:paraId="29F3CB06" w14:textId="77777777" w:rsidR="005F4778" w:rsidRPr="00DE7C23" w:rsidRDefault="005F4778" w:rsidP="005F4778">
            <w:pPr>
              <w:rPr>
                <w:b/>
                <w:bCs/>
              </w:rPr>
            </w:pPr>
            <w:r w:rsidRPr="00DE7C23">
              <w:rPr>
                <w:b/>
                <w:bCs/>
              </w:rPr>
              <w:t>Purpose</w:t>
            </w:r>
          </w:p>
        </w:tc>
      </w:tr>
      <w:tr w:rsidR="005F4778" w:rsidRPr="005F4778" w14:paraId="24BE73C5" w14:textId="77777777" w:rsidTr="00DE7C23">
        <w:tc>
          <w:tcPr>
            <w:tcW w:w="0" w:type="auto"/>
            <w:hideMark/>
          </w:tcPr>
          <w:p w14:paraId="5C1D9141" w14:textId="77777777" w:rsidR="005F4778" w:rsidRPr="005F4778" w:rsidRDefault="005F4778" w:rsidP="005F4778">
            <w:r w:rsidRPr="005F4778">
              <w:t>App</w:t>
            </w:r>
          </w:p>
        </w:tc>
        <w:tc>
          <w:tcPr>
            <w:tcW w:w="0" w:type="auto"/>
            <w:hideMark/>
          </w:tcPr>
          <w:p w14:paraId="755A5010" w14:textId="77777777" w:rsidR="005F4778" w:rsidRPr="005F4778" w:rsidRDefault="005F4778" w:rsidP="005F4778">
            <w:r w:rsidRPr="005F4778">
              <w:t>Launches the application, controls screen switching.</w:t>
            </w:r>
          </w:p>
        </w:tc>
      </w:tr>
      <w:tr w:rsidR="005F4778" w:rsidRPr="005F4778" w14:paraId="5AB9AD7C" w14:textId="77777777" w:rsidTr="00DE7C23">
        <w:tc>
          <w:tcPr>
            <w:tcW w:w="0" w:type="auto"/>
            <w:hideMark/>
          </w:tcPr>
          <w:p w14:paraId="396C0D15" w14:textId="77777777" w:rsidR="005F4778" w:rsidRPr="005F4778" w:rsidRDefault="005F4778" w:rsidP="005F4778">
            <w:proofErr w:type="spellStart"/>
            <w:r w:rsidRPr="005F4778">
              <w:t>PasswordGame</w:t>
            </w:r>
            <w:proofErr w:type="spellEnd"/>
          </w:p>
        </w:tc>
        <w:tc>
          <w:tcPr>
            <w:tcW w:w="0" w:type="auto"/>
            <w:hideMark/>
          </w:tcPr>
          <w:p w14:paraId="013EA12B" w14:textId="77777777" w:rsidR="005F4778" w:rsidRPr="005F4778" w:rsidRDefault="005F4778" w:rsidP="005F4778">
            <w:r w:rsidRPr="005F4778">
              <w:t>Runs the main game loop, handles scoring and timing.</w:t>
            </w:r>
          </w:p>
        </w:tc>
      </w:tr>
      <w:tr w:rsidR="005F4778" w:rsidRPr="005F4778" w14:paraId="6013591F" w14:textId="77777777" w:rsidTr="00DE7C23">
        <w:tc>
          <w:tcPr>
            <w:tcW w:w="0" w:type="auto"/>
            <w:hideMark/>
          </w:tcPr>
          <w:p w14:paraId="2041571A" w14:textId="77777777" w:rsidR="005F4778" w:rsidRPr="005F4778" w:rsidRDefault="005F4778" w:rsidP="005F4778">
            <w:proofErr w:type="spellStart"/>
            <w:r w:rsidRPr="005F4778">
              <w:t>PasswordLab</w:t>
            </w:r>
            <w:proofErr w:type="spellEnd"/>
          </w:p>
        </w:tc>
        <w:tc>
          <w:tcPr>
            <w:tcW w:w="0" w:type="auto"/>
            <w:hideMark/>
          </w:tcPr>
          <w:p w14:paraId="05B7325A" w14:textId="77777777" w:rsidR="005F4778" w:rsidRPr="005F4778" w:rsidRDefault="005F4778" w:rsidP="005F4778">
            <w:r w:rsidRPr="005F4778">
              <w:t>Sandbox mode for testing passwords and editing files.</w:t>
            </w:r>
          </w:p>
        </w:tc>
      </w:tr>
      <w:tr w:rsidR="005F4778" w:rsidRPr="005F4778" w14:paraId="0917FBA0" w14:textId="77777777" w:rsidTr="00DE7C23">
        <w:tc>
          <w:tcPr>
            <w:tcW w:w="0" w:type="auto"/>
            <w:hideMark/>
          </w:tcPr>
          <w:p w14:paraId="614EDD77" w14:textId="77777777" w:rsidR="005F4778" w:rsidRPr="005F4778" w:rsidRDefault="005F4778" w:rsidP="005F4778">
            <w:proofErr w:type="spellStart"/>
            <w:r w:rsidRPr="005F4778">
              <w:t>GameSetupScreen</w:t>
            </w:r>
            <w:proofErr w:type="spellEnd"/>
          </w:p>
        </w:tc>
        <w:tc>
          <w:tcPr>
            <w:tcW w:w="0" w:type="auto"/>
            <w:hideMark/>
          </w:tcPr>
          <w:p w14:paraId="29930AF4" w14:textId="77777777" w:rsidR="005F4778" w:rsidRPr="005F4778" w:rsidRDefault="005F4778" w:rsidP="005F4778">
            <w:r w:rsidRPr="005F4778">
              <w:t>Provides difficulty selection and instructions.</w:t>
            </w:r>
          </w:p>
        </w:tc>
      </w:tr>
      <w:tr w:rsidR="005F4778" w:rsidRPr="005F4778" w14:paraId="74B41461" w14:textId="77777777" w:rsidTr="00DE7C23">
        <w:tc>
          <w:tcPr>
            <w:tcW w:w="0" w:type="auto"/>
            <w:hideMark/>
          </w:tcPr>
          <w:p w14:paraId="781CD973" w14:textId="77777777" w:rsidR="005F4778" w:rsidRPr="005F4778" w:rsidRDefault="005F4778" w:rsidP="005F4778">
            <w:proofErr w:type="spellStart"/>
            <w:r w:rsidRPr="005F4778">
              <w:t>AboutScreen</w:t>
            </w:r>
            <w:proofErr w:type="spellEnd"/>
          </w:p>
        </w:tc>
        <w:tc>
          <w:tcPr>
            <w:tcW w:w="0" w:type="auto"/>
            <w:hideMark/>
          </w:tcPr>
          <w:p w14:paraId="05CF170D" w14:textId="77777777" w:rsidR="005F4778" w:rsidRPr="005F4778" w:rsidRDefault="005F4778" w:rsidP="005F4778">
            <w:r w:rsidRPr="005F4778">
              <w:t>Displays app and system information.</w:t>
            </w:r>
          </w:p>
        </w:tc>
      </w:tr>
      <w:tr w:rsidR="005F4778" w:rsidRPr="005F4778" w14:paraId="6C000D3E" w14:textId="77777777" w:rsidTr="00DE7C23">
        <w:tc>
          <w:tcPr>
            <w:tcW w:w="0" w:type="auto"/>
            <w:hideMark/>
          </w:tcPr>
          <w:p w14:paraId="3B7EB218" w14:textId="77777777" w:rsidR="005F4778" w:rsidRPr="005F4778" w:rsidRDefault="005F4778" w:rsidP="005F4778">
            <w:proofErr w:type="spellStart"/>
            <w:r w:rsidRPr="005F4778">
              <w:t>SystemInfo</w:t>
            </w:r>
            <w:proofErr w:type="spellEnd"/>
          </w:p>
        </w:tc>
        <w:tc>
          <w:tcPr>
            <w:tcW w:w="0" w:type="auto"/>
            <w:hideMark/>
          </w:tcPr>
          <w:p w14:paraId="06830915" w14:textId="77777777" w:rsidR="005F4778" w:rsidRPr="005F4778" w:rsidRDefault="005F4778" w:rsidP="005F4778">
            <w:r w:rsidRPr="005F4778">
              <w:t>Utility for retrieving Java and JavaFX versions.</w:t>
            </w:r>
          </w:p>
        </w:tc>
      </w:tr>
      <w:tr w:rsidR="005F4778" w:rsidRPr="005F4778" w14:paraId="37E44C60" w14:textId="77777777" w:rsidTr="00DE7C23">
        <w:tc>
          <w:tcPr>
            <w:tcW w:w="0" w:type="auto"/>
            <w:hideMark/>
          </w:tcPr>
          <w:p w14:paraId="59090094" w14:textId="77777777" w:rsidR="005F4778" w:rsidRPr="005F4778" w:rsidRDefault="005F4778" w:rsidP="005F4778">
            <w:proofErr w:type="spellStart"/>
            <w:r w:rsidRPr="005F4778">
              <w:t>PasswordChecker</w:t>
            </w:r>
            <w:proofErr w:type="spellEnd"/>
          </w:p>
        </w:tc>
        <w:tc>
          <w:tcPr>
            <w:tcW w:w="0" w:type="auto"/>
            <w:hideMark/>
          </w:tcPr>
          <w:p w14:paraId="49680DC0" w14:textId="77777777" w:rsidR="005F4778" w:rsidRPr="005F4778" w:rsidRDefault="005F4778" w:rsidP="005F4778">
            <w:r w:rsidRPr="005F4778">
              <w:t>Interface for password evaluation methods.</w:t>
            </w:r>
          </w:p>
        </w:tc>
      </w:tr>
      <w:tr w:rsidR="005F4778" w:rsidRPr="005F4778" w14:paraId="51B6DD7F" w14:textId="77777777" w:rsidTr="00DE7C23">
        <w:tc>
          <w:tcPr>
            <w:tcW w:w="0" w:type="auto"/>
            <w:hideMark/>
          </w:tcPr>
          <w:p w14:paraId="4C52DF9B" w14:textId="77777777" w:rsidR="005F4778" w:rsidRPr="005F4778" w:rsidRDefault="005F4778" w:rsidP="005F4778">
            <w:proofErr w:type="spellStart"/>
            <w:r w:rsidRPr="005F4778">
              <w:t>PasswordComponent</w:t>
            </w:r>
            <w:proofErr w:type="spellEnd"/>
          </w:p>
        </w:tc>
        <w:tc>
          <w:tcPr>
            <w:tcW w:w="0" w:type="auto"/>
            <w:hideMark/>
          </w:tcPr>
          <w:p w14:paraId="22592A42" w14:textId="77777777" w:rsidR="005F4778" w:rsidRPr="005F4778" w:rsidRDefault="005F4778" w:rsidP="005F4778">
            <w:r w:rsidRPr="005F4778">
              <w:t>Abstract class for password evaluation.</w:t>
            </w:r>
          </w:p>
        </w:tc>
      </w:tr>
      <w:tr w:rsidR="005F4778" w:rsidRPr="005F4778" w14:paraId="255705E4" w14:textId="77777777" w:rsidTr="00DE7C23">
        <w:tc>
          <w:tcPr>
            <w:tcW w:w="0" w:type="auto"/>
            <w:hideMark/>
          </w:tcPr>
          <w:p w14:paraId="6F5C41D4" w14:textId="77777777" w:rsidR="005F4778" w:rsidRPr="005F4778" w:rsidRDefault="005F4778" w:rsidP="005F4778">
            <w:proofErr w:type="spellStart"/>
            <w:r w:rsidRPr="005F4778">
              <w:t>PasswordValidator</w:t>
            </w:r>
            <w:proofErr w:type="spellEnd"/>
          </w:p>
        </w:tc>
        <w:tc>
          <w:tcPr>
            <w:tcW w:w="0" w:type="auto"/>
            <w:hideMark/>
          </w:tcPr>
          <w:p w14:paraId="4156430C" w14:textId="77777777" w:rsidR="005F4778" w:rsidRPr="005F4778" w:rsidRDefault="005F4778" w:rsidP="005F4778">
            <w:r w:rsidRPr="005F4778">
              <w:t>Implements password strength evaluation and feedback.</w:t>
            </w:r>
          </w:p>
        </w:tc>
      </w:tr>
      <w:tr w:rsidR="005F4778" w:rsidRPr="005F4778" w14:paraId="1A4D5D1F" w14:textId="77777777" w:rsidTr="00DE7C23">
        <w:tc>
          <w:tcPr>
            <w:tcW w:w="0" w:type="auto"/>
            <w:hideMark/>
          </w:tcPr>
          <w:p w14:paraId="1689D033" w14:textId="77777777" w:rsidR="005F4778" w:rsidRPr="005F4778" w:rsidRDefault="005F4778" w:rsidP="005F4778">
            <w:r w:rsidRPr="005F4778">
              <w:t>Hint</w:t>
            </w:r>
          </w:p>
        </w:tc>
        <w:tc>
          <w:tcPr>
            <w:tcW w:w="0" w:type="auto"/>
            <w:hideMark/>
          </w:tcPr>
          <w:p w14:paraId="4004FC3C" w14:textId="77777777" w:rsidR="005F4778" w:rsidRPr="005F4778" w:rsidRDefault="005F4778" w:rsidP="005F4778">
            <w:r w:rsidRPr="005F4778">
              <w:t>Represents a feedback message for the user.</w:t>
            </w:r>
          </w:p>
        </w:tc>
      </w:tr>
      <w:tr w:rsidR="005F4778" w:rsidRPr="005F4778" w14:paraId="73F14424" w14:textId="77777777" w:rsidTr="00DE7C23">
        <w:tc>
          <w:tcPr>
            <w:tcW w:w="0" w:type="auto"/>
            <w:hideMark/>
          </w:tcPr>
          <w:p w14:paraId="24FA2124" w14:textId="77777777" w:rsidR="005F4778" w:rsidRPr="005F4778" w:rsidRDefault="005F4778" w:rsidP="005F4778">
            <w:proofErr w:type="spellStart"/>
            <w:r w:rsidRPr="005F4778">
              <w:t>HintManager</w:t>
            </w:r>
            <w:proofErr w:type="spellEnd"/>
          </w:p>
        </w:tc>
        <w:tc>
          <w:tcPr>
            <w:tcW w:w="0" w:type="auto"/>
            <w:hideMark/>
          </w:tcPr>
          <w:p w14:paraId="2AD6225E" w14:textId="77777777" w:rsidR="005F4778" w:rsidRPr="005F4778" w:rsidRDefault="005F4778" w:rsidP="005F4778">
            <w:r w:rsidRPr="005F4778">
              <w:t>Manages dynamic and generic hints.</w:t>
            </w:r>
          </w:p>
        </w:tc>
      </w:tr>
      <w:tr w:rsidR="005F4778" w:rsidRPr="005F4778" w14:paraId="71F7E5B9" w14:textId="77777777" w:rsidTr="00DE7C23">
        <w:tc>
          <w:tcPr>
            <w:tcW w:w="0" w:type="auto"/>
            <w:hideMark/>
          </w:tcPr>
          <w:p w14:paraId="09D00AAC" w14:textId="77777777" w:rsidR="005F4778" w:rsidRPr="005F4778" w:rsidRDefault="005F4778" w:rsidP="005F4778">
            <w:proofErr w:type="spellStart"/>
            <w:r w:rsidRPr="005F4778">
              <w:t>PasswordFileManager</w:t>
            </w:r>
            <w:proofErr w:type="spellEnd"/>
          </w:p>
        </w:tc>
        <w:tc>
          <w:tcPr>
            <w:tcW w:w="0" w:type="auto"/>
            <w:hideMark/>
          </w:tcPr>
          <w:p w14:paraId="0D362A0D" w14:textId="77777777" w:rsidR="005F4778" w:rsidRPr="005F4778" w:rsidRDefault="005F4778" w:rsidP="005F4778">
            <w:r w:rsidRPr="005F4778">
              <w:t>Handles reading/writing phrases and common words to files.</w:t>
            </w:r>
          </w:p>
        </w:tc>
      </w:tr>
      <w:tr w:rsidR="005F4778" w:rsidRPr="005F4778" w14:paraId="16A225C7" w14:textId="77777777" w:rsidTr="00DE7C23">
        <w:tc>
          <w:tcPr>
            <w:tcW w:w="0" w:type="auto"/>
            <w:hideMark/>
          </w:tcPr>
          <w:p w14:paraId="4E34E277" w14:textId="77777777" w:rsidR="005F4778" w:rsidRPr="005F4778" w:rsidRDefault="005F4778" w:rsidP="005F4778">
            <w:proofErr w:type="spellStart"/>
            <w:r w:rsidRPr="005F4778">
              <w:t>PasswordValidatorTest</w:t>
            </w:r>
            <w:proofErr w:type="spellEnd"/>
          </w:p>
        </w:tc>
        <w:tc>
          <w:tcPr>
            <w:tcW w:w="0" w:type="auto"/>
            <w:hideMark/>
          </w:tcPr>
          <w:p w14:paraId="5DE0DD99" w14:textId="77777777" w:rsidR="005F4778" w:rsidRPr="005F4778" w:rsidRDefault="005F4778" w:rsidP="005F4778">
            <w:r w:rsidRPr="005F4778">
              <w:t>Unit tests for the password validator (console-based).</w:t>
            </w:r>
          </w:p>
        </w:tc>
      </w:tr>
      <w:tr w:rsidR="005F4778" w:rsidRPr="005F4778" w14:paraId="29253780" w14:textId="77777777" w:rsidTr="00DE7C23">
        <w:tc>
          <w:tcPr>
            <w:tcW w:w="0" w:type="auto"/>
            <w:hideMark/>
          </w:tcPr>
          <w:p w14:paraId="65900C0C" w14:textId="77777777" w:rsidR="005F4778" w:rsidRPr="005F4778" w:rsidRDefault="005F4778" w:rsidP="005F4778">
            <w:proofErr w:type="spellStart"/>
            <w:r w:rsidRPr="005F4778">
              <w:t>PasswordFactoryConsole</w:t>
            </w:r>
            <w:proofErr w:type="spellEnd"/>
          </w:p>
        </w:tc>
        <w:tc>
          <w:tcPr>
            <w:tcW w:w="0" w:type="auto"/>
            <w:hideMark/>
          </w:tcPr>
          <w:p w14:paraId="622B1082" w14:textId="77777777" w:rsidR="005F4778" w:rsidRPr="005F4778" w:rsidRDefault="005F4778" w:rsidP="005F4778">
            <w:r w:rsidRPr="005F4778">
              <w:t>Console version of password testing (manual testing).</w:t>
            </w:r>
          </w:p>
        </w:tc>
      </w:tr>
    </w:tbl>
    <w:p w14:paraId="13CEEF09" w14:textId="2516EC4E" w:rsidR="004863D6" w:rsidRDefault="00000000" w:rsidP="005F4778">
      <w:r>
        <w:pict w14:anchorId="384DF2A6">
          <v:rect id="_x0000_i1034" style="width:0;height:1.5pt" o:hralign="center" o:hrstd="t" o:hr="t" fillcolor="#a0a0a0" stroked="f"/>
        </w:pict>
      </w:r>
    </w:p>
    <w:p w14:paraId="24182805" w14:textId="4A5435BB" w:rsidR="00986106" w:rsidRPr="004863D6" w:rsidRDefault="00986106" w:rsidP="00986106">
      <w:pPr>
        <w:pStyle w:val="Heading2"/>
        <w:spacing w:after="80"/>
      </w:pPr>
      <w:bookmarkStart w:id="38" w:name="_Toc193051468"/>
      <w:bookmarkStart w:id="39" w:name="_Toc193144886"/>
      <w:r>
        <w:t>5</w:t>
      </w:r>
      <w:r w:rsidRPr="004863D6">
        <w:t xml:space="preserve">. Class </w:t>
      </w:r>
      <w:bookmarkEnd w:id="38"/>
      <w:r w:rsidR="00A22D82">
        <w:t>Descriptions, Variables</w:t>
      </w:r>
      <w:r w:rsidR="00B14496">
        <w:t>,</w:t>
      </w:r>
      <w:r w:rsidR="00A22D82">
        <w:t xml:space="preserve"> and Methods</w:t>
      </w:r>
      <w:bookmarkEnd w:id="39"/>
    </w:p>
    <w:p w14:paraId="6E1967B8" w14:textId="77777777" w:rsidR="00986106" w:rsidRPr="00FC7B98" w:rsidRDefault="00986106" w:rsidP="00986106">
      <w:pPr>
        <w:spacing w:after="0"/>
        <w:rPr>
          <w:b/>
          <w:bCs/>
          <w:sz w:val="22"/>
          <w:szCs w:val="22"/>
        </w:rPr>
      </w:pPr>
      <w:proofErr w:type="spellStart"/>
      <w:r>
        <w:rPr>
          <w:b/>
          <w:bCs/>
          <w:sz w:val="22"/>
          <w:szCs w:val="22"/>
        </w:rPr>
        <w:t>AboutScreen</w:t>
      </w:r>
      <w:proofErr w:type="spellEnd"/>
    </w:p>
    <w:p w14:paraId="5FACF7E7" w14:textId="77777777" w:rsidR="00986106" w:rsidRPr="00FC7B98" w:rsidRDefault="00986106" w:rsidP="00986106">
      <w:pPr>
        <w:spacing w:after="0"/>
        <w:rPr>
          <w:sz w:val="22"/>
          <w:szCs w:val="22"/>
        </w:rPr>
      </w:pPr>
      <w:r w:rsidRPr="009E5917">
        <w:rPr>
          <w:sz w:val="22"/>
          <w:szCs w:val="22"/>
        </w:rPr>
        <w:lastRenderedPageBreak/>
        <w:t>Displays the "About" window, providing project details and system information.</w:t>
      </w:r>
    </w:p>
    <w:p w14:paraId="09AF3A41" w14:textId="77777777" w:rsidR="00986106" w:rsidRDefault="00986106" w:rsidP="00986106">
      <w:pPr>
        <w:pStyle w:val="ListParagraph"/>
        <w:numPr>
          <w:ilvl w:val="0"/>
          <w:numId w:val="16"/>
        </w:numPr>
        <w:spacing w:after="0"/>
        <w:rPr>
          <w:sz w:val="22"/>
          <w:szCs w:val="22"/>
        </w:rPr>
      </w:pPr>
      <w:proofErr w:type="spellStart"/>
      <w:r w:rsidRPr="009E5917">
        <w:rPr>
          <w:sz w:val="22"/>
          <w:szCs w:val="22"/>
        </w:rPr>
        <w:t>aboutStage</w:t>
      </w:r>
      <w:proofErr w:type="spellEnd"/>
      <w:r w:rsidRPr="009E5917">
        <w:rPr>
          <w:sz w:val="22"/>
          <w:szCs w:val="22"/>
        </w:rPr>
        <w:t xml:space="preserve"> - The pop-up window for the About screen</w:t>
      </w:r>
    </w:p>
    <w:p w14:paraId="225A8138" w14:textId="77777777" w:rsidR="00986106" w:rsidRDefault="00986106" w:rsidP="00986106">
      <w:pPr>
        <w:pStyle w:val="ListParagraph"/>
        <w:numPr>
          <w:ilvl w:val="0"/>
          <w:numId w:val="16"/>
        </w:numPr>
        <w:spacing w:after="0"/>
        <w:rPr>
          <w:sz w:val="22"/>
          <w:szCs w:val="22"/>
        </w:rPr>
      </w:pPr>
      <w:r w:rsidRPr="009E5917">
        <w:rPr>
          <w:sz w:val="22"/>
          <w:szCs w:val="22"/>
        </w:rPr>
        <w:t>show() -</w:t>
      </w:r>
      <w:r w:rsidRPr="00307893">
        <w:rPr>
          <w:sz w:val="22"/>
          <w:szCs w:val="22"/>
        </w:rPr>
        <w:t xml:space="preserve"> Opens the About screen window.</w:t>
      </w:r>
    </w:p>
    <w:p w14:paraId="051BFE44" w14:textId="42EC417A" w:rsidR="00986106" w:rsidRDefault="00986106" w:rsidP="00986106">
      <w:pPr>
        <w:pStyle w:val="ListParagraph"/>
        <w:numPr>
          <w:ilvl w:val="0"/>
          <w:numId w:val="16"/>
        </w:numPr>
        <w:spacing w:after="0"/>
        <w:rPr>
          <w:sz w:val="22"/>
          <w:szCs w:val="22"/>
        </w:rPr>
      </w:pPr>
      <w:r>
        <w:rPr>
          <w:sz w:val="22"/>
          <w:szCs w:val="22"/>
        </w:rPr>
        <w:t xml:space="preserve">Reason to use SystemInfo.java that </w:t>
      </w:r>
      <w:proofErr w:type="spellStart"/>
      <w:r>
        <w:rPr>
          <w:sz w:val="22"/>
          <w:szCs w:val="22"/>
        </w:rPr>
        <w:t>Netbeans</w:t>
      </w:r>
      <w:proofErr w:type="spellEnd"/>
      <w:r>
        <w:rPr>
          <w:sz w:val="22"/>
          <w:szCs w:val="22"/>
        </w:rPr>
        <w:t xml:space="preserve"> always includes</w:t>
      </w:r>
      <w:r w:rsidR="00B14496">
        <w:rPr>
          <w:sz w:val="22"/>
          <w:szCs w:val="22"/>
        </w:rPr>
        <w:t>.</w:t>
      </w:r>
    </w:p>
    <w:p w14:paraId="1DF61DAB" w14:textId="15ACC02E" w:rsidR="00986106" w:rsidRPr="005D7CD8" w:rsidRDefault="00986106" w:rsidP="00986106">
      <w:pPr>
        <w:pStyle w:val="ListParagraph"/>
        <w:numPr>
          <w:ilvl w:val="0"/>
          <w:numId w:val="16"/>
        </w:numPr>
        <w:spacing w:after="0"/>
        <w:rPr>
          <w:sz w:val="22"/>
          <w:szCs w:val="22"/>
        </w:rPr>
      </w:pPr>
      <w:r>
        <w:rPr>
          <w:sz w:val="22"/>
          <w:szCs w:val="22"/>
        </w:rPr>
        <w:t xml:space="preserve">Doubled as a sandbox window during development to test JavaFX </w:t>
      </w:r>
      <w:r w:rsidR="00B14496">
        <w:rPr>
          <w:sz w:val="22"/>
          <w:szCs w:val="22"/>
        </w:rPr>
        <w:t>layouts.</w:t>
      </w:r>
    </w:p>
    <w:p w14:paraId="05DCEDFC" w14:textId="77777777" w:rsidR="00986106" w:rsidRDefault="00000000" w:rsidP="00986106">
      <w:pPr>
        <w:spacing w:after="0"/>
        <w:rPr>
          <w:sz w:val="22"/>
          <w:szCs w:val="22"/>
        </w:rPr>
      </w:pPr>
      <w:r>
        <w:rPr>
          <w:sz w:val="22"/>
          <w:szCs w:val="22"/>
        </w:rPr>
        <w:pict w14:anchorId="38F9167D">
          <v:rect id="_x0000_i1035" style="width:0;height:1.5pt" o:hralign="center" o:hrstd="t" o:hr="t" fillcolor="#a0a0a0" stroked="f"/>
        </w:pict>
      </w:r>
    </w:p>
    <w:p w14:paraId="07A28D41" w14:textId="77777777" w:rsidR="00986106" w:rsidRPr="00FC7B98" w:rsidRDefault="00986106" w:rsidP="00986106">
      <w:pPr>
        <w:spacing w:after="0"/>
        <w:rPr>
          <w:b/>
          <w:bCs/>
          <w:sz w:val="22"/>
          <w:szCs w:val="22"/>
        </w:rPr>
      </w:pPr>
      <w:r w:rsidRPr="00FC7B98">
        <w:rPr>
          <w:b/>
          <w:bCs/>
          <w:sz w:val="22"/>
          <w:szCs w:val="22"/>
        </w:rPr>
        <w:t>App (Main Application Class)</w:t>
      </w:r>
    </w:p>
    <w:p w14:paraId="0211ACA4" w14:textId="77777777" w:rsidR="00986106" w:rsidRPr="00FC7B98" w:rsidRDefault="00986106" w:rsidP="00986106">
      <w:pPr>
        <w:spacing w:after="0"/>
        <w:rPr>
          <w:sz w:val="22"/>
          <w:szCs w:val="22"/>
        </w:rPr>
      </w:pPr>
      <w:r w:rsidRPr="00307893">
        <w:rPr>
          <w:sz w:val="22"/>
          <w:szCs w:val="22"/>
        </w:rPr>
        <w:t xml:space="preserve">Manages screen switching between </w:t>
      </w:r>
      <w:proofErr w:type="spellStart"/>
      <w:r w:rsidRPr="00307893">
        <w:rPr>
          <w:sz w:val="22"/>
          <w:szCs w:val="22"/>
        </w:rPr>
        <w:t>PasswordGame</w:t>
      </w:r>
      <w:proofErr w:type="spellEnd"/>
      <w:r w:rsidRPr="00307893">
        <w:rPr>
          <w:sz w:val="22"/>
          <w:szCs w:val="22"/>
        </w:rPr>
        <w:t xml:space="preserve">, </w:t>
      </w:r>
      <w:proofErr w:type="spellStart"/>
      <w:r w:rsidRPr="00307893">
        <w:rPr>
          <w:sz w:val="22"/>
          <w:szCs w:val="22"/>
        </w:rPr>
        <w:t>PasswordLab</w:t>
      </w:r>
      <w:proofErr w:type="spellEnd"/>
      <w:r w:rsidRPr="00307893">
        <w:rPr>
          <w:sz w:val="22"/>
          <w:szCs w:val="22"/>
        </w:rPr>
        <w:t xml:space="preserve">, </w:t>
      </w:r>
      <w:proofErr w:type="spellStart"/>
      <w:r w:rsidRPr="00307893">
        <w:rPr>
          <w:sz w:val="22"/>
          <w:szCs w:val="22"/>
        </w:rPr>
        <w:t>GameSetupScreen</w:t>
      </w:r>
      <w:proofErr w:type="spellEnd"/>
      <w:r w:rsidRPr="00307893">
        <w:rPr>
          <w:sz w:val="22"/>
          <w:szCs w:val="22"/>
        </w:rPr>
        <w:t xml:space="preserve">, and </w:t>
      </w:r>
      <w:proofErr w:type="spellStart"/>
      <w:r w:rsidRPr="00307893">
        <w:rPr>
          <w:sz w:val="22"/>
          <w:szCs w:val="22"/>
        </w:rPr>
        <w:t>AboutScreen</w:t>
      </w:r>
      <w:proofErr w:type="spellEnd"/>
      <w:r w:rsidRPr="00307893">
        <w:rPr>
          <w:sz w:val="22"/>
          <w:szCs w:val="22"/>
        </w:rPr>
        <w:t>.</w:t>
      </w:r>
    </w:p>
    <w:p w14:paraId="7B18C1A0" w14:textId="77777777" w:rsidR="00986106" w:rsidRPr="005D7CD8" w:rsidRDefault="00986106" w:rsidP="00986106">
      <w:pPr>
        <w:pStyle w:val="ListParagraph"/>
        <w:numPr>
          <w:ilvl w:val="0"/>
          <w:numId w:val="16"/>
        </w:numPr>
        <w:spacing w:after="0"/>
        <w:rPr>
          <w:sz w:val="22"/>
          <w:szCs w:val="22"/>
        </w:rPr>
      </w:pPr>
      <w:r w:rsidRPr="005D7CD8">
        <w:rPr>
          <w:sz w:val="22"/>
          <w:szCs w:val="22"/>
        </w:rPr>
        <w:t>start(Stage) - Initializes the application and starts the main stage (window).</w:t>
      </w:r>
    </w:p>
    <w:p w14:paraId="7FC92437" w14:textId="77777777" w:rsidR="00986106" w:rsidRPr="005D7CD8" w:rsidRDefault="00986106" w:rsidP="00986106">
      <w:pPr>
        <w:pStyle w:val="ListParagraph"/>
        <w:numPr>
          <w:ilvl w:val="0"/>
          <w:numId w:val="16"/>
        </w:numPr>
        <w:spacing w:after="0"/>
        <w:rPr>
          <w:sz w:val="22"/>
          <w:szCs w:val="22"/>
        </w:rPr>
      </w:pPr>
      <w:proofErr w:type="spellStart"/>
      <w:r w:rsidRPr="005D7CD8">
        <w:rPr>
          <w:sz w:val="22"/>
          <w:szCs w:val="22"/>
        </w:rPr>
        <w:t>showGame</w:t>
      </w:r>
      <w:proofErr w:type="spellEnd"/>
      <w:r w:rsidRPr="005D7CD8">
        <w:rPr>
          <w:sz w:val="22"/>
          <w:szCs w:val="22"/>
        </w:rPr>
        <w:t xml:space="preserve">() - Displays the </w:t>
      </w:r>
      <w:proofErr w:type="spellStart"/>
      <w:r w:rsidRPr="005D7CD8">
        <w:rPr>
          <w:sz w:val="22"/>
          <w:szCs w:val="22"/>
        </w:rPr>
        <w:t>PasswordGame</w:t>
      </w:r>
      <w:proofErr w:type="spellEnd"/>
      <w:r w:rsidRPr="005D7CD8">
        <w:rPr>
          <w:sz w:val="22"/>
          <w:szCs w:val="22"/>
        </w:rPr>
        <w:t xml:space="preserve"> screen.</w:t>
      </w:r>
    </w:p>
    <w:p w14:paraId="627F43F2" w14:textId="77777777" w:rsidR="00986106" w:rsidRPr="005D7CD8" w:rsidRDefault="00986106" w:rsidP="00986106">
      <w:pPr>
        <w:pStyle w:val="ListParagraph"/>
        <w:numPr>
          <w:ilvl w:val="0"/>
          <w:numId w:val="16"/>
        </w:numPr>
        <w:spacing w:after="0"/>
        <w:rPr>
          <w:sz w:val="22"/>
          <w:szCs w:val="22"/>
        </w:rPr>
      </w:pPr>
      <w:proofErr w:type="spellStart"/>
      <w:r w:rsidRPr="005D7CD8">
        <w:rPr>
          <w:sz w:val="22"/>
          <w:szCs w:val="22"/>
        </w:rPr>
        <w:t>showLab</w:t>
      </w:r>
      <w:proofErr w:type="spellEnd"/>
      <w:r w:rsidRPr="005D7CD8">
        <w:rPr>
          <w:sz w:val="22"/>
          <w:szCs w:val="22"/>
        </w:rPr>
        <w:t xml:space="preserve">() - Displays the </w:t>
      </w:r>
      <w:proofErr w:type="spellStart"/>
      <w:r w:rsidRPr="005D7CD8">
        <w:rPr>
          <w:sz w:val="22"/>
          <w:szCs w:val="22"/>
        </w:rPr>
        <w:t>PasswordLab</w:t>
      </w:r>
      <w:proofErr w:type="spellEnd"/>
      <w:r w:rsidRPr="005D7CD8">
        <w:rPr>
          <w:sz w:val="22"/>
          <w:szCs w:val="22"/>
        </w:rPr>
        <w:t xml:space="preserve"> screen.</w:t>
      </w:r>
    </w:p>
    <w:p w14:paraId="475E7F65" w14:textId="77777777" w:rsidR="00986106" w:rsidRDefault="00000000" w:rsidP="00986106">
      <w:pPr>
        <w:spacing w:after="0"/>
        <w:rPr>
          <w:sz w:val="22"/>
          <w:szCs w:val="22"/>
        </w:rPr>
      </w:pPr>
      <w:r>
        <w:rPr>
          <w:sz w:val="22"/>
          <w:szCs w:val="22"/>
        </w:rPr>
        <w:pict w14:anchorId="46E085C3">
          <v:rect id="_x0000_i1036" style="width:0;height:1.5pt" o:hralign="center" o:hrstd="t" o:hr="t" fillcolor="#a0a0a0" stroked="f"/>
        </w:pict>
      </w:r>
    </w:p>
    <w:p w14:paraId="0F4A0F6D" w14:textId="77777777" w:rsidR="00986106" w:rsidRPr="00FC7B98" w:rsidRDefault="00986106" w:rsidP="00986106">
      <w:pPr>
        <w:spacing w:after="0"/>
        <w:rPr>
          <w:b/>
          <w:bCs/>
          <w:sz w:val="22"/>
          <w:szCs w:val="22"/>
        </w:rPr>
      </w:pPr>
      <w:proofErr w:type="spellStart"/>
      <w:r>
        <w:rPr>
          <w:b/>
          <w:bCs/>
          <w:sz w:val="22"/>
          <w:szCs w:val="22"/>
        </w:rPr>
        <w:t>GameSetupScreen</w:t>
      </w:r>
      <w:proofErr w:type="spellEnd"/>
    </w:p>
    <w:p w14:paraId="273E71E3" w14:textId="77777777" w:rsidR="00986106" w:rsidRPr="00FC7B98" w:rsidRDefault="00986106" w:rsidP="00986106">
      <w:pPr>
        <w:spacing w:after="0"/>
        <w:rPr>
          <w:sz w:val="22"/>
          <w:szCs w:val="22"/>
        </w:rPr>
      </w:pPr>
      <w:r w:rsidRPr="00307893">
        <w:rPr>
          <w:sz w:val="22"/>
          <w:szCs w:val="22"/>
        </w:rPr>
        <w:t xml:space="preserve">Explains the game and allows difficulty selection before starting </w:t>
      </w:r>
      <w:proofErr w:type="spellStart"/>
      <w:r w:rsidRPr="00307893">
        <w:rPr>
          <w:sz w:val="22"/>
          <w:szCs w:val="22"/>
        </w:rPr>
        <w:t>PasswordGame</w:t>
      </w:r>
      <w:proofErr w:type="spellEnd"/>
      <w:r w:rsidRPr="00307893">
        <w:rPr>
          <w:sz w:val="22"/>
          <w:szCs w:val="22"/>
        </w:rPr>
        <w:t>.</w:t>
      </w:r>
    </w:p>
    <w:p w14:paraId="21A3C82A" w14:textId="3C808C64" w:rsidR="00986106" w:rsidRPr="005D7CD8" w:rsidRDefault="00986106" w:rsidP="00986106">
      <w:pPr>
        <w:pStyle w:val="ListParagraph"/>
        <w:numPr>
          <w:ilvl w:val="0"/>
          <w:numId w:val="15"/>
        </w:numPr>
        <w:spacing w:after="0"/>
        <w:rPr>
          <w:sz w:val="22"/>
          <w:szCs w:val="22"/>
        </w:rPr>
      </w:pPr>
      <w:r w:rsidRPr="005D7CD8">
        <w:rPr>
          <w:sz w:val="22"/>
          <w:szCs w:val="22"/>
        </w:rPr>
        <w:t xml:space="preserve">private Stage </w:t>
      </w:r>
      <w:proofErr w:type="spellStart"/>
      <w:r w:rsidRPr="005D7CD8">
        <w:rPr>
          <w:sz w:val="22"/>
          <w:szCs w:val="22"/>
        </w:rPr>
        <w:t>mainMenuStage</w:t>
      </w:r>
      <w:proofErr w:type="spellEnd"/>
      <w:r w:rsidRPr="005D7CD8">
        <w:rPr>
          <w:sz w:val="22"/>
          <w:szCs w:val="22"/>
        </w:rPr>
        <w:t xml:space="preserve"> – Stores a reference to the main menu window </w:t>
      </w:r>
      <w:r w:rsidR="00501C46">
        <w:rPr>
          <w:sz w:val="22"/>
          <w:szCs w:val="22"/>
        </w:rPr>
        <w:t>for quick switching between modes.</w:t>
      </w:r>
    </w:p>
    <w:p w14:paraId="2342BDAA" w14:textId="77777777" w:rsidR="00986106" w:rsidRPr="005D7CD8" w:rsidRDefault="00986106" w:rsidP="00986106">
      <w:pPr>
        <w:pStyle w:val="ListParagraph"/>
        <w:numPr>
          <w:ilvl w:val="0"/>
          <w:numId w:val="15"/>
        </w:numPr>
        <w:spacing w:after="0"/>
        <w:rPr>
          <w:sz w:val="22"/>
          <w:szCs w:val="22"/>
        </w:rPr>
      </w:pPr>
      <w:r w:rsidRPr="005D7CD8">
        <w:rPr>
          <w:sz w:val="22"/>
          <w:szCs w:val="22"/>
        </w:rPr>
        <w:t xml:space="preserve">public </w:t>
      </w:r>
      <w:proofErr w:type="spellStart"/>
      <w:r w:rsidRPr="005D7CD8">
        <w:rPr>
          <w:sz w:val="22"/>
          <w:szCs w:val="22"/>
        </w:rPr>
        <w:t>GameSetupScreen</w:t>
      </w:r>
      <w:proofErr w:type="spellEnd"/>
      <w:r w:rsidRPr="005D7CD8">
        <w:rPr>
          <w:sz w:val="22"/>
          <w:szCs w:val="22"/>
        </w:rPr>
        <w:t xml:space="preserve">(Stage </w:t>
      </w:r>
      <w:proofErr w:type="spellStart"/>
      <w:r w:rsidRPr="005D7CD8">
        <w:rPr>
          <w:sz w:val="22"/>
          <w:szCs w:val="22"/>
        </w:rPr>
        <w:t>mainMenuStage</w:t>
      </w:r>
      <w:proofErr w:type="spellEnd"/>
      <w:r w:rsidRPr="005D7CD8">
        <w:rPr>
          <w:sz w:val="22"/>
          <w:szCs w:val="22"/>
        </w:rPr>
        <w:t>) – Constructor that accepts the main menu stage</w:t>
      </w:r>
    </w:p>
    <w:p w14:paraId="5272E465" w14:textId="77777777" w:rsidR="00986106" w:rsidRPr="00307893" w:rsidRDefault="00986106" w:rsidP="00986106">
      <w:pPr>
        <w:pStyle w:val="ListParagraph"/>
        <w:numPr>
          <w:ilvl w:val="0"/>
          <w:numId w:val="15"/>
        </w:numPr>
        <w:spacing w:after="0"/>
        <w:rPr>
          <w:sz w:val="22"/>
          <w:szCs w:val="22"/>
        </w:rPr>
      </w:pPr>
      <w:r w:rsidRPr="00307893">
        <w:rPr>
          <w:sz w:val="22"/>
          <w:szCs w:val="22"/>
        </w:rPr>
        <w:t>public void show() – Displays the setup window, lets the player pick a difficulty, and starts the game</w:t>
      </w:r>
    </w:p>
    <w:p w14:paraId="1CB0D507" w14:textId="77777777" w:rsidR="00986106" w:rsidRPr="005D7CD8" w:rsidRDefault="00986106" w:rsidP="00986106">
      <w:pPr>
        <w:pStyle w:val="ListParagraph"/>
        <w:numPr>
          <w:ilvl w:val="0"/>
          <w:numId w:val="14"/>
        </w:numPr>
        <w:spacing w:after="0"/>
        <w:rPr>
          <w:sz w:val="22"/>
          <w:szCs w:val="22"/>
        </w:rPr>
      </w:pPr>
      <w:r w:rsidRPr="005D7CD8">
        <w:rPr>
          <w:sz w:val="22"/>
          <w:szCs w:val="22"/>
        </w:rPr>
        <w:t>"Start Game" → Opens PasswordGame.java with the selected difficulty.</w:t>
      </w:r>
    </w:p>
    <w:p w14:paraId="46E93B52" w14:textId="77777777" w:rsidR="00986106" w:rsidRPr="005D7CD8" w:rsidRDefault="00986106" w:rsidP="00986106">
      <w:pPr>
        <w:pStyle w:val="ListParagraph"/>
        <w:numPr>
          <w:ilvl w:val="0"/>
          <w:numId w:val="14"/>
        </w:numPr>
        <w:spacing w:after="0"/>
        <w:rPr>
          <w:sz w:val="22"/>
          <w:szCs w:val="22"/>
        </w:rPr>
      </w:pPr>
      <w:r w:rsidRPr="005D7CD8">
        <w:rPr>
          <w:sz w:val="22"/>
          <w:szCs w:val="22"/>
        </w:rPr>
        <w:t>"Back to Main Menu" → Closes setup and reopens App.java</w:t>
      </w:r>
    </w:p>
    <w:p w14:paraId="7C958117" w14:textId="77777777" w:rsidR="00986106" w:rsidRDefault="00000000" w:rsidP="00986106">
      <w:pPr>
        <w:spacing w:after="0"/>
        <w:rPr>
          <w:sz w:val="22"/>
          <w:szCs w:val="22"/>
        </w:rPr>
      </w:pPr>
      <w:r>
        <w:rPr>
          <w:sz w:val="22"/>
          <w:szCs w:val="22"/>
        </w:rPr>
        <w:pict w14:anchorId="2E786734">
          <v:rect id="_x0000_i1037" style="width:0;height:1.5pt" o:hralign="center" o:hrstd="t" o:hr="t" fillcolor="#a0a0a0" stroked="f"/>
        </w:pict>
      </w:r>
    </w:p>
    <w:p w14:paraId="0E865A6D" w14:textId="77777777" w:rsidR="00986106" w:rsidRPr="00FC7B98" w:rsidRDefault="00986106" w:rsidP="00986106">
      <w:pPr>
        <w:spacing w:after="0"/>
        <w:rPr>
          <w:b/>
          <w:bCs/>
          <w:sz w:val="22"/>
          <w:szCs w:val="22"/>
        </w:rPr>
      </w:pPr>
      <w:r w:rsidRPr="00FC7B98">
        <w:rPr>
          <w:b/>
          <w:bCs/>
          <w:sz w:val="22"/>
          <w:szCs w:val="22"/>
        </w:rPr>
        <w:t>Hint</w:t>
      </w:r>
    </w:p>
    <w:p w14:paraId="5347BFDE" w14:textId="4444D9F3" w:rsidR="00986106" w:rsidRPr="00FC7B98" w:rsidRDefault="00986106" w:rsidP="00986106">
      <w:pPr>
        <w:spacing w:after="0"/>
        <w:rPr>
          <w:b/>
          <w:bCs/>
          <w:sz w:val="22"/>
          <w:szCs w:val="22"/>
        </w:rPr>
      </w:pPr>
      <w:r w:rsidRPr="00FC7B98">
        <w:rPr>
          <w:sz w:val="22"/>
          <w:szCs w:val="22"/>
        </w:rPr>
        <w:t xml:space="preserve">Holds individual hint data (message and category) for use in </w:t>
      </w:r>
      <w:r w:rsidR="00501C46">
        <w:rPr>
          <w:sz w:val="22"/>
          <w:szCs w:val="22"/>
        </w:rPr>
        <w:t>password strength</w:t>
      </w:r>
      <w:r w:rsidRPr="00FC7B98">
        <w:rPr>
          <w:sz w:val="22"/>
          <w:szCs w:val="22"/>
        </w:rPr>
        <w:t xml:space="preserve"> feedback.</w:t>
      </w:r>
    </w:p>
    <w:p w14:paraId="0298914D" w14:textId="77777777" w:rsidR="00986106" w:rsidRPr="005D7CD8" w:rsidRDefault="00986106" w:rsidP="00986106">
      <w:pPr>
        <w:pStyle w:val="ListParagraph"/>
        <w:numPr>
          <w:ilvl w:val="0"/>
          <w:numId w:val="19"/>
        </w:numPr>
        <w:spacing w:after="0"/>
        <w:rPr>
          <w:sz w:val="22"/>
          <w:szCs w:val="22"/>
        </w:rPr>
      </w:pPr>
      <w:r w:rsidRPr="005D7CD8">
        <w:rPr>
          <w:sz w:val="22"/>
          <w:szCs w:val="22"/>
        </w:rPr>
        <w:t>message : String - The actual hint text (e.g., "Use at least 8 characters.").</w:t>
      </w:r>
    </w:p>
    <w:p w14:paraId="320AEECC" w14:textId="77777777" w:rsidR="00986106" w:rsidRPr="005D7CD8" w:rsidRDefault="00986106" w:rsidP="00986106">
      <w:pPr>
        <w:pStyle w:val="ListParagraph"/>
        <w:numPr>
          <w:ilvl w:val="0"/>
          <w:numId w:val="19"/>
        </w:numPr>
        <w:spacing w:after="0"/>
        <w:rPr>
          <w:sz w:val="22"/>
          <w:szCs w:val="22"/>
        </w:rPr>
      </w:pPr>
      <w:r w:rsidRPr="005D7CD8">
        <w:rPr>
          <w:sz w:val="22"/>
          <w:szCs w:val="22"/>
        </w:rPr>
        <w:t>category : String - The category of the hint (e.g., "Length", "Complexity").</w:t>
      </w:r>
    </w:p>
    <w:p w14:paraId="6877C7F3" w14:textId="77777777" w:rsidR="00986106" w:rsidRPr="005D7CD8" w:rsidRDefault="00986106" w:rsidP="00986106">
      <w:pPr>
        <w:pStyle w:val="ListParagraph"/>
        <w:numPr>
          <w:ilvl w:val="0"/>
          <w:numId w:val="19"/>
        </w:numPr>
        <w:spacing w:after="0"/>
        <w:rPr>
          <w:sz w:val="22"/>
          <w:szCs w:val="22"/>
        </w:rPr>
      </w:pPr>
      <w:proofErr w:type="spellStart"/>
      <w:r w:rsidRPr="005D7CD8">
        <w:rPr>
          <w:sz w:val="22"/>
          <w:szCs w:val="22"/>
        </w:rPr>
        <w:t>getHint</w:t>
      </w:r>
      <w:proofErr w:type="spellEnd"/>
      <w:r w:rsidRPr="005D7CD8">
        <w:rPr>
          <w:sz w:val="22"/>
          <w:szCs w:val="22"/>
        </w:rPr>
        <w:t>() - Returns the hint message.</w:t>
      </w:r>
    </w:p>
    <w:p w14:paraId="563E9CD4" w14:textId="77777777" w:rsidR="00986106" w:rsidRPr="005D7CD8" w:rsidRDefault="00986106" w:rsidP="00986106">
      <w:pPr>
        <w:pStyle w:val="ListParagraph"/>
        <w:numPr>
          <w:ilvl w:val="0"/>
          <w:numId w:val="19"/>
        </w:numPr>
        <w:spacing w:after="0"/>
        <w:rPr>
          <w:sz w:val="22"/>
          <w:szCs w:val="22"/>
        </w:rPr>
      </w:pPr>
      <w:proofErr w:type="spellStart"/>
      <w:r w:rsidRPr="005D7CD8">
        <w:rPr>
          <w:sz w:val="22"/>
          <w:szCs w:val="22"/>
        </w:rPr>
        <w:t>getCategory</w:t>
      </w:r>
      <w:proofErr w:type="spellEnd"/>
      <w:r w:rsidRPr="005D7CD8">
        <w:rPr>
          <w:sz w:val="22"/>
          <w:szCs w:val="22"/>
        </w:rPr>
        <w:t>() - Returns the category of the hint.</w:t>
      </w:r>
    </w:p>
    <w:p w14:paraId="3B134BE7" w14:textId="77777777" w:rsidR="00986106" w:rsidRPr="00FC7B98" w:rsidRDefault="00000000" w:rsidP="00986106">
      <w:pPr>
        <w:spacing w:after="0"/>
        <w:rPr>
          <w:sz w:val="22"/>
          <w:szCs w:val="22"/>
        </w:rPr>
      </w:pPr>
      <w:r>
        <w:rPr>
          <w:sz w:val="22"/>
          <w:szCs w:val="22"/>
        </w:rPr>
        <w:pict w14:anchorId="5C1BF5CE">
          <v:rect id="_x0000_i1038" style="width:0;height:1.5pt" o:hralign="center" o:hrstd="t" o:hr="t" fillcolor="#a0a0a0" stroked="f"/>
        </w:pict>
      </w:r>
    </w:p>
    <w:p w14:paraId="6E53C36B" w14:textId="77777777" w:rsidR="00986106" w:rsidRPr="00FC7B98" w:rsidRDefault="00986106" w:rsidP="00986106">
      <w:pPr>
        <w:spacing w:after="0"/>
        <w:rPr>
          <w:b/>
          <w:bCs/>
          <w:sz w:val="22"/>
          <w:szCs w:val="22"/>
        </w:rPr>
      </w:pPr>
      <w:proofErr w:type="spellStart"/>
      <w:r w:rsidRPr="00FC7B98">
        <w:rPr>
          <w:b/>
          <w:bCs/>
          <w:sz w:val="22"/>
          <w:szCs w:val="22"/>
        </w:rPr>
        <w:t>HintManager</w:t>
      </w:r>
      <w:proofErr w:type="spellEnd"/>
    </w:p>
    <w:p w14:paraId="1E7CCC4B" w14:textId="77777777" w:rsidR="00986106" w:rsidRPr="00FC7B98" w:rsidRDefault="00986106" w:rsidP="00986106">
      <w:pPr>
        <w:spacing w:after="0"/>
        <w:rPr>
          <w:sz w:val="22"/>
          <w:szCs w:val="22"/>
        </w:rPr>
      </w:pPr>
      <w:r w:rsidRPr="00FC7B98">
        <w:rPr>
          <w:sz w:val="22"/>
          <w:szCs w:val="22"/>
        </w:rPr>
        <w:t xml:space="preserve">Manages both dynamic and static hints, providing them to </w:t>
      </w:r>
      <w:proofErr w:type="spellStart"/>
      <w:r w:rsidRPr="00FC7B98">
        <w:rPr>
          <w:sz w:val="22"/>
          <w:szCs w:val="22"/>
        </w:rPr>
        <w:t>PasswordGame</w:t>
      </w:r>
      <w:proofErr w:type="spellEnd"/>
      <w:r w:rsidRPr="00FC7B98">
        <w:rPr>
          <w:sz w:val="22"/>
          <w:szCs w:val="22"/>
        </w:rPr>
        <w:t xml:space="preserve"> and </w:t>
      </w:r>
      <w:proofErr w:type="spellStart"/>
      <w:r w:rsidRPr="00FC7B98">
        <w:rPr>
          <w:sz w:val="22"/>
          <w:szCs w:val="22"/>
        </w:rPr>
        <w:t>PasswordLab</w:t>
      </w:r>
      <w:proofErr w:type="spellEnd"/>
      <w:r w:rsidRPr="00FC7B98">
        <w:rPr>
          <w:sz w:val="22"/>
          <w:szCs w:val="22"/>
        </w:rPr>
        <w:t xml:space="preserve"> as needed.</w:t>
      </w:r>
    </w:p>
    <w:p w14:paraId="34B62CCB" w14:textId="77777777" w:rsidR="00986106" w:rsidRPr="005D7CD8" w:rsidRDefault="00986106" w:rsidP="00986106">
      <w:pPr>
        <w:pStyle w:val="ListParagraph"/>
        <w:numPr>
          <w:ilvl w:val="0"/>
          <w:numId w:val="20"/>
        </w:numPr>
        <w:spacing w:after="0"/>
        <w:rPr>
          <w:sz w:val="22"/>
          <w:szCs w:val="22"/>
        </w:rPr>
      </w:pPr>
      <w:proofErr w:type="spellStart"/>
      <w:r w:rsidRPr="005D7CD8">
        <w:rPr>
          <w:sz w:val="22"/>
          <w:szCs w:val="22"/>
        </w:rPr>
        <w:t>dynamicHints</w:t>
      </w:r>
      <w:proofErr w:type="spellEnd"/>
      <w:r w:rsidRPr="005D7CD8">
        <w:rPr>
          <w:sz w:val="22"/>
          <w:szCs w:val="22"/>
        </w:rPr>
        <w:t xml:space="preserve"> : List&lt;Hint&gt; - Stores temporary, dynamically generated hints during gameplay.</w:t>
      </w:r>
    </w:p>
    <w:p w14:paraId="4BE12F87" w14:textId="77777777" w:rsidR="00986106" w:rsidRPr="005D7CD8" w:rsidRDefault="00986106" w:rsidP="00986106">
      <w:pPr>
        <w:pStyle w:val="ListParagraph"/>
        <w:numPr>
          <w:ilvl w:val="0"/>
          <w:numId w:val="20"/>
        </w:numPr>
        <w:spacing w:after="0"/>
        <w:rPr>
          <w:sz w:val="22"/>
          <w:szCs w:val="22"/>
        </w:rPr>
      </w:pPr>
      <w:proofErr w:type="spellStart"/>
      <w:r w:rsidRPr="005D7CD8">
        <w:rPr>
          <w:sz w:val="22"/>
          <w:szCs w:val="22"/>
        </w:rPr>
        <w:t>genericHints</w:t>
      </w:r>
      <w:proofErr w:type="spellEnd"/>
      <w:r w:rsidRPr="005D7CD8">
        <w:rPr>
          <w:sz w:val="22"/>
          <w:szCs w:val="22"/>
        </w:rPr>
        <w:t xml:space="preserve"> : List&lt;Hint&gt; - Stores static, preloaded hints for tutorials.</w:t>
      </w:r>
    </w:p>
    <w:p w14:paraId="18E92856" w14:textId="77777777" w:rsidR="00986106" w:rsidRPr="005D7CD8" w:rsidRDefault="00986106" w:rsidP="00986106">
      <w:pPr>
        <w:pStyle w:val="ListParagraph"/>
        <w:numPr>
          <w:ilvl w:val="0"/>
          <w:numId w:val="20"/>
        </w:numPr>
        <w:spacing w:after="0"/>
        <w:rPr>
          <w:sz w:val="22"/>
          <w:szCs w:val="22"/>
        </w:rPr>
      </w:pPr>
      <w:proofErr w:type="spellStart"/>
      <w:r w:rsidRPr="005D7CD8">
        <w:rPr>
          <w:sz w:val="22"/>
          <w:szCs w:val="22"/>
        </w:rPr>
        <w:t>addDynamicHint</w:t>
      </w:r>
      <w:proofErr w:type="spellEnd"/>
      <w:r w:rsidRPr="005D7CD8">
        <w:rPr>
          <w:sz w:val="22"/>
          <w:szCs w:val="22"/>
        </w:rPr>
        <w:t>(Hint) - Adds a dynamically generated hint during gameplay.</w:t>
      </w:r>
    </w:p>
    <w:p w14:paraId="43BD19FF" w14:textId="77777777" w:rsidR="00986106" w:rsidRPr="005D7CD8" w:rsidRDefault="00986106" w:rsidP="00986106">
      <w:pPr>
        <w:pStyle w:val="ListParagraph"/>
        <w:numPr>
          <w:ilvl w:val="0"/>
          <w:numId w:val="20"/>
        </w:numPr>
        <w:spacing w:after="0"/>
        <w:rPr>
          <w:sz w:val="22"/>
          <w:szCs w:val="22"/>
        </w:rPr>
      </w:pPr>
      <w:proofErr w:type="spellStart"/>
      <w:r w:rsidRPr="005D7CD8">
        <w:rPr>
          <w:sz w:val="22"/>
          <w:szCs w:val="22"/>
        </w:rPr>
        <w:t>getGenericHints</w:t>
      </w:r>
      <w:proofErr w:type="spellEnd"/>
      <w:r w:rsidRPr="005D7CD8">
        <w:rPr>
          <w:sz w:val="22"/>
          <w:szCs w:val="22"/>
        </w:rPr>
        <w:t>() - Retrieves the list of generic hints.</w:t>
      </w:r>
    </w:p>
    <w:p w14:paraId="489B32AA" w14:textId="77777777" w:rsidR="00986106" w:rsidRPr="005D7CD8" w:rsidRDefault="00986106" w:rsidP="00986106">
      <w:pPr>
        <w:pStyle w:val="ListParagraph"/>
        <w:numPr>
          <w:ilvl w:val="0"/>
          <w:numId w:val="20"/>
        </w:numPr>
        <w:spacing w:after="0"/>
        <w:rPr>
          <w:sz w:val="22"/>
          <w:szCs w:val="22"/>
        </w:rPr>
      </w:pPr>
      <w:proofErr w:type="spellStart"/>
      <w:r w:rsidRPr="005D7CD8">
        <w:rPr>
          <w:sz w:val="22"/>
          <w:szCs w:val="22"/>
        </w:rPr>
        <w:t>getDynamicHints</w:t>
      </w:r>
      <w:proofErr w:type="spellEnd"/>
      <w:r w:rsidRPr="005D7CD8">
        <w:rPr>
          <w:sz w:val="22"/>
          <w:szCs w:val="22"/>
        </w:rPr>
        <w:t>() - Retrieves the list of dynamic hints for the current round.</w:t>
      </w:r>
    </w:p>
    <w:p w14:paraId="04F3743C" w14:textId="77777777" w:rsidR="00986106" w:rsidRDefault="00986106" w:rsidP="00986106">
      <w:pPr>
        <w:pStyle w:val="ListParagraph"/>
        <w:numPr>
          <w:ilvl w:val="0"/>
          <w:numId w:val="20"/>
        </w:numPr>
        <w:spacing w:after="0"/>
        <w:rPr>
          <w:sz w:val="22"/>
          <w:szCs w:val="22"/>
        </w:rPr>
      </w:pPr>
      <w:proofErr w:type="spellStart"/>
      <w:r w:rsidRPr="005D7CD8">
        <w:rPr>
          <w:sz w:val="22"/>
          <w:szCs w:val="22"/>
        </w:rPr>
        <w:t>clearDynamicHints</w:t>
      </w:r>
      <w:proofErr w:type="spellEnd"/>
      <w:r w:rsidRPr="005D7CD8">
        <w:rPr>
          <w:sz w:val="22"/>
          <w:szCs w:val="22"/>
        </w:rPr>
        <w:t>() - Clears the dynamic hints after a round ends.</w:t>
      </w:r>
    </w:p>
    <w:p w14:paraId="0ABED86C" w14:textId="77777777" w:rsidR="00986106" w:rsidRPr="009E5917" w:rsidRDefault="00000000" w:rsidP="00986106">
      <w:pPr>
        <w:spacing w:after="0"/>
        <w:rPr>
          <w:sz w:val="22"/>
          <w:szCs w:val="22"/>
        </w:rPr>
      </w:pPr>
      <w:r>
        <w:pict w14:anchorId="37B1B75A">
          <v:rect id="_x0000_i1039" style="width:0;height:1.5pt" o:hralign="center" o:hrstd="t" o:hr="t" fillcolor="#a0a0a0" stroked="f"/>
        </w:pict>
      </w:r>
    </w:p>
    <w:p w14:paraId="56816AAB" w14:textId="77777777" w:rsidR="00986106" w:rsidRPr="00FC7B98" w:rsidRDefault="00986106" w:rsidP="00986106">
      <w:pPr>
        <w:spacing w:after="0"/>
        <w:rPr>
          <w:b/>
          <w:bCs/>
          <w:sz w:val="22"/>
          <w:szCs w:val="22"/>
        </w:rPr>
      </w:pPr>
      <w:proofErr w:type="spellStart"/>
      <w:r w:rsidRPr="00FC7B98">
        <w:rPr>
          <w:b/>
          <w:bCs/>
          <w:sz w:val="22"/>
          <w:szCs w:val="22"/>
        </w:rPr>
        <w:t>PasswordChecker</w:t>
      </w:r>
      <w:proofErr w:type="spellEnd"/>
      <w:r w:rsidRPr="00FC7B98">
        <w:rPr>
          <w:b/>
          <w:bCs/>
          <w:sz w:val="22"/>
          <w:szCs w:val="22"/>
        </w:rPr>
        <w:t xml:space="preserve"> (Interface)</w:t>
      </w:r>
    </w:p>
    <w:p w14:paraId="3DE60E3E" w14:textId="77777777" w:rsidR="00986106" w:rsidRPr="00FC7B98" w:rsidRDefault="00986106" w:rsidP="00986106">
      <w:pPr>
        <w:spacing w:after="0"/>
        <w:rPr>
          <w:sz w:val="22"/>
          <w:szCs w:val="22"/>
        </w:rPr>
      </w:pPr>
      <w:r w:rsidRPr="00FC7B98">
        <w:rPr>
          <w:sz w:val="22"/>
          <w:szCs w:val="22"/>
        </w:rPr>
        <w:t>Defines the structure for validating passwords and generating feedback.</w:t>
      </w:r>
    </w:p>
    <w:p w14:paraId="3DBD3E7C" w14:textId="77777777" w:rsidR="00986106" w:rsidRPr="005D7CD8" w:rsidRDefault="00986106" w:rsidP="00986106">
      <w:pPr>
        <w:pStyle w:val="ListParagraph"/>
        <w:numPr>
          <w:ilvl w:val="0"/>
          <w:numId w:val="18"/>
        </w:numPr>
        <w:spacing w:after="0"/>
        <w:rPr>
          <w:sz w:val="22"/>
          <w:szCs w:val="22"/>
        </w:rPr>
      </w:pPr>
      <w:proofErr w:type="spellStart"/>
      <w:r w:rsidRPr="005D7CD8">
        <w:rPr>
          <w:sz w:val="22"/>
          <w:szCs w:val="22"/>
        </w:rPr>
        <w:t>checkStrength</w:t>
      </w:r>
      <w:proofErr w:type="spellEnd"/>
      <w:r w:rsidRPr="005D7CD8">
        <w:rPr>
          <w:sz w:val="22"/>
          <w:szCs w:val="22"/>
        </w:rPr>
        <w:t>() - Validates the strength of a given password.</w:t>
      </w:r>
    </w:p>
    <w:p w14:paraId="2012EC59" w14:textId="77777777" w:rsidR="00986106" w:rsidRPr="005D7CD8" w:rsidRDefault="00986106" w:rsidP="00986106">
      <w:pPr>
        <w:pStyle w:val="ListParagraph"/>
        <w:numPr>
          <w:ilvl w:val="0"/>
          <w:numId w:val="18"/>
        </w:numPr>
        <w:spacing w:after="0"/>
        <w:rPr>
          <w:sz w:val="22"/>
          <w:szCs w:val="22"/>
        </w:rPr>
      </w:pPr>
      <w:proofErr w:type="spellStart"/>
      <w:r w:rsidRPr="005D7CD8">
        <w:rPr>
          <w:sz w:val="22"/>
          <w:szCs w:val="22"/>
        </w:rPr>
        <w:t>giveFeedback</w:t>
      </w:r>
      <w:proofErr w:type="spellEnd"/>
      <w:r w:rsidRPr="005D7CD8">
        <w:rPr>
          <w:sz w:val="22"/>
          <w:szCs w:val="22"/>
        </w:rPr>
        <w:t>() - Provides feedback or hints about the weaknesses of the password.</w:t>
      </w:r>
    </w:p>
    <w:p w14:paraId="1101C8E2" w14:textId="77777777" w:rsidR="00986106" w:rsidRPr="00FC7B98" w:rsidRDefault="00000000" w:rsidP="00986106">
      <w:pPr>
        <w:spacing w:after="0"/>
        <w:rPr>
          <w:sz w:val="22"/>
          <w:szCs w:val="22"/>
        </w:rPr>
      </w:pPr>
      <w:r>
        <w:rPr>
          <w:sz w:val="22"/>
          <w:szCs w:val="22"/>
        </w:rPr>
        <w:pict w14:anchorId="37D3D788">
          <v:rect id="_x0000_i1040" style="width:0;height:1.5pt" o:hralign="center" o:hrstd="t" o:hr="t" fillcolor="#a0a0a0" stroked="f"/>
        </w:pict>
      </w:r>
    </w:p>
    <w:p w14:paraId="0C844292" w14:textId="77777777" w:rsidR="00986106" w:rsidRPr="00307893" w:rsidRDefault="00986106" w:rsidP="00986106">
      <w:pPr>
        <w:spacing w:after="0"/>
        <w:rPr>
          <w:b/>
          <w:bCs/>
          <w:sz w:val="22"/>
          <w:szCs w:val="22"/>
        </w:rPr>
      </w:pPr>
      <w:proofErr w:type="spellStart"/>
      <w:r w:rsidRPr="00307893">
        <w:rPr>
          <w:b/>
          <w:bCs/>
          <w:sz w:val="22"/>
          <w:szCs w:val="22"/>
        </w:rPr>
        <w:t>PasswordComponent</w:t>
      </w:r>
      <w:proofErr w:type="spellEnd"/>
      <w:r w:rsidRPr="00307893">
        <w:rPr>
          <w:b/>
          <w:bCs/>
          <w:sz w:val="22"/>
          <w:szCs w:val="22"/>
        </w:rPr>
        <w:t xml:space="preserve"> (Abstract Class)</w:t>
      </w:r>
    </w:p>
    <w:p w14:paraId="48FAA4EB" w14:textId="77777777" w:rsidR="00986106" w:rsidRDefault="00986106" w:rsidP="00986106">
      <w:pPr>
        <w:spacing w:after="0"/>
        <w:rPr>
          <w:sz w:val="22"/>
          <w:szCs w:val="22"/>
        </w:rPr>
      </w:pPr>
      <w:r>
        <w:rPr>
          <w:sz w:val="22"/>
          <w:szCs w:val="22"/>
        </w:rPr>
        <w:t>S</w:t>
      </w:r>
      <w:r w:rsidRPr="00F754CB">
        <w:rPr>
          <w:sz w:val="22"/>
          <w:szCs w:val="22"/>
        </w:rPr>
        <w:t xml:space="preserve">uperclass for password-related logic. Implements </w:t>
      </w:r>
      <w:proofErr w:type="spellStart"/>
      <w:r w:rsidRPr="00F754CB">
        <w:rPr>
          <w:sz w:val="22"/>
          <w:szCs w:val="22"/>
        </w:rPr>
        <w:t>PasswordChecker</w:t>
      </w:r>
      <w:proofErr w:type="spellEnd"/>
    </w:p>
    <w:p w14:paraId="5295A8F5" w14:textId="77777777" w:rsidR="00986106" w:rsidRPr="005D7CD8" w:rsidRDefault="00986106" w:rsidP="00986106">
      <w:pPr>
        <w:pStyle w:val="ListParagraph"/>
        <w:numPr>
          <w:ilvl w:val="0"/>
          <w:numId w:val="17"/>
        </w:numPr>
        <w:spacing w:after="0"/>
        <w:rPr>
          <w:sz w:val="22"/>
          <w:szCs w:val="22"/>
        </w:rPr>
      </w:pPr>
      <w:proofErr w:type="spellStart"/>
      <w:r w:rsidRPr="005D7CD8">
        <w:rPr>
          <w:sz w:val="22"/>
          <w:szCs w:val="22"/>
        </w:rPr>
        <w:t>checkStrength</w:t>
      </w:r>
      <w:proofErr w:type="spellEnd"/>
      <w:r w:rsidRPr="005D7CD8">
        <w:rPr>
          <w:sz w:val="22"/>
          <w:szCs w:val="22"/>
        </w:rPr>
        <w:t>(password: String) : int - Abstract method to evaluate password strength.</w:t>
      </w:r>
    </w:p>
    <w:p w14:paraId="527F93D2" w14:textId="77777777" w:rsidR="00986106" w:rsidRPr="005D7CD8" w:rsidRDefault="00986106" w:rsidP="00986106">
      <w:pPr>
        <w:pStyle w:val="ListParagraph"/>
        <w:numPr>
          <w:ilvl w:val="0"/>
          <w:numId w:val="17"/>
        </w:numPr>
        <w:spacing w:after="0"/>
        <w:rPr>
          <w:sz w:val="22"/>
          <w:szCs w:val="22"/>
        </w:rPr>
      </w:pPr>
      <w:proofErr w:type="spellStart"/>
      <w:r w:rsidRPr="005D7CD8">
        <w:rPr>
          <w:sz w:val="22"/>
          <w:szCs w:val="22"/>
        </w:rPr>
        <w:t>giveFeedback</w:t>
      </w:r>
      <w:proofErr w:type="spellEnd"/>
      <w:r w:rsidRPr="005D7CD8">
        <w:rPr>
          <w:sz w:val="22"/>
          <w:szCs w:val="22"/>
        </w:rPr>
        <w:t>(password: String) : String - Abstract method to provide feedback.</w:t>
      </w:r>
    </w:p>
    <w:p w14:paraId="0356D0CF" w14:textId="77777777" w:rsidR="00986106" w:rsidRDefault="00986106" w:rsidP="00986106">
      <w:pPr>
        <w:pStyle w:val="ListParagraph"/>
        <w:numPr>
          <w:ilvl w:val="0"/>
          <w:numId w:val="17"/>
        </w:numPr>
        <w:spacing w:after="0"/>
        <w:rPr>
          <w:sz w:val="22"/>
          <w:szCs w:val="22"/>
        </w:rPr>
      </w:pPr>
      <w:proofErr w:type="spellStart"/>
      <w:r w:rsidRPr="005D7CD8">
        <w:rPr>
          <w:sz w:val="22"/>
          <w:szCs w:val="22"/>
        </w:rPr>
        <w:t>containsCommonWord</w:t>
      </w:r>
      <w:proofErr w:type="spellEnd"/>
      <w:r w:rsidRPr="005D7CD8">
        <w:rPr>
          <w:sz w:val="22"/>
          <w:szCs w:val="22"/>
        </w:rPr>
        <w:t xml:space="preserve">(password: String, </w:t>
      </w:r>
      <w:proofErr w:type="spellStart"/>
      <w:r w:rsidRPr="005D7CD8">
        <w:rPr>
          <w:sz w:val="22"/>
          <w:szCs w:val="22"/>
        </w:rPr>
        <w:t>commonWords</w:t>
      </w:r>
      <w:proofErr w:type="spellEnd"/>
      <w:r w:rsidRPr="005D7CD8">
        <w:rPr>
          <w:sz w:val="22"/>
          <w:szCs w:val="22"/>
        </w:rPr>
        <w:t xml:space="preserve">: String[]) : </w:t>
      </w:r>
      <w:proofErr w:type="spellStart"/>
      <w:r w:rsidRPr="005D7CD8">
        <w:rPr>
          <w:sz w:val="22"/>
          <w:szCs w:val="22"/>
        </w:rPr>
        <w:t>boolean</w:t>
      </w:r>
      <w:proofErr w:type="spellEnd"/>
      <w:r w:rsidRPr="005D7CD8">
        <w:rPr>
          <w:sz w:val="22"/>
          <w:szCs w:val="22"/>
        </w:rPr>
        <w:t xml:space="preserve"> - </w:t>
      </w:r>
      <w:r w:rsidRPr="005D7CD8">
        <w:rPr>
          <w:b/>
          <w:bCs/>
          <w:sz w:val="22"/>
          <w:szCs w:val="22"/>
        </w:rPr>
        <w:t>Helper method</w:t>
      </w:r>
      <w:r w:rsidRPr="005D7CD8">
        <w:rPr>
          <w:sz w:val="22"/>
          <w:szCs w:val="22"/>
        </w:rPr>
        <w:t xml:space="preserve"> to check for common weak words.</w:t>
      </w:r>
    </w:p>
    <w:p w14:paraId="34954FCB" w14:textId="77777777" w:rsidR="00986106" w:rsidRPr="00D56463" w:rsidRDefault="00000000" w:rsidP="00986106">
      <w:pPr>
        <w:spacing w:after="0"/>
        <w:rPr>
          <w:sz w:val="22"/>
          <w:szCs w:val="22"/>
        </w:rPr>
      </w:pPr>
      <w:r>
        <w:rPr>
          <w:sz w:val="22"/>
          <w:szCs w:val="22"/>
        </w:rPr>
        <w:pict w14:anchorId="55003C18">
          <v:rect id="_x0000_i1041" style="width:0;height:1.5pt" o:hralign="center" o:hrstd="t" o:hr="t" fillcolor="#a0a0a0" stroked="f"/>
        </w:pict>
      </w:r>
    </w:p>
    <w:p w14:paraId="5F22FA3B" w14:textId="77777777" w:rsidR="00986106" w:rsidRDefault="00986106" w:rsidP="00986106">
      <w:pPr>
        <w:spacing w:after="0"/>
        <w:rPr>
          <w:b/>
          <w:bCs/>
          <w:sz w:val="22"/>
          <w:szCs w:val="22"/>
        </w:rPr>
      </w:pPr>
      <w:proofErr w:type="spellStart"/>
      <w:r w:rsidRPr="00EE47CA">
        <w:rPr>
          <w:b/>
          <w:bCs/>
          <w:sz w:val="22"/>
          <w:szCs w:val="22"/>
        </w:rPr>
        <w:lastRenderedPageBreak/>
        <w:t>PasswordFactoryConsole</w:t>
      </w:r>
      <w:proofErr w:type="spellEnd"/>
      <w:r w:rsidRPr="00EE47CA">
        <w:rPr>
          <w:b/>
          <w:bCs/>
          <w:sz w:val="22"/>
          <w:szCs w:val="22"/>
        </w:rPr>
        <w:t xml:space="preserve"> &lt;&lt;Console App</w:t>
      </w:r>
      <w:r>
        <w:rPr>
          <w:b/>
          <w:bCs/>
          <w:sz w:val="22"/>
          <w:szCs w:val="22"/>
        </w:rPr>
        <w:t xml:space="preserve"> for Testing and Debugging</w:t>
      </w:r>
      <w:r w:rsidRPr="00EE47CA">
        <w:rPr>
          <w:b/>
          <w:bCs/>
          <w:sz w:val="22"/>
          <w:szCs w:val="22"/>
        </w:rPr>
        <w:t>&gt;&gt;</w:t>
      </w:r>
    </w:p>
    <w:p w14:paraId="5BE6A151" w14:textId="77777777" w:rsidR="00986106" w:rsidRPr="00EE47CA" w:rsidRDefault="00986106" w:rsidP="00986106">
      <w:pPr>
        <w:spacing w:after="0"/>
        <w:rPr>
          <w:sz w:val="22"/>
          <w:szCs w:val="22"/>
        </w:rPr>
      </w:pPr>
      <w:r w:rsidRPr="00EE47CA">
        <w:rPr>
          <w:sz w:val="22"/>
          <w:szCs w:val="22"/>
        </w:rPr>
        <w:t>A console-based version of Password Factory, developed early in the project to prototype password assembly and validation before the GUI was implemented.</w:t>
      </w:r>
      <w:r>
        <w:rPr>
          <w:sz w:val="22"/>
          <w:szCs w:val="22"/>
        </w:rPr>
        <w:t xml:space="preserve"> </w:t>
      </w:r>
      <w:r w:rsidRPr="00EE47CA">
        <w:rPr>
          <w:sz w:val="22"/>
          <w:szCs w:val="22"/>
        </w:rPr>
        <w:t>It allows users to select phrases, numbers, and special characters to generate passwords, which are then evaluated and saved to a file.</w:t>
      </w:r>
    </w:p>
    <w:p w14:paraId="39C7923E" w14:textId="77777777" w:rsidR="00986106" w:rsidRPr="00EE47CA" w:rsidRDefault="00986106" w:rsidP="00986106">
      <w:pPr>
        <w:pStyle w:val="ListParagraph"/>
        <w:numPr>
          <w:ilvl w:val="0"/>
          <w:numId w:val="27"/>
        </w:numPr>
        <w:spacing w:after="0"/>
        <w:rPr>
          <w:sz w:val="22"/>
          <w:szCs w:val="22"/>
        </w:rPr>
      </w:pPr>
      <w:r w:rsidRPr="009F79FA">
        <w:rPr>
          <w:sz w:val="22"/>
          <w:szCs w:val="22"/>
        </w:rPr>
        <w:t>PHRASES : String[]</w:t>
      </w:r>
      <w:r>
        <w:rPr>
          <w:sz w:val="22"/>
          <w:szCs w:val="22"/>
        </w:rPr>
        <w:t xml:space="preserve"> </w:t>
      </w:r>
      <w:r w:rsidRPr="00EE47CA">
        <w:rPr>
          <w:sz w:val="22"/>
          <w:szCs w:val="22"/>
        </w:rPr>
        <w:t>– Sample phrases hardcoded for user selection.</w:t>
      </w:r>
    </w:p>
    <w:p w14:paraId="38422AFE" w14:textId="77777777" w:rsidR="00986106" w:rsidRPr="00EE47CA" w:rsidRDefault="00986106" w:rsidP="00986106">
      <w:pPr>
        <w:pStyle w:val="ListParagraph"/>
        <w:numPr>
          <w:ilvl w:val="0"/>
          <w:numId w:val="27"/>
        </w:numPr>
        <w:spacing w:after="0"/>
        <w:rPr>
          <w:sz w:val="22"/>
          <w:szCs w:val="22"/>
        </w:rPr>
      </w:pPr>
      <w:r w:rsidRPr="009F79FA">
        <w:rPr>
          <w:sz w:val="22"/>
          <w:szCs w:val="22"/>
        </w:rPr>
        <w:t>SPECIAL_CHARS : String[]</w:t>
      </w:r>
      <w:r>
        <w:rPr>
          <w:sz w:val="22"/>
          <w:szCs w:val="22"/>
        </w:rPr>
        <w:t xml:space="preserve"> </w:t>
      </w:r>
      <w:r w:rsidRPr="00EE47CA">
        <w:rPr>
          <w:sz w:val="22"/>
          <w:szCs w:val="22"/>
        </w:rPr>
        <w:t>– Special characters available for password construction.</w:t>
      </w:r>
    </w:p>
    <w:p w14:paraId="5D781D46" w14:textId="77777777" w:rsidR="00986106" w:rsidRPr="00EE47CA" w:rsidRDefault="00986106" w:rsidP="00986106">
      <w:pPr>
        <w:pStyle w:val="ListParagraph"/>
        <w:numPr>
          <w:ilvl w:val="0"/>
          <w:numId w:val="27"/>
        </w:numPr>
        <w:spacing w:after="0"/>
        <w:rPr>
          <w:sz w:val="22"/>
          <w:szCs w:val="22"/>
        </w:rPr>
      </w:pPr>
      <w:r w:rsidRPr="00EE47CA">
        <w:rPr>
          <w:sz w:val="22"/>
          <w:szCs w:val="22"/>
        </w:rPr>
        <w:t>main(</w:t>
      </w:r>
      <w:proofErr w:type="spellStart"/>
      <w:r w:rsidRPr="00EE47CA">
        <w:rPr>
          <w:sz w:val="22"/>
          <w:szCs w:val="22"/>
        </w:rPr>
        <w:t>args</w:t>
      </w:r>
      <w:proofErr w:type="spellEnd"/>
      <w:r w:rsidRPr="00EE47CA">
        <w:rPr>
          <w:sz w:val="22"/>
          <w:szCs w:val="22"/>
        </w:rPr>
        <w:t xml:space="preserve"> : String[]) : void – Runs the console app, prompts for user input, generates and evaluates a password, and saves it to a file.</w:t>
      </w:r>
    </w:p>
    <w:p w14:paraId="6407FFD0" w14:textId="77777777" w:rsidR="00986106" w:rsidRDefault="00000000" w:rsidP="00986106">
      <w:pPr>
        <w:spacing w:after="0"/>
        <w:rPr>
          <w:sz w:val="22"/>
          <w:szCs w:val="22"/>
        </w:rPr>
      </w:pPr>
      <w:r>
        <w:rPr>
          <w:sz w:val="22"/>
          <w:szCs w:val="22"/>
        </w:rPr>
        <w:pict w14:anchorId="050E4DB2">
          <v:rect id="_x0000_i1042" style="width:0;height:1.5pt" o:hralign="center" o:hrstd="t" o:hr="t" fillcolor="#a0a0a0" stroked="f"/>
        </w:pict>
      </w:r>
    </w:p>
    <w:p w14:paraId="21EDB24B" w14:textId="77777777" w:rsidR="00986106" w:rsidRDefault="00986106" w:rsidP="00986106">
      <w:pPr>
        <w:spacing w:after="0"/>
        <w:rPr>
          <w:b/>
          <w:bCs/>
          <w:sz w:val="22"/>
          <w:szCs w:val="22"/>
        </w:rPr>
      </w:pPr>
      <w:proofErr w:type="spellStart"/>
      <w:r>
        <w:rPr>
          <w:b/>
          <w:bCs/>
          <w:sz w:val="22"/>
          <w:szCs w:val="22"/>
        </w:rPr>
        <w:t>PasswordFileManager</w:t>
      </w:r>
      <w:proofErr w:type="spellEnd"/>
    </w:p>
    <w:p w14:paraId="36DDB805" w14:textId="77777777" w:rsidR="00986106" w:rsidRDefault="00986106" w:rsidP="005C52A5">
      <w:pPr>
        <w:spacing w:after="80"/>
        <w:rPr>
          <w:sz w:val="22"/>
          <w:szCs w:val="22"/>
        </w:rPr>
      </w:pPr>
      <w:r w:rsidRPr="00EE47CA">
        <w:rPr>
          <w:sz w:val="22"/>
          <w:szCs w:val="22"/>
        </w:rPr>
        <w:t>Manages all file operations for Password Factory, including loading and saving helpful phrases, common words, and logging password submissions.</w:t>
      </w:r>
    </w:p>
    <w:p w14:paraId="3905B670" w14:textId="53C38F92" w:rsidR="00261A37" w:rsidRPr="00261A37" w:rsidRDefault="00261A37" w:rsidP="005C52A5">
      <w:pPr>
        <w:spacing w:after="80"/>
        <w:rPr>
          <w:sz w:val="22"/>
          <w:szCs w:val="22"/>
        </w:rPr>
      </w:pPr>
      <w:r w:rsidRPr="00261A37">
        <w:rPr>
          <w:sz w:val="22"/>
          <w:szCs w:val="22"/>
        </w:rPr>
        <w:t>The project requirement in Phase 3 states:</w:t>
      </w:r>
      <w:r w:rsidR="005C52A5">
        <w:rPr>
          <w:sz w:val="22"/>
          <w:szCs w:val="22"/>
        </w:rPr>
        <w:t xml:space="preserve"> </w:t>
      </w:r>
      <w:r w:rsidRPr="00261A37">
        <w:rPr>
          <w:sz w:val="22"/>
          <w:szCs w:val="22"/>
        </w:rPr>
        <w:t>"Store each remembered phrase on disk using a database or a random access file."</w:t>
      </w:r>
    </w:p>
    <w:p w14:paraId="1F274B1C" w14:textId="77777777" w:rsidR="00261A37" w:rsidRPr="00261A37" w:rsidRDefault="00261A37" w:rsidP="005C52A5">
      <w:pPr>
        <w:spacing w:after="80"/>
        <w:rPr>
          <w:sz w:val="22"/>
          <w:szCs w:val="22"/>
        </w:rPr>
      </w:pPr>
      <w:r w:rsidRPr="00261A37">
        <w:rPr>
          <w:sz w:val="22"/>
          <w:szCs w:val="22"/>
        </w:rPr>
        <w:t>After careful consideration, we made a design decision to store helpful phrases and common words in plain text files (phrases.txt and common_words.txt). This allows users to easily add or modify multiple phrases in bulk without needing to interact directly with the application. We prioritized usability and accessibility, aligning with Columbia Basin College’s Inclusiveness and Accessibility policies, by ensuring the system supports user-friendly data management.</w:t>
      </w:r>
    </w:p>
    <w:p w14:paraId="60D5D696" w14:textId="743AB666" w:rsidR="00261A37" w:rsidRPr="00261A37" w:rsidRDefault="005C52A5" w:rsidP="005C52A5">
      <w:pPr>
        <w:spacing w:after="80"/>
        <w:rPr>
          <w:sz w:val="22"/>
          <w:szCs w:val="22"/>
        </w:rPr>
      </w:pPr>
      <w:r>
        <w:rPr>
          <w:sz w:val="22"/>
          <w:szCs w:val="22"/>
        </w:rPr>
        <w:t>H</w:t>
      </w:r>
      <w:r w:rsidR="00261A37" w:rsidRPr="00261A37">
        <w:rPr>
          <w:sz w:val="22"/>
          <w:szCs w:val="22"/>
        </w:rPr>
        <w:t xml:space="preserve">owever, recognizing that password logs contain potentially sensitive information, we chose to implement a </w:t>
      </w:r>
      <w:proofErr w:type="spellStart"/>
      <w:r w:rsidR="00261A37" w:rsidRPr="00261A37">
        <w:rPr>
          <w:sz w:val="22"/>
          <w:szCs w:val="22"/>
        </w:rPr>
        <w:t>RandomAccessFile</w:t>
      </w:r>
      <w:proofErr w:type="spellEnd"/>
      <w:r w:rsidR="00261A37" w:rsidRPr="00261A37">
        <w:rPr>
          <w:sz w:val="22"/>
          <w:szCs w:val="22"/>
        </w:rPr>
        <w:t xml:space="preserve"> (binary file) for </w:t>
      </w:r>
      <w:proofErr w:type="spellStart"/>
      <w:r w:rsidR="00261A37" w:rsidRPr="00261A37">
        <w:rPr>
          <w:sz w:val="22"/>
          <w:szCs w:val="22"/>
        </w:rPr>
        <w:t>passwordLogFile</w:t>
      </w:r>
      <w:proofErr w:type="spellEnd"/>
      <w:r w:rsidR="00261A37" w:rsidRPr="00261A37">
        <w:rPr>
          <w:sz w:val="22"/>
          <w:szCs w:val="22"/>
        </w:rPr>
        <w:t>. This approach ensures that generated passwords are not stored in plaintext and demonstrates proper file handling and security measures. The binary log prevents casual access to sensitive data while fulfilling the Phase 3 requirement of implementing random access file processing.</w:t>
      </w:r>
    </w:p>
    <w:p w14:paraId="79802F20" w14:textId="6EDBF039" w:rsidR="00261A37" w:rsidRPr="00EE47CA" w:rsidRDefault="00261A37" w:rsidP="00261A37">
      <w:pPr>
        <w:spacing w:after="120"/>
        <w:rPr>
          <w:sz w:val="22"/>
          <w:szCs w:val="22"/>
        </w:rPr>
      </w:pPr>
      <w:r w:rsidRPr="00261A37">
        <w:rPr>
          <w:sz w:val="22"/>
          <w:szCs w:val="22"/>
        </w:rPr>
        <w:t xml:space="preserve">We applied critical thinking as outlined in </w:t>
      </w:r>
      <w:hyperlink r:id="rId9" w:history="1">
        <w:r w:rsidRPr="00A10E3A">
          <w:rPr>
            <w:rStyle w:val="Hyperlink"/>
            <w:sz w:val="22"/>
            <w:szCs w:val="22"/>
          </w:rPr>
          <w:t>CBC’s Institutional Learning Outcomes</w:t>
        </w:r>
      </w:hyperlink>
      <w:r w:rsidRPr="00261A37">
        <w:rPr>
          <w:sz w:val="22"/>
          <w:szCs w:val="22"/>
        </w:rPr>
        <w:t>. We used random access file handling where it made the most practical and secure sense, ensuring we addressed file processing requirements while delivering a better user experience.</w:t>
      </w:r>
    </w:p>
    <w:p w14:paraId="72E96A4F"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phrasesFile</w:t>
      </w:r>
      <w:proofErr w:type="spellEnd"/>
      <w:r w:rsidRPr="00307893">
        <w:rPr>
          <w:sz w:val="22"/>
          <w:szCs w:val="22"/>
        </w:rPr>
        <w:t xml:space="preserve"> : String – File name for helpful phrases.</w:t>
      </w:r>
    </w:p>
    <w:p w14:paraId="7FA05860"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passwordLogFile</w:t>
      </w:r>
      <w:proofErr w:type="spellEnd"/>
      <w:r w:rsidRPr="00307893">
        <w:rPr>
          <w:sz w:val="22"/>
          <w:szCs w:val="22"/>
        </w:rPr>
        <w:t xml:space="preserve"> : String – File name for the password log.</w:t>
      </w:r>
    </w:p>
    <w:p w14:paraId="456B487F"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logWriter</w:t>
      </w:r>
      <w:proofErr w:type="spellEnd"/>
      <w:r w:rsidRPr="00307893">
        <w:rPr>
          <w:sz w:val="22"/>
          <w:szCs w:val="22"/>
        </w:rPr>
        <w:t xml:space="preserve"> : </w:t>
      </w:r>
      <w:proofErr w:type="spellStart"/>
      <w:r w:rsidRPr="00307893">
        <w:rPr>
          <w:sz w:val="22"/>
          <w:szCs w:val="22"/>
        </w:rPr>
        <w:t>PrintWriter</w:t>
      </w:r>
      <w:proofErr w:type="spellEnd"/>
      <w:r w:rsidRPr="00307893">
        <w:rPr>
          <w:sz w:val="22"/>
          <w:szCs w:val="22"/>
        </w:rPr>
        <w:t xml:space="preserve"> – For writing password logs.</w:t>
      </w:r>
    </w:p>
    <w:p w14:paraId="3FC90016"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PasswordFileManager</w:t>
      </w:r>
      <w:proofErr w:type="spellEnd"/>
      <w:r w:rsidRPr="00307893">
        <w:rPr>
          <w:sz w:val="22"/>
          <w:szCs w:val="22"/>
        </w:rPr>
        <w:t>(</w:t>
      </w:r>
      <w:proofErr w:type="spellStart"/>
      <w:r w:rsidRPr="00307893">
        <w:rPr>
          <w:sz w:val="22"/>
          <w:szCs w:val="22"/>
        </w:rPr>
        <w:t>phrasesFile</w:t>
      </w:r>
      <w:proofErr w:type="spellEnd"/>
      <w:r w:rsidRPr="00307893">
        <w:rPr>
          <w:sz w:val="22"/>
          <w:szCs w:val="22"/>
        </w:rPr>
        <w:t xml:space="preserve">, </w:t>
      </w:r>
      <w:proofErr w:type="spellStart"/>
      <w:r w:rsidRPr="00307893">
        <w:rPr>
          <w:sz w:val="22"/>
          <w:szCs w:val="22"/>
        </w:rPr>
        <w:t>logFile</w:t>
      </w:r>
      <w:proofErr w:type="spellEnd"/>
      <w:r w:rsidRPr="00307893">
        <w:rPr>
          <w:sz w:val="22"/>
          <w:szCs w:val="22"/>
        </w:rPr>
        <w:t>) – Constructor.</w:t>
      </w:r>
    </w:p>
    <w:p w14:paraId="1D151E91"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loadPhrases</w:t>
      </w:r>
      <w:proofErr w:type="spellEnd"/>
      <w:r w:rsidRPr="00307893">
        <w:rPr>
          <w:sz w:val="22"/>
          <w:szCs w:val="22"/>
        </w:rPr>
        <w:t>() : List&lt;String&gt; – Loads helpful phrases.</w:t>
      </w:r>
    </w:p>
    <w:p w14:paraId="4E425A98"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savePhrases</w:t>
      </w:r>
      <w:proofErr w:type="spellEnd"/>
      <w:r w:rsidRPr="00307893">
        <w:rPr>
          <w:sz w:val="22"/>
          <w:szCs w:val="22"/>
        </w:rPr>
        <w:t>(phrases, filename) : void – Saves helpful phrases.</w:t>
      </w:r>
    </w:p>
    <w:p w14:paraId="629A62B7"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loadCommonWords</w:t>
      </w:r>
      <w:proofErr w:type="spellEnd"/>
      <w:r w:rsidRPr="00307893">
        <w:rPr>
          <w:sz w:val="22"/>
          <w:szCs w:val="22"/>
        </w:rPr>
        <w:t>(filename) : Set&lt;String&gt; – Loads common words.</w:t>
      </w:r>
    </w:p>
    <w:p w14:paraId="57C9FD17"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saveCommonWords</w:t>
      </w:r>
      <w:proofErr w:type="spellEnd"/>
      <w:r w:rsidRPr="00307893">
        <w:rPr>
          <w:sz w:val="22"/>
          <w:szCs w:val="22"/>
        </w:rPr>
        <w:t>(words, filename) : void – Saves common words.</w:t>
      </w:r>
    </w:p>
    <w:p w14:paraId="7AFF49CC"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addPhrase</w:t>
      </w:r>
      <w:proofErr w:type="spellEnd"/>
      <w:r w:rsidRPr="00307893">
        <w:rPr>
          <w:sz w:val="22"/>
          <w:szCs w:val="22"/>
        </w:rPr>
        <w:t xml:space="preserve">(phrase) : </w:t>
      </w:r>
      <w:proofErr w:type="spellStart"/>
      <w:r w:rsidRPr="00307893">
        <w:rPr>
          <w:sz w:val="22"/>
          <w:szCs w:val="22"/>
        </w:rPr>
        <w:t>boolean</w:t>
      </w:r>
      <w:proofErr w:type="spellEnd"/>
      <w:r w:rsidRPr="00307893">
        <w:rPr>
          <w:sz w:val="22"/>
          <w:szCs w:val="22"/>
        </w:rPr>
        <w:t xml:space="preserve"> – Adds a phrase to the list and saves.</w:t>
      </w:r>
    </w:p>
    <w:p w14:paraId="2EBF0D46"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initPasswordLog</w:t>
      </w:r>
      <w:proofErr w:type="spellEnd"/>
      <w:r w:rsidRPr="00307893">
        <w:rPr>
          <w:sz w:val="22"/>
          <w:szCs w:val="22"/>
        </w:rPr>
        <w:t>() : void – Initializes the password log writer.</w:t>
      </w:r>
    </w:p>
    <w:p w14:paraId="726CFB23" w14:textId="77777777" w:rsidR="00986106" w:rsidRPr="00307893" w:rsidRDefault="00986106" w:rsidP="00986106">
      <w:pPr>
        <w:pStyle w:val="ListParagraph"/>
        <w:numPr>
          <w:ilvl w:val="0"/>
          <w:numId w:val="25"/>
        </w:numPr>
        <w:spacing w:after="0"/>
        <w:rPr>
          <w:sz w:val="22"/>
          <w:szCs w:val="22"/>
        </w:rPr>
      </w:pPr>
      <w:proofErr w:type="spellStart"/>
      <w:r w:rsidRPr="00307893">
        <w:rPr>
          <w:sz w:val="22"/>
          <w:szCs w:val="22"/>
        </w:rPr>
        <w:t>savePassword</w:t>
      </w:r>
      <w:proofErr w:type="spellEnd"/>
      <w:r w:rsidRPr="00307893">
        <w:rPr>
          <w:sz w:val="22"/>
          <w:szCs w:val="22"/>
        </w:rPr>
        <w:t>(password, strength) : void – Saves a password and its rating to the log.</w:t>
      </w:r>
    </w:p>
    <w:p w14:paraId="59EB5D35" w14:textId="77777777" w:rsidR="00986106" w:rsidRDefault="00986106" w:rsidP="00986106">
      <w:pPr>
        <w:pStyle w:val="ListParagraph"/>
        <w:numPr>
          <w:ilvl w:val="0"/>
          <w:numId w:val="25"/>
        </w:numPr>
        <w:spacing w:after="0"/>
        <w:rPr>
          <w:sz w:val="22"/>
          <w:szCs w:val="22"/>
        </w:rPr>
      </w:pPr>
      <w:proofErr w:type="spellStart"/>
      <w:r w:rsidRPr="00307893">
        <w:rPr>
          <w:sz w:val="22"/>
          <w:szCs w:val="22"/>
        </w:rPr>
        <w:t>closeLog</w:t>
      </w:r>
      <w:proofErr w:type="spellEnd"/>
      <w:r w:rsidRPr="00307893">
        <w:rPr>
          <w:sz w:val="22"/>
          <w:szCs w:val="22"/>
        </w:rPr>
        <w:t>() : void – Closes the log writer.</w:t>
      </w:r>
    </w:p>
    <w:p w14:paraId="35639EE2" w14:textId="77777777" w:rsidR="00986106" w:rsidRPr="00FC7B98" w:rsidRDefault="00000000" w:rsidP="00986106">
      <w:pPr>
        <w:spacing w:after="0"/>
        <w:rPr>
          <w:sz w:val="22"/>
          <w:szCs w:val="22"/>
        </w:rPr>
      </w:pPr>
      <w:r>
        <w:pict w14:anchorId="10C76B80">
          <v:rect id="_x0000_i1043" style="width:0;height:1.5pt" o:hralign="center" o:hrstd="t" o:hr="t" fillcolor="#a0a0a0" stroked="f"/>
        </w:pict>
      </w:r>
    </w:p>
    <w:p w14:paraId="49D31BC4" w14:textId="77777777" w:rsidR="00986106" w:rsidRPr="00FC7B98" w:rsidRDefault="00986106" w:rsidP="00986106">
      <w:pPr>
        <w:spacing w:after="0"/>
        <w:rPr>
          <w:b/>
          <w:bCs/>
          <w:sz w:val="22"/>
          <w:szCs w:val="22"/>
        </w:rPr>
      </w:pPr>
      <w:proofErr w:type="spellStart"/>
      <w:r w:rsidRPr="00352578">
        <w:rPr>
          <w:b/>
          <w:bCs/>
          <w:sz w:val="22"/>
          <w:szCs w:val="22"/>
        </w:rPr>
        <w:t>PasswordGame</w:t>
      </w:r>
      <w:proofErr w:type="spellEnd"/>
    </w:p>
    <w:p w14:paraId="42DD1BF9" w14:textId="77777777" w:rsidR="00986106" w:rsidRPr="00352578" w:rsidRDefault="00986106" w:rsidP="00986106">
      <w:pPr>
        <w:spacing w:after="0"/>
        <w:rPr>
          <w:sz w:val="22"/>
          <w:szCs w:val="22"/>
        </w:rPr>
      </w:pPr>
      <w:r w:rsidRPr="00FC7B98">
        <w:rPr>
          <w:sz w:val="22"/>
          <w:szCs w:val="22"/>
        </w:rPr>
        <w:t>Manages the core gameplay logic, including rounds, scoring, and displaying feedback.</w:t>
      </w:r>
    </w:p>
    <w:p w14:paraId="3786FD45" w14:textId="77777777" w:rsidR="00986106" w:rsidRPr="00307893" w:rsidRDefault="00986106" w:rsidP="00986106">
      <w:pPr>
        <w:pStyle w:val="ListParagraph"/>
        <w:numPr>
          <w:ilvl w:val="0"/>
          <w:numId w:val="22"/>
        </w:numPr>
        <w:spacing w:after="0"/>
        <w:rPr>
          <w:sz w:val="22"/>
          <w:szCs w:val="22"/>
        </w:rPr>
      </w:pPr>
      <w:r w:rsidRPr="00307893">
        <w:rPr>
          <w:sz w:val="22"/>
          <w:szCs w:val="22"/>
        </w:rPr>
        <w:t>difficulty : String – The selected difficulty level (Easy, Medium, Hard).</w:t>
      </w:r>
    </w:p>
    <w:p w14:paraId="50AF036D" w14:textId="77777777" w:rsidR="00986106" w:rsidRPr="00307893" w:rsidRDefault="00986106" w:rsidP="00986106">
      <w:pPr>
        <w:pStyle w:val="ListParagraph"/>
        <w:numPr>
          <w:ilvl w:val="0"/>
          <w:numId w:val="22"/>
        </w:numPr>
        <w:spacing w:after="0"/>
        <w:rPr>
          <w:sz w:val="22"/>
          <w:szCs w:val="22"/>
        </w:rPr>
      </w:pPr>
      <w:proofErr w:type="spellStart"/>
      <w:r w:rsidRPr="00307893">
        <w:rPr>
          <w:sz w:val="22"/>
          <w:szCs w:val="22"/>
        </w:rPr>
        <w:t>roundTime</w:t>
      </w:r>
      <w:proofErr w:type="spellEnd"/>
      <w:r w:rsidRPr="00307893">
        <w:rPr>
          <w:sz w:val="22"/>
          <w:szCs w:val="22"/>
        </w:rPr>
        <w:t xml:space="preserve"> : int – The total time for the round.</w:t>
      </w:r>
    </w:p>
    <w:p w14:paraId="652351C0" w14:textId="77777777" w:rsidR="00986106" w:rsidRPr="00307893" w:rsidRDefault="00986106" w:rsidP="00986106">
      <w:pPr>
        <w:pStyle w:val="ListParagraph"/>
        <w:numPr>
          <w:ilvl w:val="0"/>
          <w:numId w:val="22"/>
        </w:numPr>
        <w:spacing w:after="0"/>
        <w:rPr>
          <w:sz w:val="22"/>
          <w:szCs w:val="22"/>
        </w:rPr>
      </w:pPr>
      <w:proofErr w:type="spellStart"/>
      <w:r w:rsidRPr="00307893">
        <w:rPr>
          <w:sz w:val="22"/>
          <w:szCs w:val="22"/>
        </w:rPr>
        <w:t>timeLeft</w:t>
      </w:r>
      <w:proofErr w:type="spellEnd"/>
      <w:r w:rsidRPr="00307893">
        <w:rPr>
          <w:sz w:val="22"/>
          <w:szCs w:val="22"/>
        </w:rPr>
        <w:t xml:space="preserve"> : int – Countdown timer for each round.</w:t>
      </w:r>
    </w:p>
    <w:p w14:paraId="170414D5" w14:textId="77777777" w:rsidR="00986106" w:rsidRPr="00307893" w:rsidRDefault="00986106" w:rsidP="00986106">
      <w:pPr>
        <w:pStyle w:val="ListParagraph"/>
        <w:numPr>
          <w:ilvl w:val="0"/>
          <w:numId w:val="22"/>
        </w:numPr>
        <w:spacing w:after="0"/>
        <w:rPr>
          <w:sz w:val="22"/>
          <w:szCs w:val="22"/>
        </w:rPr>
      </w:pPr>
      <w:r w:rsidRPr="00307893">
        <w:rPr>
          <w:sz w:val="22"/>
          <w:szCs w:val="22"/>
        </w:rPr>
        <w:t>score : int – Tracks the player’s score.</w:t>
      </w:r>
    </w:p>
    <w:p w14:paraId="12A0004E" w14:textId="77777777" w:rsidR="00986106" w:rsidRPr="00307893" w:rsidRDefault="00986106" w:rsidP="00986106">
      <w:pPr>
        <w:pStyle w:val="ListParagraph"/>
        <w:numPr>
          <w:ilvl w:val="0"/>
          <w:numId w:val="22"/>
        </w:numPr>
        <w:spacing w:after="0"/>
        <w:rPr>
          <w:sz w:val="22"/>
          <w:szCs w:val="22"/>
        </w:rPr>
      </w:pPr>
      <w:proofErr w:type="spellStart"/>
      <w:r w:rsidRPr="00307893">
        <w:rPr>
          <w:sz w:val="22"/>
          <w:szCs w:val="22"/>
        </w:rPr>
        <w:t>passwordsSubmitted</w:t>
      </w:r>
      <w:proofErr w:type="spellEnd"/>
      <w:r w:rsidRPr="00307893">
        <w:rPr>
          <w:sz w:val="22"/>
          <w:szCs w:val="22"/>
        </w:rPr>
        <w:t xml:space="preserve"> : int – Tracks how many passwords the player has submitted.</w:t>
      </w:r>
    </w:p>
    <w:p w14:paraId="1F386A68" w14:textId="77777777" w:rsidR="00986106" w:rsidRPr="00307893" w:rsidRDefault="00986106" w:rsidP="00986106">
      <w:pPr>
        <w:pStyle w:val="ListParagraph"/>
        <w:numPr>
          <w:ilvl w:val="0"/>
          <w:numId w:val="22"/>
        </w:numPr>
        <w:spacing w:after="0"/>
        <w:rPr>
          <w:sz w:val="22"/>
          <w:szCs w:val="22"/>
        </w:rPr>
      </w:pPr>
      <w:proofErr w:type="spellStart"/>
      <w:r w:rsidRPr="00307893">
        <w:rPr>
          <w:sz w:val="22"/>
          <w:szCs w:val="22"/>
        </w:rPr>
        <w:t>passwordChecker</w:t>
      </w:r>
      <w:proofErr w:type="spellEnd"/>
      <w:r w:rsidRPr="00307893">
        <w:rPr>
          <w:sz w:val="22"/>
          <w:szCs w:val="22"/>
        </w:rPr>
        <w:t xml:space="preserve"> : </w:t>
      </w:r>
      <w:proofErr w:type="spellStart"/>
      <w:r w:rsidRPr="00307893">
        <w:rPr>
          <w:sz w:val="22"/>
          <w:szCs w:val="22"/>
        </w:rPr>
        <w:t>PasswordValidator</w:t>
      </w:r>
      <w:proofErr w:type="spellEnd"/>
      <w:r w:rsidRPr="00307893">
        <w:rPr>
          <w:sz w:val="22"/>
          <w:szCs w:val="22"/>
        </w:rPr>
        <w:t xml:space="preserve"> – Validates password strength and provides feedback.</w:t>
      </w:r>
    </w:p>
    <w:p w14:paraId="5256E8DA" w14:textId="77777777" w:rsidR="00986106" w:rsidRDefault="00986106" w:rsidP="00986106">
      <w:pPr>
        <w:pStyle w:val="ListParagraph"/>
        <w:numPr>
          <w:ilvl w:val="0"/>
          <w:numId w:val="22"/>
        </w:numPr>
        <w:spacing w:after="0"/>
        <w:rPr>
          <w:sz w:val="22"/>
          <w:szCs w:val="22"/>
        </w:rPr>
      </w:pPr>
      <w:proofErr w:type="spellStart"/>
      <w:r w:rsidRPr="00307893">
        <w:rPr>
          <w:sz w:val="22"/>
          <w:szCs w:val="22"/>
        </w:rPr>
        <w:t>fileManager</w:t>
      </w:r>
      <w:proofErr w:type="spellEnd"/>
      <w:r w:rsidRPr="00307893">
        <w:rPr>
          <w:sz w:val="22"/>
          <w:szCs w:val="22"/>
        </w:rPr>
        <w:t xml:space="preserve"> : </w:t>
      </w:r>
      <w:proofErr w:type="spellStart"/>
      <w:r w:rsidRPr="00307893">
        <w:rPr>
          <w:sz w:val="22"/>
          <w:szCs w:val="22"/>
        </w:rPr>
        <w:t>PasswordFileManager</w:t>
      </w:r>
      <w:proofErr w:type="spellEnd"/>
      <w:r w:rsidRPr="00307893">
        <w:rPr>
          <w:sz w:val="22"/>
          <w:szCs w:val="22"/>
        </w:rPr>
        <w:t xml:space="preserve"> – Handles saving phrases, logs, etc.</w:t>
      </w:r>
    </w:p>
    <w:p w14:paraId="6B2FE190" w14:textId="77777777" w:rsidR="00986106" w:rsidRPr="00307893" w:rsidRDefault="00986106" w:rsidP="00986106">
      <w:pPr>
        <w:pStyle w:val="ListParagraph"/>
        <w:numPr>
          <w:ilvl w:val="0"/>
          <w:numId w:val="22"/>
        </w:numPr>
        <w:spacing w:after="0"/>
      </w:pPr>
      <w:r w:rsidRPr="00307893">
        <w:lastRenderedPageBreak/>
        <w:t>difficulty : String – The selected difficulty level (Easy, Medium, Hard).</w:t>
      </w:r>
    </w:p>
    <w:p w14:paraId="26ED4082" w14:textId="77777777" w:rsidR="00986106" w:rsidRPr="00307893" w:rsidRDefault="00986106" w:rsidP="00986106">
      <w:pPr>
        <w:pStyle w:val="ListParagraph"/>
        <w:numPr>
          <w:ilvl w:val="0"/>
          <w:numId w:val="22"/>
        </w:numPr>
        <w:spacing w:after="0"/>
      </w:pPr>
      <w:proofErr w:type="spellStart"/>
      <w:r w:rsidRPr="00307893">
        <w:t>roundTime</w:t>
      </w:r>
      <w:proofErr w:type="spellEnd"/>
      <w:r w:rsidRPr="00307893">
        <w:t xml:space="preserve"> : int – The total time for the round.</w:t>
      </w:r>
    </w:p>
    <w:p w14:paraId="76D083FB" w14:textId="77777777" w:rsidR="00986106" w:rsidRPr="00307893" w:rsidRDefault="00986106" w:rsidP="00986106">
      <w:pPr>
        <w:pStyle w:val="ListParagraph"/>
        <w:numPr>
          <w:ilvl w:val="0"/>
          <w:numId w:val="22"/>
        </w:numPr>
        <w:spacing w:after="0"/>
      </w:pPr>
      <w:proofErr w:type="spellStart"/>
      <w:r w:rsidRPr="00307893">
        <w:t>timeLeft</w:t>
      </w:r>
      <w:proofErr w:type="spellEnd"/>
      <w:r w:rsidRPr="00307893">
        <w:t xml:space="preserve"> : int – Countdown timer for each round.</w:t>
      </w:r>
    </w:p>
    <w:p w14:paraId="38641C56" w14:textId="77777777" w:rsidR="00986106" w:rsidRPr="00307893" w:rsidRDefault="00986106" w:rsidP="00986106">
      <w:pPr>
        <w:pStyle w:val="ListParagraph"/>
        <w:numPr>
          <w:ilvl w:val="0"/>
          <w:numId w:val="22"/>
        </w:numPr>
        <w:spacing w:after="0"/>
      </w:pPr>
      <w:r w:rsidRPr="00307893">
        <w:t>score : int – Tracks the player’s score.</w:t>
      </w:r>
    </w:p>
    <w:p w14:paraId="739FD54C" w14:textId="77777777" w:rsidR="00986106" w:rsidRPr="00307893" w:rsidRDefault="00986106" w:rsidP="00986106">
      <w:pPr>
        <w:pStyle w:val="ListParagraph"/>
        <w:numPr>
          <w:ilvl w:val="0"/>
          <w:numId w:val="22"/>
        </w:numPr>
        <w:spacing w:after="0"/>
      </w:pPr>
      <w:proofErr w:type="spellStart"/>
      <w:r w:rsidRPr="00307893">
        <w:t>passwordsSubmitted</w:t>
      </w:r>
      <w:proofErr w:type="spellEnd"/>
      <w:r w:rsidRPr="00307893">
        <w:t xml:space="preserve"> : int – Tracks how many passwords the player has submitted.</w:t>
      </w:r>
    </w:p>
    <w:p w14:paraId="55C6BE71" w14:textId="77777777" w:rsidR="00986106" w:rsidRPr="00307893" w:rsidRDefault="00986106" w:rsidP="00986106">
      <w:pPr>
        <w:pStyle w:val="ListParagraph"/>
        <w:numPr>
          <w:ilvl w:val="0"/>
          <w:numId w:val="22"/>
        </w:numPr>
        <w:spacing w:after="0"/>
      </w:pPr>
      <w:proofErr w:type="spellStart"/>
      <w:r w:rsidRPr="00307893">
        <w:t>passwordChecker</w:t>
      </w:r>
      <w:proofErr w:type="spellEnd"/>
      <w:r w:rsidRPr="00307893">
        <w:t xml:space="preserve"> : </w:t>
      </w:r>
      <w:proofErr w:type="spellStart"/>
      <w:r w:rsidRPr="00307893">
        <w:t>PasswordValidator</w:t>
      </w:r>
      <w:proofErr w:type="spellEnd"/>
      <w:r w:rsidRPr="00307893">
        <w:t xml:space="preserve"> – Validates password strength and provides feedback.</w:t>
      </w:r>
    </w:p>
    <w:p w14:paraId="4484DC60" w14:textId="77777777" w:rsidR="00986106" w:rsidRDefault="00986106" w:rsidP="00986106">
      <w:pPr>
        <w:pStyle w:val="ListParagraph"/>
        <w:numPr>
          <w:ilvl w:val="0"/>
          <w:numId w:val="22"/>
        </w:numPr>
        <w:spacing w:after="0"/>
      </w:pPr>
      <w:proofErr w:type="spellStart"/>
      <w:r w:rsidRPr="00307893">
        <w:t>fileManager</w:t>
      </w:r>
      <w:proofErr w:type="spellEnd"/>
      <w:r w:rsidRPr="00307893">
        <w:t xml:space="preserve"> : </w:t>
      </w:r>
      <w:proofErr w:type="spellStart"/>
      <w:r w:rsidRPr="00307893">
        <w:t>PasswordFileManager</w:t>
      </w:r>
      <w:proofErr w:type="spellEnd"/>
      <w:r w:rsidRPr="00307893">
        <w:t xml:space="preserve"> – Handles saving phrases, logs, etc.</w:t>
      </w:r>
    </w:p>
    <w:p w14:paraId="38073B39" w14:textId="77777777" w:rsidR="00986106" w:rsidRDefault="00000000" w:rsidP="00986106">
      <w:pPr>
        <w:spacing w:after="0"/>
      </w:pPr>
      <w:r>
        <w:rPr>
          <w:sz w:val="22"/>
          <w:szCs w:val="22"/>
        </w:rPr>
        <w:pict w14:anchorId="4D73CC11">
          <v:rect id="_x0000_i1044" style="width:0;height:1.5pt" o:hralign="center" o:hrstd="t" o:hr="t" fillcolor="#a0a0a0" stroked="f"/>
        </w:pict>
      </w:r>
    </w:p>
    <w:p w14:paraId="0877C636" w14:textId="77777777" w:rsidR="00986106" w:rsidRPr="00307893" w:rsidRDefault="00986106" w:rsidP="00986106">
      <w:pPr>
        <w:spacing w:after="0"/>
        <w:rPr>
          <w:b/>
          <w:bCs/>
          <w:sz w:val="22"/>
          <w:szCs w:val="22"/>
        </w:rPr>
      </w:pPr>
      <w:proofErr w:type="spellStart"/>
      <w:r w:rsidRPr="00307893">
        <w:rPr>
          <w:b/>
          <w:bCs/>
          <w:sz w:val="22"/>
          <w:szCs w:val="22"/>
        </w:rPr>
        <w:t>PasswordLab</w:t>
      </w:r>
      <w:proofErr w:type="spellEnd"/>
    </w:p>
    <w:p w14:paraId="75FBCA8C" w14:textId="0B1E87DD" w:rsidR="00986106" w:rsidRDefault="00986106" w:rsidP="00986106">
      <w:pPr>
        <w:spacing w:after="0"/>
        <w:rPr>
          <w:sz w:val="22"/>
          <w:szCs w:val="22"/>
        </w:rPr>
      </w:pPr>
      <w:r w:rsidRPr="00307893">
        <w:rPr>
          <w:sz w:val="22"/>
          <w:szCs w:val="22"/>
        </w:rPr>
        <w:t>Sandbox screen for testing passwords and editing common words and helpful phrases.</w:t>
      </w:r>
      <w:r w:rsidR="005C52A5">
        <w:rPr>
          <w:sz w:val="22"/>
          <w:szCs w:val="22"/>
        </w:rPr>
        <w:t xml:space="preserve"> Features a generate password button that uses phrases and randomized characters to create a strong password.</w:t>
      </w:r>
    </w:p>
    <w:p w14:paraId="57966142" w14:textId="77777777" w:rsidR="00986106" w:rsidRPr="00E644F8" w:rsidRDefault="00986106" w:rsidP="00986106">
      <w:pPr>
        <w:pStyle w:val="ListParagraph"/>
        <w:numPr>
          <w:ilvl w:val="0"/>
          <w:numId w:val="28"/>
        </w:numPr>
        <w:spacing w:after="0"/>
        <w:rPr>
          <w:sz w:val="22"/>
          <w:szCs w:val="22"/>
        </w:rPr>
      </w:pPr>
      <w:proofErr w:type="spellStart"/>
      <w:r w:rsidRPr="00E644F8">
        <w:rPr>
          <w:sz w:val="22"/>
          <w:szCs w:val="22"/>
        </w:rPr>
        <w:t>fileManager</w:t>
      </w:r>
      <w:proofErr w:type="spellEnd"/>
      <w:r w:rsidRPr="00E644F8">
        <w:rPr>
          <w:sz w:val="22"/>
          <w:szCs w:val="22"/>
        </w:rPr>
        <w:t xml:space="preserve"> : </w:t>
      </w:r>
      <w:proofErr w:type="spellStart"/>
      <w:r w:rsidRPr="00E644F8">
        <w:rPr>
          <w:sz w:val="22"/>
          <w:szCs w:val="22"/>
        </w:rPr>
        <w:t>PasswordFileManager</w:t>
      </w:r>
      <w:proofErr w:type="spellEnd"/>
      <w:r w:rsidRPr="00E644F8">
        <w:rPr>
          <w:sz w:val="22"/>
          <w:szCs w:val="22"/>
        </w:rPr>
        <w:t xml:space="preserve"> – Loads and saves common words and phrases.</w:t>
      </w:r>
    </w:p>
    <w:p w14:paraId="3F1DF951" w14:textId="77777777" w:rsidR="00986106" w:rsidRPr="00307893" w:rsidRDefault="00986106" w:rsidP="00986106">
      <w:pPr>
        <w:pStyle w:val="ListParagraph"/>
        <w:numPr>
          <w:ilvl w:val="0"/>
          <w:numId w:val="23"/>
        </w:numPr>
        <w:spacing w:after="0"/>
        <w:rPr>
          <w:sz w:val="22"/>
          <w:szCs w:val="22"/>
        </w:rPr>
      </w:pPr>
      <w:r w:rsidRPr="00307893">
        <w:rPr>
          <w:sz w:val="22"/>
          <w:szCs w:val="22"/>
        </w:rPr>
        <w:t xml:space="preserve">validator : </w:t>
      </w:r>
      <w:proofErr w:type="spellStart"/>
      <w:r w:rsidRPr="00307893">
        <w:rPr>
          <w:sz w:val="22"/>
          <w:szCs w:val="22"/>
        </w:rPr>
        <w:t>PasswordValidator</w:t>
      </w:r>
      <w:proofErr w:type="spellEnd"/>
      <w:r w:rsidRPr="00307893">
        <w:rPr>
          <w:sz w:val="22"/>
          <w:szCs w:val="22"/>
        </w:rPr>
        <w:t xml:space="preserve"> – Validates password strength in lab mode.</w:t>
      </w:r>
    </w:p>
    <w:p w14:paraId="7BF2782E" w14:textId="77777777" w:rsidR="00986106" w:rsidRPr="00307893" w:rsidRDefault="00986106" w:rsidP="00986106">
      <w:pPr>
        <w:pStyle w:val="ListParagraph"/>
        <w:numPr>
          <w:ilvl w:val="0"/>
          <w:numId w:val="23"/>
        </w:numPr>
        <w:spacing w:after="0"/>
        <w:rPr>
          <w:sz w:val="22"/>
          <w:szCs w:val="22"/>
        </w:rPr>
      </w:pPr>
      <w:proofErr w:type="spellStart"/>
      <w:r w:rsidRPr="00307893">
        <w:rPr>
          <w:sz w:val="22"/>
          <w:szCs w:val="22"/>
        </w:rPr>
        <w:t>commonWordsList</w:t>
      </w:r>
      <w:proofErr w:type="spellEnd"/>
      <w:r w:rsidRPr="00307893">
        <w:rPr>
          <w:sz w:val="22"/>
          <w:szCs w:val="22"/>
        </w:rPr>
        <w:t xml:space="preserve"> : </w:t>
      </w:r>
      <w:proofErr w:type="spellStart"/>
      <w:r w:rsidRPr="00307893">
        <w:rPr>
          <w:sz w:val="22"/>
          <w:szCs w:val="22"/>
        </w:rPr>
        <w:t>ListView</w:t>
      </w:r>
      <w:proofErr w:type="spellEnd"/>
      <w:r w:rsidRPr="00307893">
        <w:rPr>
          <w:sz w:val="22"/>
          <w:szCs w:val="22"/>
        </w:rPr>
        <w:t>&lt;String&gt; – Displays editable common words.</w:t>
      </w:r>
    </w:p>
    <w:p w14:paraId="1FF98229" w14:textId="77777777" w:rsidR="00986106" w:rsidRDefault="00986106" w:rsidP="00986106">
      <w:pPr>
        <w:pStyle w:val="ListParagraph"/>
        <w:numPr>
          <w:ilvl w:val="0"/>
          <w:numId w:val="23"/>
        </w:numPr>
        <w:spacing w:after="0"/>
        <w:rPr>
          <w:sz w:val="22"/>
          <w:szCs w:val="22"/>
        </w:rPr>
      </w:pPr>
      <w:proofErr w:type="spellStart"/>
      <w:r w:rsidRPr="00307893">
        <w:rPr>
          <w:sz w:val="22"/>
          <w:szCs w:val="22"/>
        </w:rPr>
        <w:t>phrasesList</w:t>
      </w:r>
      <w:proofErr w:type="spellEnd"/>
      <w:r w:rsidRPr="00307893">
        <w:rPr>
          <w:sz w:val="22"/>
          <w:szCs w:val="22"/>
        </w:rPr>
        <w:t xml:space="preserve"> : </w:t>
      </w:r>
      <w:proofErr w:type="spellStart"/>
      <w:r w:rsidRPr="00307893">
        <w:rPr>
          <w:sz w:val="22"/>
          <w:szCs w:val="22"/>
        </w:rPr>
        <w:t>ListView</w:t>
      </w:r>
      <w:proofErr w:type="spellEnd"/>
      <w:r w:rsidRPr="00307893">
        <w:rPr>
          <w:sz w:val="22"/>
          <w:szCs w:val="22"/>
        </w:rPr>
        <w:t>&lt;String&gt; – Displays editable helpful phrases.</w:t>
      </w:r>
    </w:p>
    <w:p w14:paraId="420325B4" w14:textId="77777777" w:rsidR="00986106" w:rsidRPr="00307893" w:rsidRDefault="00986106" w:rsidP="00986106">
      <w:pPr>
        <w:pStyle w:val="ListParagraph"/>
        <w:numPr>
          <w:ilvl w:val="0"/>
          <w:numId w:val="23"/>
        </w:numPr>
        <w:spacing w:after="0"/>
      </w:pPr>
      <w:proofErr w:type="spellStart"/>
      <w:r w:rsidRPr="00307893">
        <w:t>showLab</w:t>
      </w:r>
      <w:proofErr w:type="spellEnd"/>
      <w:r w:rsidRPr="00307893">
        <w:t>() – Displays the Password Lab window.</w:t>
      </w:r>
    </w:p>
    <w:p w14:paraId="0DCA36D2" w14:textId="77777777" w:rsidR="00986106" w:rsidRPr="00307893" w:rsidRDefault="00986106" w:rsidP="00986106">
      <w:pPr>
        <w:pStyle w:val="ListParagraph"/>
        <w:numPr>
          <w:ilvl w:val="0"/>
          <w:numId w:val="23"/>
        </w:numPr>
        <w:spacing w:after="0"/>
      </w:pPr>
      <w:proofErr w:type="spellStart"/>
      <w:r w:rsidRPr="00307893">
        <w:t>testPassword</w:t>
      </w:r>
      <w:proofErr w:type="spellEnd"/>
      <w:r w:rsidRPr="00307893">
        <w:t>() – Evaluates a password and provides feedback.</w:t>
      </w:r>
    </w:p>
    <w:p w14:paraId="21A5D442" w14:textId="77777777" w:rsidR="00986106" w:rsidRPr="00307893" w:rsidRDefault="00986106" w:rsidP="00986106">
      <w:pPr>
        <w:pStyle w:val="ListParagraph"/>
        <w:numPr>
          <w:ilvl w:val="0"/>
          <w:numId w:val="23"/>
        </w:numPr>
        <w:spacing w:after="0"/>
      </w:pPr>
      <w:proofErr w:type="spellStart"/>
      <w:r w:rsidRPr="00307893">
        <w:t>saveCommonWords</w:t>
      </w:r>
      <w:proofErr w:type="spellEnd"/>
      <w:r w:rsidRPr="00307893">
        <w:t>() – Saves edits to common_words.txt.</w:t>
      </w:r>
    </w:p>
    <w:p w14:paraId="71CCA3C4" w14:textId="77777777" w:rsidR="00986106" w:rsidRDefault="00986106" w:rsidP="00986106">
      <w:pPr>
        <w:pStyle w:val="ListParagraph"/>
        <w:numPr>
          <w:ilvl w:val="0"/>
          <w:numId w:val="23"/>
        </w:numPr>
        <w:spacing w:after="0"/>
      </w:pPr>
      <w:proofErr w:type="spellStart"/>
      <w:r w:rsidRPr="00307893">
        <w:t>savePhrases</w:t>
      </w:r>
      <w:proofErr w:type="spellEnd"/>
      <w:r w:rsidRPr="00307893">
        <w:t>() – Saves edits to phrases.txt.</w:t>
      </w:r>
    </w:p>
    <w:p w14:paraId="52B39475" w14:textId="77777777" w:rsidR="00986106" w:rsidRDefault="00000000" w:rsidP="00986106">
      <w:pPr>
        <w:spacing w:after="0"/>
      </w:pPr>
      <w:r>
        <w:rPr>
          <w:sz w:val="22"/>
          <w:szCs w:val="22"/>
        </w:rPr>
        <w:pict w14:anchorId="6E687559">
          <v:rect id="_x0000_i1045" style="width:0;height:1.5pt" o:hralign="center" o:hrstd="t" o:hr="t" fillcolor="#a0a0a0" stroked="f"/>
        </w:pict>
      </w:r>
    </w:p>
    <w:p w14:paraId="4E5328E4" w14:textId="77777777" w:rsidR="00986106" w:rsidRPr="00FC7B98" w:rsidRDefault="00986106" w:rsidP="00986106">
      <w:pPr>
        <w:spacing w:after="0"/>
        <w:rPr>
          <w:b/>
          <w:bCs/>
          <w:sz w:val="22"/>
          <w:szCs w:val="22"/>
        </w:rPr>
      </w:pPr>
      <w:proofErr w:type="spellStart"/>
      <w:r w:rsidRPr="00FC7B98">
        <w:rPr>
          <w:b/>
          <w:bCs/>
          <w:sz w:val="22"/>
          <w:szCs w:val="22"/>
        </w:rPr>
        <w:t>PasswordValidator</w:t>
      </w:r>
      <w:proofErr w:type="spellEnd"/>
      <w:r w:rsidRPr="00FC7B98">
        <w:rPr>
          <w:b/>
          <w:bCs/>
          <w:sz w:val="22"/>
          <w:szCs w:val="22"/>
        </w:rPr>
        <w:t xml:space="preserve"> (</w:t>
      </w:r>
      <w:r w:rsidRPr="00F754CB">
        <w:rPr>
          <w:b/>
          <w:bCs/>
          <w:sz w:val="22"/>
          <w:szCs w:val="22"/>
        </w:rPr>
        <w:t xml:space="preserve">Extends </w:t>
      </w:r>
      <w:proofErr w:type="spellStart"/>
      <w:r w:rsidRPr="00F754CB">
        <w:rPr>
          <w:b/>
          <w:bCs/>
          <w:sz w:val="22"/>
          <w:szCs w:val="22"/>
        </w:rPr>
        <w:t>PasswordComponent</w:t>
      </w:r>
      <w:proofErr w:type="spellEnd"/>
      <w:r w:rsidRPr="00F754CB">
        <w:rPr>
          <w:b/>
          <w:bCs/>
          <w:sz w:val="22"/>
          <w:szCs w:val="22"/>
        </w:rPr>
        <w:t xml:space="preserve">, Implements </w:t>
      </w:r>
      <w:proofErr w:type="spellStart"/>
      <w:r w:rsidRPr="00F754CB">
        <w:rPr>
          <w:b/>
          <w:bCs/>
          <w:sz w:val="22"/>
          <w:szCs w:val="22"/>
        </w:rPr>
        <w:t>PasswordChecker</w:t>
      </w:r>
      <w:proofErr w:type="spellEnd"/>
      <w:r w:rsidRPr="00F754CB">
        <w:rPr>
          <w:b/>
          <w:bCs/>
          <w:sz w:val="22"/>
          <w:szCs w:val="22"/>
        </w:rPr>
        <w:t>)</w:t>
      </w:r>
    </w:p>
    <w:p w14:paraId="67548B3E" w14:textId="77777777" w:rsidR="00986106" w:rsidRPr="00FC7B98" w:rsidRDefault="00986106" w:rsidP="00986106">
      <w:pPr>
        <w:spacing w:after="0"/>
        <w:rPr>
          <w:sz w:val="22"/>
          <w:szCs w:val="22"/>
        </w:rPr>
      </w:pPr>
      <w:r w:rsidRPr="00FC7B98">
        <w:rPr>
          <w:sz w:val="22"/>
          <w:szCs w:val="22"/>
        </w:rPr>
        <w:t>Handles password validation and generates detailed feedback.</w:t>
      </w:r>
    </w:p>
    <w:p w14:paraId="316EB040" w14:textId="77777777" w:rsidR="00986106" w:rsidRPr="00307893" w:rsidRDefault="00986106" w:rsidP="00986106">
      <w:pPr>
        <w:pStyle w:val="ListParagraph"/>
        <w:numPr>
          <w:ilvl w:val="0"/>
          <w:numId w:val="24"/>
        </w:numPr>
        <w:spacing w:after="0"/>
        <w:rPr>
          <w:sz w:val="22"/>
          <w:szCs w:val="22"/>
        </w:rPr>
      </w:pPr>
      <w:r w:rsidRPr="00307893">
        <w:rPr>
          <w:sz w:val="22"/>
          <w:szCs w:val="22"/>
        </w:rPr>
        <w:t>difficulty : String – Difficulty level (affects thresholds and penalties).</w:t>
      </w:r>
    </w:p>
    <w:p w14:paraId="7E6C6236" w14:textId="77777777" w:rsidR="00986106" w:rsidRPr="00307893" w:rsidRDefault="00986106" w:rsidP="00986106">
      <w:pPr>
        <w:pStyle w:val="ListParagraph"/>
        <w:numPr>
          <w:ilvl w:val="0"/>
          <w:numId w:val="24"/>
        </w:numPr>
        <w:spacing w:after="0"/>
        <w:rPr>
          <w:sz w:val="22"/>
          <w:szCs w:val="22"/>
        </w:rPr>
      </w:pPr>
      <w:proofErr w:type="spellStart"/>
      <w:r w:rsidRPr="00307893">
        <w:rPr>
          <w:sz w:val="22"/>
          <w:szCs w:val="22"/>
        </w:rPr>
        <w:t>commonWordPenalty</w:t>
      </w:r>
      <w:proofErr w:type="spellEnd"/>
      <w:r w:rsidRPr="00307893">
        <w:rPr>
          <w:sz w:val="22"/>
          <w:szCs w:val="22"/>
        </w:rPr>
        <w:t xml:space="preserve"> : int – Penalty applied when a common word is detected.</w:t>
      </w:r>
    </w:p>
    <w:p w14:paraId="1F009F17" w14:textId="77777777" w:rsidR="00986106" w:rsidRPr="00307893" w:rsidRDefault="00986106" w:rsidP="00986106">
      <w:pPr>
        <w:pStyle w:val="ListParagraph"/>
        <w:numPr>
          <w:ilvl w:val="0"/>
          <w:numId w:val="24"/>
        </w:numPr>
        <w:spacing w:after="0"/>
        <w:rPr>
          <w:sz w:val="22"/>
          <w:szCs w:val="22"/>
        </w:rPr>
      </w:pPr>
      <w:proofErr w:type="spellStart"/>
      <w:r w:rsidRPr="00307893">
        <w:rPr>
          <w:sz w:val="22"/>
          <w:szCs w:val="22"/>
        </w:rPr>
        <w:t>moderateThreshold</w:t>
      </w:r>
      <w:proofErr w:type="spellEnd"/>
      <w:r w:rsidRPr="00307893">
        <w:rPr>
          <w:sz w:val="22"/>
          <w:szCs w:val="22"/>
        </w:rPr>
        <w:t xml:space="preserve"> : int – Points required for moderate strength.</w:t>
      </w:r>
    </w:p>
    <w:p w14:paraId="75E3F75D" w14:textId="77777777" w:rsidR="00986106" w:rsidRDefault="00986106" w:rsidP="00986106">
      <w:pPr>
        <w:pStyle w:val="ListParagraph"/>
        <w:numPr>
          <w:ilvl w:val="0"/>
          <w:numId w:val="24"/>
        </w:numPr>
        <w:spacing w:after="0"/>
        <w:rPr>
          <w:sz w:val="22"/>
          <w:szCs w:val="22"/>
        </w:rPr>
      </w:pPr>
      <w:proofErr w:type="spellStart"/>
      <w:r w:rsidRPr="00307893">
        <w:rPr>
          <w:sz w:val="22"/>
          <w:szCs w:val="22"/>
        </w:rPr>
        <w:t>strongThreshold</w:t>
      </w:r>
      <w:proofErr w:type="spellEnd"/>
      <w:r w:rsidRPr="00307893">
        <w:rPr>
          <w:sz w:val="22"/>
          <w:szCs w:val="22"/>
        </w:rPr>
        <w:t xml:space="preserve"> : int – Points required for strong strength.</w:t>
      </w:r>
    </w:p>
    <w:p w14:paraId="4595ABF6" w14:textId="77777777" w:rsidR="00986106" w:rsidRDefault="00986106" w:rsidP="00986106">
      <w:pPr>
        <w:pStyle w:val="ListParagraph"/>
        <w:numPr>
          <w:ilvl w:val="0"/>
          <w:numId w:val="24"/>
        </w:numPr>
        <w:spacing w:after="0"/>
        <w:rPr>
          <w:sz w:val="22"/>
          <w:szCs w:val="22"/>
        </w:rPr>
      </w:pPr>
      <w:proofErr w:type="spellStart"/>
      <w:r w:rsidRPr="00307893">
        <w:rPr>
          <w:sz w:val="22"/>
          <w:szCs w:val="22"/>
        </w:rPr>
        <w:t>getHintManager</w:t>
      </w:r>
      <w:proofErr w:type="spellEnd"/>
      <w:r w:rsidRPr="00307893">
        <w:rPr>
          <w:sz w:val="22"/>
          <w:szCs w:val="22"/>
        </w:rPr>
        <w:t xml:space="preserve">() – Returns the current </w:t>
      </w:r>
      <w:proofErr w:type="spellStart"/>
      <w:r w:rsidRPr="00307893">
        <w:rPr>
          <w:sz w:val="22"/>
          <w:szCs w:val="22"/>
        </w:rPr>
        <w:t>HintManager</w:t>
      </w:r>
      <w:proofErr w:type="spellEnd"/>
      <w:r w:rsidRPr="00307893">
        <w:rPr>
          <w:sz w:val="22"/>
          <w:szCs w:val="22"/>
        </w:rPr>
        <w:t xml:space="preserve"> (optional, if exposed).</w:t>
      </w:r>
    </w:p>
    <w:p w14:paraId="19F2DBE7" w14:textId="77777777" w:rsidR="00986106" w:rsidRPr="00307893" w:rsidRDefault="00000000" w:rsidP="00986106">
      <w:pPr>
        <w:spacing w:after="0"/>
        <w:rPr>
          <w:sz w:val="22"/>
          <w:szCs w:val="22"/>
        </w:rPr>
      </w:pPr>
      <w:r>
        <w:rPr>
          <w:sz w:val="22"/>
          <w:szCs w:val="22"/>
        </w:rPr>
        <w:pict w14:anchorId="386ADAFB">
          <v:rect id="_x0000_i1046" style="width:0;height:1.5pt" o:hralign="center" o:hrstd="t" o:hr="t" fillcolor="#a0a0a0" stroked="f"/>
        </w:pict>
      </w:r>
    </w:p>
    <w:p w14:paraId="14EAF71A" w14:textId="77777777" w:rsidR="00986106" w:rsidRPr="00EE47CA" w:rsidRDefault="00986106" w:rsidP="00986106">
      <w:pPr>
        <w:spacing w:after="0"/>
        <w:rPr>
          <w:b/>
          <w:bCs/>
          <w:sz w:val="22"/>
          <w:szCs w:val="22"/>
        </w:rPr>
      </w:pPr>
      <w:proofErr w:type="spellStart"/>
      <w:r w:rsidRPr="00EE47CA">
        <w:rPr>
          <w:b/>
          <w:bCs/>
          <w:sz w:val="22"/>
          <w:szCs w:val="22"/>
        </w:rPr>
        <w:t>PasswordValidatorTest</w:t>
      </w:r>
      <w:proofErr w:type="spellEnd"/>
      <w:r w:rsidRPr="00EE47CA">
        <w:rPr>
          <w:b/>
          <w:bCs/>
          <w:sz w:val="22"/>
          <w:szCs w:val="22"/>
        </w:rPr>
        <w:t xml:space="preserve"> &lt;&lt;Test Class&gt;&gt;</w:t>
      </w:r>
    </w:p>
    <w:p w14:paraId="15164D2E" w14:textId="77777777" w:rsidR="00986106" w:rsidRDefault="00986106" w:rsidP="00986106">
      <w:pPr>
        <w:spacing w:after="0"/>
        <w:rPr>
          <w:sz w:val="22"/>
          <w:szCs w:val="22"/>
        </w:rPr>
      </w:pPr>
      <w:r w:rsidRPr="00EE47CA">
        <w:rPr>
          <w:sz w:val="22"/>
          <w:szCs w:val="22"/>
        </w:rPr>
        <w:t xml:space="preserve">A console-based test class used to validate the functionality of </w:t>
      </w:r>
      <w:proofErr w:type="spellStart"/>
      <w:r w:rsidRPr="00EE47CA">
        <w:rPr>
          <w:sz w:val="22"/>
          <w:szCs w:val="22"/>
        </w:rPr>
        <w:t>PasswordValidator</w:t>
      </w:r>
      <w:proofErr w:type="spellEnd"/>
      <w:r w:rsidRPr="00EE47CA">
        <w:rPr>
          <w:sz w:val="22"/>
          <w:szCs w:val="22"/>
        </w:rPr>
        <w:t xml:space="preserve"> during development.</w:t>
      </w:r>
      <w:r>
        <w:rPr>
          <w:sz w:val="22"/>
          <w:szCs w:val="22"/>
        </w:rPr>
        <w:t xml:space="preserve"> </w:t>
      </w:r>
      <w:r w:rsidRPr="00EE47CA">
        <w:rPr>
          <w:sz w:val="22"/>
          <w:szCs w:val="22"/>
        </w:rPr>
        <w:t>Runs a series of sample passwords through the validator to display their strength ratings and feedback.</w:t>
      </w:r>
    </w:p>
    <w:p w14:paraId="139BA20C" w14:textId="77777777" w:rsidR="00986106" w:rsidRPr="00EE47CA" w:rsidRDefault="00986106" w:rsidP="00986106">
      <w:pPr>
        <w:pStyle w:val="ListParagraph"/>
        <w:numPr>
          <w:ilvl w:val="0"/>
          <w:numId w:val="26"/>
        </w:numPr>
        <w:spacing w:after="0"/>
        <w:rPr>
          <w:sz w:val="22"/>
          <w:szCs w:val="22"/>
        </w:rPr>
      </w:pPr>
      <w:r w:rsidRPr="00EE47CA">
        <w:rPr>
          <w:sz w:val="22"/>
          <w:szCs w:val="22"/>
        </w:rPr>
        <w:t>All variables are local to main</w:t>
      </w:r>
    </w:p>
    <w:p w14:paraId="54A47303" w14:textId="77777777" w:rsidR="00986106" w:rsidRDefault="00986106" w:rsidP="00986106">
      <w:pPr>
        <w:pStyle w:val="ListParagraph"/>
        <w:numPr>
          <w:ilvl w:val="0"/>
          <w:numId w:val="26"/>
        </w:numPr>
        <w:spacing w:after="0"/>
        <w:rPr>
          <w:sz w:val="22"/>
          <w:szCs w:val="22"/>
        </w:rPr>
      </w:pPr>
      <w:r w:rsidRPr="00EE47CA">
        <w:rPr>
          <w:sz w:val="22"/>
          <w:szCs w:val="22"/>
        </w:rPr>
        <w:t>main(</w:t>
      </w:r>
      <w:proofErr w:type="spellStart"/>
      <w:r w:rsidRPr="00EE47CA">
        <w:rPr>
          <w:sz w:val="22"/>
          <w:szCs w:val="22"/>
        </w:rPr>
        <w:t>args</w:t>
      </w:r>
      <w:proofErr w:type="spellEnd"/>
      <w:r w:rsidRPr="00EE47CA">
        <w:rPr>
          <w:sz w:val="22"/>
          <w:szCs w:val="22"/>
        </w:rPr>
        <w:t xml:space="preserve"> : String[]) : void – Tests several sample passwords against the </w:t>
      </w:r>
      <w:proofErr w:type="spellStart"/>
      <w:r w:rsidRPr="00EE47CA">
        <w:rPr>
          <w:sz w:val="22"/>
          <w:szCs w:val="22"/>
        </w:rPr>
        <w:t>PasswordValidator</w:t>
      </w:r>
      <w:proofErr w:type="spellEnd"/>
      <w:r w:rsidRPr="00EE47CA">
        <w:rPr>
          <w:sz w:val="22"/>
          <w:szCs w:val="22"/>
        </w:rPr>
        <w:t xml:space="preserve"> and prints the results.</w:t>
      </w:r>
    </w:p>
    <w:p w14:paraId="43DD0CF6" w14:textId="77777777" w:rsidR="00986106" w:rsidRDefault="00000000" w:rsidP="00986106">
      <w:pPr>
        <w:spacing w:after="0"/>
        <w:rPr>
          <w:b/>
          <w:bCs/>
          <w:sz w:val="22"/>
          <w:szCs w:val="22"/>
        </w:rPr>
      </w:pPr>
      <w:r>
        <w:rPr>
          <w:sz w:val="22"/>
          <w:szCs w:val="22"/>
        </w:rPr>
        <w:pict w14:anchorId="765FAE90">
          <v:rect id="_x0000_i1047" style="width:0;height:1.5pt" o:hralign="center" o:hrstd="t" o:hr="t" fillcolor="#a0a0a0" stroked="f"/>
        </w:pict>
      </w:r>
    </w:p>
    <w:p w14:paraId="12470F2A" w14:textId="77777777" w:rsidR="00986106" w:rsidRPr="00FC7B98" w:rsidRDefault="00986106" w:rsidP="00986106">
      <w:pPr>
        <w:spacing w:after="0"/>
        <w:rPr>
          <w:b/>
          <w:bCs/>
          <w:sz w:val="22"/>
          <w:szCs w:val="22"/>
        </w:rPr>
      </w:pPr>
      <w:proofErr w:type="spellStart"/>
      <w:r>
        <w:rPr>
          <w:b/>
          <w:bCs/>
          <w:sz w:val="22"/>
          <w:szCs w:val="22"/>
        </w:rPr>
        <w:t>SystemInfo</w:t>
      </w:r>
      <w:proofErr w:type="spellEnd"/>
    </w:p>
    <w:p w14:paraId="4B1D70E9" w14:textId="7094C6DE" w:rsidR="00986106" w:rsidRPr="009E5917" w:rsidRDefault="00986106" w:rsidP="00986106">
      <w:pPr>
        <w:spacing w:after="0"/>
        <w:rPr>
          <w:sz w:val="22"/>
          <w:szCs w:val="22"/>
        </w:rPr>
      </w:pPr>
      <w:r w:rsidRPr="009E5917">
        <w:rPr>
          <w:sz w:val="22"/>
          <w:szCs w:val="22"/>
        </w:rPr>
        <w:t>Retrieves system details such as the Java and JavaFX version. NetBeans automatically includes this</w:t>
      </w:r>
      <w:r w:rsidR="00A10E3A">
        <w:rPr>
          <w:sz w:val="22"/>
          <w:szCs w:val="22"/>
        </w:rPr>
        <w:t>, and it is invoked in the About screen.</w:t>
      </w:r>
    </w:p>
    <w:p w14:paraId="43816C64" w14:textId="77777777" w:rsidR="00986106" w:rsidRPr="009E5917" w:rsidRDefault="00986106" w:rsidP="00986106">
      <w:pPr>
        <w:numPr>
          <w:ilvl w:val="0"/>
          <w:numId w:val="21"/>
        </w:numPr>
        <w:spacing w:after="0"/>
        <w:rPr>
          <w:sz w:val="22"/>
          <w:szCs w:val="22"/>
        </w:rPr>
      </w:pPr>
      <w:proofErr w:type="spellStart"/>
      <w:r w:rsidRPr="009E5917">
        <w:rPr>
          <w:sz w:val="22"/>
          <w:szCs w:val="22"/>
        </w:rPr>
        <w:t>javaVersion</w:t>
      </w:r>
      <w:proofErr w:type="spellEnd"/>
      <w:r w:rsidRPr="009E5917">
        <w:rPr>
          <w:sz w:val="22"/>
          <w:szCs w:val="22"/>
        </w:rPr>
        <w:t>() - Returns the Java version as a string.</w:t>
      </w:r>
    </w:p>
    <w:p w14:paraId="572818AF" w14:textId="77777777" w:rsidR="00986106" w:rsidRDefault="00986106" w:rsidP="00986106">
      <w:pPr>
        <w:numPr>
          <w:ilvl w:val="0"/>
          <w:numId w:val="21"/>
        </w:numPr>
        <w:spacing w:after="0"/>
        <w:rPr>
          <w:sz w:val="22"/>
          <w:szCs w:val="22"/>
        </w:rPr>
      </w:pPr>
      <w:proofErr w:type="spellStart"/>
      <w:r w:rsidRPr="009E5917">
        <w:rPr>
          <w:sz w:val="22"/>
          <w:szCs w:val="22"/>
        </w:rPr>
        <w:t>javafxVersion</w:t>
      </w:r>
      <w:proofErr w:type="spellEnd"/>
      <w:r w:rsidRPr="009E5917">
        <w:rPr>
          <w:sz w:val="22"/>
          <w:szCs w:val="22"/>
        </w:rPr>
        <w:t>() - Returns the JavaFX version as a string.</w:t>
      </w:r>
    </w:p>
    <w:p w14:paraId="3847E20B" w14:textId="77777777" w:rsidR="00986106" w:rsidRPr="009E5917" w:rsidRDefault="00000000" w:rsidP="00986106">
      <w:pPr>
        <w:spacing w:after="0"/>
        <w:rPr>
          <w:sz w:val="22"/>
          <w:szCs w:val="22"/>
        </w:rPr>
      </w:pPr>
      <w:r>
        <w:pict w14:anchorId="4FB8D348">
          <v:rect id="_x0000_i1048" style="width:0;height:1.5pt" o:hralign="center" o:hrstd="t" o:hr="t" fillcolor="#a0a0a0" stroked="f"/>
        </w:pict>
      </w:r>
    </w:p>
    <w:p w14:paraId="2375D060" w14:textId="6C567257" w:rsidR="005F4778" w:rsidRPr="004863D6" w:rsidRDefault="00986106" w:rsidP="004863D6">
      <w:pPr>
        <w:pStyle w:val="Heading2"/>
      </w:pPr>
      <w:bookmarkStart w:id="40" w:name="_Toc193051469"/>
      <w:bookmarkStart w:id="41" w:name="_Toc193144887"/>
      <w:r>
        <w:t>6</w:t>
      </w:r>
      <w:r w:rsidR="005F4778" w:rsidRPr="004863D6">
        <w:t xml:space="preserve">. Inheritance, Polymorphism, </w:t>
      </w:r>
      <w:r w:rsidR="00B14496">
        <w:t xml:space="preserve">and </w:t>
      </w:r>
      <w:r w:rsidR="005F4778" w:rsidRPr="004863D6">
        <w:t>Interfaces</w:t>
      </w:r>
      <w:bookmarkEnd w:id="40"/>
      <w:bookmarkEnd w:id="41"/>
    </w:p>
    <w:p w14:paraId="7CD01806" w14:textId="145D809F" w:rsidR="00FB4A3D" w:rsidRPr="00FB4A3D" w:rsidRDefault="00FB4A3D" w:rsidP="00FB4A3D">
      <w:pPr>
        <w:pStyle w:val="blist"/>
      </w:pPr>
      <w:bookmarkStart w:id="42" w:name="_Toc193051470"/>
      <w:bookmarkStart w:id="43" w:name="_Toc193144888"/>
      <w:proofErr w:type="spellStart"/>
      <w:r w:rsidRPr="00FB4A3D">
        <w:t>PasswordChecker</w:t>
      </w:r>
      <w:proofErr w:type="spellEnd"/>
      <w:r w:rsidRPr="00FB4A3D">
        <w:t xml:space="preserve"> is an interface that defines the contract for </w:t>
      </w:r>
      <w:r>
        <w:t>gauging</w:t>
      </w:r>
      <w:r w:rsidRPr="00FB4A3D">
        <w:t xml:space="preserve"> password strength and providing feedback. By using this interface, any class that implements it, such as </w:t>
      </w:r>
      <w:proofErr w:type="spellStart"/>
      <w:r w:rsidRPr="00FB4A3D">
        <w:t>PasswordValidator</w:t>
      </w:r>
      <w:proofErr w:type="spellEnd"/>
      <w:r w:rsidRPr="00FB4A3D">
        <w:t xml:space="preserve">, </w:t>
      </w:r>
      <w:r>
        <w:t xml:space="preserve">standardizes </w:t>
      </w:r>
      <w:r w:rsidRPr="00FB4A3D">
        <w:t>game logic to validate passwords.</w:t>
      </w:r>
    </w:p>
    <w:p w14:paraId="099A87D3" w14:textId="26D0EC96" w:rsidR="00FB4A3D" w:rsidRPr="00FB4A3D" w:rsidRDefault="00FB4A3D" w:rsidP="00FB4A3D">
      <w:pPr>
        <w:pStyle w:val="blist"/>
      </w:pPr>
      <w:proofErr w:type="spellStart"/>
      <w:r w:rsidRPr="00FB4A3D">
        <w:lastRenderedPageBreak/>
        <w:t>PasswordValidator</w:t>
      </w:r>
      <w:proofErr w:type="spellEnd"/>
      <w:r w:rsidRPr="00FB4A3D">
        <w:t xml:space="preserve"> implements the </w:t>
      </w:r>
      <w:proofErr w:type="spellStart"/>
      <w:r w:rsidRPr="00FB4A3D">
        <w:t>PasswordChecker</w:t>
      </w:r>
      <w:proofErr w:type="spellEnd"/>
      <w:r w:rsidRPr="00FB4A3D">
        <w:t xml:space="preserve"> interface, providing a specific implementation for checking password strength based on rules like length, character variety, and the detection of common words. This allows the game to assess password quality based on difficulty levels (Easy, Medium, Hard), and </w:t>
      </w:r>
      <w:r w:rsidR="008F1A96">
        <w:t>adjust</w:t>
      </w:r>
      <w:r w:rsidRPr="00FB4A3D">
        <w:t xml:space="preserve"> validation accordingly.</w:t>
      </w:r>
    </w:p>
    <w:p w14:paraId="6975D437" w14:textId="4B2B6732" w:rsidR="00FB4A3D" w:rsidRPr="00FB4A3D" w:rsidRDefault="00FB4A3D" w:rsidP="00FB4A3D">
      <w:pPr>
        <w:pStyle w:val="blist"/>
      </w:pPr>
      <w:proofErr w:type="spellStart"/>
      <w:r w:rsidRPr="00FB4A3D">
        <w:t>PasswordValidator</w:t>
      </w:r>
      <w:proofErr w:type="spellEnd"/>
      <w:r w:rsidRPr="00FB4A3D">
        <w:t xml:space="preserve"> extends the abstract class </w:t>
      </w:r>
      <w:proofErr w:type="spellStart"/>
      <w:r w:rsidRPr="00FB4A3D">
        <w:t>PasswordComponent</w:t>
      </w:r>
      <w:proofErr w:type="spellEnd"/>
      <w:r w:rsidRPr="00FB4A3D">
        <w:t xml:space="preserve">, which implements the </w:t>
      </w:r>
      <w:proofErr w:type="spellStart"/>
      <w:r w:rsidRPr="00FB4A3D">
        <w:t>PasswordChecker</w:t>
      </w:r>
      <w:proofErr w:type="spellEnd"/>
      <w:r w:rsidRPr="00FB4A3D">
        <w:t xml:space="preserve"> interface. This inheritance structure </w:t>
      </w:r>
      <w:r w:rsidR="008F1A96">
        <w:t>allows</w:t>
      </w:r>
      <w:r w:rsidRPr="00FB4A3D">
        <w:t xml:space="preserve"> </w:t>
      </w:r>
      <w:proofErr w:type="spellStart"/>
      <w:r w:rsidRPr="00FB4A3D">
        <w:t>PasswordValidator</w:t>
      </w:r>
      <w:proofErr w:type="spellEnd"/>
      <w:r w:rsidRPr="00FB4A3D">
        <w:t xml:space="preserve"> to inherit shared logic from </w:t>
      </w:r>
      <w:proofErr w:type="spellStart"/>
      <w:r w:rsidRPr="00FB4A3D">
        <w:t>PasswordComponent</w:t>
      </w:r>
      <w:proofErr w:type="spellEnd"/>
      <w:r w:rsidRPr="00FB4A3D">
        <w:t xml:space="preserve">, such as checking for common weak words using the </w:t>
      </w:r>
      <w:proofErr w:type="spellStart"/>
      <w:r w:rsidRPr="00FB4A3D">
        <w:t>containsCommonWord</w:t>
      </w:r>
      <w:proofErr w:type="spellEnd"/>
      <w:r w:rsidRPr="00FB4A3D">
        <w:t xml:space="preserve"> helper method, while still providing its own specific logic for password evaluation.</w:t>
      </w:r>
    </w:p>
    <w:p w14:paraId="685B361E" w14:textId="0F042F73" w:rsidR="00FB4A3D" w:rsidRPr="00FB4A3D" w:rsidRDefault="00FB4A3D" w:rsidP="00FB4A3D">
      <w:pPr>
        <w:pStyle w:val="blist"/>
      </w:pPr>
      <w:r w:rsidRPr="00FB4A3D">
        <w:t xml:space="preserve">Polymorphism is a core feature in the design, allowing the game to be flexible and extensible. By using the </w:t>
      </w:r>
      <w:proofErr w:type="spellStart"/>
      <w:r w:rsidRPr="00FB4A3D">
        <w:t>PasswordChecker</w:t>
      </w:r>
      <w:proofErr w:type="spellEnd"/>
      <w:r w:rsidRPr="00FB4A3D">
        <w:t xml:space="preserve"> interface, the game can work with any class that implements this interface. This means the game can easily switch between different validation strategies without needing to modify the core game logic. For example, </w:t>
      </w:r>
      <w:proofErr w:type="spellStart"/>
      <w:r w:rsidRPr="00FB4A3D">
        <w:t>PasswordValidator</w:t>
      </w:r>
      <w:proofErr w:type="spellEnd"/>
      <w:r w:rsidRPr="00FB4A3D">
        <w:t xml:space="preserve"> can be used to validate passwords during gameplay, but if a different validation strategy is needed in the</w:t>
      </w:r>
      <w:r w:rsidR="005E196B">
        <w:t xml:space="preserve"> </w:t>
      </w:r>
      <w:r w:rsidR="008F1A96">
        <w:t>future</w:t>
      </w:r>
      <w:r w:rsidR="005E196B">
        <w:t>, a</w:t>
      </w:r>
      <w:r w:rsidR="008F1A96">
        <w:t xml:space="preserve"> </w:t>
      </w:r>
      <w:r w:rsidRPr="00FB4A3D">
        <w:t xml:space="preserve">new class can implement the </w:t>
      </w:r>
      <w:proofErr w:type="spellStart"/>
      <w:r w:rsidRPr="00FB4A3D">
        <w:t>PasswordChecker</w:t>
      </w:r>
      <w:proofErr w:type="spellEnd"/>
      <w:r w:rsidRPr="00FB4A3D">
        <w:t xml:space="preserve"> interface without changing how the game operates.</w:t>
      </w:r>
    </w:p>
    <w:p w14:paraId="17209E62" w14:textId="77777777" w:rsidR="00FB4A3D" w:rsidRPr="00FB4A3D" w:rsidRDefault="00FB4A3D" w:rsidP="00FB4A3D">
      <w:pPr>
        <w:pStyle w:val="blist"/>
      </w:pPr>
      <w:r w:rsidRPr="00FB4A3D">
        <w:t xml:space="preserve">The use of polymorphism allows the game to dynamically use different classes that implement the </w:t>
      </w:r>
      <w:proofErr w:type="spellStart"/>
      <w:r w:rsidRPr="00FB4A3D">
        <w:t>PasswordChecker</w:t>
      </w:r>
      <w:proofErr w:type="spellEnd"/>
      <w:r w:rsidRPr="00FB4A3D">
        <w:t xml:space="preserve"> interface. Whether it's for evaluating a simple password in the "Easy" mode or a complex one in "Hard" mode, the game doesn’t need to know the exact implementation of the password validator; it only needs to rely on the methods defined in the interface. This keeps the game flexible, allowing for new validation strategies to be introduced in the future with minimal changes to the rest of the code.</w:t>
      </w:r>
    </w:p>
    <w:p w14:paraId="63AF137A" w14:textId="77777777" w:rsidR="00FB4A3D" w:rsidRDefault="00FB4A3D" w:rsidP="00FB4A3D">
      <w:pPr>
        <w:pStyle w:val="blist"/>
        <w:rPr>
          <w:b/>
        </w:rPr>
      </w:pPr>
      <w:proofErr w:type="spellStart"/>
      <w:r w:rsidRPr="00FB4A3D">
        <w:t>PasswordComponent</w:t>
      </w:r>
      <w:proofErr w:type="spellEnd"/>
      <w:r w:rsidRPr="00FB4A3D">
        <w:t xml:space="preserve"> serves as an abstract class that enforces common functionality for all password-related logic while leaving specific validation methods abstract. This allows subclasses like </w:t>
      </w:r>
      <w:proofErr w:type="spellStart"/>
      <w:r w:rsidRPr="00FB4A3D">
        <w:t>PasswordValidator</w:t>
      </w:r>
      <w:proofErr w:type="spellEnd"/>
      <w:r w:rsidRPr="00FB4A3D">
        <w:t xml:space="preserve"> to focus on the specific logic for password strength, while still adhering to the structure laid out by the interface and abstract class. This combination of inheritance and polymorphism ensures that the project is both extensible and maintainable, reducing redundancy and allowing for easy updates or changes to password validation strategies in the future.</w:t>
      </w:r>
    </w:p>
    <w:p w14:paraId="1840247E" w14:textId="6F5D2706" w:rsidR="005F4778" w:rsidRPr="005F4778" w:rsidRDefault="00986106" w:rsidP="00FB4A3D">
      <w:pPr>
        <w:pStyle w:val="Heading2"/>
      </w:pPr>
      <w:r>
        <w:t>7</w:t>
      </w:r>
      <w:r w:rsidR="005F4778" w:rsidRPr="005F4778">
        <w:t>. File Handling</w:t>
      </w:r>
      <w:bookmarkEnd w:id="42"/>
      <w:bookmarkEnd w:id="43"/>
    </w:p>
    <w:p w14:paraId="6FC4BB61" w14:textId="77777777" w:rsidR="005F4778" w:rsidRPr="005F4778" w:rsidRDefault="005F4778" w:rsidP="004863D6">
      <w:pPr>
        <w:pStyle w:val="blist"/>
      </w:pPr>
      <w:r w:rsidRPr="005F4778">
        <w:t>Loads helpful phrases from phrases.txt.</w:t>
      </w:r>
    </w:p>
    <w:p w14:paraId="69556E9F" w14:textId="77777777" w:rsidR="005F4778" w:rsidRPr="005F4778" w:rsidRDefault="005F4778" w:rsidP="004863D6">
      <w:pPr>
        <w:pStyle w:val="blist"/>
      </w:pPr>
      <w:r w:rsidRPr="005F4778">
        <w:t>Loads common words from common_words.txt.</w:t>
      </w:r>
    </w:p>
    <w:p w14:paraId="0D81C9AB" w14:textId="2D4ED8A5" w:rsidR="005F4778" w:rsidRDefault="005F4778" w:rsidP="004863D6">
      <w:pPr>
        <w:pStyle w:val="blist"/>
      </w:pPr>
      <w:r w:rsidRPr="005F4778">
        <w:t>Saves password logs to</w:t>
      </w:r>
      <w:r w:rsidR="00164F3A">
        <w:t xml:space="preserve"> random access binary file</w:t>
      </w:r>
      <w:r w:rsidR="005C52A5">
        <w:t>:</w:t>
      </w:r>
      <w:r w:rsidRPr="005F4778">
        <w:t xml:space="preserve"> </w:t>
      </w:r>
      <w:proofErr w:type="spellStart"/>
      <w:r w:rsidRPr="005F4778">
        <w:t>password_log.</w:t>
      </w:r>
      <w:r w:rsidR="00164F3A">
        <w:t>bin</w:t>
      </w:r>
      <w:proofErr w:type="spellEnd"/>
      <w:r w:rsidRPr="005F4778">
        <w:t>.</w:t>
      </w:r>
    </w:p>
    <w:p w14:paraId="35A9076D" w14:textId="3402FEDB" w:rsidR="004863D6" w:rsidRPr="005F4778" w:rsidRDefault="005C52A5" w:rsidP="004863D6">
      <w:pPr>
        <w:pStyle w:val="blist"/>
      </w:pPr>
      <w:r>
        <w:t>Phrases and common words f</w:t>
      </w:r>
      <w:r w:rsidR="004863D6">
        <w:t>iles are saved as plain text for easy editing outside of the program.</w:t>
      </w:r>
    </w:p>
    <w:p w14:paraId="47225AEB" w14:textId="77777777" w:rsidR="005F4778" w:rsidRPr="004863D6" w:rsidRDefault="005F4778" w:rsidP="004863D6">
      <w:pPr>
        <w:pStyle w:val="blist"/>
      </w:pPr>
      <w:proofErr w:type="spellStart"/>
      <w:r w:rsidRPr="004863D6">
        <w:t>PasswordFileManager</w:t>
      </w:r>
      <w:proofErr w:type="spellEnd"/>
      <w:r w:rsidRPr="004863D6">
        <w:t xml:space="preserve"> manages all file I/O operations.</w:t>
      </w:r>
    </w:p>
    <w:p w14:paraId="0C06D340" w14:textId="77777777" w:rsidR="005F4778" w:rsidRPr="005F4778" w:rsidRDefault="00000000" w:rsidP="005F4778">
      <w:r>
        <w:pict w14:anchorId="76F2F711">
          <v:rect id="_x0000_i1049" style="width:0;height:1.5pt" o:hralign="center" o:hrstd="t" o:hr="t" fillcolor="#a0a0a0" stroked="f"/>
        </w:pict>
      </w:r>
    </w:p>
    <w:p w14:paraId="7CE2E49C" w14:textId="54C1AB93" w:rsidR="005F4778" w:rsidRPr="005F4778" w:rsidRDefault="00986106" w:rsidP="004863D6">
      <w:pPr>
        <w:pStyle w:val="Heading2"/>
      </w:pPr>
      <w:bookmarkStart w:id="44" w:name="_Toc193051471"/>
      <w:bookmarkStart w:id="45" w:name="_Toc193144889"/>
      <w:r>
        <w:t>8</w:t>
      </w:r>
      <w:r w:rsidR="005F4778" w:rsidRPr="005F4778">
        <w:t>. Future Improvements</w:t>
      </w:r>
      <w:bookmarkEnd w:id="44"/>
      <w:bookmarkEnd w:id="45"/>
    </w:p>
    <w:p w14:paraId="276934E0" w14:textId="77777777" w:rsidR="005F4778" w:rsidRPr="005F4778" w:rsidRDefault="005F4778" w:rsidP="005E196B">
      <w:pPr>
        <w:pStyle w:val="blist"/>
      </w:pPr>
      <w:r w:rsidRPr="005F4778">
        <w:t>Add more advanced password strength checks (e.g., pattern detection, dictionary attacks).</w:t>
      </w:r>
    </w:p>
    <w:p w14:paraId="0A1E4720" w14:textId="77777777" w:rsidR="005F4778" w:rsidRPr="005F4778" w:rsidRDefault="005F4778" w:rsidP="004863D6">
      <w:pPr>
        <w:pStyle w:val="blist"/>
      </w:pPr>
      <w:r w:rsidRPr="005F4778">
        <w:t>Provide audio/visual feedback (e.g., alarms, animations).</w:t>
      </w:r>
    </w:p>
    <w:p w14:paraId="469B509F" w14:textId="77777777" w:rsidR="005F4778" w:rsidRPr="005F4778" w:rsidRDefault="005F4778" w:rsidP="004863D6">
      <w:pPr>
        <w:pStyle w:val="blist"/>
      </w:pPr>
      <w:r w:rsidRPr="005F4778">
        <w:t>Implement high score tracking and user accounts.</w:t>
      </w:r>
    </w:p>
    <w:p w14:paraId="4F70ADDD" w14:textId="77777777" w:rsidR="005F4778" w:rsidRPr="005F4778" w:rsidRDefault="005F4778" w:rsidP="004863D6">
      <w:pPr>
        <w:pStyle w:val="blist"/>
      </w:pPr>
      <w:r w:rsidRPr="005F4778">
        <w:t>Export generated passwords for personal use.</w:t>
      </w:r>
    </w:p>
    <w:p w14:paraId="2FBEC6D4" w14:textId="17365593" w:rsidR="004460D5" w:rsidRDefault="005F4778" w:rsidP="00830A35">
      <w:pPr>
        <w:pStyle w:val="blist"/>
      </w:pPr>
      <w:r w:rsidRPr="005F4778">
        <w:t>Refine the hint system with more tailored suggestions.</w:t>
      </w:r>
      <w:r w:rsidR="00000000">
        <w:pict w14:anchorId="55DF543D">
          <v:rect id="_x0000_i1050" style="width:0;height:1.5pt" o:hralign="center" o:hrstd="t" o:hr="t" fillcolor="#a0a0a0" stroked="f"/>
        </w:pict>
      </w:r>
      <w:r w:rsidR="004460D5">
        <w:br w:type="page"/>
      </w:r>
    </w:p>
    <w:p w14:paraId="44DE75B4" w14:textId="4E5FB5AD" w:rsidR="004460D5" w:rsidRPr="005F4778" w:rsidRDefault="00D0648F" w:rsidP="004460D5">
      <w:pPr>
        <w:pStyle w:val="Heading2"/>
      </w:pPr>
      <w:bookmarkStart w:id="46" w:name="_Toc193051472"/>
      <w:bookmarkStart w:id="47" w:name="_Toc193144890"/>
      <w:r>
        <w:lastRenderedPageBreak/>
        <w:t>9</w:t>
      </w:r>
      <w:r w:rsidR="004460D5" w:rsidRPr="005F4778">
        <w:t>. UML Diagram</w:t>
      </w:r>
      <w:bookmarkEnd w:id="46"/>
      <w:bookmarkEnd w:id="47"/>
    </w:p>
    <w:p w14:paraId="25564732" w14:textId="4B2ACBA1" w:rsidR="004460D5" w:rsidRDefault="004460D5" w:rsidP="004460D5">
      <w:r w:rsidRPr="005F4778">
        <w:t>Describes class relationships, including inheritance, interfaces, file handling, and test classes.</w:t>
      </w:r>
      <w:r>
        <w:t xml:space="preserve"> Updated as the program evolved over time.</w:t>
      </w:r>
      <w:r w:rsidR="00A10E3A">
        <w:t xml:space="preserve"> This diagram was created using </w:t>
      </w:r>
      <w:hyperlink r:id="rId10" w:history="1">
        <w:r w:rsidR="00A10E3A" w:rsidRPr="00A10E3A">
          <w:rPr>
            <w:rStyle w:val="Hyperlink"/>
          </w:rPr>
          <w:t>draw.io</w:t>
        </w:r>
      </w:hyperlink>
      <w:r w:rsidR="00A10E3A">
        <w:t>.</w:t>
      </w:r>
    </w:p>
    <w:p w14:paraId="05C8B2C7" w14:textId="7F7F3024" w:rsidR="00A10E3A" w:rsidRDefault="00A10E3A" w:rsidP="00A10E3A">
      <w:pPr>
        <w:jc w:val="center"/>
      </w:pPr>
      <w:r>
        <w:rPr>
          <w:noProof/>
        </w:rPr>
        <w:drawing>
          <wp:inline distT="0" distB="0" distL="0" distR="0" wp14:anchorId="2066740D" wp14:editId="069BAEDA">
            <wp:extent cx="4613645" cy="7428439"/>
            <wp:effectExtent l="0" t="0" r="0" b="1270"/>
            <wp:docPr id="9049992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3357" cy="7524581"/>
                    </a:xfrm>
                    <a:prstGeom prst="rect">
                      <a:avLst/>
                    </a:prstGeom>
                    <a:noFill/>
                    <a:ln>
                      <a:noFill/>
                    </a:ln>
                  </pic:spPr>
                </pic:pic>
              </a:graphicData>
            </a:graphic>
          </wp:inline>
        </w:drawing>
      </w:r>
      <w:r>
        <w:br w:type="page"/>
      </w:r>
    </w:p>
    <w:p w14:paraId="6831391E" w14:textId="5F8CDC5A" w:rsidR="00986106" w:rsidRDefault="00986106" w:rsidP="00986106">
      <w:pPr>
        <w:pStyle w:val="Heading2"/>
      </w:pPr>
      <w:bookmarkStart w:id="48" w:name="_Toc193051473"/>
      <w:bookmarkStart w:id="49" w:name="_Toc193144891"/>
      <w:r>
        <w:lastRenderedPageBreak/>
        <w:t>11</w:t>
      </w:r>
      <w:r w:rsidRPr="005F4778">
        <w:t xml:space="preserve">. </w:t>
      </w:r>
      <w:r>
        <w:t>Screenshots</w:t>
      </w:r>
      <w:bookmarkEnd w:id="48"/>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4985"/>
      </w:tblGrid>
      <w:tr w:rsidR="007D1BBB" w14:paraId="273274E7" w14:textId="77777777" w:rsidTr="007D1BBB">
        <w:tc>
          <w:tcPr>
            <w:tcW w:w="5228" w:type="dxa"/>
          </w:tcPr>
          <w:p w14:paraId="1F636C62" w14:textId="5EAF54BF" w:rsidR="00C161F1" w:rsidRDefault="00C161F1" w:rsidP="00C161F1">
            <w:pPr>
              <w:jc w:val="center"/>
            </w:pPr>
            <w:r>
              <w:rPr>
                <w:noProof/>
              </w:rPr>
              <w:drawing>
                <wp:inline distT="0" distB="0" distL="0" distR="0" wp14:anchorId="075311F2" wp14:editId="626C3201">
                  <wp:extent cx="2328863" cy="1911753"/>
                  <wp:effectExtent l="0" t="0" r="0" b="0"/>
                  <wp:docPr id="335962729" name="Picture 1" descr="Start/Main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2729" name="Picture 1" descr="Start/Main Menu Scre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6543" cy="1918057"/>
                          </a:xfrm>
                          <a:prstGeom prst="rect">
                            <a:avLst/>
                          </a:prstGeom>
                          <a:noFill/>
                          <a:ln>
                            <a:noFill/>
                          </a:ln>
                        </pic:spPr>
                      </pic:pic>
                    </a:graphicData>
                  </a:graphic>
                </wp:inline>
              </w:drawing>
            </w:r>
          </w:p>
        </w:tc>
        <w:tc>
          <w:tcPr>
            <w:tcW w:w="4842" w:type="dxa"/>
          </w:tcPr>
          <w:p w14:paraId="4441B10F" w14:textId="5F58DE8B" w:rsidR="00C161F1" w:rsidRDefault="00C161F1" w:rsidP="00C161F1">
            <w:pPr>
              <w:jc w:val="center"/>
            </w:pPr>
            <w:r>
              <w:rPr>
                <w:noProof/>
              </w:rPr>
              <w:drawing>
                <wp:inline distT="0" distB="0" distL="0" distR="0" wp14:anchorId="6F5E58D4" wp14:editId="2B291736">
                  <wp:extent cx="2735036" cy="1905000"/>
                  <wp:effectExtent l="0" t="0" r="8255" b="0"/>
                  <wp:docPr id="1473529216" name="Picture 3" descr="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29216" name="Picture 3" descr="About Scre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5047" cy="1911973"/>
                          </a:xfrm>
                          <a:prstGeom prst="rect">
                            <a:avLst/>
                          </a:prstGeom>
                          <a:noFill/>
                          <a:ln>
                            <a:noFill/>
                          </a:ln>
                        </pic:spPr>
                      </pic:pic>
                    </a:graphicData>
                  </a:graphic>
                </wp:inline>
              </w:drawing>
            </w:r>
          </w:p>
        </w:tc>
      </w:tr>
      <w:tr w:rsidR="007D1BBB" w14:paraId="44322296" w14:textId="77777777" w:rsidTr="007D1BBB">
        <w:tc>
          <w:tcPr>
            <w:tcW w:w="5228" w:type="dxa"/>
          </w:tcPr>
          <w:p w14:paraId="55BB7D56" w14:textId="76DD1A56" w:rsidR="00C161F1" w:rsidRDefault="00C161F1" w:rsidP="00C161F1">
            <w:pPr>
              <w:jc w:val="center"/>
            </w:pPr>
            <w:r>
              <w:t>Start/Main Menu Screen</w:t>
            </w:r>
          </w:p>
        </w:tc>
        <w:tc>
          <w:tcPr>
            <w:tcW w:w="4842" w:type="dxa"/>
          </w:tcPr>
          <w:p w14:paraId="14C427A8" w14:textId="4B404A7A" w:rsidR="00C161F1" w:rsidRDefault="000738FE" w:rsidP="00C161F1">
            <w:pPr>
              <w:jc w:val="center"/>
            </w:pPr>
            <w:r>
              <w:t>About Screen</w:t>
            </w:r>
          </w:p>
        </w:tc>
      </w:tr>
      <w:tr w:rsidR="007D1BBB" w14:paraId="0F53FC75" w14:textId="77777777" w:rsidTr="007D1BBB">
        <w:tc>
          <w:tcPr>
            <w:tcW w:w="5228" w:type="dxa"/>
          </w:tcPr>
          <w:p w14:paraId="794B2CFB" w14:textId="77777777" w:rsidR="00C161F1" w:rsidRDefault="00C161F1" w:rsidP="00C161F1">
            <w:pPr>
              <w:jc w:val="center"/>
            </w:pPr>
          </w:p>
        </w:tc>
        <w:tc>
          <w:tcPr>
            <w:tcW w:w="4842" w:type="dxa"/>
          </w:tcPr>
          <w:p w14:paraId="54099989" w14:textId="77777777" w:rsidR="00C161F1" w:rsidRDefault="00C161F1" w:rsidP="00C161F1">
            <w:pPr>
              <w:jc w:val="center"/>
            </w:pPr>
          </w:p>
        </w:tc>
      </w:tr>
      <w:tr w:rsidR="007D1BBB" w14:paraId="44EF9FB2" w14:textId="77777777" w:rsidTr="007D1BBB">
        <w:tc>
          <w:tcPr>
            <w:tcW w:w="5228" w:type="dxa"/>
          </w:tcPr>
          <w:p w14:paraId="1CBFB65B" w14:textId="4F658CA6" w:rsidR="00C161F1" w:rsidRDefault="00C161F1" w:rsidP="00C161F1">
            <w:pPr>
              <w:jc w:val="center"/>
            </w:pPr>
            <w:r>
              <w:rPr>
                <w:noProof/>
              </w:rPr>
              <w:drawing>
                <wp:inline distT="0" distB="0" distL="0" distR="0" wp14:anchorId="6FD33049" wp14:editId="74AE5745">
                  <wp:extent cx="2150767" cy="2270444"/>
                  <wp:effectExtent l="0" t="0" r="1905" b="0"/>
                  <wp:docPr id="1285335682" name="Picture 4" descr="Gam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35682" name="Picture 4" descr="Game Setu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2287" cy="2282605"/>
                          </a:xfrm>
                          <a:prstGeom prst="rect">
                            <a:avLst/>
                          </a:prstGeom>
                          <a:noFill/>
                          <a:ln>
                            <a:noFill/>
                          </a:ln>
                        </pic:spPr>
                      </pic:pic>
                    </a:graphicData>
                  </a:graphic>
                </wp:inline>
              </w:drawing>
            </w:r>
          </w:p>
        </w:tc>
        <w:tc>
          <w:tcPr>
            <w:tcW w:w="4842" w:type="dxa"/>
          </w:tcPr>
          <w:p w14:paraId="01C385C6" w14:textId="2608FCA9" w:rsidR="00C161F1" w:rsidRDefault="005E196B" w:rsidP="00C161F1">
            <w:pPr>
              <w:jc w:val="center"/>
            </w:pPr>
            <w:r>
              <w:rPr>
                <w:noProof/>
              </w:rPr>
              <w:drawing>
                <wp:inline distT="0" distB="0" distL="0" distR="0" wp14:anchorId="4EC0FFA0" wp14:editId="3221EA63">
                  <wp:extent cx="4112886" cy="2244951"/>
                  <wp:effectExtent l="0" t="0" r="2540" b="3175"/>
                  <wp:docPr id="1999905934" name="Picture 1" descr="Ga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05934" name="Picture 1" descr="Game Scre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62588" cy="2272080"/>
                          </a:xfrm>
                          <a:prstGeom prst="rect">
                            <a:avLst/>
                          </a:prstGeom>
                          <a:noFill/>
                          <a:ln>
                            <a:noFill/>
                          </a:ln>
                        </pic:spPr>
                      </pic:pic>
                    </a:graphicData>
                  </a:graphic>
                </wp:inline>
              </w:drawing>
            </w:r>
          </w:p>
        </w:tc>
      </w:tr>
      <w:tr w:rsidR="007D1BBB" w14:paraId="66EE96DC" w14:textId="77777777" w:rsidTr="007D1BBB">
        <w:tc>
          <w:tcPr>
            <w:tcW w:w="5228" w:type="dxa"/>
          </w:tcPr>
          <w:p w14:paraId="5A5D88B6" w14:textId="0467BB83" w:rsidR="00C161F1" w:rsidRDefault="00C161F1" w:rsidP="00C161F1">
            <w:pPr>
              <w:jc w:val="center"/>
            </w:pPr>
            <w:r>
              <w:t>Game Setup</w:t>
            </w:r>
          </w:p>
        </w:tc>
        <w:tc>
          <w:tcPr>
            <w:tcW w:w="4842" w:type="dxa"/>
          </w:tcPr>
          <w:p w14:paraId="51528CC1" w14:textId="3D90471D" w:rsidR="00C161F1" w:rsidRDefault="005E196B" w:rsidP="00C161F1">
            <w:pPr>
              <w:jc w:val="center"/>
            </w:pPr>
            <w:r>
              <w:t>Game Screen</w:t>
            </w:r>
          </w:p>
        </w:tc>
      </w:tr>
      <w:tr w:rsidR="007D1BBB" w14:paraId="66BA80C9" w14:textId="77777777" w:rsidTr="007D1BBB">
        <w:tc>
          <w:tcPr>
            <w:tcW w:w="5228" w:type="dxa"/>
          </w:tcPr>
          <w:p w14:paraId="2C887930" w14:textId="77777777" w:rsidR="005E196B" w:rsidRDefault="005E196B" w:rsidP="00C161F1">
            <w:pPr>
              <w:jc w:val="center"/>
            </w:pPr>
          </w:p>
        </w:tc>
        <w:tc>
          <w:tcPr>
            <w:tcW w:w="4842" w:type="dxa"/>
          </w:tcPr>
          <w:p w14:paraId="0A9DE72E" w14:textId="77777777" w:rsidR="005E196B" w:rsidRDefault="005E196B" w:rsidP="00C161F1">
            <w:pPr>
              <w:jc w:val="center"/>
            </w:pPr>
          </w:p>
        </w:tc>
      </w:tr>
      <w:tr w:rsidR="007D1BBB" w14:paraId="3E364B70" w14:textId="77777777" w:rsidTr="007D1BBB">
        <w:tc>
          <w:tcPr>
            <w:tcW w:w="5228" w:type="dxa"/>
          </w:tcPr>
          <w:p w14:paraId="0555450E" w14:textId="1E643CD3" w:rsidR="005E196B" w:rsidRDefault="005E196B" w:rsidP="00C161F1">
            <w:pPr>
              <w:jc w:val="center"/>
            </w:pPr>
            <w:r>
              <w:rPr>
                <w:noProof/>
              </w:rPr>
              <w:drawing>
                <wp:inline distT="0" distB="0" distL="0" distR="0" wp14:anchorId="6878B0AE" wp14:editId="1018B2FC">
                  <wp:extent cx="3844443" cy="2124360"/>
                  <wp:effectExtent l="0" t="0" r="3810" b="9525"/>
                  <wp:docPr id="271988916" name="Picture 2" descr="Game Screen Showing H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88916" name="Picture 2" descr="Game Screen Showing Hin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3078" cy="2129132"/>
                          </a:xfrm>
                          <a:prstGeom prst="rect">
                            <a:avLst/>
                          </a:prstGeom>
                          <a:noFill/>
                          <a:ln>
                            <a:noFill/>
                          </a:ln>
                        </pic:spPr>
                      </pic:pic>
                    </a:graphicData>
                  </a:graphic>
                </wp:inline>
              </w:drawing>
            </w:r>
          </w:p>
        </w:tc>
        <w:tc>
          <w:tcPr>
            <w:tcW w:w="4842" w:type="dxa"/>
          </w:tcPr>
          <w:p w14:paraId="3346CD14" w14:textId="5164F18E" w:rsidR="005E196B" w:rsidRDefault="005E196B" w:rsidP="00C161F1">
            <w:pPr>
              <w:jc w:val="center"/>
            </w:pPr>
            <w:r>
              <w:rPr>
                <w:noProof/>
              </w:rPr>
              <w:drawing>
                <wp:inline distT="0" distB="0" distL="0" distR="0" wp14:anchorId="671139D1" wp14:editId="5CB5B614">
                  <wp:extent cx="3878415" cy="2116968"/>
                  <wp:effectExtent l="0" t="0" r="8255" b="0"/>
                  <wp:docPr id="294148423" name="Picture 4" descr="Game Screen with Password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48423" name="Picture 4" descr="Game Screen with Password Input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9777" cy="2128628"/>
                          </a:xfrm>
                          <a:prstGeom prst="rect">
                            <a:avLst/>
                          </a:prstGeom>
                          <a:noFill/>
                          <a:ln>
                            <a:noFill/>
                          </a:ln>
                        </pic:spPr>
                      </pic:pic>
                    </a:graphicData>
                  </a:graphic>
                </wp:inline>
              </w:drawing>
            </w:r>
          </w:p>
        </w:tc>
      </w:tr>
      <w:tr w:rsidR="007D1BBB" w14:paraId="57BE8954" w14:textId="77777777" w:rsidTr="007D1BBB">
        <w:tc>
          <w:tcPr>
            <w:tcW w:w="5228" w:type="dxa"/>
          </w:tcPr>
          <w:p w14:paraId="481B0C15" w14:textId="71C12066" w:rsidR="005E196B" w:rsidRDefault="005E196B" w:rsidP="00C161F1">
            <w:pPr>
              <w:jc w:val="center"/>
            </w:pPr>
            <w:r>
              <w:t>Game Screen Showing Hints</w:t>
            </w:r>
          </w:p>
        </w:tc>
        <w:tc>
          <w:tcPr>
            <w:tcW w:w="4842" w:type="dxa"/>
          </w:tcPr>
          <w:p w14:paraId="50AB53E6" w14:textId="7F76A4DD" w:rsidR="005E196B" w:rsidRDefault="000738FE" w:rsidP="00C161F1">
            <w:pPr>
              <w:jc w:val="center"/>
            </w:pPr>
            <w:r>
              <w:t>Game Screen with Password Inputs</w:t>
            </w:r>
          </w:p>
        </w:tc>
      </w:tr>
      <w:tr w:rsidR="007D1BBB" w14:paraId="5D0E671B" w14:textId="77777777" w:rsidTr="007D1BBB">
        <w:tc>
          <w:tcPr>
            <w:tcW w:w="5228" w:type="dxa"/>
          </w:tcPr>
          <w:p w14:paraId="3B924B66" w14:textId="77777777" w:rsidR="005E196B" w:rsidRDefault="005E196B" w:rsidP="00C161F1">
            <w:pPr>
              <w:jc w:val="center"/>
            </w:pPr>
          </w:p>
        </w:tc>
        <w:tc>
          <w:tcPr>
            <w:tcW w:w="4842" w:type="dxa"/>
          </w:tcPr>
          <w:p w14:paraId="76635DB2" w14:textId="77777777" w:rsidR="005E196B" w:rsidRDefault="005E196B" w:rsidP="00C161F1">
            <w:pPr>
              <w:jc w:val="center"/>
            </w:pPr>
          </w:p>
        </w:tc>
      </w:tr>
      <w:tr w:rsidR="007D1BBB" w14:paraId="73C52D91" w14:textId="77777777" w:rsidTr="007D1BBB">
        <w:tc>
          <w:tcPr>
            <w:tcW w:w="5228" w:type="dxa"/>
          </w:tcPr>
          <w:p w14:paraId="545814C6" w14:textId="5F02D1E1" w:rsidR="005E196B" w:rsidRDefault="000738FE" w:rsidP="00C161F1">
            <w:pPr>
              <w:jc w:val="center"/>
            </w:pPr>
            <w:r>
              <w:rPr>
                <w:noProof/>
              </w:rPr>
              <w:lastRenderedPageBreak/>
              <w:drawing>
                <wp:inline distT="0" distB="0" distL="0" distR="0" wp14:anchorId="5EAE3F70" wp14:editId="0B22EDAC">
                  <wp:extent cx="4203975" cy="2294670"/>
                  <wp:effectExtent l="0" t="0" r="6350" b="0"/>
                  <wp:docPr id="1719371617" name="Picture 5" descr="Game Screen with a Phras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71617" name="Picture 5" descr="Game Screen with a Phrase Add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3366" cy="2299796"/>
                          </a:xfrm>
                          <a:prstGeom prst="rect">
                            <a:avLst/>
                          </a:prstGeom>
                          <a:noFill/>
                          <a:ln>
                            <a:noFill/>
                          </a:ln>
                        </pic:spPr>
                      </pic:pic>
                    </a:graphicData>
                  </a:graphic>
                </wp:inline>
              </w:drawing>
            </w:r>
          </w:p>
        </w:tc>
        <w:tc>
          <w:tcPr>
            <w:tcW w:w="4842" w:type="dxa"/>
          </w:tcPr>
          <w:p w14:paraId="5221BFBA" w14:textId="12A2728E" w:rsidR="005E196B" w:rsidRDefault="000738FE" w:rsidP="00C161F1">
            <w:pPr>
              <w:jc w:val="center"/>
            </w:pPr>
            <w:r>
              <w:rPr>
                <w:noProof/>
              </w:rPr>
              <w:drawing>
                <wp:inline distT="0" distB="0" distL="0" distR="0" wp14:anchorId="0527C25F" wp14:editId="24CDEDA7">
                  <wp:extent cx="2601254" cy="2723134"/>
                  <wp:effectExtent l="0" t="0" r="8890" b="1270"/>
                  <wp:docPr id="1946536920" name="Picture 6" descr="Password Lab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36920" name="Picture 6" descr="Password Lab Scre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1222" cy="2733569"/>
                          </a:xfrm>
                          <a:prstGeom prst="rect">
                            <a:avLst/>
                          </a:prstGeom>
                          <a:noFill/>
                          <a:ln>
                            <a:noFill/>
                          </a:ln>
                        </pic:spPr>
                      </pic:pic>
                    </a:graphicData>
                  </a:graphic>
                </wp:inline>
              </w:drawing>
            </w:r>
          </w:p>
        </w:tc>
      </w:tr>
      <w:tr w:rsidR="000738FE" w14:paraId="27C8646A" w14:textId="77777777" w:rsidTr="007D1BBB">
        <w:tc>
          <w:tcPr>
            <w:tcW w:w="5228" w:type="dxa"/>
          </w:tcPr>
          <w:p w14:paraId="105C72FD" w14:textId="421712E7" w:rsidR="000738FE" w:rsidRDefault="000738FE" w:rsidP="00C161F1">
            <w:pPr>
              <w:jc w:val="center"/>
            </w:pPr>
            <w:r>
              <w:t>Game Screen with a Phrase Added</w:t>
            </w:r>
          </w:p>
        </w:tc>
        <w:tc>
          <w:tcPr>
            <w:tcW w:w="4842" w:type="dxa"/>
          </w:tcPr>
          <w:p w14:paraId="45B40FA1" w14:textId="773C85D2" w:rsidR="000738FE" w:rsidRDefault="000738FE" w:rsidP="00C161F1">
            <w:pPr>
              <w:jc w:val="center"/>
            </w:pPr>
            <w:r>
              <w:t>Password Lab Screen</w:t>
            </w:r>
          </w:p>
        </w:tc>
      </w:tr>
      <w:tr w:rsidR="000738FE" w14:paraId="7A20B815" w14:textId="77777777" w:rsidTr="007D1BBB">
        <w:tc>
          <w:tcPr>
            <w:tcW w:w="5228" w:type="dxa"/>
          </w:tcPr>
          <w:p w14:paraId="1A7C38AC" w14:textId="77777777" w:rsidR="000738FE" w:rsidRDefault="000738FE" w:rsidP="00C161F1">
            <w:pPr>
              <w:jc w:val="center"/>
            </w:pPr>
          </w:p>
        </w:tc>
        <w:tc>
          <w:tcPr>
            <w:tcW w:w="4842" w:type="dxa"/>
          </w:tcPr>
          <w:p w14:paraId="2A96E6CB" w14:textId="77777777" w:rsidR="000738FE" w:rsidRDefault="000738FE" w:rsidP="00C161F1">
            <w:pPr>
              <w:jc w:val="center"/>
            </w:pPr>
          </w:p>
        </w:tc>
      </w:tr>
      <w:tr w:rsidR="007D1BBB" w14:paraId="265E8F77" w14:textId="77777777" w:rsidTr="007D1BBB">
        <w:tc>
          <w:tcPr>
            <w:tcW w:w="5228" w:type="dxa"/>
          </w:tcPr>
          <w:p w14:paraId="37750AC4" w14:textId="6037810E" w:rsidR="000738FE" w:rsidRDefault="000738FE" w:rsidP="00C161F1">
            <w:pPr>
              <w:jc w:val="center"/>
            </w:pPr>
            <w:r>
              <w:rPr>
                <w:noProof/>
              </w:rPr>
              <w:drawing>
                <wp:inline distT="0" distB="0" distL="0" distR="0" wp14:anchorId="3FC02B0B" wp14:editId="05871B25">
                  <wp:extent cx="2938623" cy="3076310"/>
                  <wp:effectExtent l="0" t="0" r="0" b="0"/>
                  <wp:docPr id="2003169250" name="Picture 7" descr="Password Lab Screen with a Generate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9250" name="Picture 7" descr="Password Lab Screen with a Generated Passwor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1293" cy="3089574"/>
                          </a:xfrm>
                          <a:prstGeom prst="rect">
                            <a:avLst/>
                          </a:prstGeom>
                          <a:noFill/>
                          <a:ln>
                            <a:noFill/>
                          </a:ln>
                        </pic:spPr>
                      </pic:pic>
                    </a:graphicData>
                  </a:graphic>
                </wp:inline>
              </w:drawing>
            </w:r>
          </w:p>
        </w:tc>
        <w:tc>
          <w:tcPr>
            <w:tcW w:w="4842" w:type="dxa"/>
          </w:tcPr>
          <w:p w14:paraId="202AD5F3" w14:textId="109EB63E" w:rsidR="000738FE" w:rsidRDefault="000738FE" w:rsidP="00C161F1">
            <w:pPr>
              <w:jc w:val="center"/>
            </w:pPr>
            <w:r>
              <w:rPr>
                <w:noProof/>
              </w:rPr>
              <w:drawing>
                <wp:inline distT="0" distB="0" distL="0" distR="0" wp14:anchorId="209AEE55" wp14:editId="5CBDFC35">
                  <wp:extent cx="2782919" cy="2913311"/>
                  <wp:effectExtent l="0" t="0" r="0" b="1905"/>
                  <wp:docPr id="1366096464" name="Picture 10" descr="Password Lab Screen with a Common Word Added and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96464" name="Picture 10" descr="Password Lab Screen with a Common Word Added and Sav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2736" cy="2923588"/>
                          </a:xfrm>
                          <a:prstGeom prst="rect">
                            <a:avLst/>
                          </a:prstGeom>
                          <a:noFill/>
                          <a:ln>
                            <a:noFill/>
                          </a:ln>
                        </pic:spPr>
                      </pic:pic>
                    </a:graphicData>
                  </a:graphic>
                </wp:inline>
              </w:drawing>
            </w:r>
          </w:p>
        </w:tc>
      </w:tr>
      <w:tr w:rsidR="007D1BBB" w14:paraId="012F51D2" w14:textId="77777777" w:rsidTr="007D1BBB">
        <w:tc>
          <w:tcPr>
            <w:tcW w:w="5228" w:type="dxa"/>
          </w:tcPr>
          <w:p w14:paraId="4D995A96" w14:textId="75D23007" w:rsidR="000738FE" w:rsidRDefault="000738FE" w:rsidP="00C161F1">
            <w:pPr>
              <w:jc w:val="center"/>
            </w:pPr>
            <w:r>
              <w:t>Password Lab Screen with a Generated Password</w:t>
            </w:r>
          </w:p>
        </w:tc>
        <w:tc>
          <w:tcPr>
            <w:tcW w:w="4842" w:type="dxa"/>
          </w:tcPr>
          <w:p w14:paraId="0F350C8E" w14:textId="2B6FC946" w:rsidR="000738FE" w:rsidRDefault="000738FE" w:rsidP="00C161F1">
            <w:pPr>
              <w:jc w:val="center"/>
            </w:pPr>
            <w:r>
              <w:t>Password Lab Screen with a Common Word Added and Saved</w:t>
            </w:r>
          </w:p>
        </w:tc>
      </w:tr>
      <w:tr w:rsidR="007D1BBB" w14:paraId="501B8397" w14:textId="77777777" w:rsidTr="007D1BBB">
        <w:tc>
          <w:tcPr>
            <w:tcW w:w="5228" w:type="dxa"/>
          </w:tcPr>
          <w:p w14:paraId="5265A411" w14:textId="77777777" w:rsidR="00C161F1" w:rsidRDefault="00C161F1" w:rsidP="00C161F1"/>
        </w:tc>
        <w:tc>
          <w:tcPr>
            <w:tcW w:w="4842" w:type="dxa"/>
          </w:tcPr>
          <w:p w14:paraId="2053F645" w14:textId="77777777" w:rsidR="00C161F1" w:rsidRDefault="00C161F1" w:rsidP="00C161F1"/>
        </w:tc>
      </w:tr>
    </w:tbl>
    <w:p w14:paraId="26C8EAC1" w14:textId="58EF430F" w:rsidR="00D0648F" w:rsidRPr="005F4778" w:rsidRDefault="00D0648F" w:rsidP="007D1BBB">
      <w:bookmarkStart w:id="50" w:name="_Toc193051474"/>
      <w:bookmarkStart w:id="51" w:name="_Toc193144892"/>
      <w:r>
        <w:t>12</w:t>
      </w:r>
      <w:r w:rsidRPr="005F4778">
        <w:t>. Credits</w:t>
      </w:r>
      <w:bookmarkEnd w:id="50"/>
      <w:bookmarkEnd w:id="51"/>
    </w:p>
    <w:p w14:paraId="04E2B91F" w14:textId="77777777" w:rsidR="00D0648F" w:rsidRPr="005F4778" w:rsidRDefault="00D0648F" w:rsidP="00B14496">
      <w:pPr>
        <w:spacing w:after="80"/>
      </w:pPr>
      <w:r w:rsidRPr="005F4778">
        <w:t>Developers:</w:t>
      </w:r>
    </w:p>
    <w:p w14:paraId="08E486EC" w14:textId="77777777" w:rsidR="00D0648F" w:rsidRPr="005F4778" w:rsidRDefault="00D0648F" w:rsidP="00C85BEE">
      <w:pPr>
        <w:pStyle w:val="blist"/>
        <w:ind w:hanging="180"/>
      </w:pPr>
      <w:r w:rsidRPr="005F4778">
        <w:t>Jordan Bassett</w:t>
      </w:r>
    </w:p>
    <w:p w14:paraId="4218C91A" w14:textId="77777777" w:rsidR="00D0648F" w:rsidRPr="005F4778" w:rsidRDefault="00D0648F" w:rsidP="00C85BEE">
      <w:pPr>
        <w:pStyle w:val="blist"/>
        <w:ind w:hanging="180"/>
      </w:pPr>
      <w:r w:rsidRPr="005F4778">
        <w:t>Lizbeth Garcia-Lopez</w:t>
      </w:r>
    </w:p>
    <w:p w14:paraId="4BE7BB38" w14:textId="77777777" w:rsidR="00D0648F" w:rsidRDefault="00D0648F" w:rsidP="00D0648F">
      <w:pPr>
        <w:pStyle w:val="NoSpacing"/>
      </w:pPr>
      <w:r w:rsidRPr="005F4778">
        <w:t>Course: CS236 - Advanced OOP</w:t>
      </w:r>
      <w:r>
        <w:t xml:space="preserve"> at Columbia Basin College, Winter Quarter 2025</w:t>
      </w:r>
    </w:p>
    <w:p w14:paraId="140625D8" w14:textId="77777777" w:rsidR="00D0648F" w:rsidRDefault="00D0648F" w:rsidP="00D0648F">
      <w:pPr>
        <w:pStyle w:val="NoSpacing"/>
      </w:pPr>
      <w:r w:rsidRPr="005F4778">
        <w:t>Instructor</w:t>
      </w:r>
      <w:r>
        <w:t xml:space="preserve">: </w:t>
      </w:r>
      <w:r w:rsidRPr="004460D5">
        <w:t>Joshua Bee</w:t>
      </w:r>
    </w:p>
    <w:p w14:paraId="4AE6826B" w14:textId="24EB30D7" w:rsidR="00D0648F" w:rsidRPr="00142EA2" w:rsidRDefault="00D0648F" w:rsidP="00D0648F">
      <w:pPr>
        <w:pStyle w:val="Heading2"/>
      </w:pPr>
      <w:bookmarkStart w:id="52" w:name="_Toc193051475"/>
      <w:bookmarkStart w:id="53" w:name="_Toc193144893"/>
      <w:r>
        <w:lastRenderedPageBreak/>
        <w:t>13</w:t>
      </w:r>
      <w:r w:rsidRPr="00142EA2">
        <w:t xml:space="preserve">. Build &amp; Run </w:t>
      </w:r>
      <w:r>
        <w:t>Information</w:t>
      </w:r>
      <w:bookmarkEnd w:id="52"/>
      <w:bookmarkEnd w:id="53"/>
    </w:p>
    <w:p w14:paraId="0826307F" w14:textId="77777777" w:rsidR="00D0648F" w:rsidRPr="00142EA2" w:rsidRDefault="00D0648F" w:rsidP="00D0648F">
      <w:pPr>
        <w:pStyle w:val="NoSpacing"/>
      </w:pPr>
      <w:r w:rsidRPr="00142EA2">
        <w:t>Development Environment</w:t>
      </w:r>
    </w:p>
    <w:p w14:paraId="3C1F21A6" w14:textId="77777777" w:rsidR="00D0648F" w:rsidRPr="00142EA2" w:rsidRDefault="00D0648F" w:rsidP="00C85BEE">
      <w:pPr>
        <w:pStyle w:val="blist"/>
        <w:ind w:hanging="180"/>
      </w:pPr>
      <w:r w:rsidRPr="00142EA2">
        <w:t>Java Version: OpenJDK 17+</w:t>
      </w:r>
    </w:p>
    <w:p w14:paraId="115AA8E9" w14:textId="77777777" w:rsidR="00D0648F" w:rsidRPr="00142EA2" w:rsidRDefault="00D0648F" w:rsidP="00C85BEE">
      <w:pPr>
        <w:pStyle w:val="blist"/>
        <w:ind w:hanging="180"/>
      </w:pPr>
      <w:r w:rsidRPr="00142EA2">
        <w:t>JavaFX SDK: Version 20</w:t>
      </w:r>
    </w:p>
    <w:p w14:paraId="5E0EB0AF" w14:textId="0B0D5B74" w:rsidR="00D0648F" w:rsidRPr="00142EA2" w:rsidRDefault="00D0648F" w:rsidP="00C85BEE">
      <w:pPr>
        <w:pStyle w:val="blist"/>
        <w:ind w:hanging="180"/>
      </w:pPr>
      <w:r w:rsidRPr="00142EA2">
        <w:t>Build System: Maven</w:t>
      </w:r>
      <w:r w:rsidR="00C85BEE">
        <w:t xml:space="preserve"> </w:t>
      </w:r>
      <w:r w:rsidR="00C85BEE" w:rsidRPr="00C85BEE">
        <w:t>3.8.0</w:t>
      </w:r>
    </w:p>
    <w:p w14:paraId="1A10C8D8" w14:textId="77777777" w:rsidR="00C85BEE" w:rsidRPr="00C85BEE" w:rsidRDefault="00D0648F" w:rsidP="00C85BEE">
      <w:pPr>
        <w:pStyle w:val="blist"/>
        <w:ind w:hanging="180"/>
      </w:pPr>
      <w:r w:rsidRPr="00142EA2">
        <w:t xml:space="preserve">IDE: </w:t>
      </w:r>
      <w:r w:rsidR="00C85BEE" w:rsidRPr="00C85BEE">
        <w:t xml:space="preserve">Apache NetBeans IDE 24 </w:t>
      </w:r>
    </w:p>
    <w:p w14:paraId="48E330CC" w14:textId="7651048C" w:rsidR="00D0648F" w:rsidRDefault="00D0648F" w:rsidP="00D0648F">
      <w:pPr>
        <w:pStyle w:val="NoSpacing"/>
      </w:pPr>
      <w:r>
        <w:t>The files</w:t>
      </w:r>
      <w:r w:rsidRPr="00142EA2">
        <w:t xml:space="preserve"> </w:t>
      </w:r>
      <w:r w:rsidRPr="00C85BEE">
        <w:rPr>
          <w:i/>
          <w:iCs/>
        </w:rPr>
        <w:t>phrases.tx</w:t>
      </w:r>
      <w:r w:rsidRPr="00142EA2">
        <w:t xml:space="preserve">t and </w:t>
      </w:r>
      <w:r w:rsidRPr="00C85BEE">
        <w:rPr>
          <w:i/>
          <w:iCs/>
        </w:rPr>
        <w:t>common_words.txt</w:t>
      </w:r>
      <w:r w:rsidRPr="00142EA2">
        <w:t xml:space="preserve"> are </w:t>
      </w:r>
      <w:r w:rsidR="00C85BEE">
        <w:t xml:space="preserve">stored </w:t>
      </w:r>
      <w:r w:rsidRPr="00142EA2">
        <w:t xml:space="preserve">in the </w:t>
      </w:r>
      <w:r w:rsidRPr="005C52A5">
        <w:t>project root</w:t>
      </w:r>
      <w:r w:rsidRPr="00142EA2">
        <w:t xml:space="preserve"> directory.</w:t>
      </w:r>
    </w:p>
    <w:p w14:paraId="302D8A1C" w14:textId="41ED2CF3" w:rsidR="00D0648F" w:rsidRDefault="00D0648F" w:rsidP="00D0648F">
      <w:pPr>
        <w:pStyle w:val="Heading2"/>
      </w:pPr>
      <w:bookmarkStart w:id="54" w:name="_Toc193051476"/>
      <w:bookmarkStart w:id="55" w:name="_Toc193144894"/>
      <w:r>
        <w:t>14. Project Repository</w:t>
      </w:r>
      <w:bookmarkEnd w:id="54"/>
      <w:bookmarkEnd w:id="55"/>
    </w:p>
    <w:p w14:paraId="5E182804" w14:textId="543B3166" w:rsidR="00D0648F" w:rsidRDefault="00D0648F" w:rsidP="00D0648F">
      <w:pPr>
        <w:pStyle w:val="NoSpacing"/>
      </w:pPr>
      <w:r>
        <w:t>The complete project source code is available on GitHub:</w:t>
      </w:r>
    </w:p>
    <w:p w14:paraId="5FC4051B" w14:textId="13019FEA" w:rsidR="00D0648F" w:rsidRDefault="00D0648F" w:rsidP="00C85BEE">
      <w:pPr>
        <w:pStyle w:val="NoSpacing"/>
        <w:ind w:left="720"/>
      </w:pPr>
      <w:hyperlink r:id="rId22" w:history="1">
        <w:r w:rsidRPr="00D0648F">
          <w:rPr>
            <w:rStyle w:val="Hyperlink"/>
          </w:rPr>
          <w:t>https://github.com/Flareprime/PasswordFactory</w:t>
        </w:r>
      </w:hyperlink>
    </w:p>
    <w:p w14:paraId="19386971" w14:textId="3ACCC086" w:rsidR="00D0648F" w:rsidRDefault="00D0648F" w:rsidP="00D0648F">
      <w:pPr>
        <w:pStyle w:val="NoSpacing"/>
      </w:pPr>
      <w:r>
        <w:t>Th</w:t>
      </w:r>
      <w:r w:rsidR="00C85BEE">
        <w:t>e</w:t>
      </w:r>
      <w:r>
        <w:t xml:space="preserve"> repository includes:</w:t>
      </w:r>
    </w:p>
    <w:p w14:paraId="2431C6A1" w14:textId="17577398" w:rsidR="00D0648F" w:rsidRDefault="00D0648F" w:rsidP="00C85BEE">
      <w:pPr>
        <w:pStyle w:val="blist"/>
        <w:ind w:hanging="180"/>
      </w:pPr>
      <w:r>
        <w:t>Source code for Password Factory</w:t>
      </w:r>
    </w:p>
    <w:p w14:paraId="249DD945" w14:textId="3E406054" w:rsidR="00D0648F" w:rsidRDefault="00D0648F" w:rsidP="00C85BEE">
      <w:pPr>
        <w:pStyle w:val="blist"/>
        <w:ind w:hanging="180"/>
      </w:pPr>
      <w:r>
        <w:t>Documentation files</w:t>
      </w:r>
    </w:p>
    <w:p w14:paraId="56A4EA2E" w14:textId="61C6BAF6" w:rsidR="00D0648F" w:rsidRDefault="00D0648F" w:rsidP="00C85BEE">
      <w:pPr>
        <w:pStyle w:val="blist"/>
        <w:ind w:hanging="180"/>
      </w:pPr>
      <w:r>
        <w:t>UML diagram</w:t>
      </w:r>
    </w:p>
    <w:p w14:paraId="74817DED" w14:textId="30A4FA0B" w:rsidR="00D0648F" w:rsidRPr="00D0648F" w:rsidRDefault="00D0648F" w:rsidP="00411F49">
      <w:pPr>
        <w:pStyle w:val="blist"/>
        <w:ind w:hanging="180"/>
      </w:pPr>
      <w:r>
        <w:t>README.md and TODO.md</w:t>
      </w:r>
    </w:p>
    <w:sectPr w:rsidR="00D0648F" w:rsidRPr="00D0648F" w:rsidSect="00C85BEE">
      <w:headerReference w:type="default" r:id="rId2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3A70E" w14:textId="77777777" w:rsidR="00280B4A" w:rsidRDefault="00280B4A" w:rsidP="00D0648F">
      <w:pPr>
        <w:spacing w:after="0"/>
      </w:pPr>
      <w:r>
        <w:separator/>
      </w:r>
    </w:p>
  </w:endnote>
  <w:endnote w:type="continuationSeparator" w:id="0">
    <w:p w14:paraId="4110F0E0" w14:textId="77777777" w:rsidR="00280B4A" w:rsidRDefault="00280B4A" w:rsidP="00D06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8F198" w14:textId="77777777" w:rsidR="00280B4A" w:rsidRDefault="00280B4A" w:rsidP="00D0648F">
      <w:pPr>
        <w:spacing w:after="0"/>
      </w:pPr>
      <w:r>
        <w:separator/>
      </w:r>
    </w:p>
  </w:footnote>
  <w:footnote w:type="continuationSeparator" w:id="0">
    <w:p w14:paraId="5ED711AB" w14:textId="77777777" w:rsidR="00280B4A" w:rsidRDefault="00280B4A" w:rsidP="00D064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332371"/>
      <w:docPartObj>
        <w:docPartGallery w:val="Page Numbers (Top of Page)"/>
        <w:docPartUnique/>
      </w:docPartObj>
    </w:sdtPr>
    <w:sdtEndPr>
      <w:rPr>
        <w:noProof/>
      </w:rPr>
    </w:sdtEndPr>
    <w:sdtContent>
      <w:p w14:paraId="4ED86FE4" w14:textId="714B1954" w:rsidR="00D0648F" w:rsidRDefault="00D064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8D7E72" w14:textId="77777777" w:rsidR="00D0648F" w:rsidRDefault="00D06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0328"/>
    <w:multiLevelType w:val="multilevel"/>
    <w:tmpl w:val="926A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E5B"/>
    <w:multiLevelType w:val="multilevel"/>
    <w:tmpl w:val="43CC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E29C4"/>
    <w:multiLevelType w:val="hybridMultilevel"/>
    <w:tmpl w:val="F368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5087"/>
    <w:multiLevelType w:val="multilevel"/>
    <w:tmpl w:val="994CA0CC"/>
    <w:lvl w:ilvl="0">
      <w:start w:val="1"/>
      <w:numFmt w:val="bullet"/>
      <w:pStyle w:val="blis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863238"/>
    <w:multiLevelType w:val="multilevel"/>
    <w:tmpl w:val="94C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64CE7"/>
    <w:multiLevelType w:val="hybridMultilevel"/>
    <w:tmpl w:val="E548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30340"/>
    <w:multiLevelType w:val="multilevel"/>
    <w:tmpl w:val="004249C6"/>
    <w:lvl w:ilvl="0">
      <w:start w:val="1"/>
      <w:numFmt w:val="bullet"/>
      <w:lvlText w:val=""/>
      <w:lvlJc w:val="left"/>
      <w:pPr>
        <w:tabs>
          <w:tab w:val="num" w:pos="720"/>
        </w:tabs>
        <w:ind w:left="720" w:hanging="360"/>
      </w:pPr>
      <w:rPr>
        <w:rFonts w:ascii="Symbol" w:hAnsi="Symbol" w:hint="default"/>
        <w:sz w:val="20"/>
      </w:rPr>
    </w:lvl>
    <w:lvl w:ilvl="1">
      <w:start w:val="1"/>
      <w:numFmt w:val="bullet"/>
      <w:pStyle w:val="blist2"/>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E722E"/>
    <w:multiLevelType w:val="multilevel"/>
    <w:tmpl w:val="59A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A1713"/>
    <w:multiLevelType w:val="hybridMultilevel"/>
    <w:tmpl w:val="D61E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11B93"/>
    <w:multiLevelType w:val="hybridMultilevel"/>
    <w:tmpl w:val="363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421E8"/>
    <w:multiLevelType w:val="hybridMultilevel"/>
    <w:tmpl w:val="DE68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94D36"/>
    <w:multiLevelType w:val="hybridMultilevel"/>
    <w:tmpl w:val="CEE6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31F24"/>
    <w:multiLevelType w:val="hybridMultilevel"/>
    <w:tmpl w:val="D2EC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F544D"/>
    <w:multiLevelType w:val="multilevel"/>
    <w:tmpl w:val="9DD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40F3D"/>
    <w:multiLevelType w:val="hybridMultilevel"/>
    <w:tmpl w:val="932C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23F66"/>
    <w:multiLevelType w:val="multilevel"/>
    <w:tmpl w:val="DC02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A7591"/>
    <w:multiLevelType w:val="multilevel"/>
    <w:tmpl w:val="104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15CF6"/>
    <w:multiLevelType w:val="hybridMultilevel"/>
    <w:tmpl w:val="1B60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6E3FDD"/>
    <w:multiLevelType w:val="multilevel"/>
    <w:tmpl w:val="808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0B21EE"/>
    <w:multiLevelType w:val="hybridMultilevel"/>
    <w:tmpl w:val="C54C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27287"/>
    <w:multiLevelType w:val="hybridMultilevel"/>
    <w:tmpl w:val="E080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0E0C30"/>
    <w:multiLevelType w:val="multilevel"/>
    <w:tmpl w:val="607E2DD2"/>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2961F4"/>
    <w:multiLevelType w:val="hybridMultilevel"/>
    <w:tmpl w:val="3696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6531C5"/>
    <w:multiLevelType w:val="multilevel"/>
    <w:tmpl w:val="184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D71E5"/>
    <w:multiLevelType w:val="multilevel"/>
    <w:tmpl w:val="602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43210"/>
    <w:multiLevelType w:val="multilevel"/>
    <w:tmpl w:val="79B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3E319C"/>
    <w:multiLevelType w:val="hybridMultilevel"/>
    <w:tmpl w:val="AF86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E12F7"/>
    <w:multiLevelType w:val="hybridMultilevel"/>
    <w:tmpl w:val="5EB0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468817">
    <w:abstractNumId w:val="4"/>
  </w:num>
  <w:num w:numId="2" w16cid:durableId="1049767453">
    <w:abstractNumId w:val="3"/>
  </w:num>
  <w:num w:numId="3" w16cid:durableId="1218204873">
    <w:abstractNumId w:val="15"/>
  </w:num>
  <w:num w:numId="4" w16cid:durableId="430509340">
    <w:abstractNumId w:val="21"/>
  </w:num>
  <w:num w:numId="5" w16cid:durableId="891233997">
    <w:abstractNumId w:val="7"/>
  </w:num>
  <w:num w:numId="6" w16cid:durableId="1191143216">
    <w:abstractNumId w:val="13"/>
  </w:num>
  <w:num w:numId="7" w16cid:durableId="665474186">
    <w:abstractNumId w:val="23"/>
  </w:num>
  <w:num w:numId="8" w16cid:durableId="1641769401">
    <w:abstractNumId w:val="25"/>
  </w:num>
  <w:num w:numId="9" w16cid:durableId="1888756833">
    <w:abstractNumId w:val="16"/>
  </w:num>
  <w:num w:numId="10" w16cid:durableId="1084961481">
    <w:abstractNumId w:val="24"/>
  </w:num>
  <w:num w:numId="11" w16cid:durableId="793913210">
    <w:abstractNumId w:val="1"/>
  </w:num>
  <w:num w:numId="12" w16cid:durableId="629286491">
    <w:abstractNumId w:val="6"/>
  </w:num>
  <w:num w:numId="13" w16cid:durableId="914165505">
    <w:abstractNumId w:val="0"/>
  </w:num>
  <w:num w:numId="14" w16cid:durableId="634718165">
    <w:abstractNumId w:val="10"/>
  </w:num>
  <w:num w:numId="15" w16cid:durableId="476841402">
    <w:abstractNumId w:val="19"/>
  </w:num>
  <w:num w:numId="16" w16cid:durableId="1587611373">
    <w:abstractNumId w:val="22"/>
  </w:num>
  <w:num w:numId="17" w16cid:durableId="340356626">
    <w:abstractNumId w:val="27"/>
  </w:num>
  <w:num w:numId="18" w16cid:durableId="955720490">
    <w:abstractNumId w:val="11"/>
  </w:num>
  <w:num w:numId="19" w16cid:durableId="1716464437">
    <w:abstractNumId w:val="17"/>
  </w:num>
  <w:num w:numId="20" w16cid:durableId="1931115952">
    <w:abstractNumId w:val="8"/>
  </w:num>
  <w:num w:numId="21" w16cid:durableId="1912618587">
    <w:abstractNumId w:val="18"/>
  </w:num>
  <w:num w:numId="22" w16cid:durableId="1748191229">
    <w:abstractNumId w:val="26"/>
  </w:num>
  <w:num w:numId="23" w16cid:durableId="238365478">
    <w:abstractNumId w:val="2"/>
  </w:num>
  <w:num w:numId="24" w16cid:durableId="464397755">
    <w:abstractNumId w:val="14"/>
  </w:num>
  <w:num w:numId="25" w16cid:durableId="1538392631">
    <w:abstractNumId w:val="12"/>
  </w:num>
  <w:num w:numId="26" w16cid:durableId="308943820">
    <w:abstractNumId w:val="9"/>
  </w:num>
  <w:num w:numId="27" w16cid:durableId="979991297">
    <w:abstractNumId w:val="5"/>
  </w:num>
  <w:num w:numId="28" w16cid:durableId="1102186204">
    <w:abstractNumId w:val="20"/>
  </w:num>
  <w:num w:numId="29" w16cid:durableId="1001469656">
    <w:abstractNumId w:val="3"/>
  </w:num>
  <w:num w:numId="30" w16cid:durableId="136070392">
    <w:abstractNumId w:val="3"/>
  </w:num>
  <w:num w:numId="31" w16cid:durableId="135295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78"/>
    <w:rsid w:val="000738FE"/>
    <w:rsid w:val="00124FF1"/>
    <w:rsid w:val="00142EA2"/>
    <w:rsid w:val="00154B45"/>
    <w:rsid w:val="00164F3A"/>
    <w:rsid w:val="001C4222"/>
    <w:rsid w:val="002125E9"/>
    <w:rsid w:val="002371A1"/>
    <w:rsid w:val="00261A37"/>
    <w:rsid w:val="00280B4A"/>
    <w:rsid w:val="003A1609"/>
    <w:rsid w:val="00404B60"/>
    <w:rsid w:val="00421667"/>
    <w:rsid w:val="004460D5"/>
    <w:rsid w:val="004863D6"/>
    <w:rsid w:val="004A6D7E"/>
    <w:rsid w:val="00501C46"/>
    <w:rsid w:val="005915A3"/>
    <w:rsid w:val="005A5A56"/>
    <w:rsid w:val="005B0B3F"/>
    <w:rsid w:val="005C52A5"/>
    <w:rsid w:val="005E196B"/>
    <w:rsid w:val="005F4778"/>
    <w:rsid w:val="00617E82"/>
    <w:rsid w:val="00644A28"/>
    <w:rsid w:val="006E4A48"/>
    <w:rsid w:val="007D1BBB"/>
    <w:rsid w:val="007F38D7"/>
    <w:rsid w:val="008524DD"/>
    <w:rsid w:val="008F1A96"/>
    <w:rsid w:val="00986106"/>
    <w:rsid w:val="00A10E3A"/>
    <w:rsid w:val="00A22D82"/>
    <w:rsid w:val="00A25B1D"/>
    <w:rsid w:val="00A33F8A"/>
    <w:rsid w:val="00AF6C88"/>
    <w:rsid w:val="00B14496"/>
    <w:rsid w:val="00B17A31"/>
    <w:rsid w:val="00B32BDF"/>
    <w:rsid w:val="00B939F9"/>
    <w:rsid w:val="00BB1396"/>
    <w:rsid w:val="00C1102C"/>
    <w:rsid w:val="00C161F1"/>
    <w:rsid w:val="00C65EF7"/>
    <w:rsid w:val="00C66154"/>
    <w:rsid w:val="00C76731"/>
    <w:rsid w:val="00C85BEE"/>
    <w:rsid w:val="00D0648F"/>
    <w:rsid w:val="00D13F2A"/>
    <w:rsid w:val="00D82CB6"/>
    <w:rsid w:val="00D846E2"/>
    <w:rsid w:val="00DE3140"/>
    <w:rsid w:val="00DE7C23"/>
    <w:rsid w:val="00E242FB"/>
    <w:rsid w:val="00EE2935"/>
    <w:rsid w:val="00F41452"/>
    <w:rsid w:val="00F418A2"/>
    <w:rsid w:val="00FA7220"/>
    <w:rsid w:val="00FB12A9"/>
    <w:rsid w:val="00FB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8A017"/>
  <w15:chartTrackingRefBased/>
  <w15:docId w15:val="{DF6DD95D-405D-4333-8D2B-2A100B6A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8F"/>
    <w:pPr>
      <w:spacing w:line="240" w:lineRule="auto"/>
    </w:pPr>
    <w:rPr>
      <w:rFonts w:ascii="Times New Roman" w:hAnsi="Times New Roman" w:cs="Times New Roman"/>
    </w:rPr>
  </w:style>
  <w:style w:type="paragraph" w:styleId="Heading1">
    <w:name w:val="heading 1"/>
    <w:basedOn w:val="Normal"/>
    <w:next w:val="Normal"/>
    <w:link w:val="Heading1Char"/>
    <w:uiPriority w:val="9"/>
    <w:qFormat/>
    <w:rsid w:val="00142EA2"/>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142EA2"/>
    <w:pPr>
      <w:keepNext/>
      <w:keepLines/>
      <w:spacing w:before="160" w:after="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142EA2"/>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F41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A2"/>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142EA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142EA2"/>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F41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A2"/>
    <w:rPr>
      <w:rFonts w:eastAsiaTheme="majorEastAsia" w:cstheme="majorBidi"/>
      <w:color w:val="272727" w:themeColor="text1" w:themeTint="D8"/>
    </w:rPr>
  </w:style>
  <w:style w:type="paragraph" w:styleId="Title">
    <w:name w:val="Title"/>
    <w:basedOn w:val="Normal"/>
    <w:next w:val="Normal"/>
    <w:link w:val="TitleChar"/>
    <w:uiPriority w:val="10"/>
    <w:qFormat/>
    <w:rsid w:val="00F418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A2"/>
    <w:pPr>
      <w:spacing w:before="160"/>
      <w:jc w:val="center"/>
    </w:pPr>
    <w:rPr>
      <w:i/>
      <w:iCs/>
      <w:color w:val="404040" w:themeColor="text1" w:themeTint="BF"/>
    </w:rPr>
  </w:style>
  <w:style w:type="character" w:customStyle="1" w:styleId="QuoteChar">
    <w:name w:val="Quote Char"/>
    <w:basedOn w:val="DefaultParagraphFont"/>
    <w:link w:val="Quote"/>
    <w:uiPriority w:val="29"/>
    <w:rsid w:val="00F418A2"/>
    <w:rPr>
      <w:i/>
      <w:iCs/>
      <w:color w:val="404040" w:themeColor="text1" w:themeTint="BF"/>
    </w:rPr>
  </w:style>
  <w:style w:type="paragraph" w:styleId="ListParagraph">
    <w:name w:val="List Paragraph"/>
    <w:basedOn w:val="Normal"/>
    <w:link w:val="ListParagraphChar"/>
    <w:uiPriority w:val="34"/>
    <w:qFormat/>
    <w:rsid w:val="00F418A2"/>
    <w:pPr>
      <w:ind w:left="720"/>
      <w:contextualSpacing/>
    </w:pPr>
  </w:style>
  <w:style w:type="character" w:styleId="IntenseEmphasis">
    <w:name w:val="Intense Emphasis"/>
    <w:basedOn w:val="DefaultParagraphFont"/>
    <w:uiPriority w:val="21"/>
    <w:qFormat/>
    <w:rsid w:val="00F418A2"/>
    <w:rPr>
      <w:i/>
      <w:iCs/>
      <w:color w:val="0F4761" w:themeColor="accent1" w:themeShade="BF"/>
    </w:rPr>
  </w:style>
  <w:style w:type="paragraph" w:styleId="IntenseQuote">
    <w:name w:val="Intense Quote"/>
    <w:basedOn w:val="Normal"/>
    <w:next w:val="Normal"/>
    <w:link w:val="IntenseQuoteChar"/>
    <w:uiPriority w:val="30"/>
    <w:qFormat/>
    <w:rsid w:val="00F41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A2"/>
    <w:rPr>
      <w:i/>
      <w:iCs/>
      <w:color w:val="0F4761" w:themeColor="accent1" w:themeShade="BF"/>
    </w:rPr>
  </w:style>
  <w:style w:type="character" w:styleId="IntenseReference">
    <w:name w:val="Intense Reference"/>
    <w:basedOn w:val="DefaultParagraphFont"/>
    <w:uiPriority w:val="32"/>
    <w:qFormat/>
    <w:rsid w:val="00F418A2"/>
    <w:rPr>
      <w:b/>
      <w:bCs/>
      <w:smallCaps/>
      <w:color w:val="0F4761" w:themeColor="accent1" w:themeShade="BF"/>
      <w:spacing w:val="5"/>
    </w:rPr>
  </w:style>
  <w:style w:type="paragraph" w:styleId="NoSpacing">
    <w:name w:val="No Spacing"/>
    <w:link w:val="NoSpacingChar"/>
    <w:uiPriority w:val="1"/>
    <w:qFormat/>
    <w:rsid w:val="00F418A2"/>
    <w:pPr>
      <w:spacing w:after="0" w:line="240" w:lineRule="auto"/>
    </w:pPr>
    <w:rPr>
      <w:rFonts w:ascii="Times New Roman" w:hAnsi="Times New Roman" w:cs="Times New Roman"/>
    </w:rPr>
  </w:style>
  <w:style w:type="paragraph" w:customStyle="1" w:styleId="Code">
    <w:name w:val="Code"/>
    <w:basedOn w:val="NoSpacing"/>
    <w:link w:val="CodeChar"/>
    <w:qFormat/>
    <w:rsid w:val="00421667"/>
    <w:pPr>
      <w:contextualSpacing/>
    </w:pPr>
    <w:rPr>
      <w:rFonts w:ascii="Courier New" w:hAnsi="Courier New" w:cs="Courier New"/>
      <w:sz w:val="18"/>
    </w:rPr>
  </w:style>
  <w:style w:type="character" w:customStyle="1" w:styleId="NoSpacingChar">
    <w:name w:val="No Spacing Char"/>
    <w:basedOn w:val="DefaultParagraphFont"/>
    <w:link w:val="NoSpacing"/>
    <w:uiPriority w:val="1"/>
    <w:rsid w:val="00F418A2"/>
    <w:rPr>
      <w:rFonts w:ascii="Times New Roman" w:hAnsi="Times New Roman" w:cs="Times New Roman"/>
    </w:rPr>
  </w:style>
  <w:style w:type="character" w:customStyle="1" w:styleId="CodeChar">
    <w:name w:val="Code Char"/>
    <w:basedOn w:val="NoSpacingChar"/>
    <w:link w:val="Code"/>
    <w:rsid w:val="00421667"/>
    <w:rPr>
      <w:rFonts w:ascii="Courier New" w:hAnsi="Courier New" w:cs="Courier New"/>
      <w:sz w:val="18"/>
    </w:rPr>
  </w:style>
  <w:style w:type="paragraph" w:customStyle="1" w:styleId="blist">
    <w:name w:val="blist"/>
    <w:basedOn w:val="ListParagraph"/>
    <w:link w:val="blistChar"/>
    <w:qFormat/>
    <w:rsid w:val="005E196B"/>
    <w:pPr>
      <w:numPr>
        <w:numId w:val="2"/>
      </w:numPr>
      <w:spacing w:after="60"/>
      <w:contextualSpacing w:val="0"/>
    </w:pPr>
  </w:style>
  <w:style w:type="character" w:customStyle="1" w:styleId="ListParagraphChar">
    <w:name w:val="List Paragraph Char"/>
    <w:basedOn w:val="DefaultParagraphFont"/>
    <w:link w:val="ListParagraph"/>
    <w:uiPriority w:val="34"/>
    <w:rsid w:val="001C4222"/>
    <w:rPr>
      <w:rFonts w:ascii="Times New Roman" w:hAnsi="Times New Roman" w:cs="Times New Roman"/>
    </w:rPr>
  </w:style>
  <w:style w:type="character" w:customStyle="1" w:styleId="blistChar">
    <w:name w:val="blist Char"/>
    <w:basedOn w:val="ListParagraphChar"/>
    <w:link w:val="blist"/>
    <w:rsid w:val="005E196B"/>
    <w:rPr>
      <w:rFonts w:ascii="Times New Roman" w:hAnsi="Times New Roman" w:cs="Times New Roman"/>
    </w:rPr>
  </w:style>
  <w:style w:type="paragraph" w:customStyle="1" w:styleId="blist2">
    <w:name w:val="blist2"/>
    <w:basedOn w:val="ListParagraph"/>
    <w:link w:val="blist2Char"/>
    <w:qFormat/>
    <w:rsid w:val="001C4222"/>
    <w:pPr>
      <w:numPr>
        <w:ilvl w:val="1"/>
        <w:numId w:val="12"/>
      </w:numPr>
      <w:tabs>
        <w:tab w:val="clear" w:pos="1440"/>
      </w:tabs>
      <w:ind w:left="900" w:hanging="180"/>
    </w:pPr>
  </w:style>
  <w:style w:type="character" w:customStyle="1" w:styleId="blist2Char">
    <w:name w:val="blist2 Char"/>
    <w:basedOn w:val="ListParagraphChar"/>
    <w:link w:val="blist2"/>
    <w:rsid w:val="001C4222"/>
    <w:rPr>
      <w:rFonts w:ascii="Times New Roman" w:hAnsi="Times New Roman" w:cs="Times New Roman"/>
    </w:rPr>
  </w:style>
  <w:style w:type="table" w:styleId="TableGrid">
    <w:name w:val="Table Grid"/>
    <w:basedOn w:val="TableNormal"/>
    <w:uiPriority w:val="39"/>
    <w:rsid w:val="00DE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48F"/>
    <w:rPr>
      <w:color w:val="467886" w:themeColor="hyperlink"/>
      <w:u w:val="single"/>
    </w:rPr>
  </w:style>
  <w:style w:type="character" w:styleId="UnresolvedMention">
    <w:name w:val="Unresolved Mention"/>
    <w:basedOn w:val="DefaultParagraphFont"/>
    <w:uiPriority w:val="99"/>
    <w:semiHidden/>
    <w:unhideWhenUsed/>
    <w:rsid w:val="00D0648F"/>
    <w:rPr>
      <w:color w:val="605E5C"/>
      <w:shd w:val="clear" w:color="auto" w:fill="E1DFDD"/>
    </w:rPr>
  </w:style>
  <w:style w:type="paragraph" w:styleId="TOC1">
    <w:name w:val="toc 1"/>
    <w:basedOn w:val="Normal"/>
    <w:next w:val="Normal"/>
    <w:autoRedefine/>
    <w:uiPriority w:val="39"/>
    <w:unhideWhenUsed/>
    <w:rsid w:val="00D0648F"/>
    <w:pPr>
      <w:spacing w:after="100"/>
    </w:pPr>
  </w:style>
  <w:style w:type="paragraph" w:styleId="TOC2">
    <w:name w:val="toc 2"/>
    <w:basedOn w:val="Normal"/>
    <w:next w:val="Normal"/>
    <w:autoRedefine/>
    <w:uiPriority w:val="39"/>
    <w:unhideWhenUsed/>
    <w:rsid w:val="00D0648F"/>
    <w:pPr>
      <w:spacing w:after="100"/>
      <w:ind w:left="240"/>
    </w:pPr>
  </w:style>
  <w:style w:type="paragraph" w:styleId="TOC3">
    <w:name w:val="toc 3"/>
    <w:basedOn w:val="Normal"/>
    <w:next w:val="Normal"/>
    <w:autoRedefine/>
    <w:uiPriority w:val="39"/>
    <w:unhideWhenUsed/>
    <w:rsid w:val="00D0648F"/>
    <w:pPr>
      <w:spacing w:after="100"/>
      <w:ind w:left="480"/>
    </w:pPr>
  </w:style>
  <w:style w:type="paragraph" w:styleId="Header">
    <w:name w:val="header"/>
    <w:basedOn w:val="Normal"/>
    <w:link w:val="HeaderChar"/>
    <w:uiPriority w:val="99"/>
    <w:unhideWhenUsed/>
    <w:rsid w:val="00D0648F"/>
    <w:pPr>
      <w:tabs>
        <w:tab w:val="center" w:pos="4680"/>
        <w:tab w:val="right" w:pos="9360"/>
      </w:tabs>
      <w:spacing w:after="0"/>
    </w:pPr>
  </w:style>
  <w:style w:type="character" w:customStyle="1" w:styleId="HeaderChar">
    <w:name w:val="Header Char"/>
    <w:basedOn w:val="DefaultParagraphFont"/>
    <w:link w:val="Header"/>
    <w:uiPriority w:val="99"/>
    <w:rsid w:val="00D0648F"/>
    <w:rPr>
      <w:rFonts w:ascii="Times New Roman" w:hAnsi="Times New Roman" w:cs="Times New Roman"/>
    </w:rPr>
  </w:style>
  <w:style w:type="paragraph" w:styleId="Footer">
    <w:name w:val="footer"/>
    <w:basedOn w:val="Normal"/>
    <w:link w:val="FooterChar"/>
    <w:uiPriority w:val="99"/>
    <w:unhideWhenUsed/>
    <w:rsid w:val="00D0648F"/>
    <w:pPr>
      <w:tabs>
        <w:tab w:val="center" w:pos="4680"/>
        <w:tab w:val="right" w:pos="9360"/>
      </w:tabs>
      <w:spacing w:after="0"/>
    </w:pPr>
  </w:style>
  <w:style w:type="character" w:customStyle="1" w:styleId="FooterChar">
    <w:name w:val="Footer Char"/>
    <w:basedOn w:val="DefaultParagraphFont"/>
    <w:link w:val="Footer"/>
    <w:uiPriority w:val="99"/>
    <w:rsid w:val="00D0648F"/>
    <w:rPr>
      <w:rFonts w:ascii="Times New Roman" w:hAnsi="Times New Roman" w:cs="Times New Roman"/>
    </w:rPr>
  </w:style>
  <w:style w:type="paragraph" w:styleId="NormalWeb">
    <w:name w:val="Normal (Web)"/>
    <w:basedOn w:val="Normal"/>
    <w:uiPriority w:val="99"/>
    <w:semiHidden/>
    <w:unhideWhenUsed/>
    <w:rsid w:val="00C85BEE"/>
  </w:style>
  <w:style w:type="paragraph" w:styleId="Caption">
    <w:name w:val="caption"/>
    <w:basedOn w:val="Normal"/>
    <w:next w:val="Normal"/>
    <w:uiPriority w:val="35"/>
    <w:unhideWhenUsed/>
    <w:qFormat/>
    <w:rsid w:val="00C161F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23526">
      <w:bodyDiv w:val="1"/>
      <w:marLeft w:val="0"/>
      <w:marRight w:val="0"/>
      <w:marTop w:val="0"/>
      <w:marBottom w:val="0"/>
      <w:divBdr>
        <w:top w:val="none" w:sz="0" w:space="0" w:color="auto"/>
        <w:left w:val="none" w:sz="0" w:space="0" w:color="auto"/>
        <w:bottom w:val="none" w:sz="0" w:space="0" w:color="auto"/>
        <w:right w:val="none" w:sz="0" w:space="0" w:color="auto"/>
      </w:divBdr>
      <w:divsChild>
        <w:div w:id="135340678">
          <w:marLeft w:val="0"/>
          <w:marRight w:val="0"/>
          <w:marTop w:val="0"/>
          <w:marBottom w:val="0"/>
          <w:divBdr>
            <w:top w:val="none" w:sz="0" w:space="0" w:color="auto"/>
            <w:left w:val="none" w:sz="0" w:space="0" w:color="auto"/>
            <w:bottom w:val="none" w:sz="0" w:space="0" w:color="auto"/>
            <w:right w:val="none" w:sz="0" w:space="0" w:color="auto"/>
          </w:divBdr>
        </w:div>
      </w:divsChild>
    </w:div>
    <w:div w:id="582766141">
      <w:bodyDiv w:val="1"/>
      <w:marLeft w:val="0"/>
      <w:marRight w:val="0"/>
      <w:marTop w:val="0"/>
      <w:marBottom w:val="0"/>
      <w:divBdr>
        <w:top w:val="none" w:sz="0" w:space="0" w:color="auto"/>
        <w:left w:val="none" w:sz="0" w:space="0" w:color="auto"/>
        <w:bottom w:val="none" w:sz="0" w:space="0" w:color="auto"/>
        <w:right w:val="none" w:sz="0" w:space="0" w:color="auto"/>
      </w:divBdr>
      <w:divsChild>
        <w:div w:id="920213214">
          <w:marLeft w:val="0"/>
          <w:marRight w:val="0"/>
          <w:marTop w:val="0"/>
          <w:marBottom w:val="0"/>
          <w:divBdr>
            <w:top w:val="none" w:sz="0" w:space="0" w:color="auto"/>
            <w:left w:val="none" w:sz="0" w:space="0" w:color="auto"/>
            <w:bottom w:val="none" w:sz="0" w:space="0" w:color="auto"/>
            <w:right w:val="none" w:sz="0" w:space="0" w:color="auto"/>
          </w:divBdr>
        </w:div>
      </w:divsChild>
    </w:div>
    <w:div w:id="817721043">
      <w:bodyDiv w:val="1"/>
      <w:marLeft w:val="0"/>
      <w:marRight w:val="0"/>
      <w:marTop w:val="0"/>
      <w:marBottom w:val="0"/>
      <w:divBdr>
        <w:top w:val="none" w:sz="0" w:space="0" w:color="auto"/>
        <w:left w:val="none" w:sz="0" w:space="0" w:color="auto"/>
        <w:bottom w:val="none" w:sz="0" w:space="0" w:color="auto"/>
        <w:right w:val="none" w:sz="0" w:space="0" w:color="auto"/>
      </w:divBdr>
    </w:div>
    <w:div w:id="915822760">
      <w:bodyDiv w:val="1"/>
      <w:marLeft w:val="0"/>
      <w:marRight w:val="0"/>
      <w:marTop w:val="0"/>
      <w:marBottom w:val="0"/>
      <w:divBdr>
        <w:top w:val="none" w:sz="0" w:space="0" w:color="auto"/>
        <w:left w:val="none" w:sz="0" w:space="0" w:color="auto"/>
        <w:bottom w:val="none" w:sz="0" w:space="0" w:color="auto"/>
        <w:right w:val="none" w:sz="0" w:space="0" w:color="auto"/>
      </w:divBdr>
      <w:divsChild>
        <w:div w:id="645934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56257014">
          <w:marLeft w:val="0"/>
          <w:marRight w:val="0"/>
          <w:marTop w:val="0"/>
          <w:marBottom w:val="0"/>
          <w:divBdr>
            <w:top w:val="none" w:sz="0" w:space="0" w:color="auto"/>
            <w:left w:val="none" w:sz="0" w:space="0" w:color="auto"/>
            <w:bottom w:val="none" w:sz="0" w:space="0" w:color="auto"/>
            <w:right w:val="none" w:sz="0" w:space="0" w:color="auto"/>
          </w:divBdr>
        </w:div>
        <w:div w:id="1043752661">
          <w:marLeft w:val="0"/>
          <w:marRight w:val="0"/>
          <w:marTop w:val="0"/>
          <w:marBottom w:val="0"/>
          <w:divBdr>
            <w:top w:val="none" w:sz="0" w:space="0" w:color="auto"/>
            <w:left w:val="none" w:sz="0" w:space="0" w:color="auto"/>
            <w:bottom w:val="none" w:sz="0" w:space="0" w:color="auto"/>
            <w:right w:val="none" w:sz="0" w:space="0" w:color="auto"/>
          </w:divBdr>
        </w:div>
      </w:divsChild>
    </w:div>
    <w:div w:id="1228413803">
      <w:bodyDiv w:val="1"/>
      <w:marLeft w:val="0"/>
      <w:marRight w:val="0"/>
      <w:marTop w:val="0"/>
      <w:marBottom w:val="0"/>
      <w:divBdr>
        <w:top w:val="none" w:sz="0" w:space="0" w:color="auto"/>
        <w:left w:val="none" w:sz="0" w:space="0" w:color="auto"/>
        <w:bottom w:val="none" w:sz="0" w:space="0" w:color="auto"/>
        <w:right w:val="none" w:sz="0" w:space="0" w:color="auto"/>
      </w:divBdr>
      <w:divsChild>
        <w:div w:id="16169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442532">
          <w:marLeft w:val="0"/>
          <w:marRight w:val="0"/>
          <w:marTop w:val="0"/>
          <w:marBottom w:val="0"/>
          <w:divBdr>
            <w:top w:val="none" w:sz="0" w:space="0" w:color="auto"/>
            <w:left w:val="none" w:sz="0" w:space="0" w:color="auto"/>
            <w:bottom w:val="none" w:sz="0" w:space="0" w:color="auto"/>
            <w:right w:val="none" w:sz="0" w:space="0" w:color="auto"/>
          </w:divBdr>
        </w:div>
        <w:div w:id="1839269553">
          <w:marLeft w:val="0"/>
          <w:marRight w:val="0"/>
          <w:marTop w:val="0"/>
          <w:marBottom w:val="0"/>
          <w:divBdr>
            <w:top w:val="none" w:sz="0" w:space="0" w:color="auto"/>
            <w:left w:val="none" w:sz="0" w:space="0" w:color="auto"/>
            <w:bottom w:val="none" w:sz="0" w:space="0" w:color="auto"/>
            <w:right w:val="none" w:sz="0" w:space="0" w:color="auto"/>
          </w:divBdr>
        </w:div>
      </w:divsChild>
    </w:div>
    <w:div w:id="1230116429">
      <w:bodyDiv w:val="1"/>
      <w:marLeft w:val="0"/>
      <w:marRight w:val="0"/>
      <w:marTop w:val="0"/>
      <w:marBottom w:val="0"/>
      <w:divBdr>
        <w:top w:val="none" w:sz="0" w:space="0" w:color="auto"/>
        <w:left w:val="none" w:sz="0" w:space="0" w:color="auto"/>
        <w:bottom w:val="none" w:sz="0" w:space="0" w:color="auto"/>
        <w:right w:val="none" w:sz="0" w:space="0" w:color="auto"/>
      </w:divBdr>
    </w:div>
    <w:div w:id="1317105637">
      <w:bodyDiv w:val="1"/>
      <w:marLeft w:val="0"/>
      <w:marRight w:val="0"/>
      <w:marTop w:val="0"/>
      <w:marBottom w:val="0"/>
      <w:divBdr>
        <w:top w:val="none" w:sz="0" w:space="0" w:color="auto"/>
        <w:left w:val="none" w:sz="0" w:space="0" w:color="auto"/>
        <w:bottom w:val="none" w:sz="0" w:space="0" w:color="auto"/>
        <w:right w:val="none" w:sz="0" w:space="0" w:color="auto"/>
      </w:divBdr>
    </w:div>
    <w:div w:id="1415972167">
      <w:bodyDiv w:val="1"/>
      <w:marLeft w:val="0"/>
      <w:marRight w:val="0"/>
      <w:marTop w:val="0"/>
      <w:marBottom w:val="0"/>
      <w:divBdr>
        <w:top w:val="none" w:sz="0" w:space="0" w:color="auto"/>
        <w:left w:val="none" w:sz="0" w:space="0" w:color="auto"/>
        <w:bottom w:val="none" w:sz="0" w:space="0" w:color="auto"/>
        <w:right w:val="none" w:sz="0" w:space="0" w:color="auto"/>
      </w:divBdr>
      <w:divsChild>
        <w:div w:id="43868119">
          <w:marLeft w:val="0"/>
          <w:marRight w:val="0"/>
          <w:marTop w:val="0"/>
          <w:marBottom w:val="0"/>
          <w:divBdr>
            <w:top w:val="none" w:sz="0" w:space="0" w:color="auto"/>
            <w:left w:val="none" w:sz="0" w:space="0" w:color="auto"/>
            <w:bottom w:val="none" w:sz="0" w:space="0" w:color="auto"/>
            <w:right w:val="none" w:sz="0" w:space="0" w:color="auto"/>
          </w:divBdr>
        </w:div>
      </w:divsChild>
    </w:div>
    <w:div w:id="1544517354">
      <w:bodyDiv w:val="1"/>
      <w:marLeft w:val="0"/>
      <w:marRight w:val="0"/>
      <w:marTop w:val="0"/>
      <w:marBottom w:val="0"/>
      <w:divBdr>
        <w:top w:val="none" w:sz="0" w:space="0" w:color="auto"/>
        <w:left w:val="none" w:sz="0" w:space="0" w:color="auto"/>
        <w:bottom w:val="none" w:sz="0" w:space="0" w:color="auto"/>
        <w:right w:val="none" w:sz="0" w:space="0" w:color="auto"/>
      </w:divBdr>
    </w:div>
    <w:div w:id="1588466904">
      <w:bodyDiv w:val="1"/>
      <w:marLeft w:val="0"/>
      <w:marRight w:val="0"/>
      <w:marTop w:val="0"/>
      <w:marBottom w:val="0"/>
      <w:divBdr>
        <w:top w:val="none" w:sz="0" w:space="0" w:color="auto"/>
        <w:left w:val="none" w:sz="0" w:space="0" w:color="auto"/>
        <w:bottom w:val="none" w:sz="0" w:space="0" w:color="auto"/>
        <w:right w:val="none" w:sz="0" w:space="0" w:color="auto"/>
      </w:divBdr>
      <w:divsChild>
        <w:div w:id="1743093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reprime/PasswordFactory"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app.diagrams.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olumbiabasin.edu/learn/discover-your-path/pathways-at-cbc/our-commitment-to-your-learning.html" TargetMode="External"/><Relationship Id="rId14" Type="http://schemas.openxmlformats.org/officeDocument/2006/relationships/image" Target="media/image4.png"/><Relationship Id="rId22" Type="http://schemas.openxmlformats.org/officeDocument/2006/relationships/hyperlink" Target="https://github.com/Flareprime/PasswordFac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re\Documents\Custom%20Office%20Templates\homewor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C2327-40EA-49B3-87CB-FC50AA19C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homework.dotx</Template>
  <TotalTime>244</TotalTime>
  <Pages>12</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Factory Documentation</dc:title>
  <dc:subject/>
  <dc:creator>Jordan Bassett;Lizbeth Garcia-Lopez</dc:creator>
  <cp:keywords/>
  <dc:description/>
  <cp:lastModifiedBy>Jordan P Bassett</cp:lastModifiedBy>
  <cp:revision>15</cp:revision>
  <dcterms:created xsi:type="dcterms:W3CDTF">2025-03-16T21:40:00Z</dcterms:created>
  <dcterms:modified xsi:type="dcterms:W3CDTF">2025-03-19T00:45:00Z</dcterms:modified>
</cp:coreProperties>
</file>